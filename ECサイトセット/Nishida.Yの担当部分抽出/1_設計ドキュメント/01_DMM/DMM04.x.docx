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交渉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購入者と出品者が交渉する。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商品を購入する。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代金を支払う。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出品者は商品を発送する。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受取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購入者は商品を受け取る。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評価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42097" w:rsidP="00DF21D1">
            <w:r>
              <w:rPr>
                <w:rFonts w:hint="eastAsia"/>
              </w:rPr>
              <w:t>購入者と出品者が互いを評価し、取引を終了する。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交渉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支払</w:t>
            </w:r>
            <w:bookmarkStart w:id="0" w:name="_GoBack"/>
            <w:bookmarkEnd w:id="0"/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取引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受取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5A" w:rsidRDefault="00382F5A" w:rsidP="00273989">
      <w:pPr>
        <w:pStyle w:val="a3"/>
      </w:pPr>
      <w:r>
        <w:separator/>
      </w:r>
    </w:p>
  </w:endnote>
  <w:endnote w:type="continuationSeparator" w:id="0">
    <w:p w:rsidR="00382F5A" w:rsidRDefault="00382F5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382F5A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382F5A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5A" w:rsidRDefault="00382F5A" w:rsidP="00273989">
      <w:pPr>
        <w:pStyle w:val="a3"/>
      </w:pPr>
      <w:r>
        <w:separator/>
      </w:r>
    </w:p>
  </w:footnote>
  <w:footnote w:type="continuationSeparator" w:id="0">
    <w:p w:rsidR="00382F5A" w:rsidRDefault="00382F5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82F5A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4209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4209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82F5A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62B76"/>
    <w:rsid w:val="00C413F6"/>
    <w:rsid w:val="00C42097"/>
    <w:rsid w:val="00D14D79"/>
    <w:rsid w:val="00DD23A6"/>
    <w:rsid w:val="00DF21D1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79C57C28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ohs85001</cp:lastModifiedBy>
  <cp:revision>2</cp:revision>
  <cp:lastPrinted>2006-06-21T10:05:00Z</cp:lastPrinted>
  <dcterms:created xsi:type="dcterms:W3CDTF">2019-06-10T06:52:00Z</dcterms:created>
  <dcterms:modified xsi:type="dcterms:W3CDTF">2019-06-10T06:52:00Z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