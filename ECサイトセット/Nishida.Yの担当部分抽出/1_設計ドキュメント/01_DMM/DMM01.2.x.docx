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6663"/>
      </w:tblGrid>
      <w:tr w:rsidR="0021744C" w:rsidRPr="00DF21D1" w:rsidTr="00DF21D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説　明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323355" w:rsidP="00DF21D1">
            <w:pPr>
              <w:jc w:val="center"/>
            </w:pPr>
            <w:r>
              <w:t>1.2</w:t>
            </w:r>
            <w:r w:rsidR="001D1EB8">
              <w:t>.1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323355" w:rsidP="00DF21D1">
            <w:pPr>
              <w:jc w:val="center"/>
            </w:pPr>
            <w:r>
              <w:rPr>
                <w:rFonts w:hint="eastAsia"/>
              </w:rPr>
              <w:t>お知らせ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0C349E" w:rsidP="00DF21D1">
            <w:r>
              <w:rPr>
                <w:rFonts w:hint="eastAsia"/>
              </w:rPr>
              <w:t>運営からのお得な通知など</w:t>
            </w:r>
            <w:bookmarkStart w:id="0" w:name="_GoBack"/>
            <w:bookmarkEnd w:id="0"/>
            <w:r>
              <w:rPr>
                <w:rFonts w:hint="eastAsia"/>
              </w:rPr>
              <w:t>を表示。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323355" w:rsidP="00DF21D1">
            <w:pPr>
              <w:jc w:val="center"/>
            </w:pPr>
            <w:r>
              <w:rPr>
                <w:rFonts w:hint="eastAsia"/>
              </w:rPr>
              <w:t>1.2</w:t>
            </w:r>
            <w:r w:rsidR="001D1EB8">
              <w:rPr>
                <w:rFonts w:hint="eastAsia"/>
              </w:rPr>
              <w:t>.2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323355" w:rsidP="00DF21D1">
            <w:pPr>
              <w:jc w:val="center"/>
            </w:pPr>
            <w:r>
              <w:rPr>
                <w:rFonts w:hint="eastAsia"/>
              </w:rPr>
              <w:t>やることリスト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0C349E" w:rsidP="00DF21D1">
            <w:pPr>
              <w:rPr>
                <w:rFonts w:hint="eastAsia"/>
              </w:rPr>
            </w:pPr>
            <w:r>
              <w:rPr>
                <w:rFonts w:hint="eastAsia"/>
              </w:rPr>
              <w:t>取引にかかわるメッセージなどを受け取る。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323355" w:rsidP="00DF21D1">
            <w:pPr>
              <w:jc w:val="center"/>
            </w:pPr>
            <w:r>
              <w:rPr>
                <w:rFonts w:hint="eastAsia"/>
              </w:rPr>
              <w:t>1.2</w:t>
            </w:r>
            <w:r w:rsidR="001D1EB8">
              <w:rPr>
                <w:rFonts w:hint="eastAsia"/>
              </w:rPr>
              <w:t>.3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323355" w:rsidP="00DF21D1">
            <w:pPr>
              <w:jc w:val="center"/>
            </w:pPr>
            <w:r>
              <w:rPr>
                <w:rFonts w:hint="eastAsia"/>
              </w:rPr>
              <w:t>評価一覧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0C349E" w:rsidP="00DF21D1">
            <w:r>
              <w:rPr>
                <w:rFonts w:hint="eastAsia"/>
              </w:rPr>
              <w:t>評価一覧を表示する。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323355" w:rsidP="00DF21D1">
            <w:pPr>
              <w:jc w:val="center"/>
            </w:pPr>
            <w:r>
              <w:rPr>
                <w:rFonts w:hint="eastAsia"/>
              </w:rPr>
              <w:t>1.2</w:t>
            </w:r>
            <w:r w:rsidR="001D1EB8">
              <w:t>.</w:t>
            </w:r>
            <w:r w:rsidR="001D1EB8">
              <w:rPr>
                <w:rFonts w:hint="eastAsia"/>
              </w:rPr>
              <w:t>4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323355" w:rsidP="00DF21D1">
            <w:pPr>
              <w:jc w:val="center"/>
            </w:pPr>
            <w:r>
              <w:rPr>
                <w:rFonts w:hint="eastAsia"/>
              </w:rPr>
              <w:t>出品履歴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0C349E" w:rsidP="00DF21D1">
            <w:r>
              <w:rPr>
                <w:rFonts w:hint="eastAsia"/>
              </w:rPr>
              <w:t>出品履歴を表示する。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323355" w:rsidP="00DF21D1">
            <w:pPr>
              <w:jc w:val="center"/>
            </w:pPr>
            <w:r>
              <w:rPr>
                <w:rFonts w:hint="eastAsia"/>
              </w:rPr>
              <w:t>1.2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323355" w:rsidP="00DF21D1">
            <w:pPr>
              <w:jc w:val="center"/>
            </w:pPr>
            <w:r>
              <w:rPr>
                <w:rFonts w:hint="eastAsia"/>
              </w:rPr>
              <w:t>購入履歴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0C349E" w:rsidP="00DF21D1">
            <w:r>
              <w:rPr>
                <w:rFonts w:hint="eastAsia"/>
              </w:rPr>
              <w:t>購入履歴を表示する。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323355" w:rsidP="00DF21D1">
            <w:pPr>
              <w:jc w:val="center"/>
            </w:pPr>
            <w:r>
              <w:rPr>
                <w:rFonts w:hint="eastAsia"/>
              </w:rPr>
              <w:t>1.2</w:t>
            </w:r>
            <w:r>
              <w:t>.6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323355" w:rsidP="00DF21D1">
            <w:pPr>
              <w:jc w:val="center"/>
            </w:pPr>
            <w:r>
              <w:rPr>
                <w:rFonts w:hint="eastAsia"/>
              </w:rPr>
              <w:t>設定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0C349E" w:rsidP="00DF21D1">
            <w:pPr>
              <w:rPr>
                <w:rFonts w:hint="eastAsia"/>
              </w:rPr>
            </w:pPr>
            <w:r>
              <w:rPr>
                <w:rFonts w:hint="eastAsia"/>
              </w:rPr>
              <w:t>個人情報の確認、変更をする。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519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</w:tbl>
    <w:p w:rsidR="00DF21D1" w:rsidRPr="00DF21D1" w:rsidRDefault="00DF21D1" w:rsidP="00DF21D1">
      <w:pPr>
        <w:rPr>
          <w:vanish/>
        </w:rPr>
      </w:pPr>
    </w:p>
    <w:tbl>
      <w:tblPr>
        <w:tblpPr w:leftFromText="142" w:rightFromText="142" w:vertAnchor="page" w:horzAnchor="margin" w:tblpXSpec="center" w:tblpY="26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 w:rsidTr="00DF21D1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C5ADA" w:rsidP="00DF21D1">
            <w:pPr>
              <w:jc w:val="center"/>
            </w:pPr>
            <w:r>
              <w:rPr>
                <w:rFonts w:hint="eastAsia"/>
              </w:rPr>
              <w:t>１．</w:t>
            </w:r>
            <w:r w:rsidR="00323355">
              <w:rPr>
                <w:rFonts w:hint="eastAsia"/>
              </w:rPr>
              <w:t>２</w:t>
            </w:r>
            <w:r w:rsidR="001D1EB8">
              <w:rPr>
                <w:rFonts w:hint="eastAsia"/>
              </w:rPr>
              <w:t>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323355" w:rsidP="00DF21D1">
            <w:pPr>
              <w:jc w:val="center"/>
            </w:pPr>
            <w:r>
              <w:rPr>
                <w:rFonts w:hint="eastAsia"/>
              </w:rPr>
              <w:t>１．２</w:t>
            </w:r>
            <w:r w:rsidR="001D1EB8">
              <w:rPr>
                <w:rFonts w:hint="eastAsia"/>
              </w:rPr>
              <w:t>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323355" w:rsidP="00DF21D1">
            <w:pPr>
              <w:jc w:val="center"/>
            </w:pPr>
            <w:r>
              <w:rPr>
                <w:rFonts w:hint="eastAsia"/>
              </w:rPr>
              <w:t>１．２</w:t>
            </w:r>
            <w:r w:rsidR="001D1EB8">
              <w:rPr>
                <w:rFonts w:hint="eastAsia"/>
              </w:rPr>
              <w:t>．３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323355" w:rsidP="00DF21D1">
            <w:pPr>
              <w:jc w:val="center"/>
            </w:pPr>
            <w:r>
              <w:rPr>
                <w:rFonts w:hint="eastAsia"/>
              </w:rPr>
              <w:t>お知らせ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323355" w:rsidP="00DF21D1">
            <w:pPr>
              <w:jc w:val="center"/>
            </w:pPr>
            <w:r>
              <w:rPr>
                <w:rFonts w:hint="eastAsia"/>
              </w:rPr>
              <w:t>やることリスト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323355" w:rsidP="00DF21D1">
            <w:pPr>
              <w:jc w:val="center"/>
            </w:pPr>
            <w:r>
              <w:rPr>
                <w:rFonts w:hint="eastAsia"/>
              </w:rPr>
              <w:t>評価一覧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D1EB8" w:rsidP="00DF21D1">
            <w:pPr>
              <w:jc w:val="center"/>
            </w:pPr>
            <w:r>
              <w:rPr>
                <w:rFonts w:hint="eastAsia"/>
              </w:rPr>
              <w:t>１．</w:t>
            </w:r>
            <w:r w:rsidR="00323355"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323355" w:rsidP="00DF21D1">
            <w:pPr>
              <w:jc w:val="center"/>
            </w:pPr>
            <w:r>
              <w:rPr>
                <w:rFonts w:hint="eastAsia"/>
              </w:rPr>
              <w:t>１．２</w:t>
            </w:r>
            <w:r w:rsidR="001D1EB8">
              <w:rPr>
                <w:rFonts w:hint="eastAsia"/>
              </w:rPr>
              <w:t>．４</w:t>
            </w:r>
          </w:p>
        </w:tc>
      </w:tr>
      <w:tr w:rsidR="00765524" w:rsidTr="00DF21D1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DD23A6" w:rsidP="00DF21D1">
            <w:pPr>
              <w:jc w:val="center"/>
            </w:pPr>
            <w:r>
              <w:rPr>
                <w:rFonts w:hint="eastAsia"/>
              </w:rPr>
              <w:t>既存サービスの機能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323355" w:rsidP="00DF21D1">
            <w:pPr>
              <w:jc w:val="center"/>
            </w:pPr>
            <w:r>
              <w:rPr>
                <w:rFonts w:hint="eastAsia"/>
              </w:rPr>
              <w:t>出品履歴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323355" w:rsidP="00DF21D1">
            <w:pPr>
              <w:jc w:val="center"/>
            </w:pPr>
            <w:r>
              <w:rPr>
                <w:rFonts w:hint="eastAsia"/>
              </w:rPr>
              <w:t>１．２．６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323355" w:rsidP="00DF21D1">
            <w:pPr>
              <w:jc w:val="center"/>
            </w:pPr>
            <w:r>
              <w:rPr>
                <w:rFonts w:hint="eastAsia"/>
              </w:rPr>
              <w:t>１．２．５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323355" w:rsidP="00DF21D1">
            <w:pPr>
              <w:jc w:val="center"/>
            </w:pPr>
            <w:r>
              <w:rPr>
                <w:rFonts w:hint="eastAsia"/>
              </w:rPr>
              <w:t>設定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323355" w:rsidP="00DF21D1">
            <w:pPr>
              <w:jc w:val="center"/>
            </w:pPr>
            <w:r>
              <w:rPr>
                <w:rFonts w:hint="eastAsia"/>
              </w:rPr>
              <w:t>購入履歴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521" w:rsidRDefault="00B52521" w:rsidP="00273989">
      <w:pPr>
        <w:pStyle w:val="a3"/>
      </w:pPr>
      <w:r>
        <w:separator/>
      </w:r>
    </w:p>
  </w:endnote>
  <w:endnote w:type="continuationSeparator" w:id="0">
    <w:p w:rsidR="00B52521" w:rsidRDefault="00B52521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B52521" w:rsidP="00DD23A6">
    <w:pPr>
      <w:pStyle w:val="a4"/>
      <w:wordWrap w:val="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left:0;text-align:left;margin-left:2.1pt;margin-top:-.25pt;width:287.2pt;height:15.8pt;z-index:2" filled="f" fillcolor="#c9f" stroked="f">
          <v:textbox style="mso-next-textbox:#_x0000_s2112" inset="0,0,0,0">
            <w:txbxContent>
              <w:p w:rsidR="00713B78" w:rsidRDefault="001578EC">
                <w:fldSimple w:instr=" FILENAME  ">
                  <w:r w:rsidR="00DD23A6">
                    <w:rPr>
                      <w:rFonts w:hint="eastAsia"/>
                      <w:noProof/>
                    </w:rPr>
                    <w:t>文書</w:t>
                  </w:r>
                  <w:r w:rsidR="00DD23A6">
                    <w:rPr>
                      <w:rFonts w:hint="eastAsia"/>
                      <w:noProof/>
                    </w:rPr>
                    <w:t xml:space="preserve"> 1</w:t>
                  </w:r>
                </w:fldSimple>
              </w:p>
            </w:txbxContent>
          </v:textbox>
        </v:shape>
      </w:pict>
    </w:r>
    <w:r w:rsidR="00DD23A6">
      <w:t>R01</w:t>
    </w:r>
    <w:r w:rsidR="00DD23A6">
      <w:rPr>
        <w:rFonts w:hint="eastAsia"/>
      </w:rPr>
      <w:t xml:space="preserve">年　</w:t>
    </w:r>
    <w:r w:rsidR="00DD23A6">
      <w:rPr>
        <w:rFonts w:hint="eastAsia"/>
      </w:rPr>
      <w:t xml:space="preserve">SD22 </w:t>
    </w:r>
    <w:r w:rsidR="00DD23A6">
      <w:rPr>
        <w:rFonts w:hint="eastAsia"/>
      </w:rPr>
      <w:t>第</w:t>
    </w:r>
    <w:r w:rsidR="00DD23A6">
      <w:rPr>
        <w:rFonts w:hint="eastAsia"/>
      </w:rPr>
      <w:t>9</w:t>
    </w:r>
    <w:r w:rsidR="00DD23A6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521" w:rsidRDefault="00B52521" w:rsidP="00273989">
      <w:pPr>
        <w:pStyle w:val="a3"/>
      </w:pPr>
      <w:r>
        <w:separator/>
      </w:r>
    </w:p>
  </w:footnote>
  <w:footnote w:type="continuationSeparator" w:id="0">
    <w:p w:rsidR="00B52521" w:rsidRDefault="00B52521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B52521">
    <w:pPr>
      <w:pStyle w:val="a3"/>
      <w:rPr>
        <w:rFonts w:hint="eastAsia"/>
      </w:rPr>
    </w:pPr>
    <w:r>
      <w:rPr>
        <w:noProof/>
      </w:rPr>
      <w:pict>
        <v:group id="_x0000_s2115" style="position:absolute;left:0;text-align:left;margin-left:-5.4pt;margin-top:-7.6pt;width:540.25pt;height:381.45pt;z-index:1" coordorigin="743,421" coordsize="10805,7629">
          <v:group id="_x0000_s2113" style="position:absolute;left:810;top:421;width:10738;height:1478" coordorigin="792,421" coordsize="10738,1478">
            <v:group id="_x0000_s2107" style="position:absolute;left:812;top:1606;width:10718;height:293" coordorigin="687,1750" coordsize="10718,293">
              <v:group id="_x0000_s2104" style="position:absolute;left:687;top:1750;width:3297;height:293" coordorigin="2717,2629" coordsize="3297,29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6" type="#_x0000_t202" style="position:absolute;left:3999;top:2629;width:2015;height:293">
                  <v:textbox style="mso-next-textbox:#_x0000_s2066" inset="5.85pt,.7pt,5.85pt,.7pt">
                    <w:txbxContent>
                      <w:p w:rsidR="00273989" w:rsidRDefault="00323355" w:rsidP="007F0A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平尾　健太</w:t>
                        </w:r>
                      </w:p>
                    </w:txbxContent>
                  </v:textbox>
                </v:shape>
                <v:shape id="_x0000_s2079" type="#_x0000_t202" style="position:absolute;left:2717;top:2629;width:1282;height:293" fillcolor="#c9f">
                  <v:textbox style="mso-next-textbox:#_x0000_s2079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</w:p>
                    </w:txbxContent>
                  </v:textbox>
                </v:shape>
              </v:group>
              <v:group id="_x0000_s2105" style="position:absolute;left:3945;top:1750;width:3297;height:293" coordorigin="2717,2922" coordsize="3297,293">
                <v:shape id="_x0000_s2082" type="#_x0000_t202" style="position:absolute;left:3999;top:2922;width:2015;height:293">
                  <v:textbox style="mso-next-textbox:#_x0000_s2082" inset="5.85pt,.7pt,5.85pt,.7pt">
                    <w:txbxContent>
                      <w:p w:rsidR="00273989" w:rsidRDefault="00273989" w:rsidP="000B5B01"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2006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年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月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21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83" type="#_x0000_t202" style="position:absolute;left:2717;top:2922;width:1282;height:293" fillcolor="#c9f">
                  <v:textbox style="mso-next-textbox:#_x0000_s2083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</w:p>
                    </w:txbxContent>
                  </v:textbox>
                </v:shape>
              </v:group>
              <v:group id="_x0000_s2106" style="position:absolute;left:7242;top:1750;width:4163;height:293" coordorigin="7242,1750" coordsize="3982,293">
                <v:group id="_x0000_s2086" style="position:absolute;left:7242;top:1750;width:1991;height:292" coordorigin="7958,2897" coordsize="3258,293">
                  <v:shape id="_x0000_s2087" type="#_x0000_t202" style="position:absolute;left:9225;top:2897;width:1991;height:293">
                    <v:textbox style="mso-next-textbox:#_x0000_s2087"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DD23A6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88" type="#_x0000_t202" style="position:absolute;left:7958;top:2897;width:1267;height:293" fillcolor="#c9f">
                    <v:textbox style="mso-next-textbox:#_x0000_s2088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_x0000_s2089" style="position:absolute;left:9233;top:1750;width:1991;height:293" coordorigin="7958,2897" coordsize="3258,293">
                  <v:shape id="_x0000_s2090" type="#_x0000_t202" style="position:absolute;left:9225;top:2897;width:1991;height:293">
                    <v:textbox style="mso-next-textbox:#_x0000_s2090"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C349E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C349E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91" type="#_x0000_t202" style="position:absolute;left:7958;top:2897;width:1267;height:293" fillcolor="#c9f">
                    <v:textbox style="mso-next-textbox:#_x0000_s2091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2063" style="position:absolute;left:8798;top:668;width:2732;height:879" coordorigin="13320,1168" coordsize="2700,879">
              <v:group id="_x0000_s2056" style="position:absolute;left:15120;top:1168;width:900;height:879" coordorigin="13500,4684" coordsize="900,879">
                <v:rect id="_x0000_s2054" style="position:absolute;left:13500;top:4684;width:900;height:879" strokeweight="1pt">
                  <v:textbox inset="5.85pt,.7pt,5.85pt,.7pt"/>
                </v:rect>
                <v:shape id="_x0000_s2055" type="#_x0000_t202" style="position:absolute;left:13500;top:4684;width:900;height:293" strokeweight="1pt">
                  <v:textbox style="mso-next-textbox:#_x0000_s2055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_x0000_s2057" style="position:absolute;left:13320;top:1168;width:900;height:879" coordorigin="13500,4684" coordsize="900,879">
                <v:rect id="_x0000_s2058" style="position:absolute;left:13500;top:4684;width:900;height:879" strokeweight="1pt">
                  <v:textbox inset="5.85pt,.7pt,5.85pt,.7pt"/>
                </v:rect>
                <v:shape id="_x0000_s2059" type="#_x0000_t202" style="position:absolute;left:13500;top:4684;width:900;height:293" strokeweight="1pt">
                  <v:textbox style="mso-next-textbox:#_x0000_s2059" inset="5.85pt,.7pt,5.85pt,.7pt">
                    <w:txbxContent>
                      <w:p w:rsidR="00273989" w:rsidRDefault="00273989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_x0000_s2060" style="position:absolute;left:14220;top:1168;width:900;height:879" coordorigin="13500,4684" coordsize="900,879">
                <v:rect id="_x0000_s2061" style="position:absolute;left:13500;top:4684;width:900;height:879" strokeweight="1pt">
                  <v:textbox inset="5.85pt,.7pt,5.85pt,.7pt"/>
                </v:rect>
                <v:shape id="_x0000_s2062" type="#_x0000_t202" style="position:absolute;left:13500;top:4684;width:900;height:293" strokeweight="1pt">
                  <v:textbox style="mso-next-textbox:#_x0000_s2062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  <v:shape id="_x0000_s2069" type="#_x0000_t202" style="position:absolute;left:792;top:421;width:7661;height:468" filled="f" stroked="f">
              <v:textbox style="mso-next-textbox:#_x0000_s2069" inset="5.85pt,.7pt,5.85pt,.7pt">
                <w:txbxContent>
                  <w:p w:rsidR="00273989" w:rsidRPr="00732F70" w:rsidRDefault="003E0AAE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ＤＭＭ</w:t>
                    </w:r>
                    <w:r w:rsidRPr="003E0AAE">
                      <w:rPr>
                        <w:rFonts w:ascii="ＭＳ 明朝" w:hAnsi="ＭＳ 明朝" w:hint="eastAsia"/>
                        <w:b/>
                        <w:sz w:val="40"/>
                        <w:szCs w:val="40"/>
                      </w:rPr>
                      <w:t>(Diamond Mandara Matrix)</w:t>
                    </w:r>
                  </w:p>
                </w:txbxContent>
              </v:textbox>
            </v:shape>
            <v:group id="_x0000_s2108" style="position:absolute;left:815;top:1112;width:7819;height:438" coordorigin="690,1109" coordsize="7783,438">
              <v:group id="_x0000_s2101" style="position:absolute;left:690;top:1109;width:4344;height:438" coordorigin="907,1312" coordsize="4344,438">
                <v:shape id="_x0000_s2075" type="#_x0000_t202" style="position:absolute;left:907;top:1312;width:1447;height:438" fillcolor="#c9f">
                  <v:textbox style="mso-next-textbox:#_x0000_s2075" inset="0,2.05mm,0,.7pt">
                    <w:txbxContent>
                      <w:p w:rsidR="00273989" w:rsidRPr="007E30D0" w:rsidRDefault="00273989" w:rsidP="00AD7689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システム名</w:t>
                        </w:r>
                      </w:p>
                    </w:txbxContent>
                  </v:textbox>
                </v:shape>
                <v:shape id="_x0000_s2076" type="#_x0000_t202" style="position:absolute;left:2355;top:1312;width:2896;height:438">
                  <v:textbox style="mso-next-textbox:#_x0000_s2076" inset="2mm,2.05mm,0,.7pt">
                    <w:txbxContent>
                      <w:p w:rsidR="00273989" w:rsidRPr="007E30D0" w:rsidRDefault="00DD23A6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既存サービスの機能</w:t>
                        </w:r>
                      </w:p>
                    </w:txbxContent>
                  </v:textbox>
                </v:shape>
              </v:group>
              <v:group id="_x0000_s2102" style="position:absolute;left:5034;top:1109;width:3439;height:438" coordorigin="6699,1312" coordsize="3439,438">
                <v:shape id="_x0000_s2077" type="#_x0000_t202" style="position:absolute;left:6699;top:1312;width:1136;height:438" fillcolor="#c9f">
                  <v:textbox style="mso-next-textbox:#_x0000_s2077" inset="0,2.05mm,0,.7pt">
                    <w:txbxContent>
                      <w:p w:rsidR="00273989" w:rsidRPr="007E30D0" w:rsidRDefault="00273989" w:rsidP="00730FB8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業務名</w:t>
                        </w:r>
                      </w:p>
                    </w:txbxContent>
                  </v:textbox>
                </v:shape>
                <v:shape id="_x0000_s2078" type="#_x0000_t202" style="position:absolute;left:7836;top:1312;width:2302;height:438">
                  <v:textbox style="mso-next-textbox:#_x0000_s2078" inset="2mm,2.05mm,0,.7pt">
                    <w:txbxContent>
                      <w:p w:rsidR="00273989" w:rsidRPr="007E30D0" w:rsidRDefault="00DD23A6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フリマの分析</w:t>
                        </w:r>
                      </w:p>
                    </w:txbxContent>
                  </v:textbox>
                </v:shape>
              </v:group>
            </v:group>
            <v:line id="_x0000_s2098" style="position:absolute" from="827,966" to="8050,966" strokecolor="#333" strokeweight="1.5pt"/>
            <v:line id="_x0000_s2099" style="position:absolute" from="815,1038" to="8453,1038" strokeweight="1.5pt"/>
          </v:group>
          <v:rect id="_x0000_s2109" style="position:absolute;left:743;top:2190;width:10711;height:5860" filled="f" fillcolor="#c9f" strokeweight="1.5pt">
            <v:textbox inset="0,2.25mm,0,.7pt"/>
          </v:rect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116" fillcolor="#c9f">
      <v:fill color="#c9f"/>
      <v:textbox inset="0,2.25mm,0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23A6"/>
    <w:rsid w:val="00045232"/>
    <w:rsid w:val="00077F6C"/>
    <w:rsid w:val="00082FF2"/>
    <w:rsid w:val="000B5B01"/>
    <w:rsid w:val="000C349E"/>
    <w:rsid w:val="001529A6"/>
    <w:rsid w:val="00153785"/>
    <w:rsid w:val="001578EC"/>
    <w:rsid w:val="001C379B"/>
    <w:rsid w:val="001C5ADA"/>
    <w:rsid w:val="001D1EB8"/>
    <w:rsid w:val="001E5F9C"/>
    <w:rsid w:val="001F5C35"/>
    <w:rsid w:val="0021744C"/>
    <w:rsid w:val="00273989"/>
    <w:rsid w:val="002D4A47"/>
    <w:rsid w:val="00323355"/>
    <w:rsid w:val="00360FA8"/>
    <w:rsid w:val="003E0AAE"/>
    <w:rsid w:val="00460D7E"/>
    <w:rsid w:val="005553E4"/>
    <w:rsid w:val="0056717A"/>
    <w:rsid w:val="00583C4A"/>
    <w:rsid w:val="00590959"/>
    <w:rsid w:val="006536E8"/>
    <w:rsid w:val="00656F7A"/>
    <w:rsid w:val="00713B78"/>
    <w:rsid w:val="00730FB8"/>
    <w:rsid w:val="00732F70"/>
    <w:rsid w:val="00765524"/>
    <w:rsid w:val="007B68A8"/>
    <w:rsid w:val="007E30D0"/>
    <w:rsid w:val="007F0A12"/>
    <w:rsid w:val="00833821"/>
    <w:rsid w:val="008374BA"/>
    <w:rsid w:val="00853C78"/>
    <w:rsid w:val="008B761A"/>
    <w:rsid w:val="00936761"/>
    <w:rsid w:val="00AD7689"/>
    <w:rsid w:val="00AF0D01"/>
    <w:rsid w:val="00B52521"/>
    <w:rsid w:val="00B62B76"/>
    <w:rsid w:val="00C413F6"/>
    <w:rsid w:val="00D14D79"/>
    <w:rsid w:val="00DD23A6"/>
    <w:rsid w:val="00DF21D1"/>
    <w:rsid w:val="00DF471D"/>
    <w:rsid w:val="00E20A54"/>
    <w:rsid w:val="00E24E7F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6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73C9EE63"/>
  <w15:chartTrackingRefBased/>
  <w15:docId w15:val="{193FBB13-D339-4CAF-8E67-0E0197BC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5001\Desktop\HAL-2nd-class\SD22\&#24029;&#23798;&#23554;&#29992;&#35373;&#35336;&#12489;&#12461;&#12517;&#12513;&#12531;&#12488;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20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ohs85001</dc:creator>
  <cp:keywords/>
  <dc:description/>
  <cp:lastModifiedBy>ohs80587</cp:lastModifiedBy>
  <cp:revision>3</cp:revision>
  <cp:lastPrinted>2006-06-21T10:05:00Z</cp:lastPrinted>
  <dcterms:created xsi:type="dcterms:W3CDTF">2019-06-10T07:05:00Z</dcterms:created>
  <dcterms:modified xsi:type="dcterms:W3CDTF">2019-06-11T02:07:00Z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