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E4C" w:rsidRDefault="00B47956" w:rsidP="0047765C">
      <w:r>
        <w:rPr>
          <w:noProof/>
        </w:rPr>
        <w:pict>
          <v:group id="_x0000_s1259" style="position:absolute;left:0;text-align:left;margin-left:99.55pt;margin-top:12pt;width:434.4pt;height:672pt;z-index:1" coordorigin="2842,2284" coordsize="8688,13440">
            <v:group id="_x0000_s1258" style="position:absolute;left:3023;top:6484;width:8326;height:3120" coordorigin="3023,6484" coordsize="8326,312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37" type="#_x0000_t202" style="position:absolute;left:3023;top:6484;width:8326;height:600" stroked="f">
                <v:textbox style="mso-next-textbox:#_x0000_s1237" inset="1mm,0,0,0">
                  <w:txbxContent>
                    <w:p w:rsidR="00367EC5" w:rsidRPr="00460922" w:rsidRDefault="00095339">
                      <w:pPr>
                        <w:rPr>
                          <w:w w:val="150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w w:val="150"/>
                          <w:sz w:val="40"/>
                          <w:szCs w:val="40"/>
                        </w:rPr>
                        <w:t>９</w:t>
                      </w:r>
                    </w:p>
                  </w:txbxContent>
                </v:textbox>
              </v:shape>
              <v:shape id="_x0000_s1240" type="#_x0000_t202" style="position:absolute;left:8272;top:7084;width:3077;height:360" stroked="f">
                <v:textbox style="mso-next-textbox:#_x0000_s1240" inset="0,.7mm,0,0">
                  <w:txbxContent>
                    <w:p w:rsidR="00605198" w:rsidRDefault="00605198"/>
                  </w:txbxContent>
                </v:textbox>
              </v:shape>
              <v:shape id="_x0000_s1241" type="#_x0000_t202" style="position:absolute;left:8272;top:7444;width:3077;height:360" stroked="f">
                <v:textbox style="mso-next-textbox:#_x0000_s1241" inset="0,.7mm,0,0">
                  <w:txbxContent>
                    <w:p w:rsidR="00460922" w:rsidRDefault="003927D1" w:rsidP="00460922">
                      <w:r>
                        <w:rPr>
                          <w:rFonts w:hint="eastAsia"/>
                        </w:rPr>
                        <w:t>評価</w:t>
                      </w:r>
                    </w:p>
                  </w:txbxContent>
                </v:textbox>
              </v:shape>
              <v:shape id="_x0000_s1242" type="#_x0000_t202" style="position:absolute;left:8272;top:7804;width:3077;height:360" stroked="f">
                <v:textbox style="mso-next-textbox:#_x0000_s1242" inset="0,.7mm,0,0">
                  <w:txbxContent>
                    <w:p w:rsidR="00460922" w:rsidRDefault="00460922" w:rsidP="00460922"/>
                  </w:txbxContent>
                </v:textbox>
              </v:shape>
              <v:shape id="_x0000_s1243" type="#_x0000_t202" style="position:absolute;left:8272;top:8164;width:3077;height:360" stroked="f">
                <v:textbox style="mso-next-textbox:#_x0000_s1243" inset="0,.7mm,0,0">
                  <w:txbxContent>
                    <w:p w:rsidR="00460922" w:rsidRDefault="00460922" w:rsidP="00460922"/>
                  </w:txbxContent>
                </v:textbox>
              </v:shape>
              <v:shape id="_x0000_s1244" type="#_x0000_t202" style="position:absolute;left:8272;top:8524;width:3077;height:360" stroked="f">
                <v:textbox style="mso-next-textbox:#_x0000_s1244" inset="0,.7mm,0,0">
                  <w:txbxContent>
                    <w:p w:rsidR="00460922" w:rsidRDefault="00460922" w:rsidP="00460922"/>
                  </w:txbxContent>
                </v:textbox>
              </v:shape>
              <v:shape id="_x0000_s1245" type="#_x0000_t202" style="position:absolute;left:8272;top:8884;width:3077;height:360" stroked="f">
                <v:textbox style="mso-next-textbox:#_x0000_s1245" inset="0,.7mm,0,0">
                  <w:txbxContent>
                    <w:p w:rsidR="00460922" w:rsidRDefault="00460922" w:rsidP="00460922"/>
                  </w:txbxContent>
                </v:textbox>
              </v:shape>
              <v:shape id="_x0000_s1246" type="#_x0000_t202" style="position:absolute;left:8272;top:9244;width:3077;height:360" stroked="f">
                <v:textbox style="mso-next-textbox:#_x0000_s1246" inset="0,.7mm,0,0">
                  <w:txbxContent>
                    <w:p w:rsidR="00460922" w:rsidRDefault="00460922" w:rsidP="00460922"/>
                  </w:txbxContent>
                </v:textbox>
              </v:shape>
            </v:group>
            <v:group id="_x0000_s1210" style="position:absolute;left:2842;top:3724;width:8682;height:2160" coordorigin="2842,3724" coordsize="8682,2160">
              <v:shape id="_x0000_s1204" type="#_x0000_t202" style="position:absolute;left:2842;top:3724;width:8682;height:360" filled="f" fillcolor="#c9f" stroked="f">
                <v:textbox style="mso-next-textbox:#_x0000_s1204" inset="1mm,1.25mm,0,0">
                  <w:txbxContent>
                    <w:p w:rsidR="00624B81" w:rsidRDefault="003927D1" w:rsidP="00624B81">
                      <w:r>
                        <w:rPr>
                          <w:rFonts w:hint="eastAsia"/>
                        </w:rPr>
                        <w:t>取引の終了時に、取引相手を評価し、その平均値を以って、顧客の信頼度を数値として</w:t>
                      </w:r>
                    </w:p>
                  </w:txbxContent>
                </v:textbox>
              </v:shape>
              <v:shape id="_x0000_s1205" type="#_x0000_t202" style="position:absolute;left:2842;top:4084;width:8682;height:360" filled="f" fillcolor="#c9f" stroked="f">
                <v:textbox style="mso-next-textbox:#_x0000_s1205" inset="1mm,1.25mm,0,0">
                  <w:txbxContent>
                    <w:p w:rsidR="00624B81" w:rsidRDefault="003927D1" w:rsidP="00624B81">
                      <w:r>
                        <w:rPr>
                          <w:rFonts w:hint="eastAsia"/>
                        </w:rPr>
                        <w:t>可視化する。</w:t>
                      </w:r>
                    </w:p>
                  </w:txbxContent>
                </v:textbox>
              </v:shape>
              <v:shape id="_x0000_s1206" type="#_x0000_t202" style="position:absolute;left:2842;top:4444;width:8682;height:360" filled="f" fillcolor="#c9f" stroked="f">
                <v:textbox style="mso-next-textbox:#_x0000_s1206" inset="1mm,1.25mm,0,0">
                  <w:txbxContent>
                    <w:p w:rsidR="00624B81" w:rsidRDefault="00624B81" w:rsidP="00624B81"/>
                  </w:txbxContent>
                </v:textbox>
              </v:shape>
              <v:shape id="_x0000_s1207" type="#_x0000_t202" style="position:absolute;left:2842;top:4804;width:8682;height:360" filled="f" fillcolor="#c9f" stroked="f">
                <v:textbox style="mso-next-textbox:#_x0000_s1207" inset="1mm,1.25mm,0,0">
                  <w:txbxContent>
                    <w:p w:rsidR="00624B81" w:rsidRDefault="00624B81" w:rsidP="00624B81"/>
                  </w:txbxContent>
                </v:textbox>
              </v:shape>
              <v:shape id="_x0000_s1208" type="#_x0000_t202" style="position:absolute;left:2842;top:5164;width:8682;height:360" filled="f" fillcolor="#c9f" stroked="f">
                <v:textbox style="mso-next-textbox:#_x0000_s1208" inset="1mm,1.25mm,0,0">
                  <w:txbxContent>
                    <w:p w:rsidR="00624B81" w:rsidRDefault="00624B81" w:rsidP="00624B81"/>
                  </w:txbxContent>
                </v:textbox>
              </v:shape>
              <v:shape id="_x0000_s1209" type="#_x0000_t202" style="position:absolute;left:2842;top:5524;width:8682;height:360" filled="f" fillcolor="#c9f" stroked="f">
                <v:textbox style="mso-next-textbox:#_x0000_s1209" inset="1mm,1.25mm,0,0">
                  <w:txbxContent>
                    <w:p w:rsidR="00624B81" w:rsidRDefault="00624B81" w:rsidP="00624B81"/>
                  </w:txbxContent>
                </v:textbox>
              </v:shape>
            </v:group>
            <v:group id="_x0000_s1216" style="position:absolute;left:2860;top:10684;width:8670;height:5040" coordorigin="2860,10684" coordsize="8670,5040">
              <v:group id="_x0000_s1036" style="position:absolute;left:2860;top:11044;width:8670;height:360" coordorigin="2842,9964" coordsize="8670,360">
                <v:shape id="_x0000_s1037" type="#_x0000_t202" style="position:absolute;left:2842;top:9964;width:2534;height:360" filled="f" fillcolor="#c9f" stroked="f">
                  <v:stroke dashstyle="dash"/>
                  <v:textbox style="mso-next-textbox:#_x0000_s1037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38" type="#_x0000_t202" style="position:absolute;left:5376;top:9964;width:905;height:360" filled="f" fillcolor="#c9f" stroked="f">
                  <v:stroke dashstyle="dash"/>
                  <v:textbox style="mso-next-textbox:#_x0000_s1038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39" type="#_x0000_t202" style="position:absolute;left:6281;top:9964;width:905;height:360" filled="f" fillcolor="#c9f" stroked="f">
                  <v:stroke dashstyle="dash"/>
                  <v:textbox style="mso-next-textbox:#_x0000_s1039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40" type="#_x0000_t202" style="position:absolute;left:7186;top:9964;width:4326;height:360" filled="f" fillcolor="#c9f" stroked="f">
                  <v:stroke dashstyle="dash"/>
                  <v:textbox style="mso-next-textbox:#_x0000_s1040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041" style="position:absolute;left:2860;top:11404;width:8670;height:360" coordorigin="2842,9964" coordsize="8670,360">
                <v:shape id="_x0000_s1042" type="#_x0000_t202" style="position:absolute;left:2842;top:9964;width:2534;height:360" filled="f" fillcolor="#c9f" stroked="f">
                  <v:stroke dashstyle="dash"/>
                  <v:textbox style="mso-next-textbox:#_x0000_s1042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43" type="#_x0000_t202" style="position:absolute;left:5376;top:9964;width:905;height:360" filled="f" fillcolor="#c9f" stroked="f">
                  <v:stroke dashstyle="dash"/>
                  <v:textbox style="mso-next-textbox:#_x0000_s1043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44" type="#_x0000_t202" style="position:absolute;left:6281;top:9964;width:905;height:360" filled="f" fillcolor="#c9f" stroked="f">
                  <v:stroke dashstyle="dash"/>
                  <v:textbox style="mso-next-textbox:#_x0000_s1044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45" type="#_x0000_t202" style="position:absolute;left:7186;top:9964;width:4326;height:360" filled="f" fillcolor="#c9f" stroked="f">
                  <v:stroke dashstyle="dash"/>
                  <v:textbox style="mso-next-textbox:#_x0000_s1045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046" style="position:absolute;left:2860;top:11764;width:8670;height:360" coordorigin="2842,9964" coordsize="8670,360">
                <v:shape id="_x0000_s1047" type="#_x0000_t202" style="position:absolute;left:2842;top:9964;width:2534;height:360" filled="f" fillcolor="#c9f" stroked="f">
                  <v:stroke dashstyle="dash"/>
                  <v:textbox style="mso-next-textbox:#_x0000_s1047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48" type="#_x0000_t202" style="position:absolute;left:5376;top:9964;width:905;height:360" filled="f" fillcolor="#c9f" stroked="f">
                  <v:stroke dashstyle="dash"/>
                  <v:textbox style="mso-next-textbox:#_x0000_s1048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49" type="#_x0000_t202" style="position:absolute;left:6281;top:9964;width:905;height:360" filled="f" fillcolor="#c9f" stroked="f">
                  <v:stroke dashstyle="dash"/>
                  <v:textbox style="mso-next-textbox:#_x0000_s1049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50" type="#_x0000_t202" style="position:absolute;left:7186;top:9964;width:4326;height:360" filled="f" fillcolor="#c9f" stroked="f">
                  <v:stroke dashstyle="dash"/>
                  <v:textbox style="mso-next-textbox:#_x0000_s1050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051" style="position:absolute;left:2860;top:12124;width:8670;height:360" coordorigin="2842,9964" coordsize="8670,360">
                <v:shape id="_x0000_s1052" type="#_x0000_t202" style="position:absolute;left:2842;top:9964;width:2534;height:360" filled="f" fillcolor="#c9f" stroked="f">
                  <v:stroke dashstyle="dash"/>
                  <v:textbox style="mso-next-textbox:#_x0000_s1052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53" type="#_x0000_t202" style="position:absolute;left:5376;top:9964;width:905;height:360" filled="f" fillcolor="#c9f" stroked="f">
                  <v:stroke dashstyle="dash"/>
                  <v:textbox style="mso-next-textbox:#_x0000_s1053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54" type="#_x0000_t202" style="position:absolute;left:6281;top:9964;width:905;height:360" filled="f" fillcolor="#c9f" stroked="f">
                  <v:stroke dashstyle="dash"/>
                  <v:textbox style="mso-next-textbox:#_x0000_s1054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55" type="#_x0000_t202" style="position:absolute;left:7186;top:9964;width:4326;height:360" filled="f" fillcolor="#c9f" stroked="f">
                  <v:stroke dashstyle="dash"/>
                  <v:textbox style="mso-next-textbox:#_x0000_s1055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056" style="position:absolute;left:2860;top:12484;width:8670;height:360" coordorigin="2842,9964" coordsize="8670,360">
                <v:shape id="_x0000_s1057" type="#_x0000_t202" style="position:absolute;left:2842;top:9964;width:2534;height:360" filled="f" fillcolor="#c9f" stroked="f">
                  <v:stroke dashstyle="dash"/>
                  <v:textbox style="mso-next-textbox:#_x0000_s1057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58" type="#_x0000_t202" style="position:absolute;left:5376;top:9964;width:905;height:360" filled="f" fillcolor="#c9f" stroked="f">
                  <v:stroke dashstyle="dash"/>
                  <v:textbox style="mso-next-textbox:#_x0000_s1058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59" type="#_x0000_t202" style="position:absolute;left:6281;top:9964;width:905;height:360" filled="f" fillcolor="#c9f" stroked="f">
                  <v:stroke dashstyle="dash"/>
                  <v:textbox style="mso-next-textbox:#_x0000_s1059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60" type="#_x0000_t202" style="position:absolute;left:7186;top:9964;width:4326;height:360" filled="f" fillcolor="#c9f" stroked="f">
                  <v:stroke dashstyle="dash"/>
                  <v:textbox style="mso-next-textbox:#_x0000_s1060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061" style="position:absolute;left:2860;top:12844;width:8670;height:360" coordorigin="2842,9964" coordsize="8670,360">
                <v:shape id="_x0000_s1062" type="#_x0000_t202" style="position:absolute;left:2842;top:9964;width:2534;height:360" filled="f" fillcolor="#c9f" stroked="f">
                  <v:stroke dashstyle="dash"/>
                  <v:textbox style="mso-next-textbox:#_x0000_s1062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63" type="#_x0000_t202" style="position:absolute;left:5376;top:9964;width:905;height:360" filled="f" fillcolor="#c9f" stroked="f">
                  <v:stroke dashstyle="dash"/>
                  <v:textbox style="mso-next-textbox:#_x0000_s1063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64" type="#_x0000_t202" style="position:absolute;left:6281;top:9964;width:905;height:360" filled="f" fillcolor="#c9f" stroked="f">
                  <v:stroke dashstyle="dash"/>
                  <v:textbox style="mso-next-textbox:#_x0000_s1064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65" type="#_x0000_t202" style="position:absolute;left:7186;top:9964;width:4326;height:360" filled="f" fillcolor="#c9f" stroked="f">
                  <v:stroke dashstyle="dash"/>
                  <v:textbox style="mso-next-textbox:#_x0000_s1065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066" style="position:absolute;left:2860;top:13204;width:8670;height:360" coordorigin="2842,9964" coordsize="8670,360">
                <v:shape id="_x0000_s1067" type="#_x0000_t202" style="position:absolute;left:2842;top:9964;width:2534;height:360" filled="f" fillcolor="#c9f" stroked="f">
                  <v:stroke dashstyle="dash"/>
                  <v:textbox style="mso-next-textbox:#_x0000_s1067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68" type="#_x0000_t202" style="position:absolute;left:5376;top:9964;width:905;height:360" filled="f" fillcolor="#c9f" stroked="f">
                  <v:stroke dashstyle="dash"/>
                  <v:textbox style="mso-next-textbox:#_x0000_s1068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69" type="#_x0000_t202" style="position:absolute;left:6281;top:9964;width:905;height:360" filled="f" fillcolor="#c9f" stroked="f">
                  <v:stroke dashstyle="dash"/>
                  <v:textbox style="mso-next-textbox:#_x0000_s1069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70" type="#_x0000_t202" style="position:absolute;left:7186;top:9964;width:4326;height:360" filled="f" fillcolor="#c9f" stroked="f">
                  <v:stroke dashstyle="dash"/>
                  <v:textbox style="mso-next-textbox:#_x0000_s1070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071" style="position:absolute;left:2860;top:13564;width:8670;height:360" coordorigin="2842,9964" coordsize="8670,360">
                <v:shape id="_x0000_s1072" type="#_x0000_t202" style="position:absolute;left:2842;top:9964;width:2534;height:360" filled="f" fillcolor="#c9f" stroked="f">
                  <v:stroke dashstyle="dash"/>
                  <v:textbox style="mso-next-textbox:#_x0000_s1072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73" type="#_x0000_t202" style="position:absolute;left:5376;top:9964;width:905;height:360" filled="f" fillcolor="#c9f" stroked="f">
                  <v:stroke dashstyle="dash"/>
                  <v:textbox style="mso-next-textbox:#_x0000_s1073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74" type="#_x0000_t202" style="position:absolute;left:6281;top:9964;width:905;height:360" filled="f" fillcolor="#c9f" stroked="f">
                  <v:stroke dashstyle="dash"/>
                  <v:textbox style="mso-next-textbox:#_x0000_s1074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75" type="#_x0000_t202" style="position:absolute;left:7186;top:9964;width:4326;height:360" filled="f" fillcolor="#c9f" stroked="f">
                  <v:stroke dashstyle="dash"/>
                  <v:textbox style="mso-next-textbox:#_x0000_s1075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076" style="position:absolute;left:2860;top:13924;width:8670;height:360" coordorigin="2842,9964" coordsize="8670,360">
                <v:shape id="_x0000_s1077" type="#_x0000_t202" style="position:absolute;left:2842;top:9964;width:2534;height:360" filled="f" fillcolor="#c9f" stroked="f">
                  <v:stroke dashstyle="dash"/>
                  <v:textbox style="mso-next-textbox:#_x0000_s1077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78" type="#_x0000_t202" style="position:absolute;left:5376;top:9964;width:905;height:360" filled="f" fillcolor="#c9f" stroked="f">
                  <v:stroke dashstyle="dash"/>
                  <v:textbox style="mso-next-textbox:#_x0000_s1078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79" type="#_x0000_t202" style="position:absolute;left:6281;top:9964;width:905;height:360" filled="f" fillcolor="#c9f" stroked="f">
                  <v:stroke dashstyle="dash"/>
                  <v:textbox style="mso-next-textbox:#_x0000_s1079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80" type="#_x0000_t202" style="position:absolute;left:7186;top:9964;width:4326;height:360" filled="f" fillcolor="#c9f" stroked="f">
                  <v:stroke dashstyle="dash"/>
                  <v:textbox style="mso-next-textbox:#_x0000_s1080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081" style="position:absolute;left:2860;top:14284;width:8670;height:360" coordorigin="2842,9964" coordsize="8670,360">
                <v:shape id="_x0000_s1082" type="#_x0000_t202" style="position:absolute;left:2842;top:9964;width:2534;height:360" filled="f" fillcolor="#c9f" stroked="f">
                  <v:stroke dashstyle="dash"/>
                  <v:textbox style="mso-next-textbox:#_x0000_s1082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83" type="#_x0000_t202" style="position:absolute;left:5376;top:9964;width:905;height:360" filled="f" fillcolor="#c9f" stroked="f">
                  <v:stroke dashstyle="dash"/>
                  <v:textbox style="mso-next-textbox:#_x0000_s1083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84" type="#_x0000_t202" style="position:absolute;left:6281;top:9964;width:905;height:360" filled="f" fillcolor="#c9f" stroked="f">
                  <v:stroke dashstyle="dash"/>
                  <v:textbox style="mso-next-textbox:#_x0000_s1084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85" type="#_x0000_t202" style="position:absolute;left:7186;top:9964;width:4326;height:360" filled="f" fillcolor="#c9f" stroked="f">
                  <v:stroke dashstyle="dash"/>
                  <v:textbox style="mso-next-textbox:#_x0000_s1085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086" style="position:absolute;left:2860;top:14644;width:8670;height:360" coordorigin="2842,9964" coordsize="8670,360">
                <v:shape id="_x0000_s1087" type="#_x0000_t202" style="position:absolute;left:2842;top:9964;width:2534;height:360" filled="f" fillcolor="#c9f" stroked="f">
                  <v:stroke dashstyle="dash"/>
                  <v:textbox style="mso-next-textbox:#_x0000_s1087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88" type="#_x0000_t202" style="position:absolute;left:5376;top:9964;width:905;height:360" filled="f" fillcolor="#c9f" stroked="f">
                  <v:stroke dashstyle="dash"/>
                  <v:textbox style="mso-next-textbox:#_x0000_s1088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89" type="#_x0000_t202" style="position:absolute;left:6281;top:9964;width:905;height:360" filled="f" fillcolor="#c9f" stroked="f">
                  <v:stroke dashstyle="dash"/>
                  <v:textbox style="mso-next-textbox:#_x0000_s1089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90" type="#_x0000_t202" style="position:absolute;left:7186;top:9964;width:4326;height:360" filled="f" fillcolor="#c9f" stroked="f">
                  <v:stroke dashstyle="dash"/>
                  <v:textbox style="mso-next-textbox:#_x0000_s1090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091" style="position:absolute;left:2860;top:15004;width:8670;height:360" coordorigin="2842,9964" coordsize="8670,360">
                <v:shape id="_x0000_s1092" type="#_x0000_t202" style="position:absolute;left:2842;top:9964;width:2534;height:360" filled="f" fillcolor="#c9f" stroked="f">
                  <v:stroke dashstyle="dash"/>
                  <v:textbox style="mso-next-textbox:#_x0000_s1092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93" type="#_x0000_t202" style="position:absolute;left:5376;top:9964;width:905;height:360" filled="f" fillcolor="#c9f" stroked="f">
                  <v:stroke dashstyle="dash"/>
                  <v:textbox style="mso-next-textbox:#_x0000_s1093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94" type="#_x0000_t202" style="position:absolute;left:6281;top:9964;width:905;height:360" filled="f" fillcolor="#c9f" stroked="f">
                  <v:stroke dashstyle="dash"/>
                  <v:textbox style="mso-next-textbox:#_x0000_s1094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95" type="#_x0000_t202" style="position:absolute;left:7186;top:9964;width:4326;height:360" filled="f" fillcolor="#c9f" stroked="f">
                  <v:stroke dashstyle="dash"/>
                  <v:textbox style="mso-next-textbox:#_x0000_s1095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096" style="position:absolute;left:2860;top:15364;width:8670;height:360" coordorigin="2842,9964" coordsize="8670,360">
                <v:shape id="_x0000_s1097" type="#_x0000_t202" style="position:absolute;left:2842;top:9964;width:2534;height:360" filled="f" fillcolor="#c9f" stroked="f">
                  <v:stroke dashstyle="dash"/>
                  <v:textbox style="mso-next-textbox:#_x0000_s1097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98" type="#_x0000_t202" style="position:absolute;left:5376;top:9964;width:905;height:360" filled="f" fillcolor="#c9f" stroked="f">
                  <v:stroke dashstyle="dash"/>
                  <v:textbox style="mso-next-textbox:#_x0000_s1098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99" type="#_x0000_t202" style="position:absolute;left:6281;top:9964;width:905;height:360" filled="f" fillcolor="#c9f" stroked="f">
                  <v:stroke dashstyle="dash"/>
                  <v:textbox style="mso-next-textbox:#_x0000_s1099" inset="0,.85mm,1mm,.7pt">
                    <w:txbxContent>
                      <w:p w:rsidR="00CF7164" w:rsidRPr="00D6675E" w:rsidRDefault="00CF7164" w:rsidP="00CF716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100" type="#_x0000_t202" style="position:absolute;left:7186;top:9964;width:4326;height:360" filled="f" fillcolor="#c9f" stroked="f">
                  <v:stroke dashstyle="dash"/>
                  <v:textbox style="mso-next-textbox:#_x0000_s1100" inset="1mm,.85mm,0,.7pt">
                    <w:txbxContent>
                      <w:p w:rsidR="00CF7164" w:rsidRPr="00D6675E" w:rsidRDefault="00CF7164" w:rsidP="00CF7164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211" style="position:absolute;left:2860;top:10684;width:8670;height:360" coordorigin="2842,9964" coordsize="8670,360">
                <v:shape id="_x0000_s1212" type="#_x0000_t202" style="position:absolute;left:2842;top:9964;width:2534;height:360" filled="f" fillcolor="#c9f" stroked="f">
                  <v:stroke dashstyle="dash"/>
                  <v:textbox style="mso-next-textbox:#_x0000_s1212" inset="1mm,.85mm,0,.7pt">
                    <w:txbxContent>
                      <w:p w:rsidR="002432F0" w:rsidRPr="00D6675E" w:rsidRDefault="00095339" w:rsidP="002432F0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評価</w:t>
                        </w:r>
                      </w:p>
                    </w:txbxContent>
                  </v:textbox>
                </v:shape>
                <v:shape id="_x0000_s1213" type="#_x0000_t202" style="position:absolute;left:5376;top:9964;width:905;height:360" filled="f" fillcolor="#c9f" stroked="f">
                  <v:stroke dashstyle="dash"/>
                  <v:textbox style="mso-next-textbox:#_x0000_s1213" inset="0,.85mm,1mm,.7pt">
                    <w:txbxContent>
                      <w:p w:rsidR="002432F0" w:rsidRPr="00D6675E" w:rsidRDefault="009A3A36" w:rsidP="002432F0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１</w:t>
                        </w:r>
                      </w:p>
                    </w:txbxContent>
                  </v:textbox>
                </v:shape>
                <v:shape id="_x0000_s1214" type="#_x0000_t202" style="position:absolute;left:6281;top:9964;width:905;height:360" filled="f" fillcolor="#c9f" stroked="f">
                  <v:stroke dashstyle="dash"/>
                  <v:textbox style="mso-next-textbox:#_x0000_s1214" inset="0,.85mm,1mm,.7pt">
                    <w:txbxContent>
                      <w:p w:rsidR="002432F0" w:rsidRPr="00D6675E" w:rsidRDefault="00095339" w:rsidP="002432F0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１</w:t>
                        </w:r>
                      </w:p>
                    </w:txbxContent>
                  </v:textbox>
                </v:shape>
                <v:shape id="_x0000_s1215" type="#_x0000_t202" style="position:absolute;left:7186;top:9964;width:4326;height:360" filled="f" fillcolor="#c9f" stroked="f">
                  <v:stroke dashstyle="dash"/>
                  <v:textbox style="mso-next-textbox:#_x0000_s1215" inset="1mm,.85mm,0,.7pt">
                    <w:txbxContent>
                      <w:p w:rsidR="002432F0" w:rsidRPr="00D6675E" w:rsidRDefault="00095339" w:rsidP="002432F0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評価の段階を表す</w:t>
                        </w:r>
                      </w:p>
                    </w:txbxContent>
                  </v:textbox>
                </v:shape>
              </v:group>
            </v:group>
            <v:group id="_x0000_s1234" style="position:absolute;left:2842;top:2284;width:8688;height:960" coordorigin="2842,2284" coordsize="8688,960">
              <v:shape id="_x0000_s1221" type="#_x0000_t202" style="position:absolute;left:2842;top:2284;width:2534;height:480" filled="f" fillcolor="#c9f" stroked="f">
                <v:textbox style="mso-next-textbox:#_x0000_s1221" inset="0,2.25mm,0,.7pt">
                  <w:txbxContent>
                    <w:p w:rsidR="00367EC5" w:rsidRDefault="001F3727" w:rsidP="00367E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評価段階番号</w:t>
                      </w:r>
                    </w:p>
                  </w:txbxContent>
                </v:textbox>
              </v:shape>
              <v:shape id="_x0000_s1222" type="#_x0000_t202" style="position:absolute;left:6824;top:2284;width:1991;height:480" filled="f" fillcolor="#c9f" stroked="f">
                <v:textbox style="mso-next-textbox:#_x0000_s1222" inset="0,2.25mm,0,.7pt">
                  <w:txbxContent>
                    <w:p w:rsidR="00367EC5" w:rsidRDefault="009A3A36" w:rsidP="00367E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区分</w:t>
                      </w:r>
                    </w:p>
                  </w:txbxContent>
                </v:textbox>
              </v:shape>
              <v:shape id="_x0000_s1223" type="#_x0000_t202" style="position:absolute;left:9901;top:2284;width:1629;height:480" filled="f" fillcolor="#c9f" stroked="f">
                <v:textbox style="mso-next-textbox:#_x0000_s1223" inset="0,2.25mm,0,.7pt">
                  <w:txbxContent>
                    <w:p w:rsidR="00367EC5" w:rsidRDefault="00095339" w:rsidP="00367E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１</w:t>
                      </w:r>
                    </w:p>
                  </w:txbxContent>
                </v:textbox>
              </v:shape>
              <v:shape id="_x0000_s1229" type="#_x0000_t202" style="position:absolute;left:3566;top:2764;width:1086;height:480" filled="f" fillcolor="#c9f" stroked="f">
                <v:textbox style="mso-next-textbox:#_x0000_s1229" inset="0,2.25mm,0,.7pt">
                  <w:txbxContent>
                    <w:p w:rsidR="00367EC5" w:rsidRDefault="005032DB" w:rsidP="00367E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５</w:t>
                      </w:r>
                    </w:p>
                  </w:txbxContent>
                </v:textbox>
              </v:shape>
              <v:shape id="_x0000_s1230" type="#_x0000_t202" style="position:absolute;left:5376;top:2764;width:1086;height:480" filled="f" fillcolor="#c9f" stroked="f">
                <v:textbox style="mso-next-textbox:#_x0000_s1230" inset="0,2.25mm,0,.7pt">
                  <w:txbxContent>
                    <w:p w:rsidR="00367EC5" w:rsidRDefault="005032DB" w:rsidP="00367E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５</w:t>
                      </w:r>
                    </w:p>
                  </w:txbxContent>
                </v:textbox>
              </v:shape>
              <v:shape id="_x0000_s1231" type="#_x0000_t202" style="position:absolute;left:7548;top:2764;width:1267;height:480" filled="f" fillcolor="#c9f" stroked="f">
                <v:textbox style="mso-next-textbox:#_x0000_s1231" inset="0,2.25mm,0,.7pt">
                  <w:txbxContent>
                    <w:p w:rsidR="00367EC5" w:rsidRDefault="00367EC5" w:rsidP="00367EC5">
                      <w:pPr>
                        <w:jc w:val="center"/>
                      </w:pPr>
                    </w:p>
                  </w:txbxContent>
                </v:textbox>
              </v:shape>
              <v:shape id="_x0000_s1232" type="#_x0000_t202" style="position:absolute;left:9901;top:2764;width:905;height:480" filled="f" fillcolor="#c9f" stroked="f">
                <v:textbox style="mso-next-textbox:#_x0000_s1232" inset="0,2.25mm,0,.7pt">
                  <w:txbxContent>
                    <w:p w:rsidR="00367EC5" w:rsidRDefault="00367EC5" w:rsidP="00367EC5">
                      <w:pPr>
                        <w:jc w:val="center"/>
                      </w:pPr>
                    </w:p>
                  </w:txbxContent>
                </v:textbox>
              </v:shape>
            </v:group>
          </v:group>
        </w:pict>
      </w:r>
    </w:p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B47956" w:rsidP="00836E4C">
      <w:r>
        <w:rPr>
          <w:noProof/>
        </w:rPr>
        <w:pict>
          <v:shape id="_x0000_s1257" style="position:absolute;left:0;text-align:left;margin-left:126.7pt;margin-top:5.95pt;width:235.3pt;height:26.8pt;z-index:2;mso-wrap-style:square;mso-wrap-distance-left:9pt;mso-wrap-distance-top:0;mso-wrap-distance-right:9pt;mso-wrap-distance-bottom:0;mso-position-horizontal-relative:text;mso-position-vertical-relative:text;v-text-anchor:top" coordsize="1448,240" path="m,l,240r1448,e" filled="f" fillcolor="#c9f">
            <v:stroke endarrow="block"/>
            <v:path arrowok="t"/>
          </v:shape>
        </w:pict>
      </w:r>
      <w:r>
        <w:rPr>
          <w:noProof/>
        </w:rPr>
        <w:pict>
          <v:line id="_x0000_s1361" style="position:absolute;left:0;text-align:left;z-index:3" from="117.55pt,2.95pt" to="143.15pt,2.95pt"/>
        </w:pict>
      </w:r>
    </w:p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460922" w:rsidRDefault="00836E4C" w:rsidP="00836E4C">
      <w:pPr>
        <w:rPr>
          <w:w w:val="200"/>
        </w:rPr>
      </w:pPr>
    </w:p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A97FF0" w:rsidRDefault="00A97FF0" w:rsidP="00836E4C"/>
    <w:p w:rsidR="00836E4C" w:rsidRDefault="00836E4C" w:rsidP="00836E4C"/>
    <w:p w:rsidR="00836E4C" w:rsidRDefault="00836E4C" w:rsidP="00836E4C"/>
    <w:p w:rsidR="00836E4C" w:rsidRDefault="00836E4C" w:rsidP="00836E4C"/>
    <w:p w:rsidR="00836E4C" w:rsidRDefault="00B47956" w:rsidP="00836E4C">
      <w:r>
        <w:rPr>
          <w:noProof/>
        </w:rPr>
        <w:lastRenderedPageBreak/>
        <w:pict>
          <v:group id="_x0000_s1362" style="position:absolute;left:0;text-align:left;margin-left:99.55pt;margin-top:12pt;width:434.4pt;height:672pt;z-index:4" coordorigin="2842,2284" coordsize="8688,13440">
            <v:group id="_x0000_s1363" style="position:absolute;left:3023;top:6484;width:8326;height:3120" coordorigin="3023,6484" coordsize="8326,3120">
              <v:shape id="_x0000_s1364" type="#_x0000_t202" style="position:absolute;left:3023;top:6484;width:8326;height:600" stroked="f">
                <v:textbox style="mso-next-textbox:#_x0000_s1364" inset="1mm,0,0,0">
                  <w:txbxContent>
                    <w:p w:rsidR="0019221C" w:rsidRPr="00460922" w:rsidRDefault="001F3727" w:rsidP="0019221C">
                      <w:pPr>
                        <w:rPr>
                          <w:w w:val="150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w w:val="150"/>
                          <w:sz w:val="40"/>
                          <w:szCs w:val="40"/>
                        </w:rPr>
                        <w:t>９</w:t>
                      </w:r>
                    </w:p>
                    <w:p w:rsidR="0019221C" w:rsidRDefault="0019221C"/>
                  </w:txbxContent>
                </v:textbox>
              </v:shape>
              <v:shape id="_x0000_s1365" type="#_x0000_t202" style="position:absolute;left:8272;top:7084;width:3077;height:360" stroked="f">
                <v:textbox style="mso-next-textbox:#_x0000_s1365" inset="0,.7mm,0,0">
                  <w:txbxContent>
                    <w:p w:rsidR="0019221C" w:rsidRDefault="0019221C" w:rsidP="0019221C"/>
                  </w:txbxContent>
                </v:textbox>
              </v:shape>
              <v:shape id="_x0000_s1366" type="#_x0000_t202" style="position:absolute;left:8272;top:7444;width:3077;height:360" stroked="f">
                <v:textbox style="mso-next-textbox:#_x0000_s1366" inset="0,.7mm,0,0">
                  <w:txbxContent>
                    <w:p w:rsidR="0019221C" w:rsidRDefault="00095339" w:rsidP="0019221C">
                      <w:r>
                        <w:rPr>
                          <w:rFonts w:hint="eastAsia"/>
                        </w:rPr>
                        <w:t>削</w:t>
                      </w:r>
                      <w:r w:rsidR="005D68BB">
                        <w:rPr>
                          <w:rFonts w:hint="eastAsia"/>
                        </w:rPr>
                        <w:t>除識別</w:t>
                      </w:r>
                    </w:p>
                  </w:txbxContent>
                </v:textbox>
              </v:shape>
              <v:shape id="_x0000_s1367" type="#_x0000_t202" style="position:absolute;left:8272;top:7804;width:3077;height:360" stroked="f">
                <v:textbox style="mso-next-textbox:#_x0000_s1367" inset="0,.7mm,0,0">
                  <w:txbxContent>
                    <w:p w:rsidR="0019221C" w:rsidRDefault="0019221C" w:rsidP="0019221C"/>
                  </w:txbxContent>
                </v:textbox>
              </v:shape>
              <v:shape id="_x0000_s1368" type="#_x0000_t202" style="position:absolute;left:8272;top:8164;width:3077;height:360" stroked="f">
                <v:textbox style="mso-next-textbox:#_x0000_s1368" inset="0,.7mm,0,0">
                  <w:txbxContent>
                    <w:p w:rsidR="0019221C" w:rsidRDefault="0019221C" w:rsidP="0019221C"/>
                  </w:txbxContent>
                </v:textbox>
              </v:shape>
              <v:shape id="_x0000_s1369" type="#_x0000_t202" style="position:absolute;left:8272;top:8524;width:3077;height:360" stroked="f">
                <v:textbox style="mso-next-textbox:#_x0000_s1369" inset="0,.7mm,0,0">
                  <w:txbxContent>
                    <w:p w:rsidR="0019221C" w:rsidRDefault="0019221C" w:rsidP="0019221C"/>
                  </w:txbxContent>
                </v:textbox>
              </v:shape>
              <v:shape id="_x0000_s1370" type="#_x0000_t202" style="position:absolute;left:8272;top:8884;width:3077;height:360" stroked="f">
                <v:textbox style="mso-next-textbox:#_x0000_s1370" inset="0,.7mm,0,0">
                  <w:txbxContent>
                    <w:p w:rsidR="0019221C" w:rsidRDefault="0019221C" w:rsidP="0019221C"/>
                  </w:txbxContent>
                </v:textbox>
              </v:shape>
              <v:shape id="_x0000_s1371" type="#_x0000_t202" style="position:absolute;left:8272;top:9244;width:3077;height:360" stroked="f">
                <v:textbox style="mso-next-textbox:#_x0000_s1371" inset="0,.7mm,0,0">
                  <w:txbxContent>
                    <w:p w:rsidR="0019221C" w:rsidRDefault="0019221C" w:rsidP="0019221C"/>
                  </w:txbxContent>
                </v:textbox>
              </v:shape>
            </v:group>
            <v:group id="_x0000_s1372" style="position:absolute;left:2842;top:3724;width:8682;height:2160" coordorigin="2842,3724" coordsize="8682,2160">
              <v:shape id="_x0000_s1373" type="#_x0000_t202" style="position:absolute;left:2842;top:3724;width:8682;height:360" filled="f" fillcolor="#c9f" stroked="f">
                <v:textbox style="mso-next-textbox:#_x0000_s1373" inset="1mm,1.25mm,0,0">
                  <w:txbxContent>
                    <w:p w:rsidR="0019221C" w:rsidRDefault="001F3727" w:rsidP="0019221C">
                      <w:r>
                        <w:rPr>
                          <w:rFonts w:hint="eastAsia"/>
                        </w:rPr>
                        <w:t>該当データの論理削除に用いる</w:t>
                      </w:r>
                    </w:p>
                  </w:txbxContent>
                </v:textbox>
              </v:shape>
              <v:shape id="_x0000_s1374" type="#_x0000_t202" style="position:absolute;left:2842;top:4084;width:8682;height:360" filled="f" fillcolor="#c9f" stroked="f">
                <v:textbox style="mso-next-textbox:#_x0000_s1374" inset="1mm,1.25mm,0,0">
                  <w:txbxContent>
                    <w:p w:rsidR="0019221C" w:rsidRDefault="0019221C" w:rsidP="0019221C"/>
                  </w:txbxContent>
                </v:textbox>
              </v:shape>
              <v:shape id="_x0000_s1375" type="#_x0000_t202" style="position:absolute;left:2842;top:4444;width:8682;height:360" filled="f" fillcolor="#c9f" stroked="f">
                <v:textbox style="mso-next-textbox:#_x0000_s1375" inset="1mm,1.25mm,0,0">
                  <w:txbxContent>
                    <w:p w:rsidR="0019221C" w:rsidRDefault="0019221C" w:rsidP="0019221C"/>
                  </w:txbxContent>
                </v:textbox>
              </v:shape>
              <v:shape id="_x0000_s1376" type="#_x0000_t202" style="position:absolute;left:2842;top:4804;width:8682;height:360" filled="f" fillcolor="#c9f" stroked="f">
                <v:textbox style="mso-next-textbox:#_x0000_s1376" inset="1mm,1.25mm,0,0">
                  <w:txbxContent>
                    <w:p w:rsidR="0019221C" w:rsidRDefault="0019221C" w:rsidP="0019221C"/>
                  </w:txbxContent>
                </v:textbox>
              </v:shape>
              <v:shape id="_x0000_s1377" type="#_x0000_t202" style="position:absolute;left:2842;top:5164;width:8682;height:360" filled="f" fillcolor="#c9f" stroked="f">
                <v:textbox style="mso-next-textbox:#_x0000_s1377" inset="1mm,1.25mm,0,0">
                  <w:txbxContent>
                    <w:p w:rsidR="0019221C" w:rsidRDefault="0019221C" w:rsidP="0019221C"/>
                  </w:txbxContent>
                </v:textbox>
              </v:shape>
              <v:shape id="_x0000_s1378" type="#_x0000_t202" style="position:absolute;left:2842;top:5524;width:8682;height:360" filled="f" fillcolor="#c9f" stroked="f">
                <v:textbox style="mso-next-textbox:#_x0000_s1378" inset="1mm,1.25mm,0,0">
                  <w:txbxContent>
                    <w:p w:rsidR="0019221C" w:rsidRDefault="0019221C" w:rsidP="0019221C"/>
                  </w:txbxContent>
                </v:textbox>
              </v:shape>
            </v:group>
            <v:group id="_x0000_s1379" style="position:absolute;left:2860;top:10684;width:8670;height:5040" coordorigin="2860,10684" coordsize="8670,5040">
              <v:group id="_x0000_s1380" style="position:absolute;left:2860;top:11044;width:8670;height:360" coordorigin="2842,9964" coordsize="8670,360">
                <v:shape id="_x0000_s1381" type="#_x0000_t202" style="position:absolute;left:2842;top:9964;width:2534;height:360" filled="f" fillcolor="#c9f" stroked="f">
                  <v:stroke dashstyle="dash"/>
                  <v:textbox style="mso-next-textbox:#_x0000_s1381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382" type="#_x0000_t202" style="position:absolute;left:5376;top:9964;width:905;height:360" filled="f" fillcolor="#c9f" stroked="f">
                  <v:stroke dashstyle="dash"/>
                  <v:textbox style="mso-next-textbox:#_x0000_s1382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383" type="#_x0000_t202" style="position:absolute;left:6281;top:9964;width:905;height:360" filled="f" fillcolor="#c9f" stroked="f">
                  <v:stroke dashstyle="dash"/>
                  <v:textbox style="mso-next-textbox:#_x0000_s1383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384" type="#_x0000_t202" style="position:absolute;left:7186;top:9964;width:4326;height:360" filled="f" fillcolor="#c9f" stroked="f">
                  <v:stroke dashstyle="dash"/>
                  <v:textbox style="mso-next-textbox:#_x0000_s1384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385" style="position:absolute;left:2860;top:11404;width:8670;height:360" coordorigin="2842,9964" coordsize="8670,360">
                <v:shape id="_x0000_s1386" type="#_x0000_t202" style="position:absolute;left:2842;top:9964;width:2534;height:360" filled="f" fillcolor="#c9f" stroked="f">
                  <v:stroke dashstyle="dash"/>
                  <v:textbox style="mso-next-textbox:#_x0000_s1386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387" type="#_x0000_t202" style="position:absolute;left:5376;top:9964;width:905;height:360" filled="f" fillcolor="#c9f" stroked="f">
                  <v:stroke dashstyle="dash"/>
                  <v:textbox style="mso-next-textbox:#_x0000_s1387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388" type="#_x0000_t202" style="position:absolute;left:6281;top:9964;width:905;height:360" filled="f" fillcolor="#c9f" stroked="f">
                  <v:stroke dashstyle="dash"/>
                  <v:textbox style="mso-next-textbox:#_x0000_s1388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389" type="#_x0000_t202" style="position:absolute;left:7186;top:9964;width:4326;height:360" filled="f" fillcolor="#c9f" stroked="f">
                  <v:stroke dashstyle="dash"/>
                  <v:textbox style="mso-next-textbox:#_x0000_s1389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390" style="position:absolute;left:2860;top:11764;width:8670;height:360" coordorigin="2842,9964" coordsize="8670,360">
                <v:shape id="_x0000_s1391" type="#_x0000_t202" style="position:absolute;left:2842;top:9964;width:2534;height:360" filled="f" fillcolor="#c9f" stroked="f">
                  <v:stroke dashstyle="dash"/>
                  <v:textbox style="mso-next-textbox:#_x0000_s1391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392" type="#_x0000_t202" style="position:absolute;left:5376;top:9964;width:905;height:360" filled="f" fillcolor="#c9f" stroked="f">
                  <v:stroke dashstyle="dash"/>
                  <v:textbox style="mso-next-textbox:#_x0000_s1392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393" type="#_x0000_t202" style="position:absolute;left:6281;top:9964;width:905;height:360" filled="f" fillcolor="#c9f" stroked="f">
                  <v:stroke dashstyle="dash"/>
                  <v:textbox style="mso-next-textbox:#_x0000_s1393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394" type="#_x0000_t202" style="position:absolute;left:7186;top:9964;width:4326;height:360" filled="f" fillcolor="#c9f" stroked="f">
                  <v:stroke dashstyle="dash"/>
                  <v:textbox style="mso-next-textbox:#_x0000_s1394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395" style="position:absolute;left:2860;top:12124;width:8670;height:360" coordorigin="2842,9964" coordsize="8670,360">
                <v:shape id="_x0000_s1396" type="#_x0000_t202" style="position:absolute;left:2842;top:9964;width:2534;height:360" filled="f" fillcolor="#c9f" stroked="f">
                  <v:stroke dashstyle="dash"/>
                  <v:textbox style="mso-next-textbox:#_x0000_s1396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397" type="#_x0000_t202" style="position:absolute;left:5376;top:9964;width:905;height:360" filled="f" fillcolor="#c9f" stroked="f">
                  <v:stroke dashstyle="dash"/>
                  <v:textbox style="mso-next-textbox:#_x0000_s1397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398" type="#_x0000_t202" style="position:absolute;left:6281;top:9964;width:905;height:360" filled="f" fillcolor="#c9f" stroked="f">
                  <v:stroke dashstyle="dash"/>
                  <v:textbox style="mso-next-textbox:#_x0000_s1398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399" type="#_x0000_t202" style="position:absolute;left:7186;top:9964;width:4326;height:360" filled="f" fillcolor="#c9f" stroked="f">
                  <v:stroke dashstyle="dash"/>
                  <v:textbox style="mso-next-textbox:#_x0000_s1399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400" style="position:absolute;left:2860;top:12484;width:8670;height:360" coordorigin="2842,9964" coordsize="8670,360">
                <v:shape id="_x0000_s1401" type="#_x0000_t202" style="position:absolute;left:2842;top:9964;width:2534;height:360" filled="f" fillcolor="#c9f" stroked="f">
                  <v:stroke dashstyle="dash"/>
                  <v:textbox style="mso-next-textbox:#_x0000_s1401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02" type="#_x0000_t202" style="position:absolute;left:5376;top:9964;width:905;height:360" filled="f" fillcolor="#c9f" stroked="f">
                  <v:stroke dashstyle="dash"/>
                  <v:textbox style="mso-next-textbox:#_x0000_s1402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03" type="#_x0000_t202" style="position:absolute;left:6281;top:9964;width:905;height:360" filled="f" fillcolor="#c9f" stroked="f">
                  <v:stroke dashstyle="dash"/>
                  <v:textbox style="mso-next-textbox:#_x0000_s1403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04" type="#_x0000_t202" style="position:absolute;left:7186;top:9964;width:4326;height:360" filled="f" fillcolor="#c9f" stroked="f">
                  <v:stroke dashstyle="dash"/>
                  <v:textbox style="mso-next-textbox:#_x0000_s1404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405" style="position:absolute;left:2860;top:12844;width:8670;height:360" coordorigin="2842,9964" coordsize="8670,360">
                <v:shape id="_x0000_s1406" type="#_x0000_t202" style="position:absolute;left:2842;top:9964;width:2534;height:360" filled="f" fillcolor="#c9f" stroked="f">
                  <v:stroke dashstyle="dash"/>
                  <v:textbox style="mso-next-textbox:#_x0000_s1406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07" type="#_x0000_t202" style="position:absolute;left:5376;top:9964;width:905;height:360" filled="f" fillcolor="#c9f" stroked="f">
                  <v:stroke dashstyle="dash"/>
                  <v:textbox style="mso-next-textbox:#_x0000_s1407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08" type="#_x0000_t202" style="position:absolute;left:6281;top:9964;width:905;height:360" filled="f" fillcolor="#c9f" stroked="f">
                  <v:stroke dashstyle="dash"/>
                  <v:textbox style="mso-next-textbox:#_x0000_s1408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09" type="#_x0000_t202" style="position:absolute;left:7186;top:9964;width:4326;height:360" filled="f" fillcolor="#c9f" stroked="f">
                  <v:stroke dashstyle="dash"/>
                  <v:textbox style="mso-next-textbox:#_x0000_s1409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410" style="position:absolute;left:2860;top:13204;width:8670;height:360" coordorigin="2842,9964" coordsize="8670,360">
                <v:shape id="_x0000_s1411" type="#_x0000_t202" style="position:absolute;left:2842;top:9964;width:2534;height:360" filled="f" fillcolor="#c9f" stroked="f">
                  <v:stroke dashstyle="dash"/>
                  <v:textbox style="mso-next-textbox:#_x0000_s1411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12" type="#_x0000_t202" style="position:absolute;left:5376;top:9964;width:905;height:360" filled="f" fillcolor="#c9f" stroked="f">
                  <v:stroke dashstyle="dash"/>
                  <v:textbox style="mso-next-textbox:#_x0000_s1412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13" type="#_x0000_t202" style="position:absolute;left:6281;top:9964;width:905;height:360" filled="f" fillcolor="#c9f" stroked="f">
                  <v:stroke dashstyle="dash"/>
                  <v:textbox style="mso-next-textbox:#_x0000_s1413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14" type="#_x0000_t202" style="position:absolute;left:7186;top:9964;width:4326;height:360" filled="f" fillcolor="#c9f" stroked="f">
                  <v:stroke dashstyle="dash"/>
                  <v:textbox style="mso-next-textbox:#_x0000_s1414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415" style="position:absolute;left:2860;top:13564;width:8670;height:360" coordorigin="2842,9964" coordsize="8670,360">
                <v:shape id="_x0000_s1416" type="#_x0000_t202" style="position:absolute;left:2842;top:9964;width:2534;height:360" filled="f" fillcolor="#c9f" stroked="f">
                  <v:stroke dashstyle="dash"/>
                  <v:textbox style="mso-next-textbox:#_x0000_s1416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17" type="#_x0000_t202" style="position:absolute;left:5376;top:9964;width:905;height:360" filled="f" fillcolor="#c9f" stroked="f">
                  <v:stroke dashstyle="dash"/>
                  <v:textbox style="mso-next-textbox:#_x0000_s1417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18" type="#_x0000_t202" style="position:absolute;left:6281;top:9964;width:905;height:360" filled="f" fillcolor="#c9f" stroked="f">
                  <v:stroke dashstyle="dash"/>
                  <v:textbox style="mso-next-textbox:#_x0000_s1418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19" type="#_x0000_t202" style="position:absolute;left:7186;top:9964;width:4326;height:360" filled="f" fillcolor="#c9f" stroked="f">
                  <v:stroke dashstyle="dash"/>
                  <v:textbox style="mso-next-textbox:#_x0000_s1419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420" style="position:absolute;left:2860;top:13924;width:8670;height:360" coordorigin="2842,9964" coordsize="8670,360">
                <v:shape id="_x0000_s1421" type="#_x0000_t202" style="position:absolute;left:2842;top:9964;width:2534;height:360" filled="f" fillcolor="#c9f" stroked="f">
                  <v:stroke dashstyle="dash"/>
                  <v:textbox style="mso-next-textbox:#_x0000_s1421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22" type="#_x0000_t202" style="position:absolute;left:5376;top:9964;width:905;height:360" filled="f" fillcolor="#c9f" stroked="f">
                  <v:stroke dashstyle="dash"/>
                  <v:textbox style="mso-next-textbox:#_x0000_s1422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23" type="#_x0000_t202" style="position:absolute;left:6281;top:9964;width:905;height:360" filled="f" fillcolor="#c9f" stroked="f">
                  <v:stroke dashstyle="dash"/>
                  <v:textbox style="mso-next-textbox:#_x0000_s1423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24" type="#_x0000_t202" style="position:absolute;left:7186;top:9964;width:4326;height:360" filled="f" fillcolor="#c9f" stroked="f">
                  <v:stroke dashstyle="dash"/>
                  <v:textbox style="mso-next-textbox:#_x0000_s1424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425" style="position:absolute;left:2860;top:14284;width:8670;height:360" coordorigin="2842,9964" coordsize="8670,360">
                <v:shape id="_x0000_s1426" type="#_x0000_t202" style="position:absolute;left:2842;top:9964;width:2534;height:360" filled="f" fillcolor="#c9f" stroked="f">
                  <v:stroke dashstyle="dash"/>
                  <v:textbox style="mso-next-textbox:#_x0000_s1426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27" type="#_x0000_t202" style="position:absolute;left:5376;top:9964;width:905;height:360" filled="f" fillcolor="#c9f" stroked="f">
                  <v:stroke dashstyle="dash"/>
                  <v:textbox style="mso-next-textbox:#_x0000_s1427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28" type="#_x0000_t202" style="position:absolute;left:6281;top:9964;width:905;height:360" filled="f" fillcolor="#c9f" stroked="f">
                  <v:stroke dashstyle="dash"/>
                  <v:textbox style="mso-next-textbox:#_x0000_s1428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29" type="#_x0000_t202" style="position:absolute;left:7186;top:9964;width:4326;height:360" filled="f" fillcolor="#c9f" stroked="f">
                  <v:stroke dashstyle="dash"/>
                  <v:textbox style="mso-next-textbox:#_x0000_s1429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430" style="position:absolute;left:2860;top:14644;width:8670;height:360" coordorigin="2842,9964" coordsize="8670,360">
                <v:shape id="_x0000_s1431" type="#_x0000_t202" style="position:absolute;left:2842;top:9964;width:2534;height:360" filled="f" fillcolor="#c9f" stroked="f">
                  <v:stroke dashstyle="dash"/>
                  <v:textbox style="mso-next-textbox:#_x0000_s1431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32" type="#_x0000_t202" style="position:absolute;left:5376;top:9964;width:905;height:360" filled="f" fillcolor="#c9f" stroked="f">
                  <v:stroke dashstyle="dash"/>
                  <v:textbox style="mso-next-textbox:#_x0000_s1432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33" type="#_x0000_t202" style="position:absolute;left:6281;top:9964;width:905;height:360" filled="f" fillcolor="#c9f" stroked="f">
                  <v:stroke dashstyle="dash"/>
                  <v:textbox style="mso-next-textbox:#_x0000_s1433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34" type="#_x0000_t202" style="position:absolute;left:7186;top:9964;width:4326;height:360" filled="f" fillcolor="#c9f" stroked="f">
                  <v:stroke dashstyle="dash"/>
                  <v:textbox style="mso-next-textbox:#_x0000_s1434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435" style="position:absolute;left:2860;top:15004;width:8670;height:360" coordorigin="2842,9964" coordsize="8670,360">
                <v:shape id="_x0000_s1436" type="#_x0000_t202" style="position:absolute;left:2842;top:9964;width:2534;height:360" filled="f" fillcolor="#c9f" stroked="f">
                  <v:stroke dashstyle="dash"/>
                  <v:textbox style="mso-next-textbox:#_x0000_s1436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37" type="#_x0000_t202" style="position:absolute;left:5376;top:9964;width:905;height:360" filled="f" fillcolor="#c9f" stroked="f">
                  <v:stroke dashstyle="dash"/>
                  <v:textbox style="mso-next-textbox:#_x0000_s1437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38" type="#_x0000_t202" style="position:absolute;left:6281;top:9964;width:905;height:360" filled="f" fillcolor="#c9f" stroked="f">
                  <v:stroke dashstyle="dash"/>
                  <v:textbox style="mso-next-textbox:#_x0000_s1438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39" type="#_x0000_t202" style="position:absolute;left:7186;top:9964;width:4326;height:360" filled="f" fillcolor="#c9f" stroked="f">
                  <v:stroke dashstyle="dash"/>
                  <v:textbox style="mso-next-textbox:#_x0000_s1439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440" style="position:absolute;left:2860;top:15364;width:8670;height:360" coordorigin="2842,9964" coordsize="8670,360">
                <v:shape id="_x0000_s1441" type="#_x0000_t202" style="position:absolute;left:2842;top:9964;width:2534;height:360" filled="f" fillcolor="#c9f" stroked="f">
                  <v:stroke dashstyle="dash"/>
                  <v:textbox style="mso-next-textbox:#_x0000_s1441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42" type="#_x0000_t202" style="position:absolute;left:5376;top:9964;width:905;height:360" filled="f" fillcolor="#c9f" stroked="f">
                  <v:stroke dashstyle="dash"/>
                  <v:textbox style="mso-next-textbox:#_x0000_s1442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43" type="#_x0000_t202" style="position:absolute;left:6281;top:9964;width:905;height:360" filled="f" fillcolor="#c9f" stroked="f">
                  <v:stroke dashstyle="dash"/>
                  <v:textbox style="mso-next-textbox:#_x0000_s1443" inset="0,.85mm,1mm,.7pt">
                    <w:txbxContent>
                      <w:p w:rsidR="0019221C" w:rsidRPr="00D6675E" w:rsidRDefault="0019221C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444" type="#_x0000_t202" style="position:absolute;left:7186;top:9964;width:4326;height:360" filled="f" fillcolor="#c9f" stroked="f">
                  <v:stroke dashstyle="dash"/>
                  <v:textbox style="mso-next-textbox:#_x0000_s1444" inset="1mm,.85mm,0,.7pt">
                    <w:txbxContent>
                      <w:p w:rsidR="0019221C" w:rsidRPr="00D6675E" w:rsidRDefault="0019221C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_x0000_s1445" style="position:absolute;left:2860;top:10684;width:8670;height:360" coordorigin="2842,9964" coordsize="8670,360">
                <v:shape id="_x0000_s1446" type="#_x0000_t202" style="position:absolute;left:2842;top:9964;width:2534;height:360" filled="f" fillcolor="#c9f" stroked="f">
                  <v:stroke dashstyle="dash"/>
                  <v:textbox style="mso-next-textbox:#_x0000_s1446" inset="1mm,.85mm,0,.7pt">
                    <w:txbxContent>
                      <w:p w:rsidR="0019221C" w:rsidRPr="00D6675E" w:rsidRDefault="001F3727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削除識別</w:t>
                        </w:r>
                      </w:p>
                    </w:txbxContent>
                  </v:textbox>
                </v:shape>
                <v:shape id="_x0000_s1447" type="#_x0000_t202" style="position:absolute;left:5376;top:9964;width:905;height:360" filled="f" fillcolor="#c9f" stroked="f">
                  <v:stroke dashstyle="dash"/>
                  <v:textbox style="mso-next-textbox:#_x0000_s1447" inset="0,.85mm,1mm,.7pt">
                    <w:txbxContent>
                      <w:p w:rsidR="0019221C" w:rsidRPr="00D6675E" w:rsidRDefault="001F3727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１</w:t>
                        </w:r>
                      </w:p>
                    </w:txbxContent>
                  </v:textbox>
                </v:shape>
                <v:shape id="_x0000_s1448" type="#_x0000_t202" style="position:absolute;left:6281;top:9964;width:905;height:360" filled="f" fillcolor="#c9f" stroked="f">
                  <v:stroke dashstyle="dash"/>
                  <v:textbox style="mso-next-textbox:#_x0000_s1448" inset="0,.85mm,1mm,.7pt">
                    <w:txbxContent>
                      <w:p w:rsidR="0019221C" w:rsidRPr="00D6675E" w:rsidRDefault="001F3727" w:rsidP="0019221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１</w:t>
                        </w:r>
                      </w:p>
                    </w:txbxContent>
                  </v:textbox>
                </v:shape>
                <v:shape id="_x0000_s1449" type="#_x0000_t202" style="position:absolute;left:7186;top:9964;width:4326;height:360" filled="f" fillcolor="#c9f" stroked="f">
                  <v:stroke dashstyle="dash"/>
                  <v:textbox style="mso-next-textbox:#_x0000_s1449" inset="1mm,.85mm,0,.7pt">
                    <w:txbxContent>
                      <w:p w:rsidR="0019221C" w:rsidRPr="00D6675E" w:rsidRDefault="00095339" w:rsidP="0019221C">
                        <w:pPr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‘0‘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を</w:t>
                        </w:r>
                        <w:r>
                          <w:rPr>
                            <w:sz w:val="20"/>
                            <w:szCs w:val="20"/>
                          </w:rPr>
                          <w:t>表示データ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sz w:val="20"/>
                            <w:szCs w:val="20"/>
                          </w:rPr>
                          <w:t>’1’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を</w:t>
                        </w:r>
                        <w:r>
                          <w:rPr>
                            <w:sz w:val="20"/>
                            <w:szCs w:val="20"/>
                          </w:rPr>
                          <w:t>削除データ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として扱う</w:t>
                        </w:r>
                        <w:r>
                          <w:rPr>
                            <w:sz w:val="20"/>
                            <w:szCs w:val="20"/>
                          </w:rPr>
                          <w:t>。</w:t>
                        </w:r>
                      </w:p>
                    </w:txbxContent>
                  </v:textbox>
                </v:shape>
              </v:group>
            </v:group>
            <v:group id="_x0000_s1450" style="position:absolute;left:2842;top:2284;width:8688;height:960" coordorigin="2842,2284" coordsize="8688,960">
              <v:shape id="_x0000_s1451" type="#_x0000_t202" style="position:absolute;left:2842;top:2284;width:2534;height:480" filled="f" fillcolor="#c9f" stroked="f">
                <v:textbox style="mso-next-textbox:#_x0000_s1451" inset="0,2.25mm,0,.7pt">
                  <w:txbxContent>
                    <w:p w:rsidR="0019221C" w:rsidRDefault="001F3727" w:rsidP="001F37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削除識別番号</w:t>
                      </w:r>
                    </w:p>
                  </w:txbxContent>
                </v:textbox>
              </v:shape>
              <v:shape id="_x0000_s1452" type="#_x0000_t202" style="position:absolute;left:6824;top:2284;width:1991;height:480" filled="f" fillcolor="#c9f" stroked="f">
                <v:textbox style="mso-next-textbox:#_x0000_s1452" inset="0,2.25mm,0,.7pt">
                  <w:txbxContent>
                    <w:p w:rsidR="0019221C" w:rsidRDefault="001F3727" w:rsidP="001F37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区分</w:t>
                      </w:r>
                    </w:p>
                  </w:txbxContent>
                </v:textbox>
              </v:shape>
              <v:shape id="_x0000_s1453" type="#_x0000_t202" style="position:absolute;left:9901;top:2284;width:1629;height:480" filled="f" fillcolor="#c9f" stroked="f">
                <v:textbox style="mso-next-textbox:#_x0000_s1453" inset="0,2.25mm,0,.7pt">
                  <w:txbxContent>
                    <w:p w:rsidR="0019221C" w:rsidRDefault="001F3727" w:rsidP="001922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１</w:t>
                      </w:r>
                    </w:p>
                  </w:txbxContent>
                </v:textbox>
              </v:shape>
              <v:shape id="_x0000_s1454" type="#_x0000_t202" style="position:absolute;left:3566;top:2764;width:1086;height:480" filled="f" fillcolor="#c9f" stroked="f">
                <v:textbox style="mso-next-textbox:#_x0000_s1454" inset="0,2.25mm,0,.7pt">
                  <w:txbxContent>
                    <w:p w:rsidR="0019221C" w:rsidRDefault="005032DB" w:rsidP="001922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</v:shape>
              <v:shape id="_x0000_s1455" type="#_x0000_t202" style="position:absolute;left:5376;top:2764;width:1086;height:480" filled="f" fillcolor="#c9f" stroked="f">
                <v:textbox style="mso-next-textbox:#_x0000_s1455" inset="0,2.25mm,0,.7pt">
                  <w:txbxContent>
                    <w:p w:rsidR="0019221C" w:rsidRDefault="005032DB" w:rsidP="001922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</v:shape>
              <v:shape id="_x0000_s1456" type="#_x0000_t202" style="position:absolute;left:7548;top:2764;width:1267;height:480" filled="f" fillcolor="#c9f" stroked="f">
                <v:textbox style="mso-next-textbox:#_x0000_s1456" inset="0,2.25mm,0,.7pt">
                  <w:txbxContent>
                    <w:p w:rsidR="0019221C" w:rsidRDefault="0019221C" w:rsidP="0019221C">
                      <w:pPr>
                        <w:jc w:val="center"/>
                      </w:pPr>
                    </w:p>
                  </w:txbxContent>
                </v:textbox>
              </v:shape>
              <v:shape id="_x0000_s1457" type="#_x0000_t202" style="position:absolute;left:9901;top:2764;width:905;height:480" filled="f" fillcolor="#c9f" stroked="f">
                <v:textbox style="mso-next-textbox:#_x0000_s1457" inset="0,2.25mm,0,.7pt">
                  <w:txbxContent>
                    <w:p w:rsidR="0019221C" w:rsidRDefault="0019221C" w:rsidP="0019221C">
                      <w:pPr>
                        <w:jc w:val="center"/>
                      </w:pPr>
                    </w:p>
                  </w:txbxContent>
                </v:textbox>
              </v:shape>
            </v:group>
          </v:group>
        </w:pict>
      </w:r>
    </w:p>
    <w:p w:rsidR="00E8203E" w:rsidRDefault="00E8203E" w:rsidP="00836E4C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B47956" w:rsidP="00E8203E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460" type="#_x0000_t34" style="position:absolute;left:0;text-align:left;margin-left:129.2pt;margin-top:2.95pt;width:234.75pt;height:28.3pt;z-index:6" o:connectortype="elbow" adj="-37,-270343,-15803">
            <v:stroke endarrow="block"/>
            <w10:wrap anchorx="page" anchory="page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59" type="#_x0000_t32" style="position:absolute;left:0;text-align:left;margin-left:108.6pt;margin-top:2.95pt;width:46.1pt;height:.05pt;z-index:5" o:connectortype="straight">
            <w10:wrap anchorx="page" anchory="page"/>
          </v:shape>
        </w:pict>
      </w:r>
    </w:p>
    <w:p w:rsidR="00E8203E" w:rsidRPr="00E8203E" w:rsidRDefault="00E8203E" w:rsidP="00E8203E"/>
    <w:p w:rsidR="00E8203E" w:rsidRPr="00E8203E" w:rsidRDefault="00E8203E" w:rsidP="00E8203E"/>
    <w:p w:rsidR="00E8203E" w:rsidRDefault="00E8203E" w:rsidP="00E8203E"/>
    <w:p w:rsidR="00836E4C" w:rsidRDefault="00836E4C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Pr="00E8203E" w:rsidRDefault="00E8203E" w:rsidP="00E8203E"/>
    <w:sectPr w:rsidR="00E8203E" w:rsidRPr="00E8203E" w:rsidSect="00D667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44" w:right="503" w:bottom="907" w:left="851" w:header="573" w:footer="49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956" w:rsidRDefault="00B47956" w:rsidP="00273989">
      <w:pPr>
        <w:pStyle w:val="a3"/>
      </w:pPr>
      <w:r>
        <w:separator/>
      </w:r>
    </w:p>
  </w:endnote>
  <w:endnote w:type="continuationSeparator" w:id="0">
    <w:p w:rsidR="00B47956" w:rsidRDefault="00B47956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90" w:rsidRDefault="0037499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BF8" w:rsidRDefault="00B47956" w:rsidP="00356F18">
    <w:pPr>
      <w:pStyle w:val="a4"/>
      <w:wordWrap w:val="0"/>
      <w:jc w:val="right"/>
    </w:pPr>
    <w:r>
      <w:rPr>
        <w:noProof/>
      </w:rPr>
      <w:pict>
        <v:group id="_x0000_s2322" style="position:absolute;left:0;text-align:left;margin-left:0;margin-top:-293.45pt;width:533.05pt;height:276pt;z-index:6" coordorigin="851,10204" coordsize="10661,5520">
          <v:shapetype id="_x0000_t202" coordsize="21600,21600" o:spt="202" path="m,l,21600r21600,l21600,xe">
            <v:stroke joinstyle="miter"/>
            <v:path gradientshapeok="t" o:connecttype="rect"/>
          </v:shapetype>
          <v:shape id="_x0000_s2164" type="#_x0000_t202" style="position:absolute;left:5376;top:10204;width:905;height:480" filled="f" fillcolor="#c9f">
            <v:textbox style="mso-next-textbox:#_x0000_s2164" inset="0,2.25mm,0,.7pt">
              <w:txbxContent>
                <w:p w:rsidR="00D6675E" w:rsidRDefault="00D6675E" w:rsidP="00D6675E">
                  <w:pPr>
                    <w:jc w:val="center"/>
                  </w:pPr>
                  <w:r>
                    <w:rPr>
                      <w:rFonts w:hint="eastAsia"/>
                    </w:rPr>
                    <w:t>桁位置</w:t>
                  </w:r>
                </w:p>
              </w:txbxContent>
            </v:textbox>
          </v:shape>
          <v:shape id="_x0000_s2165" type="#_x0000_t202" style="position:absolute;left:7186;top:10204;width:4326;height:480" filled="f" fillcolor="#c9f">
            <v:textbox style="mso-next-textbox:#_x0000_s2165" inset="0,2.25mm,0,.7pt">
              <w:txbxContent>
                <w:p w:rsidR="00D6675E" w:rsidRDefault="00D6675E" w:rsidP="00D6675E">
                  <w:pPr>
                    <w:jc w:val="center"/>
                  </w:pPr>
                  <w:r>
                    <w:rPr>
                      <w:rFonts w:hint="eastAsia"/>
                    </w:rPr>
                    <w:t>詳　細　説　明</w:t>
                  </w:r>
                </w:p>
              </w:txbxContent>
            </v:textbox>
          </v:shape>
          <v:shape id="_x0000_s2170" type="#_x0000_t202" style="position:absolute;left:2842;top:10204;width:2534;height:480" filled="f" fillcolor="#c9f">
            <v:textbox style="mso-next-textbox:#_x0000_s2170" inset="0,2.25mm,0,.7pt">
              <w:txbxContent>
                <w:p w:rsidR="00D6675E" w:rsidRDefault="009A3A36" w:rsidP="00D6675E">
                  <w:pPr>
                    <w:jc w:val="center"/>
                  </w:pPr>
                  <w:r>
                    <w:rPr>
                      <w:rFonts w:hint="eastAsia"/>
                    </w:rPr>
                    <w:t xml:space="preserve">区　</w:t>
                  </w:r>
                  <w:r>
                    <w:rPr>
                      <w:rFonts w:hint="eastAsia"/>
                    </w:rPr>
                    <w:t>分　名</w:t>
                  </w:r>
                </w:p>
              </w:txbxContent>
            </v:textbox>
          </v:shape>
          <v:shape id="_x0000_s2171" type="#_x0000_t202" style="position:absolute;left:6281;top:10204;width:905;height:480" filled="f" fillcolor="#c9f">
            <v:textbox style="mso-next-textbox:#_x0000_s2171" inset="0,2.25mm,0,.7pt">
              <w:txbxContent>
                <w:p w:rsidR="00D6675E" w:rsidRDefault="009A3A36" w:rsidP="00D6675E">
                  <w:pPr>
                    <w:jc w:val="center"/>
                  </w:pPr>
                  <w:r>
                    <w:rPr>
                      <w:rFonts w:hint="eastAsia"/>
                    </w:rPr>
                    <w:t xml:space="preserve">桁　</w:t>
                  </w:r>
                  <w:r>
                    <w:rPr>
                      <w:rFonts w:hint="eastAsia"/>
                    </w:rPr>
                    <w:t>数</w:t>
                  </w:r>
                </w:p>
              </w:txbxContent>
            </v:textbox>
          </v:shape>
          <v:group id="_x0000_s2277" style="position:absolute;left:851;top:10204;width:1991;height:5520" coordorigin="851,9484" coordsize="1991,5520">
            <v:shape id="_x0000_s2163" type="#_x0000_t202" style="position:absolute;left:851;top:11764;width:1991;height:600" filled="f" fillcolor="#c9f" stroked="f">
              <v:textbox style="mso-next-textbox:#_x0000_s2163" inset="0,2.25mm,0,.7pt">
                <w:txbxContent>
                  <w:p w:rsidR="00D6675E" w:rsidRPr="004368F2" w:rsidRDefault="004368F2" w:rsidP="004368F2">
                    <w:pPr>
                      <w:jc w:val="center"/>
                    </w:pPr>
                    <w:r>
                      <w:rPr>
                        <w:rFonts w:hint="eastAsia"/>
                      </w:rPr>
                      <w:t xml:space="preserve">詳　</w:t>
                    </w:r>
                    <w:r>
                      <w:rPr>
                        <w:rFonts w:hint="eastAsia"/>
                      </w:rPr>
                      <w:t>細</w:t>
                    </w:r>
                  </w:p>
                </w:txbxContent>
              </v:textbox>
            </v:shape>
            <v:rect id="_x0000_s2276" style="position:absolute;left:857;top:9484;width:1985;height:5520" filled="f" fillcolor="#c9f">
              <v:textbox inset="0,2.25mm,0,.7pt"/>
            </v:rect>
          </v:group>
          <v:rect id="_x0000_s2305" style="position:absolute;left:2842;top:10684;width:8670;height:5040" filled="f" fillcolor="#c9f">
            <v:textbox inset="0,2.25mm,0,.7pt"/>
          </v:rect>
          <v:line id="_x0000_s2306" style="position:absolute" from="2842,11044" to="11512,11044">
            <v:stroke dashstyle="dash"/>
          </v:line>
          <v:line id="_x0000_s2307" style="position:absolute" from="2842,11404" to="11512,11404">
            <v:stroke dashstyle="dash"/>
          </v:line>
          <v:line id="_x0000_s2308" style="position:absolute" from="2842,11764" to="11512,11764">
            <v:stroke dashstyle="dash"/>
          </v:line>
          <v:line id="_x0000_s2309" style="position:absolute" from="2842,12124" to="11512,12124">
            <v:stroke dashstyle="dash"/>
          </v:line>
          <v:line id="_x0000_s2310" style="position:absolute" from="2842,12484" to="11512,12484">
            <v:stroke dashstyle="dash"/>
          </v:line>
          <v:line id="_x0000_s2311" style="position:absolute" from="2842,12844" to="11512,12844">
            <v:stroke dashstyle="dash"/>
          </v:line>
          <v:line id="_x0000_s2312" style="position:absolute" from="2842,13204" to="11512,13204">
            <v:stroke dashstyle="dash"/>
          </v:line>
          <v:line id="_x0000_s2313" style="position:absolute" from="2842,13564" to="11512,13564">
            <v:stroke dashstyle="dash"/>
          </v:line>
          <v:line id="_x0000_s2314" style="position:absolute" from="2842,13924" to="11512,13924">
            <v:stroke dashstyle="dash"/>
          </v:line>
          <v:line id="_x0000_s2315" style="position:absolute" from="2842,14284" to="11512,14284">
            <v:stroke dashstyle="dash"/>
          </v:line>
          <v:line id="_x0000_s2316" style="position:absolute" from="2842,14644" to="11512,14644">
            <v:stroke dashstyle="dash"/>
          </v:line>
          <v:line id="_x0000_s2317" style="position:absolute" from="2842,15004" to="11512,15004">
            <v:stroke dashstyle="dash"/>
          </v:line>
          <v:line id="_x0000_s2318" style="position:absolute" from="2842,15364" to="11512,15364">
            <v:stroke dashstyle="dash"/>
          </v:line>
          <v:line id="_x0000_s2319" style="position:absolute" from="5376,10684" to="5376,15724"/>
          <v:line id="_x0000_s2320" style="position:absolute" from="6281,10684" to="6281,15724"/>
          <v:line id="_x0000_s2321" style="position:absolute" from="7186,10684" to="7186,15724"/>
        </v:group>
      </w:pict>
    </w:r>
    <w:r>
      <w:rPr>
        <w:noProof/>
      </w:rPr>
      <w:pict>
        <v:shape id="_x0000_s2110" type="#_x0000_t202" style="position:absolute;left:0;text-align:left;margin-left:-2.45pt;margin-top:-2.9pt;width:287.2pt;height:15.8pt;z-index:2" filled="f" fillcolor="#c9f" stroked="f">
          <v:textbox style="mso-next-textbox:#_x0000_s2110" inset="0,0,0,0">
            <w:txbxContent>
              <w:p w:rsidR="00D97BF8" w:rsidRDefault="00374990" w:rsidP="004157CB">
                <w:r>
                  <w:rPr>
                    <w:rFonts w:hint="eastAsia"/>
                    <w:noProof/>
                  </w:rPr>
                  <w:t>コード設計</w:t>
                </w:r>
                <w:bookmarkStart w:id="0" w:name="_GoBack"/>
                <w:bookmarkEnd w:id="0"/>
              </w:p>
            </w:txbxContent>
          </v:textbox>
        </v:shape>
      </w:pict>
    </w:r>
    <w:r w:rsidR="00356F18">
      <w:rPr>
        <w:rFonts w:hint="eastAsia"/>
      </w:rPr>
      <w:t>ＳＤ２２　第９班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90" w:rsidRDefault="0037499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956" w:rsidRDefault="00B47956" w:rsidP="00273989">
      <w:pPr>
        <w:pStyle w:val="a3"/>
      </w:pPr>
      <w:r>
        <w:separator/>
      </w:r>
    </w:p>
  </w:footnote>
  <w:footnote w:type="continuationSeparator" w:id="0">
    <w:p w:rsidR="00B47956" w:rsidRDefault="00B47956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90" w:rsidRDefault="0037499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BF8" w:rsidRDefault="00B47956">
    <w:pPr>
      <w:pStyle w:val="a3"/>
    </w:pPr>
    <w:r>
      <w:rPr>
        <w:noProof/>
      </w:rPr>
      <w:pict>
        <v:group id="_x0000_s2302" style="position:absolute;left:0;text-align:left;margin-left:-1.2pt;margin-top:157.55pt;width:535.15pt;height:108pt;z-index:5" coordorigin="827,3724" coordsize="10703,2160">
          <v:group id="_x0000_s2142" style="position:absolute;left:827;top:3724;width:2015;height:2160" coordorigin="827,3724" coordsize="2015,1920">
            <v:rect id="_x0000_s2136" style="position:absolute;left:827;top:3724;width:2015;height:1920" filled="f" fillcolor="#c9f">
              <v:textbox inset="0,2.25mm,0,.7pt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37" type="#_x0000_t202" style="position:absolute;left:851;top:4444;width:1991;height:480" filled="f" fillcolor="#c9f" stroked="f">
              <v:textbox style="mso-next-textbox:#_x0000_s2137" inset="0,2.25mm,0,.7pt">
                <w:txbxContent>
                  <w:p w:rsidR="00D97BF8" w:rsidRDefault="00D97BF8" w:rsidP="00D97BF8">
                    <w:pPr>
                      <w:jc w:val="center"/>
                    </w:pPr>
                    <w:r>
                      <w:rPr>
                        <w:rFonts w:hint="eastAsia"/>
                      </w:rPr>
                      <w:t>コード化目的</w:t>
                    </w:r>
                  </w:p>
                </w:txbxContent>
              </v:textbox>
            </v:shape>
          </v:group>
          <v:rect id="_x0000_s2296" style="position:absolute;left:2842;top:3724;width:8677;height:2160" filled="f" fillcolor="#c9f">
            <v:textbox inset="0,2.25mm,0,.7pt"/>
          </v:rect>
          <v:line id="_x0000_s2297" style="position:absolute" from="2842,4084" to="11530,4084">
            <v:stroke dashstyle="dash"/>
          </v:line>
          <v:line id="_x0000_s2298" style="position:absolute" from="2842,4444" to="11530,4444">
            <v:stroke dashstyle="dash"/>
          </v:line>
          <v:line id="_x0000_s2299" style="position:absolute" from="2842,4804" to="11530,4804">
            <v:stroke dashstyle="dash"/>
          </v:line>
          <v:line id="_x0000_s2300" style="position:absolute" from="2842,5164" to="11530,5164">
            <v:stroke dashstyle="dash"/>
          </v:line>
          <v:line id="_x0000_s2301" style="position:absolute" from="2842,5524" to="11530,5524">
            <v:stroke dashstyle="dash"/>
          </v:line>
        </v:group>
      </w:pict>
    </w:r>
    <w:r>
      <w:rPr>
        <w:noProof/>
      </w:rPr>
      <w:pict>
        <v:group id="_x0000_s2279" style="position:absolute;left:0;text-align:left;margin-left:-.9pt;margin-top:289.55pt;width:534.85pt;height:168pt;z-index:4" coordorigin="833,6364" coordsize="10697,3120">
          <v:group id="_x0000_s2152" style="position:absolute;left:833;top:6364;width:2015;height:3120" coordorigin="827,3724" coordsize="2015,1920">
            <v:rect id="_x0000_s2153" style="position:absolute;left:827;top:3724;width:2015;height:1920" filled="f" fillcolor="#c9f">
              <v:textbox inset="0,2.25mm,0,.7pt"/>
            </v:rect>
            <v:shape id="_x0000_s2154" type="#_x0000_t202" style="position:absolute;left:851;top:4444;width:1991;height:480" filled="f" fillcolor="#c9f" stroked="f">
              <v:textbox style="mso-next-textbox:#_x0000_s2154" inset="0,2.25mm,0,.7pt">
                <w:txbxContent>
                  <w:p w:rsidR="00D6675E" w:rsidRDefault="00D6675E" w:rsidP="00D6675E">
                    <w:pPr>
                      <w:jc w:val="center"/>
                    </w:pPr>
                    <w:r>
                      <w:rPr>
                        <w:rFonts w:hint="eastAsia"/>
                      </w:rPr>
                      <w:t>コード体系</w:t>
                    </w:r>
                  </w:p>
                </w:txbxContent>
              </v:textbox>
            </v:shape>
          </v:group>
          <v:rect id="_x0000_s2159" style="position:absolute;left:2848;top:6364;width:8682;height:3120" filled="f" fillcolor="#c9f">
            <v:textbox inset="0,2.25mm,0,.7pt"/>
          </v:rect>
        </v:group>
      </w:pict>
    </w:r>
    <w:r>
      <w:rPr>
        <w:noProof/>
      </w:rPr>
      <w:pict>
        <v:group id="_x0000_s2138" style="position:absolute;left:0;text-align:left;margin-left:0;margin-top:85.55pt;width:533.95pt;height:48pt;z-index:3" coordorigin="851,2284" coordsize="10679,960">
          <v:shape id="_x0000_s2113" type="#_x0000_t202" style="position:absolute;left:851;top:2284;width:1991;height:480" filled="f" fillcolor="#c9f">
            <v:textbox style="mso-next-textbox:#_x0000_s2113" inset="0,2.25mm,0,.7pt">
              <w:txbxContent>
                <w:p w:rsidR="00D97BF8" w:rsidRDefault="00D97BF8" w:rsidP="00A97FF0">
                  <w:pPr>
                    <w:jc w:val="center"/>
                  </w:pPr>
                  <w:r>
                    <w:rPr>
                      <w:rFonts w:hint="eastAsia"/>
                    </w:rPr>
                    <w:t>コ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</w:rPr>
                    <w:t>ー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ド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名</w:t>
                  </w:r>
                </w:p>
              </w:txbxContent>
            </v:textbox>
          </v:shape>
          <v:shape id="_x0000_s2114" type="#_x0000_t202" style="position:absolute;left:5376;top:2284;width:1448;height:480" filled="f" fillcolor="#c9f">
            <v:textbox style="mso-next-textbox:#_x0000_s2114" inset="0,2.25mm,0,.7pt">
              <w:txbxContent>
                <w:p w:rsidR="00D97BF8" w:rsidRDefault="00D97BF8" w:rsidP="00A97FF0">
                  <w:pPr>
                    <w:jc w:val="center"/>
                  </w:pPr>
                  <w:r>
                    <w:rPr>
                      <w:rFonts w:hint="eastAsia"/>
                    </w:rPr>
                    <w:t>コード種別</w:t>
                  </w:r>
                </w:p>
              </w:txbxContent>
            </v:textbox>
          </v:shape>
          <v:shape id="_x0000_s2115" type="#_x0000_t202" style="position:absolute;left:8815;top:2284;width:1086;height:480" filled="f" fillcolor="#c9f">
            <v:textbox style="mso-next-textbox:#_x0000_s2115" inset="0,2.25mm,0,.7pt">
              <w:txbxContent>
                <w:p w:rsidR="00D97BF8" w:rsidRDefault="00D97BF8" w:rsidP="00A97FF0">
                  <w:pPr>
                    <w:jc w:val="center"/>
                  </w:pPr>
                  <w:r>
                    <w:rPr>
                      <w:rFonts w:hint="eastAsia"/>
                    </w:rPr>
                    <w:t>桁数</w:t>
                  </w:r>
                </w:p>
              </w:txbxContent>
            </v:textbox>
          </v:shape>
          <v:shape id="_x0000_s2119" type="#_x0000_t202" style="position:absolute;left:2842;top:2284;width:2534;height:480" filled="f" fillcolor="#c9f">
            <v:textbox style="mso-next-textbox:#_x0000_s2119" inset="0,2.25mm,0,.7pt">
              <w:txbxContent>
                <w:p w:rsidR="00D97BF8" w:rsidRDefault="00D97BF8" w:rsidP="00220CA6"/>
              </w:txbxContent>
            </v:textbox>
          </v:shape>
          <v:shape id="_x0000_s2120" type="#_x0000_t202" style="position:absolute;left:6824;top:2284;width:1991;height:480" filled="f" fillcolor="#c9f">
            <v:textbox style="mso-next-textbox:#_x0000_s2120" inset="0,2.25mm,0,.7pt">
              <w:txbxContent>
                <w:p w:rsidR="00D97BF8" w:rsidRDefault="00D97BF8" w:rsidP="00220CA6"/>
              </w:txbxContent>
            </v:textbox>
          </v:shape>
          <v:shape id="_x0000_s2121" type="#_x0000_t202" style="position:absolute;left:9901;top:2284;width:1629;height:480" filled="f" fillcolor="#c9f">
            <v:textbox style="mso-next-textbox:#_x0000_s2121" inset="0,2.25mm,0,.7pt">
              <w:txbxContent>
                <w:p w:rsidR="00D97BF8" w:rsidRDefault="00D97BF8" w:rsidP="0047765C">
                  <w:pPr>
                    <w:jc w:val="center"/>
                  </w:pPr>
                </w:p>
              </w:txbxContent>
            </v:textbox>
          </v:shape>
          <v:shape id="_x0000_s2122" type="#_x0000_t202" style="position:absolute;left:851;top:2764;width:1991;height:480" filled="f" fillcolor="#c9f">
            <v:textbox style="mso-next-textbox:#_x0000_s2122" inset="0,2.25mm,0,.7pt">
              <w:txbxContent>
                <w:p w:rsidR="00D97BF8" w:rsidRDefault="00D97BF8" w:rsidP="0047765C">
                  <w:pPr>
                    <w:jc w:val="center"/>
                  </w:pPr>
                  <w:r>
                    <w:rPr>
                      <w:rFonts w:hint="eastAsia"/>
                    </w:rPr>
                    <w:t>コード化対象件数</w:t>
                  </w:r>
                </w:p>
              </w:txbxContent>
            </v:textbox>
          </v:shape>
          <v:shape id="_x0000_s2123" type="#_x0000_t202" style="position:absolute;left:2842;top:2764;width:724;height:480" filled="f" fillcolor="#c9f">
            <v:textbox style="mso-next-textbox:#_x0000_s2123" inset="0,2.25mm,0,.7pt">
              <w:txbxContent>
                <w:p w:rsidR="00D97BF8" w:rsidRDefault="00D97BF8" w:rsidP="0047765C">
                  <w:pPr>
                    <w:jc w:val="center"/>
                  </w:pPr>
                  <w:r>
                    <w:rPr>
                      <w:rFonts w:hint="eastAsia"/>
                    </w:rPr>
                    <w:t>当初</w:t>
                  </w:r>
                </w:p>
              </w:txbxContent>
            </v:textbox>
          </v:shape>
          <v:shape id="_x0000_s2124" type="#_x0000_t202" style="position:absolute;left:4652;top:2764;width:724;height:480" filled="f" fillcolor="#c9f">
            <v:textbox style="mso-next-textbox:#_x0000_s2124" inset="0,2.25mm,0,.7pt">
              <w:txbxContent>
                <w:p w:rsidR="00D97BF8" w:rsidRDefault="00D97BF8" w:rsidP="0047765C">
                  <w:pPr>
                    <w:jc w:val="center"/>
                  </w:pPr>
                  <w:r>
                    <w:rPr>
                      <w:rFonts w:hint="eastAsia"/>
                    </w:rPr>
                    <w:t>最大</w:t>
                  </w:r>
                </w:p>
              </w:txbxContent>
            </v:textbox>
          </v:shape>
          <v:shape id="_x0000_s2125" type="#_x0000_t202" style="position:absolute;left:6462;top:2764;width:1086;height:480" filled="f" fillcolor="#c9f">
            <v:textbox style="mso-next-textbox:#_x0000_s2125" inset="0,2.25mm,0,.7pt">
              <w:txbxContent>
                <w:p w:rsidR="00D97BF8" w:rsidRDefault="00D97BF8" w:rsidP="0047765C">
                  <w:pPr>
                    <w:jc w:val="center"/>
                  </w:pPr>
                  <w:r>
                    <w:rPr>
                      <w:rFonts w:hint="eastAsia"/>
                    </w:rPr>
                    <w:t>耐久年数</w:t>
                  </w:r>
                </w:p>
              </w:txbxContent>
            </v:textbox>
          </v:shape>
          <v:shape id="_x0000_s2126" type="#_x0000_t202" style="position:absolute;left:8815;top:2764;width:1086;height:480" filled="f" fillcolor="#c9f">
            <v:textbox style="mso-next-textbox:#_x0000_s2126" inset="0,2.25mm,0,.7pt">
              <w:txbxContent>
                <w:p w:rsidR="00D97BF8" w:rsidRDefault="00D97BF8" w:rsidP="0047765C">
                  <w:pPr>
                    <w:jc w:val="center"/>
                  </w:pPr>
                  <w:r>
                    <w:rPr>
                      <w:rFonts w:hint="eastAsia"/>
                    </w:rPr>
                    <w:t>伸び率</w:t>
                  </w:r>
                </w:p>
              </w:txbxContent>
            </v:textbox>
          </v:shape>
          <v:shape id="_x0000_s2128" type="#_x0000_t202" style="position:absolute;left:3566;top:2764;width:1086;height:480" filled="f" fillcolor="#c9f">
            <v:textbox style="mso-next-textbox:#_x0000_s2128" inset="0,2.25mm,0,.7pt">
              <w:txbxContent>
                <w:p w:rsidR="00D97BF8" w:rsidRDefault="00D97BF8" w:rsidP="0047765C">
                  <w:pPr>
                    <w:jc w:val="center"/>
                  </w:pPr>
                </w:p>
              </w:txbxContent>
            </v:textbox>
          </v:shape>
          <v:shape id="_x0000_s2129" type="#_x0000_t202" style="position:absolute;left:5376;top:2764;width:1086;height:480" filled="f" fillcolor="#c9f">
            <v:textbox style="mso-next-textbox:#_x0000_s2129" inset="0,2.25mm,0,.7pt">
              <w:txbxContent>
                <w:p w:rsidR="00D97BF8" w:rsidRDefault="00D97BF8" w:rsidP="0047765C">
                  <w:pPr>
                    <w:jc w:val="center"/>
                  </w:pPr>
                </w:p>
              </w:txbxContent>
            </v:textbox>
          </v:shape>
          <v:shape id="_x0000_s2130" type="#_x0000_t202" style="position:absolute;left:7548;top:2764;width:1267;height:480" filled="f" fillcolor="#c9f">
            <v:textbox style="mso-next-textbox:#_x0000_s2130" inset="0,2.25mm,0,.7pt">
              <w:txbxContent>
                <w:p w:rsidR="00D97BF8" w:rsidRDefault="00D97BF8" w:rsidP="0047765C">
                  <w:pPr>
                    <w:jc w:val="center"/>
                  </w:pPr>
                </w:p>
              </w:txbxContent>
            </v:textbox>
          </v:shape>
          <v:shape id="_x0000_s2131" type="#_x0000_t202" style="position:absolute;left:9901;top:2764;width:905;height:480" filled="f" fillcolor="#c9f">
            <v:textbox style="mso-next-textbox:#_x0000_s2131" inset="0,2.25mm,0,.7pt">
              <w:txbxContent>
                <w:p w:rsidR="00D97BF8" w:rsidRDefault="00D97BF8" w:rsidP="0047765C">
                  <w:pPr>
                    <w:jc w:val="center"/>
                  </w:pPr>
                </w:p>
              </w:txbxContent>
            </v:textbox>
          </v:shape>
          <v:shape id="_x0000_s2132" type="#_x0000_t202" style="position:absolute;left:10806;top:2764;width:724;height:480" filled="f" fillcolor="#c9f">
            <v:textbox style="mso-next-textbox:#_x0000_s2132" inset="1.2mm,2.25mm,0,.7pt">
              <w:txbxContent>
                <w:p w:rsidR="00D97BF8" w:rsidRDefault="00D97BF8" w:rsidP="0017434C">
                  <w:pPr>
                    <w:jc w:val="left"/>
                  </w:pPr>
                  <w:r>
                    <w:rPr>
                      <w:rFonts w:hint="eastAsia"/>
                    </w:rPr>
                    <w:t>㌫</w:t>
                  </w:r>
                  <w:r w:rsidR="0017434C"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年</w:t>
                  </w:r>
                </w:p>
              </w:txbxContent>
            </v:textbox>
          </v:shape>
        </v:group>
      </w:pict>
    </w:r>
    <w:r>
      <w:rPr>
        <w:noProof/>
      </w:rPr>
      <w:pict>
        <v:group id="_x0000_s2109" style="position:absolute;left:0;text-align:left;margin-left:-2.95pt;margin-top:-7.6pt;width:536.9pt;height:73.9pt;z-index:1" coordorigin="792,421" coordsize="10738,1478">
          <v:group id="_x0000_s2107" style="position:absolute;left:812;top:1606;width:10718;height:293" coordorigin="687,1750" coordsize="10718,293">
            <v:group id="_x0000_s2104" style="position:absolute;left:687;top:1750;width:3297;height:293" coordorigin="2717,2629" coordsize="3297,293">
              <v:shape id="_x0000_s2066" type="#_x0000_t202" style="position:absolute;left:3999;top:2629;width:2015;height:293">
                <v:textbox style="mso-next-textbox:#_x0000_s2066" inset="5.85pt,.7pt,5.85pt,.7pt">
                  <w:txbxContent>
                    <w:p w:rsidR="00D97BF8" w:rsidRDefault="005932A8" w:rsidP="007F0A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西田　</w:t>
                      </w:r>
                      <w:r>
                        <w:rPr>
                          <w:rFonts w:hint="eastAsia"/>
                        </w:rPr>
                        <w:t>洋平</w:t>
                      </w:r>
                      <w:r w:rsidR="00D97BF8">
                        <w:br/>
                      </w:r>
                    </w:p>
                  </w:txbxContent>
                </v:textbox>
              </v:shape>
              <v:shape id="_x0000_s2079" type="#_x0000_t202" style="position:absolute;left:2717;top:2629;width:1282;height:293" fillcolor="#c9f">
                <v:textbox style="mso-next-textbox:#_x0000_s2079" inset="5.85pt,.7pt,5.85pt,.7pt">
                  <w:txbxContent>
                    <w:p w:rsidR="00D97BF8" w:rsidRPr="007F0A12" w:rsidRDefault="00D97BF8" w:rsidP="000B5B01">
                      <w:pPr>
                        <w:jc w:val="center"/>
                        <w:rPr>
                          <w:b/>
                        </w:rPr>
                      </w:pPr>
                      <w:r w:rsidRPr="007F0A12">
                        <w:rPr>
                          <w:rFonts w:hint="eastAsia"/>
                          <w:b/>
                        </w:rPr>
                        <w:t>作成者名</w:t>
                      </w:r>
                    </w:p>
                  </w:txbxContent>
                </v:textbox>
              </v:shape>
            </v:group>
            <v:group id="_x0000_s2105" style="position:absolute;left:3945;top:1750;width:3297;height:293" coordorigin="2717,2922" coordsize="3297,293">
              <v:shape id="_x0000_s2082" type="#_x0000_t202" style="position:absolute;left:3999;top:2922;width:2015;height:293">
                <v:textbox style="mso-next-textbox:#_x0000_s2082" inset="5.85pt,.7pt,5.85pt,.7pt">
                  <w:txbxContent>
                    <w:p w:rsidR="00D97BF8" w:rsidRDefault="00D97BF8" w:rsidP="000B5B01"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PRINTDATE  \@ "yyyy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年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MM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月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dd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日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"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separate"/>
                      </w:r>
                      <w:r w:rsidR="00374990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2006</w:t>
                      </w:r>
                      <w:r w:rsidR="00374990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年</w:t>
                      </w:r>
                      <w:r w:rsidR="00374990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06</w:t>
                      </w:r>
                      <w:r w:rsidR="00374990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月</w:t>
                      </w:r>
                      <w:r w:rsidR="00374990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21</w:t>
                      </w:r>
                      <w:r w:rsidR="00374990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日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end"/>
                      </w:r>
                    </w:p>
                  </w:txbxContent>
                </v:textbox>
              </v:shape>
              <v:shape id="_x0000_s2083" type="#_x0000_t202" style="position:absolute;left:2717;top:2922;width:1282;height:293" fillcolor="#c9f">
                <v:textbox style="mso-next-textbox:#_x0000_s2083" inset="5.85pt,.7pt,5.85pt,.7pt">
                  <w:txbxContent>
                    <w:p w:rsidR="00D97BF8" w:rsidRPr="007F0A12" w:rsidRDefault="00D97BF8" w:rsidP="000B5B01">
                      <w:pPr>
                        <w:jc w:val="center"/>
                        <w:rPr>
                          <w:b/>
                        </w:rPr>
                      </w:pPr>
                      <w:r w:rsidRPr="007F0A12">
                        <w:rPr>
                          <w:rFonts w:hint="eastAsia"/>
                          <w:b/>
                        </w:rPr>
                        <w:t>最終印刷</w:t>
                      </w:r>
                    </w:p>
                  </w:txbxContent>
                </v:textbox>
              </v:shape>
            </v:group>
            <v:group id="_x0000_s2106" style="position:absolute;left:7242;top:1750;width:4163;height:293" coordorigin="7242,1750" coordsize="3982,293">
              <v:group id="_x0000_s2086" style="position:absolute;left:7242;top:1750;width:1991;height:292" coordorigin="7958,2897" coordsize="3258,293">
                <v:shape id="_x0000_s2087" type="#_x0000_t202" style="position:absolute;left:9225;top:2897;width:1991;height:293">
                  <v:textbox style="mso-next-textbox:#_x0000_s2087" inset="5.85pt,.7pt,5.85pt,.7pt">
                    <w:txbxContent>
                      <w:p w:rsidR="00D97BF8" w:rsidRPr="000B5B01" w:rsidRDefault="00D97BF8" w:rsidP="000B5B01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374990"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88" type="#_x0000_t202" style="position:absolute;left:7958;top:2897;width:1267;height:293" fillcolor="#c9f">
                  <v:textbox style="mso-next-textbox:#_x0000_s2088" inset="5.85pt,.7pt,5.85pt,.7pt">
                    <w:txbxContent>
                      <w:p w:rsidR="00D97BF8" w:rsidRPr="007F0A12" w:rsidRDefault="00D97BF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_x0000_s2089" style="position:absolute;left:9233;top:1750;width:1991;height:293" coordorigin="7958,2897" coordsize="3258,293">
                <v:shape id="_x0000_s2090" type="#_x0000_t202" style="position:absolute;left:9225;top:2897;width:1991;height:293">
                  <v:textbox style="mso-next-textbox:#_x0000_s2090" inset="5.85pt,.7pt,5.85pt,.7pt">
                    <w:txbxContent>
                      <w:p w:rsidR="00D97BF8" w:rsidRPr="000B5B01" w:rsidRDefault="00D97BF8" w:rsidP="007F0A12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374990">
                          <w:rPr>
                            <w:rFonts w:ascii="Times New Roman" w:hAnsi="Times New Roman"/>
                            <w:noProof/>
                            <w:kern w:val="0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374990">
                          <w:rPr>
                            <w:rFonts w:ascii="Times New Roman" w:hAnsi="Times New Roman"/>
                            <w:noProof/>
                            <w:kern w:val="0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91" type="#_x0000_t202" style="position:absolute;left:7958;top:2897;width:1267;height:293" fillcolor="#c9f">
                  <v:textbox style="mso-next-textbox:#_x0000_s2091" inset="5.85pt,.7pt,5.85pt,.7pt">
                    <w:txbxContent>
                      <w:p w:rsidR="00D97BF8" w:rsidRPr="007F0A12" w:rsidRDefault="00D97BF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v:group>
          <v:group id="_x0000_s2063" style="position:absolute;left:8798;top:668;width:2732;height:879" coordorigin="13320,1168" coordsize="2700,879">
            <v:group id="_x0000_s2056" style="position:absolute;left:15120;top:1168;width:900;height:879" coordorigin="13500,4684" coordsize="900,879">
              <v:rect id="_x0000_s2054" style="position:absolute;left:13500;top:4684;width:900;height:879" strokeweight="1pt">
                <v:textbox inset="5.85pt,.7pt,5.85pt,.7pt"/>
              </v:rect>
              <v:shape id="_x0000_s2055" type="#_x0000_t202" style="position:absolute;left:13500;top:4684;width:900;height:293" strokeweight="1pt">
                <v:textbox style="mso-next-textbox:#_x0000_s2055" inset="5.85pt,.7pt,5.85pt,.7pt">
                  <w:txbxContent>
                    <w:p w:rsidR="00D97BF8" w:rsidRDefault="00D97BF8" w:rsidP="00AD7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作成者</w:t>
                      </w:r>
                    </w:p>
                  </w:txbxContent>
                </v:textbox>
              </v:shape>
            </v:group>
            <v:group id="_x0000_s2057" style="position:absolute;left:13320;top:1168;width:900;height:879" coordorigin="13500,4684" coordsize="900,879">
              <v:rect id="_x0000_s2058" style="position:absolute;left:13500;top:4684;width:900;height:879" strokeweight="1pt">
                <v:textbox inset="5.85pt,.7pt,5.85pt,.7pt"/>
              </v:rect>
              <v:shape id="_x0000_s2059" type="#_x0000_t202" style="position:absolute;left:13500;top:4684;width:900;height:293" strokeweight="1pt">
                <v:textbox style="mso-next-textbox:#_x0000_s2059" inset="5.85pt,.7pt,5.85pt,.7pt">
                  <w:txbxContent>
                    <w:p w:rsidR="00D97BF8" w:rsidRDefault="00D97BF8" w:rsidP="00AD7689">
                      <w:r>
                        <w:rPr>
                          <w:rFonts w:hint="eastAsia"/>
                        </w:rPr>
                        <w:t xml:space="preserve">査　</w:t>
                      </w:r>
                      <w:r>
                        <w:rPr>
                          <w:rFonts w:hint="eastAsia"/>
                        </w:rPr>
                        <w:t>閲</w:t>
                      </w:r>
                    </w:p>
                  </w:txbxContent>
                </v:textbox>
              </v:shape>
            </v:group>
            <v:group id="_x0000_s2060" style="position:absolute;left:14220;top:1168;width:900;height:879" coordorigin="13500,4684" coordsize="900,879">
              <v:rect id="_x0000_s2061" style="position:absolute;left:13500;top:4684;width:900;height:879" strokeweight="1pt">
                <v:textbox inset="5.85pt,.7pt,5.85pt,.7pt"/>
              </v:rect>
              <v:shape id="_x0000_s2062" type="#_x0000_t202" style="position:absolute;left:13500;top:4684;width:900;height:293" strokeweight="1pt">
                <v:textbox style="mso-next-textbox:#_x0000_s2062" inset="5.85pt,.7pt,5.85pt,.7pt">
                  <w:txbxContent>
                    <w:p w:rsidR="00D97BF8" w:rsidRDefault="00D97BF8" w:rsidP="00AD7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検　</w:t>
                      </w:r>
                      <w:r>
                        <w:rPr>
                          <w:rFonts w:hint="eastAsia"/>
                        </w:rPr>
                        <w:t>証</w:t>
                      </w:r>
                    </w:p>
                  </w:txbxContent>
                </v:textbox>
              </v:shape>
            </v:group>
          </v:group>
          <v:shape id="_x0000_s2069" type="#_x0000_t202" style="position:absolute;left:792;top:421;width:7661;height:468" filled="f" stroked="f">
            <v:textbox style="mso-next-textbox:#_x0000_s2069" inset="5.85pt,.7pt,5.85pt,.7pt">
              <w:txbxContent>
                <w:p w:rsidR="00D97BF8" w:rsidRPr="00732F70" w:rsidRDefault="00D97BF8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rFonts w:hint="eastAsia"/>
                      <w:b/>
                      <w:sz w:val="40"/>
                      <w:szCs w:val="40"/>
                    </w:rPr>
                    <w:t>コード</w:t>
                  </w:r>
                  <w:r w:rsidR="007D29A3">
                    <w:rPr>
                      <w:rFonts w:hint="eastAsia"/>
                      <w:b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40"/>
                      <w:szCs w:val="40"/>
                    </w:rPr>
                    <w:t>設</w:t>
                  </w:r>
                  <w:r w:rsidR="007D29A3">
                    <w:rPr>
                      <w:rFonts w:hint="eastAsia"/>
                      <w:b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40"/>
                      <w:szCs w:val="40"/>
                    </w:rPr>
                    <w:t>計</w:t>
                  </w:r>
                  <w:r w:rsidR="007D29A3">
                    <w:rPr>
                      <w:rFonts w:hint="eastAsia"/>
                      <w:b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40"/>
                      <w:szCs w:val="40"/>
                    </w:rPr>
                    <w:t>書</w:t>
                  </w:r>
                </w:p>
              </w:txbxContent>
            </v:textbox>
          </v:shape>
          <v:group id="_x0000_s2108" style="position:absolute;left:815;top:1112;width:7819;height:438" coordorigin="690,1109" coordsize="7783,438">
            <v:group id="_x0000_s2101" style="position:absolute;left:690;top:1109;width:4344;height:438" coordorigin="907,1312" coordsize="4344,438">
              <v:shape id="_x0000_s2075" type="#_x0000_t202" style="position:absolute;left:907;top:1312;width:1447;height:438" fillcolor="#c9f">
                <v:textbox style="mso-next-textbox:#_x0000_s2075" inset="0,2.05mm,0,.7pt">
                  <w:txbxContent>
                    <w:p w:rsidR="00D97BF8" w:rsidRPr="007E30D0" w:rsidRDefault="00D97BF8" w:rsidP="00AD7689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7E30D0">
                        <w:rPr>
                          <w:rFonts w:hint="eastAsia"/>
                          <w:b/>
                          <w:sz w:val="22"/>
                          <w:szCs w:val="22"/>
                        </w:rPr>
                        <w:t>システム名</w:t>
                      </w:r>
                    </w:p>
                  </w:txbxContent>
                </v:textbox>
              </v:shape>
              <v:shape id="_x0000_s2076" type="#_x0000_t202" style="position:absolute;left:2355;top:1312;width:2896;height:438">
                <v:textbox style="mso-next-textbox:#_x0000_s2076" inset="2mm,2.05mm,0,.7pt">
                  <w:txbxContent>
                    <w:p w:rsidR="00D97BF8" w:rsidRPr="007E30D0" w:rsidRDefault="005932A8" w:rsidP="00730FB8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まさる堂　ＥＣサイト</w:t>
                      </w:r>
                    </w:p>
                  </w:txbxContent>
                </v:textbox>
              </v:shape>
            </v:group>
            <v:group id="_x0000_s2102" style="position:absolute;left:5034;top:1109;width:3439;height:438" coordorigin="6699,1312" coordsize="3439,438">
              <v:shape id="_x0000_s2077" type="#_x0000_t202" style="position:absolute;left:6699;top:1312;width:1136;height:438" fillcolor="#c9f">
                <v:textbox style="mso-next-textbox:#_x0000_s2077" inset="0,2.05mm,0,.7pt">
                  <w:txbxContent>
                    <w:p w:rsidR="00D97BF8" w:rsidRPr="007E30D0" w:rsidRDefault="00D97BF8" w:rsidP="00730FB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7E30D0">
                        <w:rPr>
                          <w:rFonts w:hint="eastAsia"/>
                          <w:b/>
                          <w:sz w:val="22"/>
                          <w:szCs w:val="22"/>
                        </w:rPr>
                        <w:t>業務名</w:t>
                      </w:r>
                    </w:p>
                  </w:txbxContent>
                </v:textbox>
              </v:shape>
              <v:shape id="_x0000_s2078" type="#_x0000_t202" style="position:absolute;left:7836;top:1312;width:2302;height:438">
                <v:textbox style="mso-next-textbox:#_x0000_s2078" inset="2mm,2.05mm,0,.7pt">
                  <w:txbxContent>
                    <w:p w:rsidR="00D97BF8" w:rsidRPr="007E30D0" w:rsidRDefault="005932A8" w:rsidP="00730FB8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コード設計</w:t>
                      </w:r>
                    </w:p>
                  </w:txbxContent>
                </v:textbox>
              </v:shape>
            </v:group>
          </v:group>
          <v:line id="_x0000_s2098" style="position:absolute" from="827,966" to="8050,966" strokecolor="#333" strokeweight="1.5pt"/>
          <v:line id="_x0000_s2099" style="position:absolute" from="815,1038" to="8453,1038" strokeweight="1.5pt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90" w:rsidRDefault="0037499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120"/>
  <w:characterSpacingControl w:val="compressPunctuation"/>
  <w:hdrShapeDefaults>
    <o:shapedefaults v:ext="edit" spidmax="2323" fill="f" fillcolor="#c9f">
      <v:fill color="#c9f" on="f"/>
      <v:textbox inset="0,2.25mm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32A8"/>
    <w:rsid w:val="00082FF2"/>
    <w:rsid w:val="00090879"/>
    <w:rsid w:val="00095339"/>
    <w:rsid w:val="000B5B01"/>
    <w:rsid w:val="000C0F67"/>
    <w:rsid w:val="000C2399"/>
    <w:rsid w:val="00133501"/>
    <w:rsid w:val="001529A6"/>
    <w:rsid w:val="00157755"/>
    <w:rsid w:val="0017434C"/>
    <w:rsid w:val="0019221C"/>
    <w:rsid w:val="001C379B"/>
    <w:rsid w:val="001E5F9C"/>
    <w:rsid w:val="001F3727"/>
    <w:rsid w:val="001F5C35"/>
    <w:rsid w:val="00220CA6"/>
    <w:rsid w:val="002432F0"/>
    <w:rsid w:val="00273989"/>
    <w:rsid w:val="00297E7C"/>
    <w:rsid w:val="002B48B3"/>
    <w:rsid w:val="002D4A47"/>
    <w:rsid w:val="00356F18"/>
    <w:rsid w:val="00357151"/>
    <w:rsid w:val="00360FA8"/>
    <w:rsid w:val="00367EC5"/>
    <w:rsid w:val="00374990"/>
    <w:rsid w:val="003927D1"/>
    <w:rsid w:val="004157CB"/>
    <w:rsid w:val="00420216"/>
    <w:rsid w:val="004368F2"/>
    <w:rsid w:val="00460922"/>
    <w:rsid w:val="00460D7E"/>
    <w:rsid w:val="0047765C"/>
    <w:rsid w:val="004E4E9C"/>
    <w:rsid w:val="005032DB"/>
    <w:rsid w:val="0056717A"/>
    <w:rsid w:val="00583C4A"/>
    <w:rsid w:val="00590959"/>
    <w:rsid w:val="005932A8"/>
    <w:rsid w:val="005D68BB"/>
    <w:rsid w:val="00605198"/>
    <w:rsid w:val="00624B81"/>
    <w:rsid w:val="006536E8"/>
    <w:rsid w:val="006A5540"/>
    <w:rsid w:val="006D1278"/>
    <w:rsid w:val="00700D67"/>
    <w:rsid w:val="00730FB8"/>
    <w:rsid w:val="00732F70"/>
    <w:rsid w:val="0078411C"/>
    <w:rsid w:val="007919E1"/>
    <w:rsid w:val="007B68A8"/>
    <w:rsid w:val="007D29A3"/>
    <w:rsid w:val="007E30D0"/>
    <w:rsid w:val="007F0A12"/>
    <w:rsid w:val="008101BF"/>
    <w:rsid w:val="00833821"/>
    <w:rsid w:val="00836E4C"/>
    <w:rsid w:val="008374BA"/>
    <w:rsid w:val="00853C78"/>
    <w:rsid w:val="008C6321"/>
    <w:rsid w:val="008E5E61"/>
    <w:rsid w:val="009A3A36"/>
    <w:rsid w:val="00A652A9"/>
    <w:rsid w:val="00A97FF0"/>
    <w:rsid w:val="00AC0C27"/>
    <w:rsid w:val="00AD7689"/>
    <w:rsid w:val="00B13BB2"/>
    <w:rsid w:val="00B47956"/>
    <w:rsid w:val="00CF7164"/>
    <w:rsid w:val="00D443E0"/>
    <w:rsid w:val="00D6675E"/>
    <w:rsid w:val="00D97BF8"/>
    <w:rsid w:val="00DB48D3"/>
    <w:rsid w:val="00E8203E"/>
    <w:rsid w:val="00EA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23" fill="f" fillcolor="#c9f">
      <v:fill color="#c9f" on="f"/>
      <v:textbox inset="0,2.25mm,0,.7pt"/>
    </o:shapedefaults>
    <o:shapelayout v:ext="edit">
      <o:idmap v:ext="edit" data="1"/>
      <o:rules v:ext="edit">
        <o:r id="V:Rule1" type="connector" idref="#_x0000_s1459"/>
        <o:r id="V:Rule2" type="connector" idref="#_x0000_s1460"/>
      </o:rules>
    </o:shapelayout>
  </w:shapeDefaults>
  <w:decimalSymbol w:val="."/>
  <w:listSeparator w:val=","/>
  <w14:docId w14:val="3BEECA3B"/>
  <w15:chartTrackingRefBased/>
  <w15:docId w15:val="{7B87197B-276D-4B22-900A-C2369C22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&#24029;&#23798;&#23554;&#29992;&#35373;&#35336;&#12489;&#12461;&#12517;&#12513;&#12531;&#12488;\17_&#12467;&#12540;&#12489;&#35373;&#35336;\&#12467;&#12540;&#12489;&#35373;&#35336;-1.0a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コード設計-1.0a.dot</Template>
  <TotalTime>36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コード設計</vt:lpstr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コード設計</dc:title>
  <dc:subject/>
  <dc:creator>ohs85001</dc:creator>
  <cp:keywords/>
  <dc:description/>
  <cp:lastModifiedBy>ohs85001</cp:lastModifiedBy>
  <cp:revision>10</cp:revision>
  <cp:lastPrinted>2006-06-21T10:22:00Z</cp:lastPrinted>
  <dcterms:created xsi:type="dcterms:W3CDTF">2019-11-15T08:34:00Z</dcterms:created>
  <dcterms:modified xsi:type="dcterms:W3CDTF">2019-11-19T05:53:00Z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