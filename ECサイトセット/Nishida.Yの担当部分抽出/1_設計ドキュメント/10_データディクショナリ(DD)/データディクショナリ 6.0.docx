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65"/>
        <w:gridCol w:w="10294"/>
        <w:gridCol w:w="2353"/>
      </w:tblGrid>
      <w:tr w:rsidR="009A1B05" w:rsidTr="00703D27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発送依頼商品情報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4D1AC4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発送先顧客情報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4D1AC4" w:rsidP="00FD5BC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通報商品データ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0511B3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0511B3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不適切出品者情報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4D1AC4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>
              <w:rPr>
                <w:color w:val="FF0000"/>
                <w:sz w:val="20"/>
                <w:szCs w:val="20"/>
              </w:rPr>
              <w:t xml:space="preserve">] </w:t>
            </w:r>
            <w:r w:rsidRPr="004D1AC4">
              <w:rPr>
                <w:sz w:val="20"/>
                <w:szCs w:val="20"/>
              </w:rPr>
              <w:t>+</w:t>
            </w:r>
            <w:r>
              <w:rPr>
                <w:color w:val="FF0000"/>
                <w:sz w:val="20"/>
                <w:szCs w:val="20"/>
              </w:rPr>
              <w:t xml:space="preserve"> [</w:t>
            </w:r>
            <w:r>
              <w:rPr>
                <w:rFonts w:hint="eastAsia"/>
                <w:color w:val="FF0000"/>
                <w:sz w:val="20"/>
                <w:szCs w:val="20"/>
              </w:rPr>
              <w:t>ログインデータ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不適切出品者変更データ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4D1AC4" w:rsidP="00FD5BC9">
            <w:pPr>
              <w:rPr>
                <w:sz w:val="20"/>
                <w:szCs w:val="20"/>
                <w:lang w:eastAsia="zh-CN"/>
              </w:rPr>
            </w:pPr>
            <w:r w:rsidRPr="004D1AC4">
              <w:rPr>
                <w:rFonts w:hint="eastAsia"/>
                <w:color w:val="FF0000"/>
                <w:sz w:val="20"/>
                <w:szCs w:val="20"/>
                <w:lang w:eastAsia="zh-CN"/>
              </w:rPr>
              <w:t>[</w:t>
            </w:r>
            <w:r w:rsidRPr="004D1AC4">
              <w:rPr>
                <w:rFonts w:hint="eastAsia"/>
                <w:color w:val="FF0000"/>
                <w:sz w:val="20"/>
                <w:szCs w:val="20"/>
                <w:lang w:eastAsia="zh-CN"/>
              </w:rPr>
              <w:t>不適切出品者情報</w:t>
            </w:r>
            <w:r w:rsidRPr="004D1AC4">
              <w:rPr>
                <w:rFonts w:hint="eastAsia"/>
                <w:color w:val="FF0000"/>
                <w:sz w:val="20"/>
                <w:szCs w:val="20"/>
                <w:lang w:eastAsia="zh-CN"/>
              </w:rPr>
              <w:t>]</w:t>
            </w:r>
            <w:r w:rsidRPr="004D1AC4">
              <w:rPr>
                <w:color w:val="FF0000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 xml:space="preserve">+ </w:t>
            </w:r>
            <w:r>
              <w:rPr>
                <w:rFonts w:hint="eastAsia"/>
                <w:sz w:val="20"/>
                <w:szCs w:val="20"/>
                <w:lang w:eastAsia="zh-CN"/>
              </w:rPr>
              <w:t>出品権限識別番号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  <w:lang w:eastAsia="zh-CN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限定公開商品情報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0511B3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限定公開相手ユーザー情報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0511B3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533E71" w:rsidRDefault="000511B3" w:rsidP="000511B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出品状況変更データ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4D1AC4" w:rsidP="00FD5BC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FF0000"/>
              </w:rPr>
              <w:t>商品基本データ</w:t>
            </w:r>
            <w:r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管理者登録データ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AC38A8" w:rsidP="00AC38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パスワード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所属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533E7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0511B3" w:rsidRDefault="00AC38A8" w:rsidP="00FD5BC9">
            <w:pPr>
              <w:rPr>
                <w:color w:val="FF0000"/>
                <w:sz w:val="20"/>
                <w:szCs w:val="20"/>
              </w:rPr>
            </w:pPr>
            <w:r w:rsidRPr="000511B3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0511B3">
              <w:rPr>
                <w:rFonts w:hint="eastAsia"/>
                <w:color w:val="FF0000"/>
                <w:sz w:val="20"/>
                <w:szCs w:val="20"/>
              </w:rPr>
              <w:t>管理者登録データ</w:t>
            </w:r>
            <w:r w:rsidRPr="000511B3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AC38A8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AC38A8" w:rsidRPr="00703D27" w:rsidRDefault="00AC38A8" w:rsidP="00AC38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管理者変更データ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AC38A8" w:rsidRPr="000511B3" w:rsidRDefault="00AC38A8" w:rsidP="00AC38A8">
            <w:pPr>
              <w:rPr>
                <w:color w:val="FF0000"/>
                <w:sz w:val="20"/>
                <w:szCs w:val="20"/>
              </w:rPr>
            </w:pPr>
            <w:r w:rsidRPr="000511B3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0511B3">
              <w:rPr>
                <w:rFonts w:hint="eastAsia"/>
                <w:color w:val="FF0000"/>
                <w:sz w:val="20"/>
                <w:szCs w:val="20"/>
              </w:rPr>
              <w:t>管理者登録データ</w:t>
            </w:r>
            <w:r w:rsidRPr="000511B3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AC38A8" w:rsidRPr="00703D27" w:rsidRDefault="00AC38A8" w:rsidP="00AC38A8">
            <w:pPr>
              <w:rPr>
                <w:sz w:val="20"/>
                <w:szCs w:val="20"/>
              </w:rPr>
            </w:pPr>
          </w:p>
        </w:tc>
      </w:tr>
      <w:tr w:rsidR="00AC38A8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AC38A8" w:rsidRPr="00703D27" w:rsidRDefault="00AC38A8" w:rsidP="00AC38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管理者回答入力データ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AC38A8" w:rsidRPr="00703D27" w:rsidRDefault="00C47130" w:rsidP="00C47130">
            <w:pPr>
              <w:rPr>
                <w:sz w:val="20"/>
                <w:szCs w:val="20"/>
              </w:rPr>
            </w:pPr>
            <w:r w:rsidRPr="005B104A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5B104A">
              <w:rPr>
                <w:rFonts w:hint="eastAsia"/>
                <w:color w:val="FF0000"/>
                <w:sz w:val="20"/>
                <w:szCs w:val="20"/>
              </w:rPr>
              <w:t>要望・質問入力データ</w:t>
            </w:r>
            <w:r w:rsidRPr="005B104A"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 w:rsidR="00AC38A8">
              <w:rPr>
                <w:rFonts w:hint="eastAsia"/>
                <w:sz w:val="20"/>
                <w:szCs w:val="20"/>
              </w:rPr>
              <w:t>回答内容詳細</w:t>
            </w:r>
            <w:r w:rsidR="00AC38A8">
              <w:rPr>
                <w:rFonts w:hint="eastAsia"/>
                <w:sz w:val="20"/>
                <w:szCs w:val="20"/>
              </w:rPr>
              <w:t xml:space="preserve"> + </w:t>
            </w:r>
            <w:r w:rsidR="00AC38A8">
              <w:rPr>
                <w:rFonts w:hint="eastAsia"/>
                <w:sz w:val="20"/>
                <w:szCs w:val="20"/>
              </w:rPr>
              <w:t>回答管理者名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AC38A8" w:rsidRPr="00703D27" w:rsidRDefault="00AC38A8" w:rsidP="00AC38A8">
            <w:pPr>
              <w:rPr>
                <w:sz w:val="20"/>
                <w:szCs w:val="20"/>
              </w:rPr>
            </w:pPr>
          </w:p>
        </w:tc>
      </w:tr>
      <w:tr w:rsidR="00AC38A8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AC38A8" w:rsidRPr="00703D27" w:rsidRDefault="00AC38A8" w:rsidP="00AC38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回答データ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AC38A8" w:rsidRPr="00AC38A8" w:rsidRDefault="00AC38A8" w:rsidP="00AC38A8">
            <w:pPr>
              <w:rPr>
                <w:sz w:val="20"/>
                <w:szCs w:val="20"/>
              </w:rPr>
            </w:pPr>
            <w:r w:rsidRPr="000511B3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0511B3">
              <w:rPr>
                <w:rFonts w:hint="eastAsia"/>
                <w:color w:val="FF0000"/>
                <w:sz w:val="20"/>
                <w:szCs w:val="20"/>
              </w:rPr>
              <w:t>管理者回答入力データ</w:t>
            </w:r>
            <w:r w:rsidRPr="000511B3"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+</w:t>
            </w:r>
            <w:r>
              <w:rPr>
                <w:rFonts w:hint="eastAsia"/>
                <w:sz w:val="20"/>
                <w:szCs w:val="20"/>
              </w:rPr>
              <w:t>回答日時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 xml:space="preserve">回答状況識別番号　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AC38A8" w:rsidRPr="00703D27" w:rsidRDefault="00AC38A8" w:rsidP="00AC38A8">
            <w:pPr>
              <w:rPr>
                <w:sz w:val="20"/>
                <w:szCs w:val="20"/>
              </w:rPr>
            </w:pPr>
          </w:p>
        </w:tc>
      </w:tr>
      <w:bookmarkEnd w:id="0"/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0D8" w:rsidRDefault="000610D8" w:rsidP="00273989">
      <w:pPr>
        <w:pStyle w:val="a3"/>
      </w:pPr>
      <w:r>
        <w:separator/>
      </w:r>
    </w:p>
  </w:endnote>
  <w:endnote w:type="continuationSeparator" w:id="0">
    <w:p w:rsidR="000610D8" w:rsidRDefault="000610D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C47130" w:rsidP="00DB6BA3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alt="" style="position:absolute;left:0;text-align:left;margin-left:-1.4pt;margin-top:-2.05pt;width:287.2pt;height:15.8pt;z-index:251657216;mso-wrap-style:square;mso-wrap-edited:f;mso-width-percent:0;mso-height-percent:0;mso-width-percent:0;mso-height-percent:0;v-text-anchor:top" filled="f" fillcolor="#c9f" stroked="f">
          <v:textbox style="mso-next-textbox:#_x0000_s1078" inset="0,0,0,0">
            <w:txbxContent>
              <w:p w:rsidR="00F35938" w:rsidRDefault="00D24D6E" w:rsidP="00AF4CC2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76D7C">
                  <w:rPr>
                    <w:rFonts w:hint="eastAsia"/>
                    <w:noProof/>
                  </w:rPr>
                  <w:t>データディクショナリ</w:t>
                </w:r>
                <w:r w:rsidR="00D76D7C">
                  <w:rPr>
                    <w:noProof/>
                  </w:rPr>
                  <w:t>(DD)6.0.docx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B6BA3">
      <w:rPr>
        <w:rFonts w:hint="eastAsia"/>
      </w:rPr>
      <w:t>SD</w:t>
    </w:r>
    <w:r w:rsidR="00DB6BA3">
      <w:t xml:space="preserve">22 </w:t>
    </w:r>
    <w:r w:rsidR="00DB6BA3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0D8" w:rsidRDefault="000610D8" w:rsidP="00273989">
      <w:pPr>
        <w:pStyle w:val="a3"/>
      </w:pPr>
      <w:r>
        <w:separator/>
      </w:r>
    </w:p>
  </w:footnote>
  <w:footnote w:type="continuationSeparator" w:id="0">
    <w:p w:rsidR="000610D8" w:rsidRDefault="000610D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C47130">
    <w:pPr>
      <w:pStyle w:val="a3"/>
    </w:pPr>
    <w:r>
      <w:rPr>
        <w:noProof/>
      </w:rPr>
      <w:pict>
        <v:group id="_x0000_s1085" alt="" style="position:absolute;left:0;text-align:left;margin-left:-9.65pt;margin-top:-.55pt;width:769.85pt;height:118.05pt;z-index:251658240" coordorigin="712,559" coordsize="15397,2361">
          <v:group id="_x0000_s1039" alt="" style="position:absolute;left:13377;top:559;width:2732;height:879" coordorigin="13320,1168" coordsize="2700,879">
            <v:group id="_x0000_s1032" alt="" style="position:absolute;left:15120;top:1168;width:900;height:879" coordorigin="13500,4684" coordsize="900,879">
              <v:rect id="_x0000_s1030" alt="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alt="" style="position:absolute;left:13500;top:4684;width:900;height:293;mso-wrap-style:square;v-text-anchor:top">
                <v:textbox style="mso-next-textbox:#_x0000_s1031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1033" alt="" style="position:absolute;left:13320;top:1168;width:900;height:879" coordorigin="13500,4684" coordsize="900,879">
              <v:rect id="_x0000_s1034" alt="" style="position:absolute;left:13500;top:4684;width:900;height:879">
                <v:textbox inset="5.85pt,.7pt,5.85pt,.7pt"/>
              </v:rect>
              <v:shape id="_x0000_s1035" type="#_x0000_t202" alt="" style="position:absolute;left:13500;top:4684;width:900;height:293;mso-wrap-style:square;v-text-anchor:top">
                <v:textbox style="mso-next-textbox:#_x0000_s1035" inset="5.85pt,.7pt,5.85pt,.7pt">
                  <w:txbxContent>
                    <w:p w:rsidR="00F35938" w:rsidRDefault="00F3593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1036" alt="" style="position:absolute;left:14220;top:1168;width:900;height:879" coordorigin="13500,4684" coordsize="900,879">
              <v:rect id="_x0000_s1037" alt="" style="position:absolute;left:13500;top:4684;width:900;height:879">
                <v:textbox inset="5.85pt,.7pt,5.85pt,.7pt"/>
              </v:rect>
              <v:shape id="_x0000_s1038" type="#_x0000_t202" alt="" style="position:absolute;left:13500;top:4684;width:900;height:293;mso-wrap-style:square;v-text-anchor:top">
                <v:textbox style="mso-next-textbox:#_x0000_s1038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1045" type="#_x0000_t202" alt="" style="position:absolute;left:749;top:942;width:7118;height:468;mso-wrap-style:square;v-text-anchor:top" filled="f" stroked="f">
            <v:textbox style="mso-next-textbox:#_x0000_s1045" inset="5.85pt,.7pt,5.85pt,.7pt">
              <w:txbxContent>
                <w:p w:rsidR="00F35938" w:rsidRPr="00732F70" w:rsidRDefault="00F3593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ＤＤ（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Data Dictionary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group id="_x0000_s1084" alt="" style="position:absolute;left:712;top:1439;width:15397;height:756" coordorigin="712,1439" coordsize="15397,756">
            <v:shape id="_x0000_s1051" type="#_x0000_t202" alt="" style="position:absolute;left:736;top:1608;width:1649;height:586;mso-wrap-style:square;v-text-anchor:top" fillcolor="#c9f">
              <v:textbox style="mso-next-textbox:#_x0000_s1051" inset="0,2.25mm,0,.7pt">
                <w:txbxContent>
                  <w:p w:rsidR="00F35938" w:rsidRPr="00730FB8" w:rsidRDefault="00F35938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1052" type="#_x0000_t202" alt="" style="position:absolute;left:2386;top:1608;width:3833;height:586;mso-wrap-style:square;v-text-anchor:top">
              <v:textbox style="mso-next-textbox:#_x0000_s1052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</w:t>
                    </w:r>
                    <w:r>
                      <w:rPr>
                        <w:rFonts w:hint="eastAsia"/>
                        <w:sz w:val="24"/>
                      </w:rPr>
                      <w:t xml:space="preserve"> EC</w:t>
                    </w:r>
                    <w:r>
                      <w:rPr>
                        <w:rFonts w:hint="eastAsia"/>
                        <w:sz w:val="24"/>
                      </w:rPr>
                      <w:t>サイト</w:t>
                    </w:r>
                  </w:p>
                </w:txbxContent>
              </v:textbox>
            </v:shape>
            <v:shape id="_x0000_s1053" type="#_x0000_t202" alt="" style="position:absolute;left:6218;top:1608;width:1648;height:586;mso-wrap-style:square;v-text-anchor:top" fillcolor="#c9f">
              <v:textbox style="mso-next-textbox:#_x0000_s1053" inset="0,2.25mm,0,.7pt">
                <w:txbxContent>
                  <w:p w:rsidR="00F35938" w:rsidRPr="00730FB8" w:rsidRDefault="00F35938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54" type="#_x0000_t202" alt="" style="position:absolute;left:7867;top:1608;width:2564;height:586;mso-wrap-style:square;v-text-anchor:top">
              <v:textbox style="mso-next-textbox:#_x0000_s1054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顧客管理</w:t>
                    </w:r>
                  </w:p>
                </w:txbxContent>
              </v:textbox>
            </v:shape>
            <v:group id="_x0000_s1060" alt="" style="position:absolute;left:10431;top:1608;width:3297;height:586" coordorigin="7958,2897" coordsize="3258,586">
              <v:group id="_x0000_s1056" alt="" style="position:absolute;left:7958;top:2897;width:3258;height:293" coordorigin="7958,2897" coordsize="3258,293">
                <v:shape id="_x0000_s1042" type="#_x0000_t202" alt="" style="position:absolute;left:9225;top:2897;width:1991;height:293;mso-wrap-style:square;v-text-anchor:top">
                  <v:textbox style="mso-next-textbox:#_x0000_s1042" inset="5.85pt,.7pt,5.85pt,.7pt">
                    <w:txbxContent>
                      <w:p w:rsidR="00F35938" w:rsidRDefault="00026B42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F35938">
                          <w:br/>
                        </w:r>
                      </w:p>
                    </w:txbxContent>
                  </v:textbox>
                </v:shape>
                <v:shape id="_x0000_s1055" type="#_x0000_t202" alt="" style="position:absolute;left:7958;top:2897;width:1267;height:293;mso-wrap-style:square;v-text-anchor:top" fillcolor="#c9f">
                  <v:textbox style="mso-next-textbox:#_x0000_s1055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1057" alt="" style="position:absolute;left:7958;top:3190;width:3258;height:293" coordorigin="7958,2897" coordsize="3258,293">
                <v:shape id="_x0000_s1058" type="#_x0000_t202" alt="" style="position:absolute;left:9225;top:2897;width:1991;height:293;mso-wrap-style:square;v-text-anchor:top">
                  <v:textbox style="mso-next-textbox:#_x0000_s1058" inset="5.85pt,.7pt,5.85pt,.7pt">
                    <w:txbxContent>
                      <w:p w:rsidR="00F35938" w:rsidRDefault="00F35938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76D7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2019</w:t>
                        </w:r>
                        <w:r w:rsidR="00D76D7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76D7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11</w:t>
                        </w:r>
                        <w:r w:rsidR="00D76D7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76D7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01</w:t>
                        </w:r>
                        <w:r w:rsidR="00D76D7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59" type="#_x0000_t202" alt="" style="position:absolute;left:7958;top:2897;width:1267;height:293;mso-wrap-style:square;v-text-anchor:top" fillcolor="#c9f">
                  <v:textbox style="mso-next-textbox:#_x0000_s1059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1061" alt="" style="position:absolute;left:13728;top:1609;width:2381;height:586" coordorigin="7958,2897" coordsize="3258,586">
              <v:group id="_x0000_s1062" alt="" style="position:absolute;left:7958;top:2897;width:3258;height:293" coordorigin="7958,2897" coordsize="3258,293">
                <v:shape id="_x0000_s1063" type="#_x0000_t202" alt="" style="position:absolute;left:9225;top:2897;width:1991;height:293;mso-wrap-style:square;v-text-anchor:top">
                  <v:textbox style="mso-next-textbox:#_x0000_s1063" inset="5.85pt,.7pt,5.85pt,.7pt">
                    <w:txbxContent>
                      <w:p w:rsidR="00F35938" w:rsidRPr="000B5B01" w:rsidRDefault="00F3593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76D7C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4" type="#_x0000_t202" alt="" style="position:absolute;left:7958;top:2897;width:1267;height:293;mso-wrap-style:square;v-text-anchor:top" fillcolor="#c9f">
                  <v:textbox style="mso-next-textbox:#_x0000_s1064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1065" alt="" style="position:absolute;left:7958;top:3190;width:3258;height:293" coordorigin="7958,2897" coordsize="3258,293">
                <v:shape id="_x0000_s1066" type="#_x0000_t202" alt="" style="position:absolute;left:9225;top:2897;width:1991;height:293;mso-wrap-style:square;v-text-anchor:top">
                  <v:textbox style="mso-next-textbox:#_x0000_s1066" inset="5.85pt,.7pt,5.85pt,.7pt">
                    <w:txbxContent>
                      <w:p w:rsidR="00F35938" w:rsidRPr="000B5B01" w:rsidRDefault="00F3593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4D1AC4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4D1AC4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7" type="#_x0000_t202" alt="" style="position:absolute;left:7958;top:2897;width:1267;height:293;mso-wrap-style:square;v-text-anchor:top" fillcolor="#c9f">
                  <v:textbox style="mso-next-textbox:#_x0000_s1067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1074" alt="" style="position:absolute" from="724,1439" to="16109,1439" strokecolor="#333" strokeweight="1.5pt"/>
            <v:line id="_x0000_s1075" alt="" style="position:absolute" from="712,1511" to="16109,1511" strokeweight="1.5pt"/>
          </v:group>
          <v:group id="_x0000_s1083" alt="" style="position:absolute;left:724;top:2334;width:7142;height:586" coordorigin="724,2334" coordsize="7142,586">
            <v:shape id="_x0000_s1079" type="#_x0000_t202" alt="" style="position:absolute;left:724;top:2334;width:1649;height:586;mso-wrap-style:square;v-text-anchor:top" fillcolor="#c9f">
              <v:textbox style="mso-next-textbox:#_x0000_s1079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機能番号</w:t>
                    </w:r>
                  </w:p>
                </w:txbxContent>
              </v:textbox>
            </v:shape>
            <v:shape id="_x0000_s1080" type="#_x0000_t202" alt="" style="position:absolute;left:2374;top:2334;width:1608;height:586;mso-wrap-style:square;v-text-anchor:top">
              <v:textbox style="mso-next-textbox:#_x0000_s1080" inset="0,2.25mm,0,.7pt">
                <w:txbxContent>
                  <w:p w:rsidR="00F35938" w:rsidRPr="00AD7689" w:rsidRDefault="008A28E3" w:rsidP="009259C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６</w:t>
                    </w:r>
                    <w:r w:rsidR="00026B42">
                      <w:rPr>
                        <w:rFonts w:hint="eastAsia"/>
                        <w:sz w:val="24"/>
                      </w:rPr>
                      <w:t>．０</w:t>
                    </w:r>
                  </w:p>
                </w:txbxContent>
              </v:textbox>
            </v:shape>
            <v:shape id="_x0000_s1081" type="#_x0000_t202" alt="" style="position:absolute;left:3982;top:2334;width:1648;height:586;mso-wrap-style:square;v-text-anchor:top" fillcolor="#c9f">
              <v:textbox style="mso-next-textbox:#_x0000_s1081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能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82" type="#_x0000_t202" alt="" style="position:absolute;left:5611;top:2334;width:2255;height:586;mso-wrap-style:square;v-text-anchor:top">
              <v:textbox style="mso-next-textbox:#_x0000_s1082" inset="2mm,2.25mm,0,.7pt">
                <w:txbxContent>
                  <w:p w:rsidR="00F35938" w:rsidRPr="00AD7689" w:rsidRDefault="00026B42" w:rsidP="007943E4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</w:t>
                    </w:r>
                    <w:r w:rsidR="00F35938">
                      <w:rPr>
                        <w:rFonts w:hint="eastAsia"/>
                        <w:sz w:val="24"/>
                      </w:rPr>
                      <w:t>管理</w:t>
                    </w:r>
                  </w:p>
                </w:txbxContent>
              </v:textbox>
            </v:shape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2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26B42"/>
    <w:rsid w:val="00026B42"/>
    <w:rsid w:val="000511B3"/>
    <w:rsid w:val="000610D8"/>
    <w:rsid w:val="000B5B01"/>
    <w:rsid w:val="000E03F1"/>
    <w:rsid w:val="000F69A5"/>
    <w:rsid w:val="001529A6"/>
    <w:rsid w:val="001C379B"/>
    <w:rsid w:val="00212F49"/>
    <w:rsid w:val="00273989"/>
    <w:rsid w:val="002D4A47"/>
    <w:rsid w:val="00300D77"/>
    <w:rsid w:val="00360FA8"/>
    <w:rsid w:val="004D1AC4"/>
    <w:rsid w:val="00533E71"/>
    <w:rsid w:val="0056717A"/>
    <w:rsid w:val="00613D40"/>
    <w:rsid w:val="006536E8"/>
    <w:rsid w:val="006677A4"/>
    <w:rsid w:val="00703D27"/>
    <w:rsid w:val="00730FB8"/>
    <w:rsid w:val="00732F70"/>
    <w:rsid w:val="00744655"/>
    <w:rsid w:val="0079349A"/>
    <w:rsid w:val="007943E4"/>
    <w:rsid w:val="007B68A8"/>
    <w:rsid w:val="007F0A12"/>
    <w:rsid w:val="00833821"/>
    <w:rsid w:val="008374BA"/>
    <w:rsid w:val="008A28E3"/>
    <w:rsid w:val="009259C3"/>
    <w:rsid w:val="0098594D"/>
    <w:rsid w:val="009A1B05"/>
    <w:rsid w:val="00A477CF"/>
    <w:rsid w:val="00AC38A8"/>
    <w:rsid w:val="00AD7689"/>
    <w:rsid w:val="00AF4CC2"/>
    <w:rsid w:val="00B50AD2"/>
    <w:rsid w:val="00B84DF2"/>
    <w:rsid w:val="00BD41FD"/>
    <w:rsid w:val="00C47130"/>
    <w:rsid w:val="00CB438A"/>
    <w:rsid w:val="00D24D6E"/>
    <w:rsid w:val="00D76D7C"/>
    <w:rsid w:val="00DB6BA3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74033D8"/>
  <w15:chartTrackingRefBased/>
  <w15:docId w15:val="{237C87C1-986B-4A5D-8247-828D41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hs85001\Desktop\HAL-2nd-class\SD22\DD1025\&#12487;&#12540;&#12479;&#12487;&#12451;&#12463;&#12471;&#12519;&#12490;&#12522;(DD)1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C:\Users\ohs85001\Desktop\HAL-2nd-class\SD22\DD1025\データディクショナリ(DD)1.0.dot</Template>
  <TotalTime>185</TotalTime>
  <Pages>1</Pages>
  <Words>325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ohs85001</dc:creator>
  <cp:keywords/>
  <dc:description/>
  <cp:lastModifiedBy>Microsoft Office User</cp:lastModifiedBy>
  <cp:revision>9</cp:revision>
  <cp:lastPrinted>2019-11-01T06:30:00Z</cp:lastPrinted>
  <dcterms:created xsi:type="dcterms:W3CDTF">2019-10-25T03:23:00Z</dcterms:created>
  <dcterms:modified xsi:type="dcterms:W3CDTF">2019-11-01T06:45:00Z</dcterms:modified>
  <cp:category>システム設計ドキュメント</cp:category>
</cp:coreProperties>
</file>