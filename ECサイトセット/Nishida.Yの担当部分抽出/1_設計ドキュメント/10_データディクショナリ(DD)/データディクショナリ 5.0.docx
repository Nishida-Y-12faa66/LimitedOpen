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65"/>
        <w:gridCol w:w="10294"/>
        <w:gridCol w:w="2353"/>
      </w:tblGrid>
      <w:tr w:rsidR="009A1B05" w:rsidTr="00703D27">
        <w:trPr>
          <w:tblHeader/>
        </w:trPr>
        <w:tc>
          <w:tcPr>
            <w:tcW w:w="266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9A1B05" w:rsidRDefault="009A1B05" w:rsidP="00703D27">
            <w:pPr>
              <w:jc w:val="center"/>
            </w:pPr>
            <w:r>
              <w:rPr>
                <w:rFonts w:hint="eastAsia"/>
              </w:rPr>
              <w:t>情　報　名</w:t>
            </w:r>
          </w:p>
        </w:tc>
        <w:tc>
          <w:tcPr>
            <w:tcW w:w="102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9A1B05" w:rsidRDefault="009A1B05" w:rsidP="00703D27">
            <w:pPr>
              <w:jc w:val="center"/>
            </w:pPr>
            <w:r>
              <w:rPr>
                <w:rFonts w:hint="eastAsia"/>
              </w:rPr>
              <w:t>ディクショナリー</w:t>
            </w:r>
          </w:p>
        </w:tc>
        <w:tc>
          <w:tcPr>
            <w:tcW w:w="23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9A1B05" w:rsidRDefault="009A1B05" w:rsidP="00703D27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212F49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212F49" w:rsidRPr="00703D27" w:rsidRDefault="00AB20D1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ガイド検索条件データ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212F49" w:rsidRPr="00703D27" w:rsidRDefault="005B104A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キーワード</w:t>
            </w:r>
            <w:r>
              <w:rPr>
                <w:rFonts w:hint="eastAsia"/>
                <w:sz w:val="20"/>
                <w:szCs w:val="20"/>
              </w:rPr>
              <w:t xml:space="preserve"> + </w:t>
            </w:r>
            <w:r>
              <w:rPr>
                <w:rFonts w:hint="eastAsia"/>
                <w:sz w:val="20"/>
                <w:szCs w:val="20"/>
              </w:rPr>
              <w:t>絞込条件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</w:tr>
      <w:tr w:rsidR="00613D40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613D40" w:rsidRPr="00703D27" w:rsidRDefault="00AB20D1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ガイド検索結果情報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613D40" w:rsidRPr="00703D27" w:rsidRDefault="00D71935" w:rsidP="00026B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件名</w:t>
            </w:r>
            <w:r>
              <w:rPr>
                <w:rFonts w:hint="eastAsia"/>
                <w:sz w:val="20"/>
                <w:szCs w:val="20"/>
              </w:rPr>
              <w:t xml:space="preserve"> + </w:t>
            </w:r>
            <w:r>
              <w:rPr>
                <w:rFonts w:hint="eastAsia"/>
                <w:sz w:val="20"/>
                <w:szCs w:val="20"/>
              </w:rPr>
              <w:t>分類名</w:t>
            </w:r>
            <w:r>
              <w:rPr>
                <w:rFonts w:hint="eastAsia"/>
                <w:sz w:val="20"/>
                <w:szCs w:val="20"/>
              </w:rPr>
              <w:t xml:space="preserve"> +  </w:t>
            </w:r>
            <w:r>
              <w:rPr>
                <w:rFonts w:hint="eastAsia"/>
                <w:sz w:val="20"/>
                <w:szCs w:val="20"/>
              </w:rPr>
              <w:t>ガイド本文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613D40" w:rsidRPr="00703D27" w:rsidRDefault="00613D40" w:rsidP="00FD5BC9">
            <w:pPr>
              <w:rPr>
                <w:sz w:val="20"/>
                <w:szCs w:val="20"/>
              </w:rPr>
            </w:pPr>
          </w:p>
        </w:tc>
      </w:tr>
      <w:tr w:rsidR="00026B42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026B42" w:rsidRPr="00703D27" w:rsidRDefault="00AB20D1" w:rsidP="00026B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ヘルプ検索条件データ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026B42" w:rsidRPr="00703D27" w:rsidRDefault="005B104A" w:rsidP="00026B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キーワード</w:t>
            </w:r>
            <w:r>
              <w:rPr>
                <w:rFonts w:hint="eastAsia"/>
                <w:sz w:val="20"/>
                <w:szCs w:val="20"/>
              </w:rPr>
              <w:t xml:space="preserve"> + </w:t>
            </w:r>
            <w:r>
              <w:rPr>
                <w:rFonts w:hint="eastAsia"/>
                <w:sz w:val="20"/>
                <w:szCs w:val="20"/>
              </w:rPr>
              <w:t>絞込条件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026B42" w:rsidRPr="00703D27" w:rsidRDefault="00026B42" w:rsidP="00026B42">
            <w:pPr>
              <w:rPr>
                <w:sz w:val="20"/>
                <w:szCs w:val="20"/>
              </w:rPr>
            </w:pPr>
          </w:p>
        </w:tc>
      </w:tr>
      <w:tr w:rsidR="00212F49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212F49" w:rsidRPr="00AB20D1" w:rsidRDefault="00AB20D1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ヘルプ検索結果情報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212F49" w:rsidRPr="00703D27" w:rsidRDefault="00D71935" w:rsidP="00FD5BC9">
            <w:pPr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件名</w:t>
            </w:r>
            <w:r>
              <w:rPr>
                <w:rFonts w:hint="eastAsia"/>
                <w:sz w:val="20"/>
                <w:szCs w:val="20"/>
              </w:rPr>
              <w:t xml:space="preserve"> + </w:t>
            </w:r>
            <w:r>
              <w:rPr>
                <w:rFonts w:hint="eastAsia"/>
                <w:sz w:val="20"/>
                <w:szCs w:val="20"/>
              </w:rPr>
              <w:t>分類名</w:t>
            </w:r>
            <w:r>
              <w:rPr>
                <w:rFonts w:hint="eastAsia"/>
                <w:sz w:val="20"/>
                <w:szCs w:val="20"/>
              </w:rPr>
              <w:t xml:space="preserve"> +  </w:t>
            </w:r>
            <w:r>
              <w:rPr>
                <w:rFonts w:hint="eastAsia"/>
                <w:sz w:val="20"/>
                <w:szCs w:val="20"/>
              </w:rPr>
              <w:t>ヘルプ</w:t>
            </w:r>
            <w:r>
              <w:rPr>
                <w:rFonts w:hint="eastAsia"/>
                <w:sz w:val="20"/>
                <w:szCs w:val="20"/>
              </w:rPr>
              <w:t>本文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212F49" w:rsidRPr="00703D27" w:rsidRDefault="00AB20D1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要望・質問入力データ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212F49" w:rsidRPr="005B104A" w:rsidRDefault="005B104A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要望・質問種類番号</w:t>
            </w:r>
            <w:r>
              <w:rPr>
                <w:rFonts w:hint="eastAsia"/>
                <w:sz w:val="20"/>
                <w:szCs w:val="20"/>
              </w:rPr>
              <w:t xml:space="preserve"> + </w:t>
            </w:r>
            <w:r>
              <w:rPr>
                <w:rFonts w:hint="eastAsia"/>
                <w:sz w:val="20"/>
                <w:szCs w:val="20"/>
              </w:rPr>
              <w:t>要望・質問内容</w:t>
            </w:r>
            <w:r>
              <w:rPr>
                <w:rFonts w:hint="eastAsia"/>
                <w:sz w:val="20"/>
                <w:szCs w:val="20"/>
              </w:rPr>
              <w:t xml:space="preserve"> + </w:t>
            </w:r>
            <w:r>
              <w:rPr>
                <w:rFonts w:hint="eastAsia"/>
                <w:sz w:val="20"/>
                <w:szCs w:val="20"/>
              </w:rPr>
              <w:t>送信者名</w:t>
            </w:r>
            <w:r>
              <w:rPr>
                <w:rFonts w:hint="eastAsia"/>
                <w:sz w:val="20"/>
                <w:szCs w:val="20"/>
              </w:rPr>
              <w:t xml:space="preserve"> + </w:t>
            </w:r>
            <w:r>
              <w:rPr>
                <w:rFonts w:hint="eastAsia"/>
                <w:sz w:val="20"/>
                <w:szCs w:val="20"/>
              </w:rPr>
              <w:t>返信の有無</w:t>
            </w:r>
            <w:r>
              <w:rPr>
                <w:rFonts w:hint="eastAsia"/>
                <w:sz w:val="20"/>
                <w:szCs w:val="20"/>
              </w:rPr>
              <w:t xml:space="preserve"> + </w:t>
            </w:r>
            <w:r>
              <w:rPr>
                <w:rFonts w:hint="eastAsia"/>
                <w:sz w:val="20"/>
                <w:szCs w:val="20"/>
              </w:rPr>
              <w:t>返信先メールアドレス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212F49" w:rsidRPr="00703D27" w:rsidRDefault="00AB20D1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要望・質問データ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212F49" w:rsidRPr="00703D27" w:rsidRDefault="00D71935" w:rsidP="00FD5BC9">
            <w:pPr>
              <w:rPr>
                <w:sz w:val="20"/>
                <w:szCs w:val="20"/>
              </w:rPr>
            </w:pPr>
            <w:r w:rsidRPr="00D71935">
              <w:rPr>
                <w:color w:val="000000" w:themeColor="text1"/>
                <w:sz w:val="20"/>
                <w:szCs w:val="20"/>
              </w:rPr>
              <w:t xml:space="preserve">ID + </w:t>
            </w:r>
            <w:r w:rsidR="005B104A" w:rsidRPr="005B104A">
              <w:rPr>
                <w:rFonts w:hint="eastAsia"/>
                <w:color w:val="FF0000"/>
                <w:sz w:val="20"/>
                <w:szCs w:val="20"/>
              </w:rPr>
              <w:t>[</w:t>
            </w:r>
            <w:r w:rsidR="005B104A" w:rsidRPr="005B104A">
              <w:rPr>
                <w:rFonts w:hint="eastAsia"/>
                <w:color w:val="FF0000"/>
                <w:sz w:val="20"/>
                <w:szCs w:val="20"/>
              </w:rPr>
              <w:t>要望・質問入力データ</w:t>
            </w:r>
            <w:r w:rsidR="005B104A" w:rsidRPr="005B104A">
              <w:rPr>
                <w:rFonts w:hint="eastAsia"/>
                <w:color w:val="FF0000"/>
                <w:sz w:val="20"/>
                <w:szCs w:val="20"/>
              </w:rPr>
              <w:t>]</w:t>
            </w:r>
            <w:r w:rsidR="005B104A">
              <w:rPr>
                <w:rFonts w:hint="eastAsia"/>
                <w:sz w:val="20"/>
                <w:szCs w:val="20"/>
              </w:rPr>
              <w:t xml:space="preserve"> + </w:t>
            </w:r>
            <w:r w:rsidR="005B104A">
              <w:rPr>
                <w:rFonts w:hint="eastAsia"/>
                <w:sz w:val="20"/>
                <w:szCs w:val="20"/>
              </w:rPr>
              <w:t>送信</w:t>
            </w:r>
            <w:r>
              <w:rPr>
                <w:rFonts w:hint="eastAsia"/>
                <w:sz w:val="20"/>
                <w:szCs w:val="20"/>
              </w:rPr>
              <w:t>時刻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212F49" w:rsidRPr="00703D27" w:rsidRDefault="00AB20D1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要望・質問情報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212F49" w:rsidRPr="005B104A" w:rsidRDefault="005B104A" w:rsidP="00FD5BC9">
            <w:pPr>
              <w:rPr>
                <w:color w:val="FF0000"/>
                <w:sz w:val="20"/>
                <w:szCs w:val="20"/>
              </w:rPr>
            </w:pPr>
            <w:bookmarkStart w:id="0" w:name="_GoBack"/>
            <w:r w:rsidRPr="005B104A">
              <w:rPr>
                <w:rFonts w:hint="eastAsia"/>
                <w:color w:val="FF0000"/>
                <w:sz w:val="20"/>
                <w:szCs w:val="20"/>
              </w:rPr>
              <w:t>[</w:t>
            </w:r>
            <w:r w:rsidRPr="005B104A">
              <w:rPr>
                <w:rFonts w:hint="eastAsia"/>
                <w:color w:val="FF0000"/>
                <w:sz w:val="20"/>
                <w:szCs w:val="20"/>
              </w:rPr>
              <w:t>要望・質問入力データ</w:t>
            </w:r>
            <w:r w:rsidRPr="005B104A">
              <w:rPr>
                <w:rFonts w:hint="eastAsia"/>
                <w:color w:val="FF0000"/>
                <w:sz w:val="20"/>
                <w:szCs w:val="20"/>
              </w:rPr>
              <w:t>]</w:t>
            </w:r>
            <w:bookmarkEnd w:id="0"/>
          </w:p>
        </w:tc>
        <w:tc>
          <w:tcPr>
            <w:tcW w:w="2353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212F49" w:rsidRPr="00703D27" w:rsidRDefault="00AB20D1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顧客通報入力データ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212F49" w:rsidRPr="00703D27" w:rsidRDefault="005B104A" w:rsidP="00FD5BC9">
            <w:pPr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通報対象顧客名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+ </w:t>
            </w:r>
            <w:r>
              <w:rPr>
                <w:rFonts w:hint="eastAsia"/>
                <w:sz w:val="20"/>
                <w:szCs w:val="20"/>
                <w:lang w:eastAsia="zh-CN"/>
              </w:rPr>
              <w:t>通報理由番号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+</w:t>
            </w:r>
            <w:r>
              <w:rPr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zh-CN"/>
              </w:rPr>
              <w:t>通報理由詳細</w:t>
            </w:r>
            <w:r>
              <w:rPr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  <w:lang w:eastAsia="zh-CN"/>
              </w:rPr>
            </w:pPr>
          </w:p>
        </w:tc>
      </w:tr>
      <w:tr w:rsidR="00212F49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212F49" w:rsidRPr="00703D27" w:rsidRDefault="00AB20D1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顧客通報データ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212F49" w:rsidRPr="00703D27" w:rsidRDefault="00D71935" w:rsidP="005B104A">
            <w:pPr>
              <w:rPr>
                <w:sz w:val="20"/>
                <w:szCs w:val="20"/>
              </w:rPr>
            </w:pPr>
            <w:r w:rsidRPr="00D71935">
              <w:rPr>
                <w:color w:val="000000"/>
                <w:sz w:val="20"/>
                <w:szCs w:val="20"/>
              </w:rPr>
              <w:t>ID +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5B104A" w:rsidRPr="005B104A">
              <w:rPr>
                <w:color w:val="FF0000"/>
                <w:sz w:val="20"/>
                <w:szCs w:val="20"/>
              </w:rPr>
              <w:t>[</w:t>
            </w:r>
            <w:r w:rsidR="005B104A" w:rsidRPr="005B104A">
              <w:rPr>
                <w:rFonts w:hint="eastAsia"/>
                <w:color w:val="FF0000"/>
                <w:sz w:val="20"/>
                <w:szCs w:val="20"/>
              </w:rPr>
              <w:t>顧客通報入力データ</w:t>
            </w:r>
            <w:r w:rsidR="005B104A" w:rsidRPr="005B104A">
              <w:rPr>
                <w:color w:val="FF0000"/>
                <w:sz w:val="20"/>
                <w:szCs w:val="20"/>
              </w:rPr>
              <w:t>]</w:t>
            </w:r>
            <w:r w:rsidR="005B104A">
              <w:rPr>
                <w:sz w:val="20"/>
                <w:szCs w:val="20"/>
              </w:rPr>
              <w:t xml:space="preserve"> </w:t>
            </w:r>
            <w:r w:rsidR="005B104A">
              <w:rPr>
                <w:rFonts w:hint="eastAsia"/>
                <w:sz w:val="20"/>
                <w:szCs w:val="20"/>
              </w:rPr>
              <w:t xml:space="preserve">+ </w:t>
            </w:r>
            <w:r w:rsidR="005B104A">
              <w:rPr>
                <w:rFonts w:hint="eastAsia"/>
                <w:sz w:val="20"/>
                <w:szCs w:val="20"/>
              </w:rPr>
              <w:t>通報者情報</w:t>
            </w:r>
            <w:r w:rsidR="005B104A">
              <w:rPr>
                <w:sz w:val="20"/>
                <w:szCs w:val="20"/>
              </w:rPr>
              <w:t xml:space="preserve"> + </w:t>
            </w:r>
            <w:r w:rsidR="005B104A">
              <w:rPr>
                <w:rFonts w:hint="eastAsia"/>
                <w:sz w:val="20"/>
                <w:szCs w:val="20"/>
              </w:rPr>
              <w:t>通報</w:t>
            </w:r>
            <w:r>
              <w:rPr>
                <w:rFonts w:hint="eastAsia"/>
                <w:sz w:val="20"/>
                <w:szCs w:val="20"/>
              </w:rPr>
              <w:t>時刻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212F49" w:rsidRPr="00703D27" w:rsidRDefault="00AB20D1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顧客通報情報</w:t>
            </w:r>
          </w:p>
        </w:tc>
        <w:tc>
          <w:tcPr>
            <w:tcW w:w="10294" w:type="dxa"/>
            <w:shd w:val="clear" w:color="auto" w:fill="auto"/>
            <w:vAlign w:val="center"/>
          </w:tcPr>
          <w:p w:rsidR="00212F49" w:rsidRPr="005B104A" w:rsidRDefault="005B104A" w:rsidP="00FD5BC9">
            <w:pPr>
              <w:rPr>
                <w:color w:val="FF0000"/>
                <w:sz w:val="20"/>
                <w:szCs w:val="20"/>
              </w:rPr>
            </w:pPr>
            <w:r w:rsidRPr="005B104A">
              <w:rPr>
                <w:color w:val="FF0000"/>
                <w:sz w:val="20"/>
                <w:szCs w:val="20"/>
              </w:rPr>
              <w:t>[</w:t>
            </w:r>
            <w:r w:rsidRPr="005B104A">
              <w:rPr>
                <w:rFonts w:hint="eastAsia"/>
                <w:color w:val="FF0000"/>
                <w:sz w:val="20"/>
                <w:szCs w:val="20"/>
              </w:rPr>
              <w:t>顧客通報入力データ</w:t>
            </w:r>
            <w:r w:rsidRPr="005B104A">
              <w:rPr>
                <w:color w:val="FF0000"/>
                <w:sz w:val="20"/>
                <w:szCs w:val="20"/>
              </w:rPr>
              <w:t>]</w:t>
            </w:r>
          </w:p>
        </w:tc>
        <w:tc>
          <w:tcPr>
            <w:tcW w:w="2353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  <w:tc>
          <w:tcPr>
            <w:tcW w:w="2353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</w:tr>
      <w:tr w:rsidR="00212F49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353" w:type="dxa"/>
            <w:shd w:val="clear" w:color="auto" w:fill="auto"/>
            <w:vAlign w:val="center"/>
          </w:tcPr>
          <w:p w:rsidR="00212F49" w:rsidRPr="00703D27" w:rsidRDefault="00212F49" w:rsidP="00FD5BC9">
            <w:pPr>
              <w:rPr>
                <w:sz w:val="20"/>
                <w:szCs w:val="20"/>
              </w:rPr>
            </w:pPr>
          </w:p>
        </w:tc>
      </w:tr>
      <w:tr w:rsidR="009A1B05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9A1B05" w:rsidRPr="00703D27" w:rsidRDefault="009A1B05" w:rsidP="00FD5BC9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shd w:val="clear" w:color="auto" w:fill="auto"/>
            <w:vAlign w:val="center"/>
          </w:tcPr>
          <w:p w:rsidR="009A1B05" w:rsidRPr="00703D27" w:rsidRDefault="009A1B05" w:rsidP="00FD5BC9">
            <w:pPr>
              <w:rPr>
                <w:sz w:val="20"/>
                <w:szCs w:val="20"/>
              </w:rPr>
            </w:pPr>
          </w:p>
        </w:tc>
        <w:tc>
          <w:tcPr>
            <w:tcW w:w="2353" w:type="dxa"/>
            <w:shd w:val="clear" w:color="auto" w:fill="auto"/>
            <w:vAlign w:val="center"/>
          </w:tcPr>
          <w:p w:rsidR="009A1B05" w:rsidRPr="00703D27" w:rsidRDefault="009A1B05" w:rsidP="00FD5BC9">
            <w:pPr>
              <w:rPr>
                <w:sz w:val="20"/>
                <w:szCs w:val="20"/>
              </w:rPr>
            </w:pPr>
          </w:p>
        </w:tc>
      </w:tr>
      <w:tr w:rsidR="009A1B05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9A1B05" w:rsidRPr="00703D27" w:rsidRDefault="009A1B05" w:rsidP="00FD5BC9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shd w:val="clear" w:color="auto" w:fill="auto"/>
            <w:vAlign w:val="center"/>
          </w:tcPr>
          <w:p w:rsidR="009A1B05" w:rsidRPr="00703D27" w:rsidRDefault="009A1B05" w:rsidP="00FD5BC9">
            <w:pPr>
              <w:rPr>
                <w:sz w:val="20"/>
                <w:szCs w:val="20"/>
              </w:rPr>
            </w:pPr>
          </w:p>
        </w:tc>
        <w:tc>
          <w:tcPr>
            <w:tcW w:w="2353" w:type="dxa"/>
            <w:shd w:val="clear" w:color="auto" w:fill="auto"/>
            <w:vAlign w:val="center"/>
          </w:tcPr>
          <w:p w:rsidR="009A1B05" w:rsidRPr="00703D27" w:rsidRDefault="009A1B05" w:rsidP="00FD5BC9">
            <w:pPr>
              <w:rPr>
                <w:sz w:val="20"/>
                <w:szCs w:val="20"/>
              </w:rPr>
            </w:pPr>
          </w:p>
        </w:tc>
      </w:tr>
      <w:tr w:rsidR="009A1B05" w:rsidRPr="00703D27" w:rsidTr="00703D27">
        <w:trPr>
          <w:trHeight w:val="454"/>
        </w:trPr>
        <w:tc>
          <w:tcPr>
            <w:tcW w:w="2665" w:type="dxa"/>
            <w:shd w:val="clear" w:color="auto" w:fill="auto"/>
            <w:vAlign w:val="center"/>
          </w:tcPr>
          <w:p w:rsidR="009A1B05" w:rsidRPr="00703D27" w:rsidRDefault="009A1B05" w:rsidP="00FD5BC9">
            <w:pPr>
              <w:rPr>
                <w:sz w:val="20"/>
                <w:szCs w:val="20"/>
              </w:rPr>
            </w:pPr>
          </w:p>
        </w:tc>
        <w:tc>
          <w:tcPr>
            <w:tcW w:w="10294" w:type="dxa"/>
            <w:shd w:val="clear" w:color="auto" w:fill="auto"/>
            <w:vAlign w:val="center"/>
          </w:tcPr>
          <w:p w:rsidR="009A1B05" w:rsidRPr="00703D27" w:rsidRDefault="009A1B05" w:rsidP="00FD5BC9">
            <w:pPr>
              <w:rPr>
                <w:sz w:val="20"/>
                <w:szCs w:val="20"/>
              </w:rPr>
            </w:pPr>
          </w:p>
        </w:tc>
        <w:tc>
          <w:tcPr>
            <w:tcW w:w="2353" w:type="dxa"/>
            <w:shd w:val="clear" w:color="auto" w:fill="auto"/>
            <w:vAlign w:val="center"/>
          </w:tcPr>
          <w:p w:rsidR="009A1B05" w:rsidRPr="00703D27" w:rsidRDefault="009A1B05" w:rsidP="00FD5BC9">
            <w:pPr>
              <w:rPr>
                <w:sz w:val="20"/>
                <w:szCs w:val="20"/>
              </w:rPr>
            </w:pPr>
          </w:p>
        </w:tc>
      </w:tr>
    </w:tbl>
    <w:p w:rsidR="00833821" w:rsidRDefault="00833821" w:rsidP="007943E4"/>
    <w:sectPr w:rsidR="00833821" w:rsidSect="007943E4">
      <w:headerReference w:type="default" r:id="rId6"/>
      <w:footerReference w:type="default" r:id="rId7"/>
      <w:pgSz w:w="16838" w:h="11906" w:orient="landscape" w:code="9"/>
      <w:pgMar w:top="306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7B86" w:rsidRDefault="002E7B86" w:rsidP="00273989">
      <w:pPr>
        <w:pStyle w:val="a3"/>
      </w:pPr>
      <w:r>
        <w:separator/>
      </w:r>
    </w:p>
  </w:endnote>
  <w:endnote w:type="continuationSeparator" w:id="0">
    <w:p w:rsidR="002E7B86" w:rsidRDefault="002E7B86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938" w:rsidRDefault="00D71935" w:rsidP="00DB6BA3">
    <w:pPr>
      <w:pStyle w:val="a4"/>
      <w:wordWrap w:val="0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alt="" style="position:absolute;left:0;text-align:left;margin-left:-1.4pt;margin-top:-2.05pt;width:287.2pt;height:15.8pt;z-index:251657216;mso-wrap-style:square;mso-wrap-edited:f;mso-width-percent:0;mso-height-percent:0;mso-width-percent:0;mso-height-percent:0;v-text-anchor:top" filled="f" fillcolor="#c9f" stroked="f">
          <v:textbox style="mso-next-textbox:#_x0000_s1078" inset="0,0,0,0">
            <w:txbxContent>
              <w:p w:rsidR="00F35938" w:rsidRDefault="00694604" w:rsidP="00AF4CC2">
                <w:r>
                  <w:fldChar w:fldCharType="begin"/>
                </w:r>
                <w:r>
                  <w:instrText xml:space="preserve"> FILENAME  </w:instrText>
                </w:r>
                <w:r>
                  <w:fldChar w:fldCharType="separate"/>
                </w:r>
                <w:r w:rsidR="00601675">
                  <w:rPr>
                    <w:rFonts w:hint="eastAsia"/>
                    <w:noProof/>
                  </w:rPr>
                  <w:t>データディクショナリ</w:t>
                </w:r>
                <w:r w:rsidR="00601675">
                  <w:rPr>
                    <w:noProof/>
                  </w:rPr>
                  <w:t>(DD)5.0.docx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</v:shape>
      </w:pict>
    </w:r>
    <w:r w:rsidR="00DB6BA3">
      <w:rPr>
        <w:rFonts w:hint="eastAsia"/>
      </w:rPr>
      <w:t>SD</w:t>
    </w:r>
    <w:r w:rsidR="00DB6BA3">
      <w:t xml:space="preserve">22 </w:t>
    </w:r>
    <w:r w:rsidR="00DB6BA3">
      <w:rPr>
        <w:rFonts w:hint="eastAsia"/>
      </w:rPr>
      <w:t>第９班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7B86" w:rsidRDefault="002E7B86" w:rsidP="00273989">
      <w:pPr>
        <w:pStyle w:val="a3"/>
      </w:pPr>
      <w:r>
        <w:separator/>
      </w:r>
    </w:p>
  </w:footnote>
  <w:footnote w:type="continuationSeparator" w:id="0">
    <w:p w:rsidR="002E7B86" w:rsidRDefault="002E7B86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938" w:rsidRDefault="00D71935">
    <w:pPr>
      <w:pStyle w:val="a3"/>
    </w:pPr>
    <w:r>
      <w:rPr>
        <w:noProof/>
      </w:rPr>
      <w:pict>
        <v:group id="_x0000_s1085" alt="" style="position:absolute;left:0;text-align:left;margin-left:-9.65pt;margin-top:-.55pt;width:769.85pt;height:118.05pt;z-index:251658240" coordorigin="712,559" coordsize="15397,2361">
          <v:group id="_x0000_s1039" alt="" style="position:absolute;left:13377;top:559;width:2732;height:879" coordorigin="13320,1168" coordsize="2700,879">
            <v:group id="_x0000_s1032" alt="" style="position:absolute;left:15120;top:1168;width:900;height:879" coordorigin="13500,4684" coordsize="900,879">
              <v:rect id="_x0000_s1030" alt="" style="position:absolute;left:13500;top:4684;width:900;height:879">
                <v:textbox inset="5.85pt,.7pt,5.85pt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alt="" style="position:absolute;left:13500;top:4684;width:900;height:293;mso-wrap-style:square;v-text-anchor:top">
                <v:textbox style="mso-next-textbox:#_x0000_s1031" inset="5.85pt,.7pt,5.85pt,.7pt">
                  <w:txbxContent>
                    <w:p w:rsidR="00F35938" w:rsidRDefault="00F35938" w:rsidP="00AD76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作成者</w:t>
                      </w:r>
                    </w:p>
                  </w:txbxContent>
                </v:textbox>
              </v:shape>
            </v:group>
            <v:group id="_x0000_s1033" alt="" style="position:absolute;left:13320;top:1168;width:900;height:879" coordorigin="13500,4684" coordsize="900,879">
              <v:rect id="_x0000_s1034" alt="" style="position:absolute;left:13500;top:4684;width:900;height:879">
                <v:textbox inset="5.85pt,.7pt,5.85pt,.7pt"/>
              </v:rect>
              <v:shape id="_x0000_s1035" type="#_x0000_t202" alt="" style="position:absolute;left:13500;top:4684;width:900;height:293;mso-wrap-style:square;v-text-anchor:top">
                <v:textbox style="mso-next-textbox:#_x0000_s1035" inset="5.85pt,.7pt,5.85pt,.7pt">
                  <w:txbxContent>
                    <w:p w:rsidR="00F35938" w:rsidRDefault="00F35938" w:rsidP="00AD7689">
                      <w:r>
                        <w:rPr>
                          <w:rFonts w:hint="eastAsia"/>
                        </w:rPr>
                        <w:t>査　閲</w:t>
                      </w:r>
                    </w:p>
                  </w:txbxContent>
                </v:textbox>
              </v:shape>
            </v:group>
            <v:group id="_x0000_s1036" alt="" style="position:absolute;left:14220;top:1168;width:900;height:879" coordorigin="13500,4684" coordsize="900,879">
              <v:rect id="_x0000_s1037" alt="" style="position:absolute;left:13500;top:4684;width:900;height:879">
                <v:textbox inset="5.85pt,.7pt,5.85pt,.7pt"/>
              </v:rect>
              <v:shape id="_x0000_s1038" type="#_x0000_t202" alt="" style="position:absolute;left:13500;top:4684;width:900;height:293;mso-wrap-style:square;v-text-anchor:top">
                <v:textbox style="mso-next-textbox:#_x0000_s1038" inset="5.85pt,.7pt,5.85pt,.7pt">
                  <w:txbxContent>
                    <w:p w:rsidR="00F35938" w:rsidRDefault="00F35938" w:rsidP="00AD76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検　証</w:t>
                      </w:r>
                    </w:p>
                  </w:txbxContent>
                </v:textbox>
              </v:shape>
            </v:group>
          </v:group>
          <v:shape id="_x0000_s1045" type="#_x0000_t202" alt="" style="position:absolute;left:749;top:942;width:7118;height:468;mso-wrap-style:square;v-text-anchor:top" filled="f" stroked="f">
            <v:textbox style="mso-next-textbox:#_x0000_s1045" inset="5.85pt,.7pt,5.85pt,.7pt">
              <w:txbxContent>
                <w:p w:rsidR="00F35938" w:rsidRPr="00732F70" w:rsidRDefault="00F35938">
                  <w:pPr>
                    <w:rPr>
                      <w:b/>
                      <w:sz w:val="40"/>
                      <w:szCs w:val="40"/>
                    </w:rPr>
                  </w:pPr>
                  <w:r>
                    <w:rPr>
                      <w:rFonts w:hint="eastAsia"/>
                      <w:b/>
                      <w:sz w:val="40"/>
                      <w:szCs w:val="40"/>
                    </w:rPr>
                    <w:t>ＤＤ（</w:t>
                  </w:r>
                  <w:r>
                    <w:rPr>
                      <w:rFonts w:hint="eastAsia"/>
                      <w:b/>
                      <w:sz w:val="40"/>
                      <w:szCs w:val="40"/>
                    </w:rPr>
                    <w:t>Data Dictionary</w:t>
                  </w:r>
                  <w:r>
                    <w:rPr>
                      <w:rFonts w:hint="eastAsia"/>
                      <w:b/>
                      <w:sz w:val="40"/>
                      <w:szCs w:val="40"/>
                    </w:rPr>
                    <w:t>）</w:t>
                  </w:r>
                </w:p>
              </w:txbxContent>
            </v:textbox>
          </v:shape>
          <v:group id="_x0000_s1084" alt="" style="position:absolute;left:712;top:1439;width:15397;height:756" coordorigin="712,1439" coordsize="15397,756">
            <v:shape id="_x0000_s1051" type="#_x0000_t202" alt="" style="position:absolute;left:736;top:1608;width:1649;height:586;mso-wrap-style:square;v-text-anchor:top" fillcolor="#c9f">
              <v:textbox style="mso-next-textbox:#_x0000_s1051" inset="0,2.25mm,0,.7pt">
                <w:txbxContent>
                  <w:p w:rsidR="00F35938" w:rsidRPr="00730FB8" w:rsidRDefault="00F35938" w:rsidP="00AD7689">
                    <w:pPr>
                      <w:jc w:val="center"/>
                      <w:rPr>
                        <w:b/>
                        <w:sz w:val="24"/>
                      </w:rPr>
                    </w:pPr>
                    <w:r w:rsidRPr="00730FB8">
                      <w:rPr>
                        <w:rFonts w:hint="eastAsia"/>
                        <w:b/>
                        <w:sz w:val="24"/>
                      </w:rPr>
                      <w:t>システム名</w:t>
                    </w:r>
                  </w:p>
                </w:txbxContent>
              </v:textbox>
            </v:shape>
            <v:shape id="_x0000_s1052" type="#_x0000_t202" alt="" style="position:absolute;left:2386;top:1608;width:3833;height:586;mso-wrap-style:square;v-text-anchor:top">
              <v:textbox style="mso-next-textbox:#_x0000_s1052" inset="2mm,2.25mm,0,.7pt">
                <w:txbxContent>
                  <w:p w:rsidR="00F35938" w:rsidRPr="00AD7689" w:rsidRDefault="00026B42" w:rsidP="00730FB8">
                    <w:pPr>
                      <w:jc w:val="left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まさる堂</w:t>
                    </w:r>
                    <w:r>
                      <w:rPr>
                        <w:rFonts w:hint="eastAsia"/>
                        <w:sz w:val="24"/>
                      </w:rPr>
                      <w:t xml:space="preserve"> EC</w:t>
                    </w:r>
                    <w:r>
                      <w:rPr>
                        <w:rFonts w:hint="eastAsia"/>
                        <w:sz w:val="24"/>
                      </w:rPr>
                      <w:t>サイト</w:t>
                    </w:r>
                  </w:p>
                </w:txbxContent>
              </v:textbox>
            </v:shape>
            <v:shape id="_x0000_s1053" type="#_x0000_t202" alt="" style="position:absolute;left:6218;top:1608;width:1648;height:586;mso-wrap-style:square;v-text-anchor:top" fillcolor="#c9f">
              <v:textbox style="mso-next-textbox:#_x0000_s1053" inset="0,2.25mm,0,.7pt">
                <w:txbxContent>
                  <w:p w:rsidR="00F35938" w:rsidRPr="00730FB8" w:rsidRDefault="00F35938" w:rsidP="00730FB8">
                    <w:pPr>
                      <w:jc w:val="center"/>
                      <w:rPr>
                        <w:b/>
                        <w:sz w:val="24"/>
                      </w:rPr>
                    </w:pPr>
                    <w:r w:rsidRPr="00730FB8">
                      <w:rPr>
                        <w:rFonts w:hint="eastAsia"/>
                        <w:b/>
                        <w:sz w:val="24"/>
                      </w:rPr>
                      <w:t>業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 w:rsidRPr="00730FB8">
                      <w:rPr>
                        <w:rFonts w:hint="eastAsia"/>
                        <w:b/>
                        <w:sz w:val="24"/>
                      </w:rPr>
                      <w:t>務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 w:rsidRPr="00730FB8">
                      <w:rPr>
                        <w:rFonts w:hint="eastAsia"/>
                        <w:b/>
                        <w:sz w:val="24"/>
                      </w:rPr>
                      <w:t>名</w:t>
                    </w:r>
                  </w:p>
                </w:txbxContent>
              </v:textbox>
            </v:shape>
            <v:shape id="_x0000_s1054" type="#_x0000_t202" alt="" style="position:absolute;left:7867;top:1608;width:2564;height:586;mso-wrap-style:square;v-text-anchor:top">
              <v:textbox style="mso-next-textbox:#_x0000_s1054" inset="2mm,2.25mm,0,.7pt">
                <w:txbxContent>
                  <w:p w:rsidR="00F35938" w:rsidRPr="00AD7689" w:rsidRDefault="004B4B01" w:rsidP="00730FB8">
                    <w:pPr>
                      <w:jc w:val="left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問合せ</w:t>
                    </w:r>
                  </w:p>
                </w:txbxContent>
              </v:textbox>
            </v:shape>
            <v:group id="_x0000_s1060" alt="" style="position:absolute;left:10431;top:1608;width:3297;height:586" coordorigin="7958,2897" coordsize="3258,586">
              <v:group id="_x0000_s1056" alt="" style="position:absolute;left:7958;top:2897;width:3258;height:293" coordorigin="7958,2897" coordsize="3258,293">
                <v:shape id="_x0000_s1042" type="#_x0000_t202" alt="" style="position:absolute;left:9225;top:2897;width:1991;height:293;mso-wrap-style:square;v-text-anchor:top">
                  <v:textbox style="mso-next-textbox:#_x0000_s1042" inset="5.85pt,.7pt,5.85pt,.7pt">
                    <w:txbxContent>
                      <w:p w:rsidR="00F35938" w:rsidRDefault="00026B42" w:rsidP="007F0A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西田　洋平</w:t>
                        </w:r>
                        <w:r w:rsidR="00F35938">
                          <w:br/>
                        </w:r>
                      </w:p>
                    </w:txbxContent>
                  </v:textbox>
                </v:shape>
                <v:shape id="_x0000_s1055" type="#_x0000_t202" alt="" style="position:absolute;left:7958;top:2897;width:1267;height:293;mso-wrap-style:square;v-text-anchor:top" fillcolor="#c9f">
                  <v:textbox style="mso-next-textbox:#_x0000_s1055" inset="5.85pt,.7pt,5.85pt,.7pt">
                    <w:txbxContent>
                      <w:p w:rsidR="00F35938" w:rsidRPr="007F0A12" w:rsidRDefault="00F35938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作成者名</w:t>
                        </w:r>
                      </w:p>
                    </w:txbxContent>
                  </v:textbox>
                </v:shape>
              </v:group>
              <v:group id="_x0000_s1057" alt="" style="position:absolute;left:7958;top:3190;width:3258;height:293" coordorigin="7958,2897" coordsize="3258,293">
                <v:shape id="_x0000_s1058" type="#_x0000_t202" alt="" style="position:absolute;left:9225;top:2897;width:1991;height:293;mso-wrap-style:square;v-text-anchor:top">
                  <v:textbox style="mso-next-textbox:#_x0000_s1058" inset="5.85pt,.7pt,5.85pt,.7pt">
                    <w:txbxContent>
                      <w:p w:rsidR="00F35938" w:rsidRDefault="00F35938" w:rsidP="000B5B01"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601675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2019</w:t>
                        </w:r>
                        <w:r w:rsidR="00601675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年</w:t>
                        </w:r>
                        <w:r w:rsidR="00601675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11</w:t>
                        </w:r>
                        <w:r w:rsidR="00601675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月</w:t>
                        </w:r>
                        <w:r w:rsidR="00601675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01</w:t>
                        </w:r>
                        <w:r w:rsidR="00601675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1059" type="#_x0000_t202" alt="" style="position:absolute;left:7958;top:2897;width:1267;height:293;mso-wrap-style:square;v-text-anchor:top" fillcolor="#c9f">
                  <v:textbox style="mso-next-textbox:#_x0000_s1059" inset="5.85pt,.7pt,5.85pt,.7pt">
                    <w:txbxContent>
                      <w:p w:rsidR="00F35938" w:rsidRPr="007F0A12" w:rsidRDefault="00F35938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</w:p>
                    </w:txbxContent>
                  </v:textbox>
                </v:shape>
              </v:group>
            </v:group>
            <v:group id="_x0000_s1061" alt="" style="position:absolute;left:13728;top:1609;width:2381;height:586" coordorigin="7958,2897" coordsize="3258,586">
              <v:group id="_x0000_s1062" alt="" style="position:absolute;left:7958;top:2897;width:3258;height:293" coordorigin="7958,2897" coordsize="3258,293">
                <v:shape id="_x0000_s1063" type="#_x0000_t202" alt="" style="position:absolute;left:9225;top:2897;width:1991;height:293;mso-wrap-style:square;v-text-anchor:top">
                  <v:textbox style="mso-next-textbox:#_x0000_s1063" inset="5.85pt,.7pt,5.85pt,.7pt">
                    <w:txbxContent>
                      <w:p w:rsidR="00F35938" w:rsidRPr="000B5B01" w:rsidRDefault="00F35938" w:rsidP="000B5B01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INFO  RevNum  \* MERGEFORMAT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601675"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t>9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1064" type="#_x0000_t202" alt="" style="position:absolute;left:7958;top:2897;width:1267;height:293;mso-wrap-style:square;v-text-anchor:top" fillcolor="#c9f">
                  <v:textbox style="mso-next-textbox:#_x0000_s1064" inset="5.85pt,.7pt,5.85pt,.7pt">
                    <w:txbxContent>
                      <w:p w:rsidR="00F35938" w:rsidRPr="007F0A12" w:rsidRDefault="00F35938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Rev</w:t>
                        </w:r>
                      </w:p>
                    </w:txbxContent>
                  </v:textbox>
                </v:shape>
              </v:group>
              <v:group id="_x0000_s1065" alt="" style="position:absolute;left:7958;top:3190;width:3258;height:293" coordorigin="7958,2897" coordsize="3258,293">
                <v:shape id="_x0000_s1066" type="#_x0000_t202" alt="" style="position:absolute;left:9225;top:2897;width:1991;height:293;mso-wrap-style:square;v-text-anchor:top">
                  <v:textbox style="mso-next-textbox:#_x0000_s1066" inset="5.85pt,.7pt,5.85pt,.7pt">
                    <w:txbxContent>
                      <w:p w:rsidR="00F35938" w:rsidRPr="000B5B01" w:rsidRDefault="00F35938" w:rsidP="007F0A12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PAGE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82457C">
                          <w:rPr>
                            <w:rFonts w:ascii="Times New Roman" w:hAnsi="Times New Roman"/>
                            <w:noProof/>
                            <w:kern w:val="0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NUMPAGES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82457C">
                          <w:rPr>
                            <w:rFonts w:ascii="Times New Roman" w:hAnsi="Times New Roman"/>
                            <w:noProof/>
                            <w:kern w:val="0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1067" type="#_x0000_t202" alt="" style="position:absolute;left:7958;top:2897;width:1267;height:293;mso-wrap-style:square;v-text-anchor:top" fillcolor="#c9f">
                  <v:textbox style="mso-next-textbox:#_x0000_s1067" inset="5.85pt,.7pt,5.85pt,.7pt">
                    <w:txbxContent>
                      <w:p w:rsidR="00F35938" w:rsidRPr="007F0A12" w:rsidRDefault="00F35938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Page</w:t>
                        </w:r>
                      </w:p>
                    </w:txbxContent>
                  </v:textbox>
                </v:shape>
              </v:group>
            </v:group>
            <v:line id="_x0000_s1074" alt="" style="position:absolute" from="724,1439" to="16109,1439" strokecolor="#333" strokeweight="1.5pt"/>
            <v:line id="_x0000_s1075" alt="" style="position:absolute" from="712,1511" to="16109,1511" strokeweight="1.5pt"/>
          </v:group>
          <v:group id="_x0000_s1083" alt="" style="position:absolute;left:724;top:2334;width:7142;height:586" coordorigin="724,2334" coordsize="7142,586">
            <v:shape id="_x0000_s1079" type="#_x0000_t202" alt="" style="position:absolute;left:724;top:2334;width:1649;height:586;mso-wrap-style:square;v-text-anchor:top" fillcolor="#c9f">
              <v:textbox style="mso-next-textbox:#_x0000_s1079" inset="0,2.25mm,0,.7pt">
                <w:txbxContent>
                  <w:p w:rsidR="00F35938" w:rsidRPr="00730FB8" w:rsidRDefault="00F35938" w:rsidP="007943E4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機能番号</w:t>
                    </w:r>
                  </w:p>
                </w:txbxContent>
              </v:textbox>
            </v:shape>
            <v:shape id="_x0000_s1080" type="#_x0000_t202" alt="" style="position:absolute;left:2374;top:2334;width:1608;height:586;mso-wrap-style:square;v-text-anchor:top">
              <v:textbox style="mso-next-textbox:#_x0000_s1080" inset="0,2.25mm,0,.7pt">
                <w:txbxContent>
                  <w:p w:rsidR="00F35938" w:rsidRPr="00AD7689" w:rsidRDefault="00A22EAB" w:rsidP="009259C3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５</w:t>
                    </w:r>
                    <w:r w:rsidR="00026B42">
                      <w:rPr>
                        <w:rFonts w:hint="eastAsia"/>
                        <w:sz w:val="24"/>
                      </w:rPr>
                      <w:t>．０</w:t>
                    </w:r>
                  </w:p>
                </w:txbxContent>
              </v:textbox>
            </v:shape>
            <v:shape id="_x0000_s1081" type="#_x0000_t202" alt="" style="position:absolute;left:3982;top:2334;width:1648;height:586;mso-wrap-style:square;v-text-anchor:top" fillcolor="#c9f">
              <v:textbox style="mso-next-textbox:#_x0000_s1081" inset="0,2.25mm,0,.7pt">
                <w:txbxContent>
                  <w:p w:rsidR="00F35938" w:rsidRPr="00730FB8" w:rsidRDefault="00F35938" w:rsidP="007943E4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機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能</w:t>
                    </w:r>
                    <w:r>
                      <w:rPr>
                        <w:rFonts w:hint="eastAsia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24"/>
                      </w:rPr>
                      <w:t>名</w:t>
                    </w:r>
                  </w:p>
                </w:txbxContent>
              </v:textbox>
            </v:shape>
            <v:shape id="_x0000_s1082" type="#_x0000_t202" alt="" style="position:absolute;left:5611;top:2334;width:2255;height:586;mso-wrap-style:square;v-text-anchor:top">
              <v:textbox style="mso-next-textbox:#_x0000_s1082" inset="2mm,2.25mm,0,.7pt">
                <w:txbxContent>
                  <w:p w:rsidR="00F35938" w:rsidRPr="00AD7689" w:rsidRDefault="00026B42" w:rsidP="007943E4">
                    <w:pPr>
                      <w:jc w:val="left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顧客</w:t>
                    </w:r>
                    <w:r w:rsidR="00F35938">
                      <w:rPr>
                        <w:rFonts w:hint="eastAsia"/>
                        <w:sz w:val="24"/>
                      </w:rPr>
                      <w:t>管理</w:t>
                    </w:r>
                  </w:p>
                </w:txbxContent>
              </v:textbox>
            </v:shape>
          </v:group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112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026B42"/>
    <w:rsid w:val="00026B42"/>
    <w:rsid w:val="000B5B01"/>
    <w:rsid w:val="000E03F1"/>
    <w:rsid w:val="001529A6"/>
    <w:rsid w:val="001C379B"/>
    <w:rsid w:val="00212F49"/>
    <w:rsid w:val="00273989"/>
    <w:rsid w:val="002D4A47"/>
    <w:rsid w:val="002E7B86"/>
    <w:rsid w:val="00360FA8"/>
    <w:rsid w:val="004B4B01"/>
    <w:rsid w:val="0056717A"/>
    <w:rsid w:val="0057706F"/>
    <w:rsid w:val="005B104A"/>
    <w:rsid w:val="00601675"/>
    <w:rsid w:val="00613D40"/>
    <w:rsid w:val="006536E8"/>
    <w:rsid w:val="00694604"/>
    <w:rsid w:val="00703D27"/>
    <w:rsid w:val="00730FB8"/>
    <w:rsid w:val="00732F70"/>
    <w:rsid w:val="00744655"/>
    <w:rsid w:val="0079349A"/>
    <w:rsid w:val="007943E4"/>
    <w:rsid w:val="007B68A8"/>
    <w:rsid w:val="007F0A12"/>
    <w:rsid w:val="0082457C"/>
    <w:rsid w:val="00833821"/>
    <w:rsid w:val="008374BA"/>
    <w:rsid w:val="009259C3"/>
    <w:rsid w:val="0098594D"/>
    <w:rsid w:val="009A1B05"/>
    <w:rsid w:val="00A22EAB"/>
    <w:rsid w:val="00A31344"/>
    <w:rsid w:val="00AB20D1"/>
    <w:rsid w:val="00AD7689"/>
    <w:rsid w:val="00AF4CC2"/>
    <w:rsid w:val="00B50AD2"/>
    <w:rsid w:val="00B84DF2"/>
    <w:rsid w:val="00BD41FD"/>
    <w:rsid w:val="00CB438A"/>
    <w:rsid w:val="00D04C5C"/>
    <w:rsid w:val="00D71935"/>
    <w:rsid w:val="00DB6BA3"/>
    <w:rsid w:val="00F35938"/>
    <w:rsid w:val="00FD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2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66C4FA58"/>
  <w15:chartTrackingRefBased/>
  <w15:docId w15:val="{237C87C1-986B-4A5D-8247-828D4118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9A1B0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ohs85001\Desktop\HAL-2nd-class\SD22\DD1025\&#12487;&#12540;&#12479;&#12487;&#12451;&#12463;&#12471;&#12519;&#12490;&#12522;(DD)1.0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C:\Users\ohs85001\Desktop\HAL-2nd-class\SD22\DD1025\データディクショナリ(DD)1.0.dot</Template>
  <TotalTime>127</TotalTime>
  <Pages>1</Pages>
  <Words>268</Words>
  <Characters>107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データディクショナリ</vt:lpstr>
      <vt:lpstr>情　報　名</vt:lpstr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データディクショナリ</dc:title>
  <dc:subject/>
  <dc:creator>ohs85001</dc:creator>
  <cp:keywords/>
  <dc:description/>
  <cp:lastModifiedBy>Microsoft Office User</cp:lastModifiedBy>
  <cp:revision>10</cp:revision>
  <cp:lastPrinted>2019-11-01T06:30:00Z</cp:lastPrinted>
  <dcterms:created xsi:type="dcterms:W3CDTF">2019-10-25T03:23:00Z</dcterms:created>
  <dcterms:modified xsi:type="dcterms:W3CDTF">2019-11-01T06:45:00Z</dcterms:modified>
  <cp:category>システム設計ドキュメント</cp:category>
</cp:coreProperties>
</file>