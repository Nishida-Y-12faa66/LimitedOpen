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DF21D1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説　明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1C5ADA" w:rsidP="00DF21D1">
            <w:pPr>
              <w:jc w:val="center"/>
            </w:pPr>
            <w:r>
              <w:rPr>
                <w:rFonts w:hint="eastAsia"/>
              </w:rPr>
              <w:t>1.</w:t>
            </w:r>
            <w:r w:rsidR="00F253A4">
              <w:t>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F253A4" w:rsidP="00DF21D1">
            <w:pPr>
              <w:jc w:val="center"/>
            </w:pPr>
            <w:r>
              <w:rPr>
                <w:rFonts w:hint="eastAsia"/>
              </w:rPr>
              <w:t>会員登録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F253A4" w:rsidP="00DF21D1">
            <w:r>
              <w:rPr>
                <w:rFonts w:hint="eastAsia"/>
              </w:rPr>
              <w:t>利用者の情報を登録する。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F253A4" w:rsidP="00DF21D1">
            <w:pPr>
              <w:jc w:val="center"/>
            </w:pPr>
            <w:r>
              <w:t>1.2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F253A4" w:rsidP="00DF21D1">
            <w:pPr>
              <w:jc w:val="center"/>
            </w:pPr>
            <w:r>
              <w:rPr>
                <w:rFonts w:hint="eastAsia"/>
              </w:rPr>
              <w:t>マイページ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F253A4" w:rsidP="00DF21D1">
            <w:r>
              <w:rPr>
                <w:rFonts w:hint="eastAsia"/>
              </w:rPr>
              <w:t>登録された利用者個人に関する情報を表示する。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</w:tbl>
    <w:p w:rsidR="00DF21D1" w:rsidRPr="00DF21D1" w:rsidRDefault="00DF21D1" w:rsidP="00DF21D1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DF21D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C5ADA" w:rsidP="00DF21D1">
            <w:pPr>
              <w:jc w:val="center"/>
            </w:pPr>
            <w:r>
              <w:rPr>
                <w:rFonts w:hint="eastAsia"/>
              </w:rPr>
              <w:t>１．</w:t>
            </w:r>
            <w:r w:rsidR="00F253A4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53A4" w:rsidP="00DF21D1">
            <w:pPr>
              <w:jc w:val="center"/>
            </w:pPr>
            <w:r>
              <w:rPr>
                <w:rFonts w:hint="eastAsia"/>
              </w:rPr>
              <w:t>１．２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53A4" w:rsidP="00DF21D1">
            <w:pPr>
              <w:jc w:val="center"/>
            </w:pPr>
            <w:r>
              <w:rPr>
                <w:rFonts w:hint="eastAsia"/>
              </w:rPr>
              <w:t>会員登録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53A4" w:rsidP="00DF21D1">
            <w:pPr>
              <w:jc w:val="center"/>
            </w:pPr>
            <w:r>
              <w:rPr>
                <w:rFonts w:hint="eastAsia"/>
              </w:rPr>
              <w:t>マイページ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53A4" w:rsidP="00DF21D1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AC1376" w:rsidP="00DF21D1">
            <w:pPr>
              <w:jc w:val="center"/>
            </w:pPr>
            <w:r>
              <w:rPr>
                <w:rFonts w:hint="eastAsia"/>
              </w:rPr>
              <w:t>顧客</w:t>
            </w:r>
            <w:r w:rsidR="00F253A4">
              <w:rPr>
                <w:rFonts w:hint="eastAsia"/>
              </w:rPr>
              <w:t>管理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3EC" w:rsidRDefault="008143EC" w:rsidP="00273989">
      <w:pPr>
        <w:pStyle w:val="a3"/>
      </w:pPr>
      <w:r>
        <w:separator/>
      </w:r>
    </w:p>
  </w:endnote>
  <w:endnote w:type="continuationSeparator" w:id="0">
    <w:p w:rsidR="008143EC" w:rsidRDefault="008143E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CB0" w:rsidRDefault="00E65CB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8143EC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left:0;text-align:left;margin-left:2.1pt;margin-top:-.25pt;width:287.2pt;height:15.8pt;z-index:2" filled="f" fillcolor="#c9f" stroked="f">
          <v:textbox style="mso-next-textbox:#_x0000_s2112" inset="0,0,0,0">
            <w:txbxContent>
              <w:p w:rsidR="00713B78" w:rsidRDefault="009F6255">
                <w:fldSimple w:instr=" FILENAME  ">
                  <w:r w:rsidR="00DD23A6">
                    <w:rPr>
                      <w:rFonts w:hint="eastAsia"/>
                      <w:noProof/>
                    </w:rPr>
                    <w:t>文書</w:t>
                  </w:r>
                  <w:r w:rsidR="00DD23A6">
                    <w:rPr>
                      <w:rFonts w:hint="eastAsia"/>
                      <w:noProof/>
                    </w:rPr>
                    <w:t xml:space="preserve"> 1</w:t>
                  </w:r>
                </w:fldSimple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CB0" w:rsidRDefault="00E65CB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3EC" w:rsidRDefault="008143EC" w:rsidP="00273989">
      <w:pPr>
        <w:pStyle w:val="a3"/>
      </w:pPr>
      <w:r>
        <w:separator/>
      </w:r>
    </w:p>
  </w:footnote>
  <w:footnote w:type="continuationSeparator" w:id="0">
    <w:p w:rsidR="008143EC" w:rsidRDefault="008143E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CB0" w:rsidRDefault="00E65CB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8143EC">
    <w:pPr>
      <w:pStyle w:val="a3"/>
    </w:pPr>
    <w:r>
      <w:rPr>
        <w:noProof/>
      </w:rPr>
      <w:pict>
        <v:group id="_x0000_s2115" style="position:absolute;left:0;text-align:left;margin-left:-5.4pt;margin-top:-7.6pt;width:540.25pt;height:381.45pt;z-index:1" coordorigin="743,421" coordsize="10805,7629">
          <v:group id="_x0000_s2113" style="position:absolute;left:810;top:421;width:10738;height:1478" coordorigin="792,421" coordsize="10738,1478">
            <v:group id="_x0000_s2107" style="position:absolute;left:812;top:1606;width:10718;height:293" coordorigin="687,1750" coordsize="10718,293">
              <v:group id="_x0000_s2104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6" type="#_x0000_t202" style="position:absolute;left:3999;top:2629;width:2015;height:293">
                  <v:textbox style="mso-next-textbox:#_x0000_s2066" inset="5.85pt,.7pt,5.85pt,.7pt">
                    <w:txbxContent>
                      <w:p w:rsidR="00273989" w:rsidRDefault="00DD23A6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西田　洋平</w:t>
                        </w:r>
                      </w:p>
                    </w:txbxContent>
                  </v:textbox>
                </v:shape>
                <v:shape id="_x0000_s2079" type="#_x0000_t202" style="position:absolute;left:2717;top:2629;width:1282;height:293" fillcolor="#c9f">
                  <v:textbox style="mso-next-textbox:#_x0000_s2079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105" style="position:absolute;left:3945;top:1750;width:3297;height:293" coordorigin="2717,2922" coordsize="3297,293">
                <v:shape id="_x0000_s2082" type="#_x0000_t202" style="position:absolute;left:3999;top:2922;width:2015;height:293">
                  <v:textbox style="mso-next-textbox:#_x0000_s2082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3" type="#_x0000_t202" style="position:absolute;left:2717;top:2922;width:1282;height:293" fillcolor="#c9f">
                  <v:textbox style="mso-next-textbox:#_x0000_s2083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106" style="position:absolute;left:7242;top:1750;width:4163;height:293" coordorigin="7242,1750" coordsize="3982,293">
                <v:group id="_x0000_s2086" style="position:absolute;left:7242;top:1750;width:1991;height:292" coordorigin="7958,2897" coordsize="3258,293">
                  <v:shape id="_x0000_s2087" type="#_x0000_t202" style="position:absolute;left:9225;top:2897;width:1991;height:293">
                    <v:textbox style="mso-next-textbox:#_x0000_s2087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88" type="#_x0000_t202" style="position:absolute;left:7958;top:2897;width:1267;height:293" fillcolor="#c9f">
                    <v:textbox style="mso-next-textbox:#_x0000_s2088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89" style="position:absolute;left:9233;top:1750;width:1991;height:293" coordorigin="7958,2897" coordsize="3258,293">
                  <v:shape id="_x0000_s2090" type="#_x0000_t202" style="position:absolute;left:9225;top:2897;width:1991;height:293">
                    <v:textbox style="mso-next-textbox:#_x0000_s2090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36AD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36AD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91" type="#_x0000_t202" style="position:absolute;left:7958;top:2897;width:1267;height:293" fillcolor="#c9f">
                    <v:textbox style="mso-next-textbox:#_x0000_s2091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3" style="position:absolute;left:8798;top:668;width:2732;height:879" coordorigin="13320,1168" coordsize="2700,879">
              <v:group id="_x0000_s2056" style="position:absolute;left:15120;top:1168;width:900;height:879" coordorigin="13500,4684" coordsize="900,879">
                <v:rect id="_x0000_s2054" style="position:absolute;left:13500;top:4684;width:900;height:879" strokeweight="1pt">
                  <v:textbox inset="5.85pt,.7pt,5.85pt,.7pt"/>
                </v:rect>
                <v:shape id="_x0000_s2055" type="#_x0000_t202" style="position:absolute;left:13500;top:4684;width:900;height:293" strokeweight="1pt">
                  <v:textbox style="mso-next-textbox:#_x0000_s205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57" style="position:absolute;left:13320;top:1168;width:900;height:879" coordorigin="13500,4684" coordsize="900,879">
                <v:rect id="_x0000_s2058" style="position:absolute;left:13500;top:4684;width:900;height:879" strokeweight="1pt">
                  <v:textbox inset="5.85pt,.7pt,5.85pt,.7pt"/>
                </v:rect>
                <v:shape id="_x0000_s2059" type="#_x0000_t202" style="position:absolute;left:13500;top:4684;width:900;height:293" strokeweight="1pt">
                  <v:textbox style="mso-next-textbox:#_x0000_s2059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60" style="position:absolute;left:14220;top:1168;width:900;height:879" coordorigin="13500,4684" coordsize="900,879">
                <v:rect id="_x0000_s2061" style="position:absolute;left:13500;top:4684;width:900;height:879" strokeweight="1pt">
                  <v:textbox inset="5.85pt,.7pt,5.85pt,.7pt"/>
                </v:rect>
                <v:shape id="_x0000_s2062" type="#_x0000_t202" style="position:absolute;left:13500;top:4684;width:900;height:293" strokeweight="1pt">
                  <v:textbox style="mso-next-textbox:#_x0000_s2062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69" type="#_x0000_t202" style="position:absolute;left:792;top:421;width:7661;height:468" filled="f" stroked="f">
              <v:textbox style="mso-next-textbox:#_x0000_s2069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108" style="position:absolute;left:815;top:1112;width:7819;height:438" coordorigin="690,1109" coordsize="7783,438">
              <v:group id="_x0000_s2101" style="position:absolute;left:690;top:1109;width:4344;height:438" coordorigin="907,1312" coordsize="4344,438">
                <v:shape id="_x0000_s2075" type="#_x0000_t202" style="position:absolute;left:907;top:1312;width:1447;height:438" fillcolor="#c9f">
                  <v:textbox style="mso-next-textbox:#_x0000_s2075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76" type="#_x0000_t202" style="position:absolute;left:2355;top:1312;width:2896;height:438">
                  <v:textbox style="mso-next-textbox:#_x0000_s2076" inset="2mm,2.05mm,0,.7pt">
                    <w:txbxContent>
                      <w:p w:rsidR="00273989" w:rsidRPr="007E30D0" w:rsidRDefault="00F36AD9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まさる堂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サイト</w:t>
                        </w:r>
                        <w:bookmarkStart w:id="0" w:name="_GoBack"/>
                        <w:bookmarkEnd w:id="0"/>
                      </w:p>
                    </w:txbxContent>
                  </v:textbox>
                </v:shape>
              </v:group>
              <v:group id="_x0000_s2102" style="position:absolute;left:5034;top:1109;width:3439;height:438" coordorigin="6699,1312" coordsize="3439,438">
                <v:shape id="_x0000_s2077" type="#_x0000_t202" style="position:absolute;left:6699;top:1312;width:1136;height:438" fillcolor="#c9f">
                  <v:textbox style="mso-next-textbox:#_x0000_s2077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78" type="#_x0000_t202" style="position:absolute;left:7836;top:1312;width:2302;height:438">
                  <v:textbox style="mso-next-textbox:#_x0000_s2078" inset="2mm,2.05mm,0,.7pt">
                    <w:txbxContent>
                      <w:p w:rsidR="00273989" w:rsidRPr="007E30D0" w:rsidRDefault="00E65CB0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新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DMM</w:t>
                        </w:r>
                      </w:p>
                    </w:txbxContent>
                  </v:textbox>
                </v:shape>
              </v:group>
            </v:group>
            <v:line id="_x0000_s2098" style="position:absolute" from="827,966" to="8050,966" strokecolor="#333" strokeweight="1.5pt"/>
            <v:line id="_x0000_s2099" style="position:absolute" from="815,1038" to="8453,1038" strokeweight="1.5pt"/>
          </v:group>
          <v:rect id="_x0000_s2109" style="position:absolute;left:743;top:2190;width:10711;height:5860" filled="f" fillcolor="#c9f" strokeweight="1.5pt">
            <v:textbox inset="0,2.25mm,0,.7pt"/>
          </v:rect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CB0" w:rsidRDefault="00E65C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6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45232"/>
    <w:rsid w:val="00077F6C"/>
    <w:rsid w:val="00082FF2"/>
    <w:rsid w:val="000B5B01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360FA8"/>
    <w:rsid w:val="003E0AAE"/>
    <w:rsid w:val="00460D7E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143EC"/>
    <w:rsid w:val="00833821"/>
    <w:rsid w:val="008374BA"/>
    <w:rsid w:val="00853C78"/>
    <w:rsid w:val="008B761A"/>
    <w:rsid w:val="00936761"/>
    <w:rsid w:val="009F6255"/>
    <w:rsid w:val="00AC1376"/>
    <w:rsid w:val="00AD7689"/>
    <w:rsid w:val="00AF0D01"/>
    <w:rsid w:val="00B62B76"/>
    <w:rsid w:val="00C413F6"/>
    <w:rsid w:val="00C77D77"/>
    <w:rsid w:val="00D14D79"/>
    <w:rsid w:val="00D2048F"/>
    <w:rsid w:val="00DD23A6"/>
    <w:rsid w:val="00DF21D1"/>
    <w:rsid w:val="00DF471D"/>
    <w:rsid w:val="00E20A54"/>
    <w:rsid w:val="00E24E7F"/>
    <w:rsid w:val="00E65CB0"/>
    <w:rsid w:val="00F253A4"/>
    <w:rsid w:val="00F36AD9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47DA15C1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yuhnsa@outlook.jp</cp:lastModifiedBy>
  <cp:revision>5</cp:revision>
  <cp:lastPrinted>2006-06-21T10:05:00Z</cp:lastPrinted>
  <dcterms:created xsi:type="dcterms:W3CDTF">2019-06-10T06:26:00Z</dcterms:created>
  <dcterms:modified xsi:type="dcterms:W3CDTF">2019-09-11T08:18:00Z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