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C11025" w:rsidTr="00C11025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C11025" w:rsidRDefault="0021744C" w:rsidP="00C11025">
            <w:pPr>
              <w:jc w:val="center"/>
              <w:rPr>
                <w:b/>
              </w:rPr>
            </w:pPr>
            <w:r w:rsidRPr="00C11025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C11025" w:rsidRDefault="0021744C" w:rsidP="00C11025">
            <w:pPr>
              <w:jc w:val="center"/>
              <w:rPr>
                <w:b/>
              </w:rPr>
            </w:pPr>
            <w:r w:rsidRPr="00C11025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C11025" w:rsidRDefault="0021744C" w:rsidP="00C11025">
            <w:pPr>
              <w:jc w:val="center"/>
              <w:rPr>
                <w:b/>
              </w:rPr>
            </w:pPr>
            <w:r w:rsidRPr="00C11025">
              <w:rPr>
                <w:rFonts w:hint="eastAsia"/>
                <w:b/>
              </w:rPr>
              <w:t>説　明</w:t>
            </w:r>
          </w:p>
        </w:tc>
      </w:tr>
      <w:tr w:rsidR="0021744C" w:rsidTr="00C11025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91087D" w:rsidP="00C11025">
            <w:pPr>
              <w:jc w:val="center"/>
            </w:pPr>
            <w:r>
              <w:t>5.1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91087D" w:rsidP="00C11025">
            <w:pPr>
              <w:jc w:val="center"/>
            </w:pPr>
            <w:r>
              <w:rPr>
                <w:rFonts w:hint="eastAsia"/>
              </w:rPr>
              <w:t>ガイド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91087D" w:rsidP="00C11025">
            <w:r>
              <w:rPr>
                <w:rFonts w:hint="eastAsia"/>
              </w:rPr>
              <w:t>サイトの利用方法・手順を表示する。</w:t>
            </w:r>
          </w:p>
        </w:tc>
      </w:tr>
      <w:tr w:rsidR="0021744C" w:rsidTr="00C11025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91087D" w:rsidP="00C11025">
            <w:pPr>
              <w:jc w:val="center"/>
            </w:pPr>
            <w:r>
              <w:rPr>
                <w:rFonts w:hint="eastAsia"/>
              </w:rPr>
              <w:t>5.2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91087D" w:rsidP="00C11025">
            <w:pPr>
              <w:jc w:val="center"/>
            </w:pPr>
            <w:r>
              <w:rPr>
                <w:rFonts w:hint="eastAsia"/>
              </w:rPr>
              <w:t>ヘルプ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91087D" w:rsidP="00C11025">
            <w:r>
              <w:rPr>
                <w:rFonts w:hint="eastAsia"/>
              </w:rPr>
              <w:t>よくある質問と解答を表示し、内容を検索できる。</w:t>
            </w:r>
          </w:p>
        </w:tc>
      </w:tr>
      <w:tr w:rsidR="0021744C" w:rsidTr="00C11025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91087D" w:rsidP="00C11025">
            <w:pPr>
              <w:jc w:val="center"/>
            </w:pPr>
            <w:r>
              <w:rPr>
                <w:rFonts w:hint="eastAsia"/>
              </w:rPr>
              <w:t>5.3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91087D" w:rsidP="00C11025">
            <w:pPr>
              <w:jc w:val="center"/>
            </w:pPr>
            <w:r>
              <w:rPr>
                <w:rFonts w:hint="eastAsia"/>
              </w:rPr>
              <w:t>要望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8066C2" w:rsidP="00C11025">
            <w:r>
              <w:rPr>
                <w:rFonts w:hint="eastAsia"/>
              </w:rPr>
              <w:t>運営に意見を送れる。</w:t>
            </w:r>
          </w:p>
        </w:tc>
      </w:tr>
      <w:tr w:rsidR="0021744C" w:rsidTr="00C11025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91087D" w:rsidP="00C11025">
            <w:pPr>
              <w:jc w:val="center"/>
            </w:pPr>
            <w:r>
              <w:rPr>
                <w:rFonts w:hint="eastAsia"/>
              </w:rPr>
              <w:t>5.4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8066C2" w:rsidP="00C11025">
            <w:pPr>
              <w:jc w:val="center"/>
            </w:pPr>
            <w:r>
              <w:rPr>
                <w:rFonts w:hint="eastAsia"/>
              </w:rPr>
              <w:t>通報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8066C2" w:rsidP="00C11025">
            <w:r>
              <w:rPr>
                <w:rFonts w:hint="eastAsia"/>
              </w:rPr>
              <w:t>違法商品を通報する。</w:t>
            </w:r>
          </w:p>
        </w:tc>
      </w:tr>
      <w:tr w:rsidR="0021744C" w:rsidTr="00C11025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C11025"/>
        </w:tc>
      </w:tr>
      <w:tr w:rsidR="0021744C" w:rsidTr="00C11025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C11025"/>
        </w:tc>
      </w:tr>
      <w:tr w:rsidR="0021744C" w:rsidTr="00C11025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C11025"/>
        </w:tc>
      </w:tr>
      <w:tr w:rsidR="0021744C" w:rsidTr="00C11025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C11025"/>
        </w:tc>
      </w:tr>
      <w:tr w:rsidR="0021744C" w:rsidTr="00C11025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C11025"/>
        </w:tc>
      </w:tr>
      <w:tr w:rsidR="0021744C" w:rsidTr="00C11025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C11025"/>
        </w:tc>
      </w:tr>
      <w:tr w:rsidR="0021744C" w:rsidTr="00C11025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C11025"/>
        </w:tc>
      </w:tr>
      <w:tr w:rsidR="0021744C" w:rsidTr="00C11025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C11025"/>
        </w:tc>
      </w:tr>
      <w:tr w:rsidR="0021744C" w:rsidTr="00C11025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C11025"/>
        </w:tc>
      </w:tr>
      <w:tr w:rsidR="0021744C" w:rsidTr="00C11025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C11025"/>
        </w:tc>
      </w:tr>
      <w:tr w:rsidR="0021744C" w:rsidTr="00C11025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C11025"/>
        </w:tc>
      </w:tr>
      <w:tr w:rsidR="0021744C" w:rsidTr="00C11025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C11025"/>
        </w:tc>
      </w:tr>
      <w:tr w:rsidR="0021744C" w:rsidTr="00C11025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C11025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C11025"/>
        </w:tc>
      </w:tr>
    </w:tbl>
    <w:p w:rsidR="00C11025" w:rsidRPr="00C11025" w:rsidRDefault="00C11025" w:rsidP="00C11025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C11025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91087D" w:rsidP="00C11025">
            <w:pPr>
              <w:jc w:val="center"/>
            </w:pPr>
            <w:r>
              <w:rPr>
                <w:rFonts w:hint="eastAsia"/>
              </w:rPr>
              <w:t>５．１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91087D" w:rsidP="00C11025">
            <w:pPr>
              <w:jc w:val="center"/>
            </w:pPr>
            <w:r>
              <w:rPr>
                <w:rFonts w:hint="eastAsia"/>
              </w:rPr>
              <w:t>５．２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91087D" w:rsidP="00C11025">
            <w:pPr>
              <w:jc w:val="center"/>
            </w:pPr>
            <w:r>
              <w:rPr>
                <w:rFonts w:hint="eastAsia"/>
              </w:rPr>
              <w:t>５．３</w:t>
            </w:r>
          </w:p>
        </w:tc>
      </w:tr>
      <w:tr w:rsidR="00765524" w:rsidTr="00C11025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91087D" w:rsidP="00C11025">
            <w:pPr>
              <w:jc w:val="center"/>
            </w:pPr>
            <w:r>
              <w:rPr>
                <w:rFonts w:hint="eastAsia"/>
              </w:rPr>
              <w:t>ガイド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91087D" w:rsidP="00C11025">
            <w:pPr>
              <w:jc w:val="center"/>
            </w:pPr>
            <w:r>
              <w:rPr>
                <w:rFonts w:hint="eastAsia"/>
              </w:rPr>
              <w:t>ヘルプ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91087D" w:rsidP="00C11025">
            <w:pPr>
              <w:jc w:val="center"/>
            </w:pPr>
            <w:r>
              <w:rPr>
                <w:rFonts w:hint="eastAsia"/>
              </w:rPr>
              <w:t>要望</w:t>
            </w:r>
          </w:p>
        </w:tc>
      </w:tr>
      <w:tr w:rsidR="00765524" w:rsidTr="00C11025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</w:tr>
      <w:tr w:rsidR="00765524" w:rsidTr="00C11025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6C4575" w:rsidP="00C11025">
            <w:pPr>
              <w:jc w:val="center"/>
            </w:pPr>
            <w:r>
              <w:rPr>
                <w:rFonts w:hint="eastAsia"/>
              </w:rPr>
              <w:t>５</w:t>
            </w:r>
            <w:r>
              <w:rPr>
                <w:rFonts w:hint="eastAsia"/>
              </w:rPr>
              <w:t xml:space="preserve">. </w:t>
            </w:r>
            <w:r w:rsidR="0091087D">
              <w:rPr>
                <w:rFonts w:hint="eastAsia"/>
              </w:rPr>
              <w:t>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91087D" w:rsidP="00C11025">
            <w:pPr>
              <w:jc w:val="center"/>
            </w:pPr>
            <w:r>
              <w:rPr>
                <w:rFonts w:hint="eastAsia"/>
              </w:rPr>
              <w:t>５．４</w:t>
            </w:r>
          </w:p>
        </w:tc>
      </w:tr>
      <w:tr w:rsidR="00765524" w:rsidTr="00C11025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91087D" w:rsidP="00C11025">
            <w:pPr>
              <w:jc w:val="center"/>
            </w:pPr>
            <w:r>
              <w:rPr>
                <w:rFonts w:hint="eastAsia"/>
              </w:rPr>
              <w:t>問合せ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91087D" w:rsidP="00C11025">
            <w:pPr>
              <w:jc w:val="center"/>
            </w:pPr>
            <w:r>
              <w:rPr>
                <w:rFonts w:hint="eastAsia"/>
              </w:rPr>
              <w:t>通報</w:t>
            </w:r>
          </w:p>
        </w:tc>
      </w:tr>
      <w:tr w:rsidR="00765524" w:rsidTr="00C11025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</w:tr>
      <w:tr w:rsidR="00765524" w:rsidTr="00C11025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</w:tr>
      <w:tr w:rsidR="00765524" w:rsidTr="00C11025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</w:tr>
      <w:tr w:rsidR="00765524" w:rsidTr="00C11025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C11025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477" w:rsidRDefault="00A15477" w:rsidP="00273989">
      <w:pPr>
        <w:pStyle w:val="a3"/>
      </w:pPr>
      <w:r>
        <w:separator/>
      </w:r>
    </w:p>
  </w:endnote>
  <w:endnote w:type="continuationSeparator" w:id="0">
    <w:p w:rsidR="00A15477" w:rsidRDefault="00A1547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D3C" w:rsidRDefault="00D91D3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A15477" w:rsidP="006E3898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2.1pt;margin-top:-.25pt;width:287.2pt;height:15.8pt;z-index:2;mso-wrap-style:square;mso-wrap-edited:f;mso-width-percent:0;mso-height-percent:0;mso-width-percent:0;mso-height-percent:0;v-text-anchor:top" filled="f" fillcolor="#c9f" stroked="f">
          <v:textbox style="mso-next-textbox:#_x0000_s2049" inset="0,0,0,0">
            <w:txbxContent>
              <w:p w:rsidR="00713B78" w:rsidRDefault="00EE4296">
                <w:r>
                  <w:rPr>
                    <w:rFonts w:hint="eastAsia"/>
                  </w:rPr>
                  <w:t>DMM</w:t>
                </w:r>
                <w:r>
                  <w:t>05.x.docx</w:t>
                </w:r>
                <w:bookmarkStart w:id="0" w:name="_GoBack"/>
                <w:bookmarkEnd w:id="0"/>
              </w:p>
            </w:txbxContent>
          </v:textbox>
        </v:shape>
      </w:pict>
    </w:r>
    <w:r w:rsidR="006E3898">
      <w:rPr>
        <w:rFonts w:hint="eastAsia"/>
      </w:rPr>
      <w:t>RO</w:t>
    </w:r>
    <w:r w:rsidR="006E3898">
      <w:rPr>
        <w:rFonts w:hint="eastAsia"/>
      </w:rPr>
      <w:t xml:space="preserve">１年　</w:t>
    </w:r>
    <w:r w:rsidR="00EE4296">
      <w:rPr>
        <w:rFonts w:hint="eastAsia"/>
      </w:rPr>
      <w:t>SD22</w:t>
    </w:r>
    <w:r w:rsidR="00EE4296">
      <w:rPr>
        <w:rFonts w:hint="eastAsia"/>
      </w:rPr>
      <w:t xml:space="preserve">　第９班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D3C" w:rsidRDefault="00D91D3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477" w:rsidRDefault="00A15477" w:rsidP="00273989">
      <w:pPr>
        <w:pStyle w:val="a3"/>
      </w:pPr>
      <w:r>
        <w:separator/>
      </w:r>
    </w:p>
  </w:footnote>
  <w:footnote w:type="continuationSeparator" w:id="0">
    <w:p w:rsidR="00A15477" w:rsidRDefault="00A1547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D3C" w:rsidRDefault="00D91D3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A15477">
    <w:pPr>
      <w:pStyle w:val="a3"/>
    </w:pPr>
    <w:r>
      <w:rPr>
        <w:noProof/>
      </w:rPr>
      <w:pict>
        <v:group id="_x0000_s2050" alt="" style="position:absolute;left:0;text-align:left;margin-left:-5.4pt;margin-top:-7.6pt;width:540.25pt;height:381.45pt;z-index:1" coordorigin="743,421" coordsize="10805,7629">
          <v:group id="_x0000_s2051" alt="" style="position:absolute;left:810;top:421;width:10738;height:1478" coordorigin="792,421" coordsize="10738,1478">
            <v:group id="_x0000_s2052" alt="" style="position:absolute;left:812;top:1606;width:10718;height:293" coordorigin="687,1750" coordsize="10718,293">
              <v:group id="_x0000_s2053" alt="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4" type="#_x0000_t202" alt="" style="position:absolute;left:3999;top:2629;width:2015;height:293;mso-wrap-style:square;v-text-anchor:top">
                  <v:textbox style="mso-next-textbox:#_x0000_s2054" inset="5.85pt,.7pt,5.85pt,.7pt">
                    <w:txbxContent>
                      <w:p w:rsidR="00273989" w:rsidRDefault="00D91D3C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</w:p>
                    </w:txbxContent>
                  </v:textbox>
                </v:shape>
                <v:shape id="_x0000_s2055" type="#_x0000_t202" alt="" style="position:absolute;left:2717;top:2629;width:1282;height:293;mso-wrap-style:square;v-text-anchor:top" fillcolor="#c9f">
                  <v:textbox style="mso-next-textbox:#_x0000_s2055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056" alt="" style="position:absolute;left:3945;top:1750;width:3297;height:293" coordorigin="2717,2922" coordsize="3297,293">
                <v:shape id="_x0000_s2057" type="#_x0000_t202" alt="" style="position:absolute;left:3999;top:2922;width:2015;height:293;mso-wrap-style:square;v-text-anchor:top">
                  <v:textbox style="mso-next-textbox:#_x0000_s2057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91087D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91087D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91087D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91087D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91087D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91087D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58" type="#_x0000_t202" alt="" style="position:absolute;left:2717;top:2922;width:1282;height:293;mso-wrap-style:square;v-text-anchor:top" fillcolor="#c9f">
                  <v:textbox style="mso-next-textbox:#_x0000_s2058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059" alt="" style="position:absolute;left:7242;top:1750;width:4163;height:293" coordorigin="7242,1750" coordsize="3982,293">
                <v:group id="_x0000_s2060" alt="" style="position:absolute;left:7242;top:1750;width:1991;height:292" coordorigin="7958,2897" coordsize="3258,293">
                  <v:shape id="_x0000_s2061" type="#_x0000_t202" alt="" style="position:absolute;left:9225;top:2897;width:1991;height:293;mso-wrap-style:square;v-text-anchor:top">
                    <v:textbox style="mso-next-textbox:#_x0000_s2061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1087D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62" type="#_x0000_t202" alt="" style="position:absolute;left:7958;top:2897;width:1267;height:293;mso-wrap-style:square;v-text-anchor:top" fillcolor="#c9f">
                    <v:textbox style="mso-next-textbox:#_x0000_s2062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63" alt="" style="position:absolute;left:9233;top:1750;width:1991;height:293" coordorigin="7958,2897" coordsize="3258,293">
                  <v:shape id="_x0000_s2064" type="#_x0000_t202" alt="" style="position:absolute;left:9225;top:2897;width:1991;height:293;mso-wrap-style:square;v-text-anchor:top">
                    <v:textbox style="mso-next-textbox:#_x0000_s2064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E429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E429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65" type="#_x0000_t202" alt="" style="position:absolute;left:7958;top:2897;width:1267;height:293;mso-wrap-style:square;v-text-anchor:top" fillcolor="#c9f">
                    <v:textbox style="mso-next-textbox:#_x0000_s2065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6" alt="" style="position:absolute;left:8798;top:668;width:2732;height:879" coordorigin="13320,1168" coordsize="2700,879">
              <v:group id="_x0000_s2067" alt="" style="position:absolute;left:15120;top:1168;width:900;height:879" coordorigin="13500,4684" coordsize="900,879">
                <v:rect id="_x0000_s2068" alt="" style="position:absolute;left:13500;top:4684;width:900;height:879" strokeweight="1pt">
                  <v:textbox inset="5.85pt,.7pt,5.85pt,.7pt"/>
                </v:rect>
                <v:shape id="_x0000_s2069" type="#_x0000_t202" alt="" style="position:absolute;left:13500;top:4684;width:900;height:293;mso-wrap-style:square;v-text-anchor:top" strokeweight="1pt">
                  <v:textbox style="mso-next-textbox:#_x0000_s2069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70" alt="" style="position:absolute;left:13320;top:1168;width:900;height:879" coordorigin="13500,4684" coordsize="900,879">
                <v:rect id="_x0000_s2071" alt="" style="position:absolute;left:13500;top:4684;width:900;height:879" strokeweight="1pt">
                  <v:textbox inset="5.85pt,.7pt,5.85pt,.7pt"/>
                </v:rect>
                <v:shape id="_x0000_s2072" type="#_x0000_t202" alt="" style="position:absolute;left:13500;top:4684;width:900;height:293;mso-wrap-style:square;v-text-anchor:top" strokeweight="1pt">
                  <v:textbox style="mso-next-textbox:#_x0000_s2072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73" alt="" style="position:absolute;left:14220;top:1168;width:900;height:879" coordorigin="13500,4684" coordsize="900,879">
                <v:rect id="_x0000_s2074" alt="" style="position:absolute;left:13500;top:4684;width:900;height:879" strokeweight="1pt">
                  <v:textbox inset="5.85pt,.7pt,5.85pt,.7pt"/>
                </v:rect>
                <v:shape id="_x0000_s2075" type="#_x0000_t202" alt="" style="position:absolute;left:13500;top:4684;width:900;height:293;mso-wrap-style:square;v-text-anchor:top" strokeweight="1pt">
                  <v:textbox style="mso-next-textbox:#_x0000_s207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76" type="#_x0000_t202" alt="" style="position:absolute;left:792;top:421;width:7661;height:468;mso-wrap-style:square;v-text-anchor:top" filled="f" stroked="f">
              <v:textbox style="mso-next-textbox:#_x0000_s2076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077" alt="" style="position:absolute;left:815;top:1112;width:7819;height:438" coordorigin="690,1109" coordsize="7783,438">
              <v:group id="_x0000_s2078" alt="" style="position:absolute;left:690;top:1109;width:4344;height:438" coordorigin="907,1312" coordsize="4344,438">
                <v:shape id="_x0000_s2079" type="#_x0000_t202" alt="" style="position:absolute;left:907;top:1312;width:1447;height:438;mso-wrap-style:square;v-text-anchor:top" fillcolor="#c9f">
                  <v:textbox style="mso-next-textbox:#_x0000_s2079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80" type="#_x0000_t202" alt="" style="position:absolute;left:2355;top:1312;width:2896;height:438;mso-wrap-style:square;v-text-anchor:top">
                  <v:textbox style="mso-next-textbox:#_x0000_s2080" inset="2mm,2.05mm,0,.7pt">
                    <w:txbxContent>
                      <w:p w:rsidR="00273989" w:rsidRPr="007E30D0" w:rsidRDefault="007228F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まさる堂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EC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サイト</w:t>
                        </w:r>
                      </w:p>
                    </w:txbxContent>
                  </v:textbox>
                </v:shape>
              </v:group>
              <v:group id="_x0000_s2081" alt="" style="position:absolute;left:5034;top:1109;width:3439;height:438" coordorigin="6699,1312" coordsize="3439,438">
                <v:shape id="_x0000_s2082" type="#_x0000_t202" alt="" style="position:absolute;left:6699;top:1312;width:1136;height:438;mso-wrap-style:square;v-text-anchor:top" fillcolor="#c9f">
                  <v:textbox style="mso-next-textbox:#_x0000_s2082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83" type="#_x0000_t202" alt="" style="position:absolute;left:7836;top:1312;width:2302;height:438;mso-wrap-style:square;v-text-anchor:top">
                  <v:textbox style="mso-next-textbox:#_x0000_s2083" inset="2mm,2.05mm,0,.7pt">
                    <w:txbxContent>
                      <w:p w:rsidR="00273989" w:rsidRPr="007E30D0" w:rsidRDefault="00D91D3C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新</w:t>
                        </w: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DMM</w:t>
                        </w:r>
                      </w:p>
                    </w:txbxContent>
                  </v:textbox>
                </v:shape>
              </v:group>
            </v:group>
            <v:line id="_x0000_s2084" alt="" style="position:absolute" from="827,966" to="8050,966" strokecolor="#333" strokeweight="1.5pt"/>
            <v:line id="_x0000_s2085" alt="" style="position:absolute" from="815,1038" to="8453,1038" strokeweight="1.5pt"/>
          </v:group>
          <v:rect id="_x0000_s2086" alt="" style="position:absolute;left:743;top:2190;width:10711;height:5860" filled="f" fillcolor="#c9f" strokeweight="1.5pt">
            <v:textbox inset="0,2.25mm,0,.7pt"/>
          </v:rect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D3C" w:rsidRDefault="00D91D3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87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087D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360FA8"/>
    <w:rsid w:val="003E0AAE"/>
    <w:rsid w:val="00460D7E"/>
    <w:rsid w:val="005553E4"/>
    <w:rsid w:val="0056717A"/>
    <w:rsid w:val="00583C4A"/>
    <w:rsid w:val="00590959"/>
    <w:rsid w:val="005B0D5F"/>
    <w:rsid w:val="005E671E"/>
    <w:rsid w:val="005E6DCD"/>
    <w:rsid w:val="006536E8"/>
    <w:rsid w:val="00656F7A"/>
    <w:rsid w:val="006C4575"/>
    <w:rsid w:val="006E3898"/>
    <w:rsid w:val="00713B78"/>
    <w:rsid w:val="007228F6"/>
    <w:rsid w:val="00730FB8"/>
    <w:rsid w:val="00732F70"/>
    <w:rsid w:val="00765524"/>
    <w:rsid w:val="007B68A8"/>
    <w:rsid w:val="007E30D0"/>
    <w:rsid w:val="007F0A12"/>
    <w:rsid w:val="008066C2"/>
    <w:rsid w:val="00833821"/>
    <w:rsid w:val="008374BA"/>
    <w:rsid w:val="00853C78"/>
    <w:rsid w:val="008B761A"/>
    <w:rsid w:val="0091087D"/>
    <w:rsid w:val="00936761"/>
    <w:rsid w:val="00A15477"/>
    <w:rsid w:val="00AD7689"/>
    <w:rsid w:val="00AF0D01"/>
    <w:rsid w:val="00B62B76"/>
    <w:rsid w:val="00C11025"/>
    <w:rsid w:val="00C413F6"/>
    <w:rsid w:val="00D14D79"/>
    <w:rsid w:val="00D91D3C"/>
    <w:rsid w:val="00DF471D"/>
    <w:rsid w:val="00E20A54"/>
    <w:rsid w:val="00E24E7F"/>
    <w:rsid w:val="00EE4296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54875A77"/>
  <w15:chartTrackingRefBased/>
  <w15:docId w15:val="{715FA3CD-7E31-41C2-95CE-B315481D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29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yuhnsa@outlook.jp</cp:lastModifiedBy>
  <cp:revision>6</cp:revision>
  <cp:lastPrinted>2006-06-21T10:05:00Z</cp:lastPrinted>
  <dcterms:created xsi:type="dcterms:W3CDTF">2019-07-09T02:18:00Z</dcterms:created>
  <dcterms:modified xsi:type="dcterms:W3CDTF">2019-09-11T08:54:00Z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