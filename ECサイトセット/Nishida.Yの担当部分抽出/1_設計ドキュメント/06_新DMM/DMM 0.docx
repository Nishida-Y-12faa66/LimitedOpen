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327CA9" w:rsidTr="00327CA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b/>
              </w:rPr>
            </w:pPr>
            <w:r w:rsidRPr="00327CA9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b/>
              </w:rPr>
            </w:pPr>
            <w:r w:rsidRPr="00327CA9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b/>
              </w:rPr>
            </w:pPr>
            <w:r w:rsidRPr="00327CA9">
              <w:rPr>
                <w:rFonts w:hint="eastAsia"/>
                <w:b/>
              </w:rPr>
              <w:t>説　明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327CA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ユーザ管理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47AC" w:rsidRDefault="00C047AC" w:rsidP="00327CA9">
            <w:r>
              <w:rPr>
                <w:rFonts w:hint="eastAsia"/>
              </w:rPr>
              <w:t>ユーザを管理する。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327CA9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047AC" w:rsidP="00327CA9">
            <w:r>
              <w:rPr>
                <w:rFonts w:hint="eastAsia"/>
              </w:rPr>
              <w:t>売りたい商品を出品する。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327CA9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検索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047AC" w:rsidRDefault="00C047AC" w:rsidP="00327CA9">
            <w:r>
              <w:rPr>
                <w:rFonts w:hint="eastAsia"/>
              </w:rPr>
              <w:t>出品された商品を検索する。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取引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047AC" w:rsidRDefault="00C047AC" w:rsidP="00327CA9">
            <w:r>
              <w:rPr>
                <w:rFonts w:hint="eastAsia"/>
              </w:rPr>
              <w:t>売買の完了までを扱う。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</w:pPr>
            <w:r>
              <w:rPr>
                <w:rFonts w:hint="eastAsia"/>
              </w:rPr>
              <w:t>問合せ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047AC" w:rsidP="00327CA9">
            <w:r>
              <w:rPr>
                <w:rFonts w:hint="eastAsia"/>
              </w:rPr>
              <w:t>個々のトラブルに対応する。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22B57" w:rsidP="00327CA9">
            <w:pPr>
              <w:jc w:val="center"/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22B57" w:rsidP="00327CA9">
            <w:pPr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22B57" w:rsidP="00327CA9">
            <w:r>
              <w:rPr>
                <w:rFonts w:hint="eastAsia"/>
              </w:rPr>
              <w:t>管理者側の必要な機能を表示する。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</w:tbl>
    <w:p w:rsidR="00327CA9" w:rsidRPr="00327CA9" w:rsidRDefault="00327CA9" w:rsidP="00327CA9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327CA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327CA9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327CA9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327CA9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A44256" w:rsidP="00327CA9">
            <w:pPr>
              <w:jc w:val="center"/>
            </w:pPr>
            <w:r>
              <w:rPr>
                <w:rFonts w:hint="eastAsia"/>
              </w:rPr>
              <w:t>顧客</w:t>
            </w:r>
            <w:r w:rsidR="00C047AC">
              <w:rPr>
                <w:rFonts w:hint="eastAsia"/>
              </w:rPr>
              <w:t>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</w:pPr>
            <w:r>
              <w:rPr>
                <w:rFonts w:hint="eastAsia"/>
              </w:rPr>
              <w:t>検索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</w:tr>
      <w:tr w:rsidR="00765524" w:rsidTr="00327CA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62723" w:rsidP="00327CA9">
            <w:pPr>
              <w:jc w:val="center"/>
            </w:pPr>
            <w:r>
              <w:rPr>
                <w:rFonts w:hint="eastAsia"/>
              </w:rPr>
              <w:t>まさる堂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</w:pPr>
            <w:r>
              <w:rPr>
                <w:rFonts w:hint="eastAsia"/>
              </w:rPr>
              <w:t>取引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Pr="00EC6961" w:rsidRDefault="0028047F" w:rsidP="00327CA9">
            <w:pPr>
              <w:jc w:val="center"/>
              <w:rPr>
                <w:rFonts w:ascii="游明朝" w:eastAsia="游明朝" w:hAnsi="游明朝"/>
              </w:rPr>
            </w:pPr>
            <w:r w:rsidRPr="00EC6961">
              <w:rPr>
                <w:rFonts w:ascii="游明朝" w:eastAsia="游明朝" w:hAnsi="游明朝" w:hint="eastAsia"/>
              </w:rPr>
              <w:t>6．０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28047F" w:rsidP="00327CA9">
            <w:pPr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</w:pPr>
            <w:r>
              <w:rPr>
                <w:rFonts w:hint="eastAsia"/>
              </w:rPr>
              <w:t>問合せ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58" w:rsidRDefault="00426A58" w:rsidP="00273989">
      <w:pPr>
        <w:pStyle w:val="a3"/>
      </w:pPr>
      <w:r>
        <w:separator/>
      </w:r>
    </w:p>
  </w:endnote>
  <w:endnote w:type="continuationSeparator" w:id="0">
    <w:p w:rsidR="00426A58" w:rsidRDefault="00426A5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AC2" w:rsidRDefault="00F33A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426A58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426A58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AC2" w:rsidRDefault="00F33A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58" w:rsidRDefault="00426A58" w:rsidP="00273989">
      <w:pPr>
        <w:pStyle w:val="a3"/>
      </w:pPr>
      <w:r>
        <w:separator/>
      </w:r>
    </w:p>
  </w:footnote>
  <w:footnote w:type="continuationSeparator" w:id="0">
    <w:p w:rsidR="00426A58" w:rsidRDefault="00426A5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AC2" w:rsidRDefault="00F33A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426A58">
    <w:pPr>
      <w:pStyle w:val="a3"/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33AC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33AC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273989" w:rsidRPr="007E30D0" w:rsidRDefault="00F33AC2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28047F" w:rsidRPr="007E30D0" w:rsidRDefault="0028047F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AC2" w:rsidRDefault="00F33A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83B3B"/>
    <w:rsid w:val="001C379B"/>
    <w:rsid w:val="001C5ADA"/>
    <w:rsid w:val="001E5F9C"/>
    <w:rsid w:val="001F5C35"/>
    <w:rsid w:val="0021744C"/>
    <w:rsid w:val="00273989"/>
    <w:rsid w:val="0028047F"/>
    <w:rsid w:val="002D4A47"/>
    <w:rsid w:val="00327CA9"/>
    <w:rsid w:val="00360FA8"/>
    <w:rsid w:val="00362723"/>
    <w:rsid w:val="003E0AAE"/>
    <w:rsid w:val="00426A58"/>
    <w:rsid w:val="00460D7E"/>
    <w:rsid w:val="0047050F"/>
    <w:rsid w:val="005553E4"/>
    <w:rsid w:val="0056717A"/>
    <w:rsid w:val="00583C4A"/>
    <w:rsid w:val="00590959"/>
    <w:rsid w:val="006536E8"/>
    <w:rsid w:val="00656F7A"/>
    <w:rsid w:val="00713B78"/>
    <w:rsid w:val="00720962"/>
    <w:rsid w:val="00730FB8"/>
    <w:rsid w:val="00732F70"/>
    <w:rsid w:val="00765524"/>
    <w:rsid w:val="007B68A8"/>
    <w:rsid w:val="007E30D0"/>
    <w:rsid w:val="007F0A12"/>
    <w:rsid w:val="00833821"/>
    <w:rsid w:val="008339B0"/>
    <w:rsid w:val="008374BA"/>
    <w:rsid w:val="00853C78"/>
    <w:rsid w:val="008B761A"/>
    <w:rsid w:val="00936761"/>
    <w:rsid w:val="00A44256"/>
    <w:rsid w:val="00AD7689"/>
    <w:rsid w:val="00AF0D01"/>
    <w:rsid w:val="00B62B76"/>
    <w:rsid w:val="00C047AC"/>
    <w:rsid w:val="00C22B57"/>
    <w:rsid w:val="00C413F6"/>
    <w:rsid w:val="00D14D79"/>
    <w:rsid w:val="00DD23A6"/>
    <w:rsid w:val="00DF471D"/>
    <w:rsid w:val="00E20A54"/>
    <w:rsid w:val="00E24E7F"/>
    <w:rsid w:val="00EC6961"/>
    <w:rsid w:val="00F33AC2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8</cp:revision>
  <cp:lastPrinted>2006-06-21T10:05:00Z</cp:lastPrinted>
  <dcterms:created xsi:type="dcterms:W3CDTF">2019-06-10T06:32:00Z</dcterms:created>
  <dcterms:modified xsi:type="dcterms:W3CDTF">2019-09-11T08:18:00Z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