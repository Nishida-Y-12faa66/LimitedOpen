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B70C6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１．０　顧客管理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F1386B" w:rsidP="00AE38C2">
      <w:pPr>
        <w:ind w:left="2520" w:hangingChars="900" w:hanging="25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56" type="#_x0000_t133" style="position:absolute;left:0;text-align:left;margin-left:645.75pt;margin-top:15.25pt;width:42pt;height:22.05pt;z-index:9" fillcolor="#ffc" strokeweight=".25pt">
            <v:textbox inset="0,.7pt,0,.7pt"/>
          </v:shape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37.25pt;margin-top:15.25pt;width:99.5pt;height:14.35pt;z-index:2" filled="f" stroked="f">
            <v:textbox style="mso-next-textbox:#_x0000_s1033" inset="1mm,.05mm,0,0">
              <w:txbxContent>
                <w:p w:rsidR="006051EF" w:rsidRPr="006051EF" w:rsidRDefault="005B0E9D" w:rsidP="006051EF">
                  <w:pPr>
                    <w:jc w:val="center"/>
                  </w:pPr>
                  <w:r>
                    <w:rPr>
                      <w:rFonts w:hint="eastAsia"/>
                    </w:rPr>
                    <w:t>顧客情報登録データ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left:0;text-align:left;margin-left:504.75pt;margin-top:15.25pt;width:84pt;height:14.35pt;z-index:7" filled="f" stroked="f">
            <v:textbox style="mso-next-textbox:#_x0000_s1051" inset="1mm,.05mm,0,0">
              <w:txbxContent>
                <w:p w:rsidR="00B278EC" w:rsidRPr="006051EF" w:rsidRDefault="005B0E9D" w:rsidP="00B278EC">
                  <w:pPr>
                    <w:jc w:val="center"/>
                  </w:pPr>
                  <w:r>
                    <w:rPr>
                      <w:rFonts w:hint="eastAsia"/>
                    </w:rPr>
                    <w:t>本人関連データ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50" style="position:absolute;left:0;text-align:left;z-index:6" from="456.75pt,29.6pt" to="624.75pt,29.6pt">
            <v:stroke endarrow="block"/>
          </v:lin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69.25pt;margin-top:15.25pt;width:36.75pt;height:29.4pt;z-index:3">
            <v:imagedata r:id="rId6" o:title=""/>
          </v:shape>
        </w:pict>
      </w:r>
      <w:r>
        <w:rPr>
          <w:noProof/>
          <w:sz w:val="28"/>
          <w:szCs w:val="28"/>
        </w:rPr>
        <w:pict>
          <v:line id="_x0000_s1049" style="position:absolute;left:0;text-align:left;z-index:5" from="125pt,29.6pt" to="294pt,29.6pt">
            <v:stroke endarrow="block"/>
          </v:line>
        </w:pict>
      </w:r>
      <w:r>
        <w:rPr>
          <w:noProof/>
          <w:sz w:val="28"/>
          <w:szCs w:val="28"/>
        </w:rPr>
        <w:pict>
          <v:group id="_x0000_s1030" style="position:absolute;left:0;text-align:left;margin-left:301.45pt;margin-top:22.25pt;width:144.8pt;height:15.05pt;z-index:1" coordorigin="6878,4387" coordsize="2896,301">
            <v:shape id="_x0000_s1028" type="#_x0000_t202" style="position:absolute;left:6878;top:4387;width:724;height:301">
              <v:textbox style="mso-next-textbox:#_x0000_s1028" inset="0,.05mm,0,.7pt">
                <w:txbxContent>
                  <w:p w:rsidR="006051EF" w:rsidRPr="006051EF" w:rsidRDefault="009E7277" w:rsidP="006051EF">
                    <w:pPr>
                      <w:jc w:val="center"/>
                    </w:pPr>
                    <w:r>
                      <w:rPr>
                        <w:rFonts w:hint="eastAsia"/>
                      </w:rPr>
                      <w:t>1.1</w:t>
                    </w:r>
                  </w:p>
                </w:txbxContent>
              </v:textbox>
            </v:shape>
            <v:shape id="_x0000_s1029" type="#_x0000_t202" style="position:absolute;left:7602;top:4387;width:2172;height:301">
              <v:textbox style="mso-next-textbox:#_x0000_s1029" inset="1mm,.05mm,0,0">
                <w:txbxContent>
                  <w:p w:rsidR="006051EF" w:rsidRPr="006051EF" w:rsidRDefault="009E7277" w:rsidP="00B278EC">
                    <w:pPr>
                      <w:jc w:val="left"/>
                    </w:pPr>
                    <w:r>
                      <w:rPr>
                        <w:rFonts w:hint="eastAsia"/>
                      </w:rPr>
                      <w:t>会員登録</w:t>
                    </w:r>
                  </w:p>
                </w:txbxContent>
              </v:textbox>
            </v:shape>
          </v:group>
        </w:pict>
      </w:r>
    </w:p>
    <w:p w:rsidR="006051EF" w:rsidRPr="006051EF" w:rsidRDefault="00F1386B" w:rsidP="006051EF">
      <w:pPr>
        <w:tabs>
          <w:tab w:val="left" w:pos="36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0" type="#_x0000_t202" style="position:absolute;left:0;text-align:left;margin-left:624.75pt;margin-top:11.1pt;width:80.75pt;height:14.35pt;z-index:13" filled="f" stroked="f">
            <v:textbox style="mso-next-textbox:#_x0000_s1060" inset="1mm,.05mm,0,0">
              <w:txbxContent>
                <w:p w:rsidR="009E7277" w:rsidRDefault="009E7277" w:rsidP="009E7277">
                  <w:pPr>
                    <w:jc w:val="center"/>
                  </w:pPr>
                  <w:r>
                    <w:rPr>
                      <w:rFonts w:hint="eastAsia"/>
                    </w:rPr>
                    <w:t>顧客台帳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left:0;text-align:left;margin-left:456.75pt;margin-top:8pt;width:168pt;height:39.15pt;z-index:10;mso-wrap-style:square;mso-wrap-distance-left:9pt;mso-wrap-distance-top:0;mso-wrap-distance-right:9pt;mso-wrap-distance-bottom:0;mso-position-horizontal-relative:text;mso-position-vertical-relative:text;v-text-anchor:top" o:connectortype="elbow" adj="4725,-117352,-64543">
            <v:stroke endarrow="block"/>
          </v:shape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058" type="#_x0000_t202" style="position:absolute;left:0;text-align:left;margin-left:40.5pt;margin-top:25.45pt;width:111pt;height:14.35pt;z-index:11" filled="f" stroked="f">
            <v:textbox style="mso-next-textbox:#_x0000_s1058" inset="1mm,.05mm,0,0">
              <w:txbxContent>
                <w:p w:rsidR="009E7277" w:rsidRDefault="009E7277" w:rsidP="009E7277">
                  <w:pPr>
                    <w:jc w:val="center"/>
                  </w:pPr>
                </w:p>
              </w:txbxContent>
            </v:textbox>
          </v:shape>
        </w:pict>
      </w:r>
    </w:p>
    <w:p w:rsidR="006051EF" w:rsidRPr="006051EF" w:rsidRDefault="00F1386B" w:rsidP="006051EF">
      <w:pPr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059" type="#_x0000_t202" style="position:absolute;left:0;text-align:left;margin-left:40.5pt;margin-top:3.5pt;width:98pt;height:14.35pt;z-index:12" filled="f" stroked="f">
            <v:textbox style="mso-next-textbox:#_x0000_s1059" inset="1mm,.05mm,0,0">
              <w:txbxContent>
                <w:p w:rsidR="009E7277" w:rsidRDefault="009E7277" w:rsidP="009E7277">
                  <w:pPr>
                    <w:jc w:val="center"/>
                  </w:pPr>
                  <w:r>
                    <w:rPr>
                      <w:rFonts w:hint="eastAsia"/>
                    </w:rPr>
                    <w:t>顧客情報登録画面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6" type="#_x0000_t133" style="position:absolute;left:0;text-align:left;margin-left:645.75pt;margin-top:3.5pt;width:42pt;height:22.05pt;z-index:4" fillcolor="#ffc" strokeweight=".25pt">
            <v:textbox inset="0,.7pt,0,.7pt"/>
          </v:shape>
        </w:pict>
      </w:r>
      <w:r>
        <w:rPr>
          <w:noProof/>
          <w:sz w:val="28"/>
          <w:szCs w:val="28"/>
        </w:rPr>
        <w:pict>
          <v:shape id="_x0000_s1055" type="#_x0000_t202" style="position:absolute;left:0;text-align:left;margin-left:504.75pt;margin-top:3.5pt;width:108.75pt;height:14.35pt;z-index:8" filled="f" stroked="f">
            <v:textbox style="mso-next-textbox:#_x0000_s1055" inset="1mm,.05mm,0,0">
              <w:txbxContent>
                <w:p w:rsidR="00B278EC" w:rsidRPr="006051EF" w:rsidRDefault="005B0E9D" w:rsidP="00B278EC">
                  <w:pPr>
                    <w:jc w:val="center"/>
                  </w:pPr>
                  <w:r>
                    <w:rPr>
                      <w:rFonts w:hint="eastAsia"/>
                    </w:rPr>
                    <w:t>ログイン</w:t>
                  </w:r>
                  <w:r>
                    <w:t>基本</w:t>
                  </w:r>
                  <w:r>
                    <w:rPr>
                      <w:rFonts w:hint="eastAsia"/>
                    </w:rPr>
                    <w:t>データ</w:t>
                  </w:r>
                </w:p>
              </w:txbxContent>
            </v:textbox>
          </v:shape>
        </w:pict>
      </w:r>
    </w:p>
    <w:p w:rsidR="009E7277" w:rsidRPr="006051EF" w:rsidRDefault="00F1386B" w:rsidP="009E72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52" type="#_x0000_t202" style="position:absolute;left:0;text-align:left;margin-left:624.75pt;margin-top:4.4pt;width:80.75pt;height:14.35pt;z-index:51" filled="f" stroked="f">
            <v:textbox style="mso-next-textbox:#_x0000_s1252" inset="1mm,.05mm,0,0">
              <w:txbxContent>
                <w:p w:rsidR="00300B5F" w:rsidRDefault="00300B5F" w:rsidP="00300B5F">
                  <w:pPr>
                    <w:jc w:val="center"/>
                  </w:pPr>
                  <w:r>
                    <w:rPr>
                      <w:rFonts w:hint="eastAsia"/>
                    </w:rPr>
                    <w:t>ログイン台帳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0" type="#_x0000_t75" style="position:absolute;left:0;text-align:left;margin-left:645.75pt;margin-top:25.35pt;width:36.75pt;height:29.4pt;z-index:23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077" type="#_x0000_t133" style="position:absolute;left:0;text-align:left;margin-left:69.25pt;margin-top:22.6pt;width:42pt;height:22.05pt;z-index:21" fillcolor="#ffc" strokeweight=".25pt">
            <v:textbox inset="0,.7pt,0,.7pt"/>
          </v:shape>
        </w:pict>
      </w:r>
      <w:r>
        <w:rPr>
          <w:noProof/>
          <w:sz w:val="28"/>
          <w:szCs w:val="28"/>
        </w:rPr>
        <w:pict>
          <v:shape id="_x0000_s1065" type="#_x0000_t202" style="position:absolute;left:0;text-align:left;margin-left:137.25pt;margin-top:20.85pt;width:89.75pt;height:16.45pt;z-index:15" filled="f" stroked="f">
            <v:textbox style="mso-next-textbox:#_x0000_s1065" inset="1mm,.05mm,0,0">
              <w:txbxContent>
                <w:p w:rsidR="006D1CA0" w:rsidRPr="006051EF" w:rsidRDefault="006D1CA0" w:rsidP="006D1CA0">
                  <w:pPr>
                    <w:jc w:val="center"/>
                  </w:pPr>
                  <w:r>
                    <w:rPr>
                      <w:rFonts w:hint="eastAsia"/>
                    </w:rPr>
                    <w:t>通知情報検索結果</w:t>
                  </w:r>
                </w:p>
                <w:p w:rsidR="009E7277" w:rsidRPr="006051EF" w:rsidRDefault="009E7277" w:rsidP="009E727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0" type="#_x0000_t202" style="position:absolute;left:0;text-align:left;margin-left:509.25pt;margin-top:25.35pt;width:52.5pt;height:11.95pt;z-index:18" filled="f" stroked="f">
            <v:textbox style="mso-next-textbox:#_x0000_s1070" inset="1mm,.05mm,0,0">
              <w:txbxContent>
                <w:p w:rsidR="009E7277" w:rsidRPr="006051EF" w:rsidRDefault="0001054E" w:rsidP="009E7277">
                  <w:pPr>
                    <w:jc w:val="center"/>
                  </w:pPr>
                  <w:r>
                    <w:rPr>
                      <w:rFonts w:hint="eastAsia"/>
                    </w:rPr>
                    <w:t>通知情報</w:t>
                  </w:r>
                </w:p>
              </w:txbxContent>
            </v:textbox>
          </v:shape>
        </w:pict>
      </w:r>
    </w:p>
    <w:p w:rsidR="009E7277" w:rsidRPr="006051EF" w:rsidRDefault="00F1386B" w:rsidP="009E7277">
      <w:pPr>
        <w:tabs>
          <w:tab w:val="left" w:pos="3635"/>
        </w:tabs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078" type="#_x0000_t202" style="position:absolute;left:0;text-align:left;margin-left:56.75pt;margin-top:25.45pt;width:68.25pt;height:14.35pt;z-index:22" filled="f" stroked="f">
            <v:textbox style="mso-next-textbox:#_x0000_s1078" inset="1mm,.05mm,0,0">
              <w:txbxContent>
                <w:p w:rsidR="009E7277" w:rsidRDefault="009E7277" w:rsidP="009E7277">
                  <w:pPr>
                    <w:jc w:val="center"/>
                  </w:pPr>
                  <w:r>
                    <w:rPr>
                      <w:rFonts w:hint="eastAsia"/>
                    </w:rPr>
                    <w:t>通知台帳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68" style="position:absolute;left:0;text-align:left;z-index:16" from="125pt,8pt" to="294pt,8pt">
            <v:stroke endarrow="block"/>
          </v:line>
        </w:pict>
      </w:r>
      <w:r>
        <w:rPr>
          <w:noProof/>
          <w:sz w:val="28"/>
          <w:szCs w:val="28"/>
        </w:rPr>
        <w:pict>
          <v:line id="_x0000_s1069" style="position:absolute;left:0;text-align:left;z-index:17" from="456.75pt,8pt" to="624.75pt,8pt">
            <v:stroke endarrow="block"/>
          </v:line>
        </w:pict>
      </w:r>
      <w:r>
        <w:rPr>
          <w:noProof/>
          <w:sz w:val="28"/>
          <w:szCs w:val="28"/>
        </w:rPr>
        <w:pict>
          <v:group id="_x0000_s1062" style="position:absolute;left:0;text-align:left;margin-left:301.45pt;margin-top:.3pt;width:144.8pt;height:15.05pt;z-index:14" coordorigin="6878,4387" coordsize="2896,301">
            <v:shape id="_x0000_s1063" type="#_x0000_t202" style="position:absolute;left:6878;top:4387;width:724;height:301">
              <v:textbox style="mso-next-textbox:#_x0000_s1063" inset="0,.05mm,0,.7pt">
                <w:txbxContent>
                  <w:p w:rsidR="009E7277" w:rsidRPr="006051EF" w:rsidRDefault="009E7277" w:rsidP="009E7277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2.1</w:t>
                    </w:r>
                  </w:p>
                </w:txbxContent>
              </v:textbox>
            </v:shape>
            <v:shape id="_x0000_s1064" type="#_x0000_t202" style="position:absolute;left:7602;top:4387;width:2172;height:301">
              <v:textbox style="mso-next-textbox:#_x0000_s1064" inset="1mm,.05mm,0,0">
                <w:txbxContent>
                  <w:p w:rsidR="009E7277" w:rsidRPr="006051EF" w:rsidRDefault="009E7277" w:rsidP="009E7277">
                    <w:pPr>
                      <w:jc w:val="left"/>
                    </w:pPr>
                    <w:r>
                      <w:rPr>
                        <w:rFonts w:hint="eastAsia"/>
                      </w:rPr>
                      <w:t>通知</w:t>
                    </w:r>
                  </w:p>
                </w:txbxContent>
              </v:textbox>
            </v:shape>
          </v:group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074" type="#_x0000_t202" style="position:absolute;left:0;text-align:left;margin-left:40.5pt;margin-top:25.45pt;width:88.25pt;height:14.35pt;z-index:19" filled="f" stroked="f">
            <v:textbox style="mso-next-textbox:#_x0000_s1074" inset="1mm,.05mm,0,0">
              <w:txbxContent>
                <w:p w:rsidR="009E7277" w:rsidRDefault="009E7277" w:rsidP="009E7277">
                  <w:pPr>
                    <w:jc w:val="center"/>
                  </w:pPr>
                </w:p>
              </w:txbxContent>
            </v:textbox>
          </v:shape>
        </w:pict>
      </w:r>
    </w:p>
    <w:p w:rsidR="009E7277" w:rsidRPr="006051EF" w:rsidRDefault="00F1386B" w:rsidP="009E72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202" style="position:absolute;left:0;text-align:left;margin-left:630pt;margin-top:5.15pt;width:75.5pt;height:14.35pt;z-index:20" filled="f" stroked="f">
            <v:textbox style="mso-next-textbox:#_x0000_s1076" inset="1mm,.05mm,0,0">
              <w:txbxContent>
                <w:p w:rsidR="009E7277" w:rsidRDefault="0001054E" w:rsidP="009E7277">
                  <w:pPr>
                    <w:jc w:val="center"/>
                  </w:pPr>
                  <w:r>
                    <w:rPr>
                      <w:rFonts w:hint="eastAsia"/>
                    </w:rPr>
                    <w:t>通知</w:t>
                  </w:r>
                  <w:r w:rsidR="00312CD3">
                    <w:rPr>
                      <w:rFonts w:hint="eastAsia"/>
                    </w:rPr>
                    <w:t>一覧</w:t>
                  </w:r>
                  <w:r>
                    <w:rPr>
                      <w:rFonts w:hint="eastAsia"/>
                    </w:rPr>
                    <w:t>画面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093" type="#_x0000_t133" style="position:absolute;left:0;text-align:left;margin-left:73.5pt;margin-top:28.85pt;width:42pt;height:22.05pt;z-index:29" fillcolor="#ffc" strokeweight=".25pt">
            <v:textbox inset="0,.7pt,0,.7pt"/>
          </v:shape>
        </w:pict>
      </w:r>
    </w:p>
    <w:p w:rsidR="00833821" w:rsidRDefault="00F1386B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6" type="#_x0000_t75" style="position:absolute;margin-left:645.75pt;margin-top:2.85pt;width:36.75pt;height:29.4pt;z-index:32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095" type="#_x0000_t202" style="position:absolute;margin-left:137.25pt;margin-top:2.85pt;width:88.25pt;height:11.95pt;z-index:31" filled="f" stroked="f">
            <v:textbox style="mso-next-textbox:#_x0000_s1095" inset="1mm,.05mm,0,0">
              <w:txbxContent>
                <w:p w:rsidR="007B25CC" w:rsidRPr="006051EF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出品商品</w:t>
                  </w:r>
                  <w:r w:rsidR="007B25CC">
                    <w:rPr>
                      <w:rFonts w:hint="eastAsia"/>
                    </w:rPr>
                    <w:t>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86" style="position:absolute;z-index:25" from="125pt,14.8pt" to="294pt,14.8pt">
            <v:stroke endarrow="block"/>
          </v:line>
        </w:pict>
      </w:r>
      <w:r>
        <w:rPr>
          <w:noProof/>
          <w:sz w:val="28"/>
          <w:szCs w:val="28"/>
        </w:rPr>
        <w:pict>
          <v:shape id="_x0000_s1088" type="#_x0000_t202" style="position:absolute;margin-left:504.75pt;margin-top:.45pt;width:73.5pt;height:14.35pt;z-index:27" filled="f" stroked="f">
            <v:textbox style="mso-next-textbox:#_x0000_s1088" inset="1mm,.05mm,0,0">
              <w:txbxContent>
                <w:p w:rsidR="007B25CC" w:rsidRPr="006051EF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出品商品</w:t>
                  </w:r>
                  <w:r w:rsidR="007B25CC">
                    <w:rPr>
                      <w:rFonts w:hint="eastAsia"/>
                    </w:rPr>
                    <w:t>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087" style="position:absolute;z-index:26" from="463pt,14.8pt" to="624.75pt,14.8pt">
            <v:stroke endarrow="block"/>
          </v:line>
        </w:pict>
      </w:r>
      <w:r>
        <w:rPr>
          <w:noProof/>
          <w:sz w:val="28"/>
          <w:szCs w:val="28"/>
        </w:rPr>
        <w:pict>
          <v:group id="_x0000_s1081" style="position:absolute;margin-left:301.45pt;margin-top:6.55pt;width:144.8pt;height:15.05pt;z-index:24" coordorigin="6878,4387" coordsize="2896,301">
            <v:shape id="_x0000_s1082" type="#_x0000_t202" style="position:absolute;left:6878;top:4387;width:724;height:301">
              <v:textbox style="mso-next-textbox:#_x0000_s1082" inset="0,.05mm,0,.7pt">
                <w:txbxContent>
                  <w:p w:rsidR="007B25CC" w:rsidRPr="006051EF" w:rsidRDefault="007B25CC" w:rsidP="007B25CC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2.2</w:t>
                    </w:r>
                  </w:p>
                </w:txbxContent>
              </v:textbox>
            </v:shape>
            <v:shape id="_x0000_s1083" type="#_x0000_t202" style="position:absolute;left:7602;top:4387;width:2172;height:301">
              <v:textbox style="mso-next-textbox:#_x0000_s1083" inset="1mm,.05mm,0,0">
                <w:txbxContent>
                  <w:p w:rsidR="007B25CC" w:rsidRPr="006051EF" w:rsidRDefault="00A21BCF" w:rsidP="007B25CC">
                    <w:pPr>
                      <w:jc w:val="left"/>
                    </w:pPr>
                    <w:r>
                      <w:rPr>
                        <w:rFonts w:hint="eastAsia"/>
                      </w:rPr>
                      <w:t>出品履歴</w:t>
                    </w:r>
                  </w:p>
                </w:txbxContent>
              </v:textbox>
            </v:shape>
          </v:group>
        </w:pict>
      </w:r>
    </w:p>
    <w:p w:rsidR="007B25CC" w:rsidRPr="006051EF" w:rsidRDefault="00F1386B" w:rsidP="007B25C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2" type="#_x0000_t202" style="position:absolute;left:0;text-align:left;margin-left:624.75pt;margin-top:8.25pt;width:93.75pt;height:14.35pt;z-index:28" filled="f" stroked="f">
            <v:textbox style="mso-next-textbox:#_x0000_s1092" inset="1mm,.05mm,0,0">
              <w:txbxContent>
                <w:p w:rsidR="007B25CC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出品履歴</w:t>
                  </w:r>
                  <w:r w:rsidR="00312CD3">
                    <w:rPr>
                      <w:rFonts w:hint="eastAsia"/>
                    </w:rPr>
                    <w:t>一覧</w:t>
                  </w:r>
                  <w:r w:rsidR="007B25CC">
                    <w:rPr>
                      <w:rFonts w:hint="eastAsia"/>
                    </w:rPr>
                    <w:t>画面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094" type="#_x0000_t202" style="position:absolute;left:0;text-align:left;margin-left:60.5pt;margin-top:2.95pt;width:68.25pt;height:14.35pt;z-index:30" filled="f" stroked="f">
            <v:textbox style="mso-next-textbox:#_x0000_s1094" inset="1mm,.05mm,0,0">
              <w:txbxContent>
                <w:p w:rsidR="007B25CC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商品</w:t>
                  </w:r>
                  <w:r w:rsidR="007B25CC">
                    <w:rPr>
                      <w:rFonts w:hint="eastAsia"/>
                    </w:rPr>
                    <w:t>台帳</w:t>
                  </w:r>
                </w:p>
              </w:txbxContent>
            </v:textbox>
          </v:shape>
        </w:pict>
      </w:r>
    </w:p>
    <w:p w:rsidR="006D1CA0" w:rsidRPr="006051EF" w:rsidRDefault="00F1386B" w:rsidP="006D1CA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75" type="#_x0000_t75" style="position:absolute;left:0;text-align:left;margin-left:645.75pt;margin-top:25.35pt;width:36.75pt;height:29.4pt;z-index:60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72" type="#_x0000_t133" style="position:absolute;left:0;text-align:left;margin-left:73.5pt;margin-top:22.95pt;width:42pt;height:22.05pt;z-index:57" fillcolor="#ffc" strokeweight=".25pt">
            <v:textbox inset="0,.7pt,0,.7pt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74" type="#_x0000_t202" style="position:absolute;left:0;text-align:left;margin-left:137.25pt;margin-top:22.95pt;width:92.75pt;height:14.35pt;z-index:59" filled="f" stroked="f">
            <v:textbox style="mso-next-textbox:#_x0000_s1274" inset="1mm,.05mm,0,0">
              <w:txbxContent>
                <w:p w:rsidR="006D1CA0" w:rsidRPr="006051EF" w:rsidRDefault="006D1CA0" w:rsidP="006D1CA0">
                  <w:pPr>
                    <w:jc w:val="center"/>
                  </w:pPr>
                  <w:r>
                    <w:rPr>
                      <w:rFonts w:hint="eastAsia"/>
                    </w:rPr>
                    <w:t>購入商品検索結果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504.75pt;margin-top:22.95pt;width:71.25pt;height:14.35pt;z-index:55" filled="f" stroked="f">
            <v:textbox style="mso-next-textbox:#_x0000_s1270" inset="1mm,.05mm,0,0">
              <w:txbxContent>
                <w:p w:rsidR="006D1CA0" w:rsidRPr="006051EF" w:rsidRDefault="006D1CA0" w:rsidP="006D1CA0">
                  <w:pPr>
                    <w:jc w:val="center"/>
                  </w:pPr>
                  <w:r>
                    <w:rPr>
                      <w:rFonts w:hint="eastAsia"/>
                    </w:rPr>
                    <w:t>購入商品情報</w:t>
                  </w:r>
                </w:p>
              </w:txbxContent>
            </v:textbox>
          </v:shape>
        </w:pict>
      </w:r>
    </w:p>
    <w:p w:rsidR="006D1CA0" w:rsidRPr="006051EF" w:rsidRDefault="00F1386B" w:rsidP="006D1CA0">
      <w:pPr>
        <w:tabs>
          <w:tab w:val="left" w:pos="3635"/>
        </w:tabs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73" type="#_x0000_t202" style="position:absolute;left:0;text-align:left;margin-left:60.5pt;margin-top:25.45pt;width:68.25pt;height:14.35pt;z-index:58" filled="f" stroked="f">
            <v:textbox style="mso-next-textbox:#_x0000_s1273" inset="1mm,.05mm,0,0">
              <w:txbxContent>
                <w:p w:rsidR="006D1CA0" w:rsidRDefault="006D1CA0" w:rsidP="006D1CA0">
                  <w:pPr>
                    <w:jc w:val="center"/>
                  </w:pPr>
                  <w:r>
                    <w:rPr>
                      <w:rFonts w:hint="eastAsia"/>
                    </w:rPr>
                    <w:t>取引台帳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268" style="position:absolute;left:0;text-align:left;z-index:53" from="125pt,8pt" to="294pt,8pt">
            <v:stroke endarrow="block"/>
          </v:line>
        </w:pict>
      </w:r>
      <w:r>
        <w:rPr>
          <w:noProof/>
          <w:sz w:val="28"/>
          <w:szCs w:val="28"/>
        </w:rPr>
        <w:pict>
          <v:line id="_x0000_s1269" style="position:absolute;left:0;text-align:left;z-index:54" from="456.75pt,8pt" to="624.75pt,8pt">
            <v:stroke endarrow="block"/>
          </v:line>
        </w:pict>
      </w:r>
      <w:r>
        <w:rPr>
          <w:noProof/>
          <w:sz w:val="28"/>
          <w:szCs w:val="28"/>
        </w:rPr>
        <w:pict>
          <v:group id="_x0000_s1265" style="position:absolute;left:0;text-align:left;margin-left:301.45pt;margin-top:.3pt;width:144.8pt;height:15.05pt;z-index:52" coordorigin="6878,4387" coordsize="2896,301">
            <v:shape id="_x0000_s1266" type="#_x0000_t202" style="position:absolute;left:6878;top:4387;width:724;height:301">
              <v:textbox style="mso-next-textbox:#_x0000_s1266" inset="0,.05mm,0,.7pt">
                <w:txbxContent>
                  <w:p w:rsidR="006D1CA0" w:rsidRPr="006051EF" w:rsidRDefault="006D1CA0" w:rsidP="006D1CA0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2.3</w:t>
                    </w:r>
                  </w:p>
                </w:txbxContent>
              </v:textbox>
            </v:shape>
            <v:shape id="_x0000_s1267" type="#_x0000_t202" style="position:absolute;left:7602;top:4387;width:2172;height:301">
              <v:textbox style="mso-next-textbox:#_x0000_s1267" inset="1mm,.05mm,0,0">
                <w:txbxContent>
                  <w:p w:rsidR="006D1CA0" w:rsidRPr="006051EF" w:rsidRDefault="006D1CA0" w:rsidP="006D1CA0">
                    <w:pPr>
                      <w:jc w:val="left"/>
                    </w:pPr>
                    <w:r>
                      <w:rPr>
                        <w:rFonts w:hint="eastAsia"/>
                      </w:rPr>
                      <w:t>購入履歴</w:t>
                    </w:r>
                  </w:p>
                </w:txbxContent>
              </v:textbox>
            </v:shape>
          </v:group>
        </w:pict>
      </w:r>
    </w:p>
    <w:p w:rsidR="006D1CA0" w:rsidRPr="006051EF" w:rsidRDefault="00F1386B" w:rsidP="006D1CA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pict>
          <v:shape id="_x0000_s1271" type="#_x0000_t202" style="position:absolute;left:0;text-align:left;margin-left:624.75pt;margin-top:5.15pt;width:93.75pt;height:14.35pt;z-index:56" filled="f" stroked="f">
            <v:textbox style="mso-next-textbox:#_x0000_s1271" inset="1mm,.05mm,0,0">
              <w:txbxContent>
                <w:p w:rsidR="006D1CA0" w:rsidRDefault="006D1CA0" w:rsidP="006D1CA0">
                  <w:pPr>
                    <w:jc w:val="center"/>
                  </w:pPr>
                  <w:r>
                    <w:rPr>
                      <w:rFonts w:hint="eastAsia"/>
                    </w:rPr>
                    <w:t>購入履歴</w:t>
                  </w:r>
                  <w:r w:rsidR="00312CD3">
                    <w:rPr>
                      <w:rFonts w:hint="eastAsia"/>
                    </w:rPr>
                    <w:t>一覧</w:t>
                  </w:r>
                  <w:r>
                    <w:rPr>
                      <w:rFonts w:hint="eastAsia"/>
                    </w:rPr>
                    <w:t>画面</w:t>
                  </w:r>
                </w:p>
              </w:txbxContent>
            </v:textbox>
          </v:shape>
        </w:pict>
      </w:r>
    </w:p>
    <w:p w:rsidR="007B25CC" w:rsidRPr="006051EF" w:rsidRDefault="007B25CC" w:rsidP="007B25CC">
      <w:pPr>
        <w:tabs>
          <w:tab w:val="left" w:pos="3635"/>
        </w:tabs>
        <w:rPr>
          <w:sz w:val="28"/>
          <w:szCs w:val="28"/>
        </w:rPr>
      </w:pPr>
    </w:p>
    <w:p w:rsidR="007B25CC" w:rsidRPr="006051EF" w:rsidRDefault="007B25CC" w:rsidP="007B25CC">
      <w:pPr>
        <w:rPr>
          <w:sz w:val="28"/>
          <w:szCs w:val="28"/>
        </w:rPr>
      </w:pPr>
    </w:p>
    <w:p w:rsidR="004D2506" w:rsidRDefault="004D2506" w:rsidP="004D25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１．０　顧客管理</w:t>
      </w:r>
    </w:p>
    <w:p w:rsidR="007B25CC" w:rsidRDefault="007B25CC" w:rsidP="007B25CC">
      <w:pPr>
        <w:jc w:val="left"/>
        <w:rPr>
          <w:sz w:val="28"/>
          <w:szCs w:val="28"/>
        </w:rPr>
      </w:pPr>
    </w:p>
    <w:p w:rsidR="00B278EC" w:rsidRDefault="00F1386B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8" type="#_x0000_t75" style="position:absolute;margin-left:642pt;margin-top:14.25pt;width:36.75pt;height:29.4pt;z-index:41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25" type="#_x0000_t133" style="position:absolute;margin-left:73.5pt;margin-top:14.25pt;width:42pt;height:22.05pt;z-index:38" fillcolor="#ffc" strokeweight=".25pt">
            <v:textbox inset="0,.7pt,0,.7pt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27" type="#_x0000_t202" style="position:absolute;margin-left:136.5pt;margin-top:14.25pt;width:95pt;height:14.35pt;z-index:40" filled="f" stroked="f">
            <v:textbox style="mso-next-textbox:#_x0000_s1127" inset="1mm,.05mm,0,0">
              <w:txbxContent>
                <w:p w:rsidR="007B25CC" w:rsidRPr="006051EF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評価</w:t>
                  </w:r>
                  <w:r w:rsidR="007B25CC">
                    <w:rPr>
                      <w:rFonts w:hint="eastAsia"/>
                    </w:rPr>
                    <w:t>情報検索結果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118" style="position:absolute;z-index:34" from="123.5pt,28.6pt" to="294pt,28.6pt">
            <v:stroke endarrow="block"/>
          </v:line>
        </w:pict>
      </w:r>
      <w:r>
        <w:rPr>
          <w:noProof/>
          <w:sz w:val="28"/>
          <w:szCs w:val="28"/>
        </w:rPr>
        <w:pict>
          <v:shape id="_x0000_s1120" type="#_x0000_t202" style="position:absolute;margin-left:7in;margin-top:14.25pt;width:60.75pt;height:14.35pt;z-index:36" filled="f" stroked="f">
            <v:textbox style="mso-next-textbox:#_x0000_s1120" inset="1mm,.05mm,0,0">
              <w:txbxContent>
                <w:p w:rsidR="007B25CC" w:rsidRPr="006051EF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評価</w:t>
                  </w:r>
                  <w:r w:rsidR="007B25CC">
                    <w:rPr>
                      <w:rFonts w:hint="eastAsia"/>
                    </w:rPr>
                    <w:t>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119" style="position:absolute;z-index:35" from="456.75pt,28.6pt" to="627.75pt,28.6pt">
            <v:stroke endarrow="block"/>
          </v:line>
        </w:pict>
      </w:r>
      <w:r>
        <w:rPr>
          <w:noProof/>
          <w:sz w:val="28"/>
          <w:szCs w:val="28"/>
        </w:rPr>
        <w:pict>
          <v:group id="_x0000_s1113" style="position:absolute;margin-left:301.45pt;margin-top:20.55pt;width:144.8pt;height:15.05pt;z-index:33" coordorigin="6878,4387" coordsize="2896,301">
            <v:shape id="_x0000_s1114" type="#_x0000_t202" style="position:absolute;left:6878;top:4387;width:724;height:301">
              <v:textbox style="mso-next-textbox:#_x0000_s1114" inset="0,.05mm,0,.7pt">
                <w:txbxContent>
                  <w:p w:rsidR="007B25CC" w:rsidRPr="006051EF" w:rsidRDefault="007B25CC" w:rsidP="007B25CC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2.4</w:t>
                    </w:r>
                  </w:p>
                </w:txbxContent>
              </v:textbox>
            </v:shape>
            <v:shape id="_x0000_s1115" type="#_x0000_t202" style="position:absolute;left:7602;top:4387;width:2172;height:301">
              <v:textbox style="mso-next-textbox:#_x0000_s1115" inset="1mm,.05mm,0,0">
                <w:txbxContent>
                  <w:p w:rsidR="007B25CC" w:rsidRPr="006051EF" w:rsidRDefault="00A21BCF" w:rsidP="007B25CC">
                    <w:pPr>
                      <w:jc w:val="left"/>
                    </w:pPr>
                    <w:r>
                      <w:rPr>
                        <w:rFonts w:hint="eastAsia"/>
                      </w:rPr>
                      <w:t>評価一覧</w:t>
                    </w:r>
                  </w:p>
                </w:txbxContent>
              </v:textbox>
            </v:shape>
          </v:group>
        </w:pict>
      </w:r>
    </w:p>
    <w:p w:rsidR="00B278EC" w:rsidRDefault="00F1386B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4" type="#_x0000_t202" style="position:absolute;margin-left:627.75pt;margin-top:21.05pt;width:79.5pt;height:14.35pt;z-index:37" filled="f" stroked="f">
            <v:textbox style="mso-next-textbox:#_x0000_s1124" inset="1mm,.05mm,0,0">
              <w:txbxContent>
                <w:p w:rsidR="007B25CC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評価一覧</w:t>
                  </w:r>
                  <w:r w:rsidR="007B25CC">
                    <w:rPr>
                      <w:rFonts w:hint="eastAsia"/>
                    </w:rPr>
                    <w:t>画面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26" type="#_x0000_t202" style="position:absolute;margin-left:60.5pt;margin-top:14.35pt;width:68.25pt;height:14.35pt;z-index:39" filled="f" stroked="f">
            <v:textbox style="mso-next-textbox:#_x0000_s1126" inset="1mm,.05mm,0,0">
              <w:txbxContent>
                <w:p w:rsidR="007B25CC" w:rsidRDefault="0005407B" w:rsidP="007B25CC">
                  <w:pPr>
                    <w:jc w:val="center"/>
                  </w:pPr>
                  <w:r>
                    <w:rPr>
                      <w:rFonts w:hint="eastAsia"/>
                    </w:rPr>
                    <w:t>評価</w:t>
                  </w:r>
                  <w:r w:rsidR="007B25CC">
                    <w:rPr>
                      <w:rFonts w:hint="eastAsia"/>
                    </w:rPr>
                    <w:t>台帳</w:t>
                  </w:r>
                </w:p>
              </w:txbxContent>
            </v:textbox>
          </v:shape>
        </w:pict>
      </w:r>
    </w:p>
    <w:p w:rsidR="00B278EC" w:rsidRDefault="00F1386B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4" type="#_x0000_t75" style="position:absolute;margin-left:645.75pt;margin-top:26.25pt;width:36.75pt;height:29.4pt;z-index:50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41" type="#_x0000_t133" style="position:absolute;margin-left:68.25pt;margin-top:15.45pt;width:42pt;height:22.05pt;z-index:47" fillcolor="#ffc" strokeweight=".25pt">
            <v:textbox inset="0,.7pt,0,.7pt"/>
          </v:shape>
        </w:pict>
      </w:r>
      <w:r>
        <w:rPr>
          <w:noProof/>
          <w:sz w:val="28"/>
          <w:szCs w:val="28"/>
        </w:rPr>
        <w:pict>
          <v:shape id="_x0000_s1136" type="#_x0000_t202" style="position:absolute;margin-left:7in;margin-top:19.25pt;width:96pt;height:18.25pt;z-index:45" filled="f" stroked="f">
            <v:textbox style="mso-next-textbox:#_x0000_s1136" inset="1mm,.05mm,0,0">
              <w:txbxContent>
                <w:p w:rsidR="007B25CC" w:rsidRPr="006051EF" w:rsidRDefault="00D611B8" w:rsidP="007B25CC">
                  <w:pPr>
                    <w:jc w:val="center"/>
                  </w:pPr>
                  <w:r>
                    <w:rPr>
                      <w:rFonts w:hint="eastAsia"/>
                    </w:rPr>
                    <w:t>ログイン基本情報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43" type="#_x0000_t202" style="position:absolute;margin-left:128.75pt;margin-top:17.9pt;width:137.25pt;height:15.85pt;z-index:49" filled="f" stroked="f">
            <v:textbox style="mso-next-textbox:#_x0000_s1143" inset="1mm,.05mm,0,0">
              <w:txbxContent>
                <w:p w:rsidR="007B25CC" w:rsidRPr="006051EF" w:rsidRDefault="007B25CC" w:rsidP="007B25CC">
                  <w:pPr>
                    <w:jc w:val="center"/>
                  </w:pPr>
                  <w:r>
                    <w:rPr>
                      <w:rFonts w:hint="eastAsia"/>
                    </w:rPr>
                    <w:t>ログイン基本情報検索結果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129" style="position:absolute;margin-left:301.45pt;margin-top:26.25pt;width:144.8pt;height:15.05pt;z-index:42" coordorigin="6878,4387" coordsize="2896,301">
            <v:shape id="_x0000_s1130" type="#_x0000_t202" style="position:absolute;left:6878;top:4387;width:724;height:301">
              <v:textbox style="mso-next-textbox:#_x0000_s1130" inset="0,.05mm,0,.7pt">
                <w:txbxContent>
                  <w:p w:rsidR="007B25CC" w:rsidRPr="006051EF" w:rsidRDefault="007B25CC" w:rsidP="007B25CC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2.5.1</w:t>
                    </w:r>
                  </w:p>
                </w:txbxContent>
              </v:textbox>
            </v:shape>
            <v:shape id="_x0000_s1131" type="#_x0000_t202" style="position:absolute;left:7602;top:4387;width:2172;height:301">
              <v:textbox style="mso-next-textbox:#_x0000_s1131" inset="1mm,.05mm,0,0">
                <w:txbxContent>
                  <w:p w:rsidR="007B25CC" w:rsidRPr="006051EF" w:rsidRDefault="007B25CC" w:rsidP="007B25CC">
                    <w:pPr>
                      <w:jc w:val="left"/>
                    </w:pPr>
                    <w:r>
                      <w:rPr>
                        <w:rFonts w:hint="eastAsia"/>
                      </w:rPr>
                      <w:t>基本情報</w:t>
                    </w:r>
                  </w:p>
                </w:txbxContent>
              </v:textbox>
            </v:shape>
          </v:group>
        </w:pict>
      </w:r>
    </w:p>
    <w:p w:rsidR="007B25CC" w:rsidRDefault="00F1386B" w:rsidP="007B25CC">
      <w:pPr>
        <w:jc w:val="left"/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142" type="#_x0000_t202" style="position:absolute;margin-left:60.5pt;margin-top:22.8pt;width:68.25pt;height:14.35pt;z-index:48" filled="f" stroked="f">
            <v:textbox style="mso-next-textbox:#_x0000_s1142" inset="1mm,.05mm,0,0">
              <w:txbxContent>
                <w:p w:rsidR="007B25CC" w:rsidRDefault="007B25CC" w:rsidP="007B25CC">
                  <w:pPr>
                    <w:jc w:val="center"/>
                  </w:pPr>
                  <w:r>
                    <w:rPr>
                      <w:rFonts w:hint="eastAsia"/>
                    </w:rPr>
                    <w:t>ログイン台帳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134" style="position:absolute;flip:y;z-index:43" from="123.5pt,4.45pt" to="294pt,4.45pt">
            <v:stroke endarrow="block"/>
          </v:line>
        </w:pict>
      </w:r>
      <w:r>
        <w:rPr>
          <w:noProof/>
          <w:sz w:val="28"/>
          <w:szCs w:val="28"/>
        </w:rPr>
        <w:pict>
          <v:line id="_x0000_s1135" style="position:absolute;z-index:44" from="456.75pt,8.2pt" to="627.75pt,8.2pt">
            <v:stroke endarrow="block"/>
          </v:line>
        </w:pict>
      </w:r>
    </w:p>
    <w:p w:rsidR="007B25CC" w:rsidRPr="006051EF" w:rsidRDefault="00F1386B" w:rsidP="007B25CC">
      <w:pPr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87" type="#_x0000_t133" style="position:absolute;left:0;text-align:left;margin-left:645.75pt;margin-top:27.25pt;width:42pt;height:22.05pt;z-index:69" fillcolor="#ffc" strokeweight=".25pt">
            <v:textbox inset="0,.7pt,0,.7pt"/>
          </v:shape>
        </w:pict>
      </w:r>
      <w:r>
        <w:rPr>
          <w:noProof/>
        </w:rPr>
        <w:pict>
          <v:shape id="_x0000_s1280" type="#_x0000_t75" style="position:absolute;left:0;text-align:left;margin-left:73.5pt;margin-top:19.9pt;width:36.75pt;height:29.4pt;z-index:63">
            <v:imagedata r:id="rId6" o:title="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36.5pt;margin-top:12.25pt;width:109.25pt;height:28.15pt;z-index:62" filled="f" stroked="f">
            <v:textbox style="mso-next-textbox:#_x0000_s1279" inset="1mm,.05mm,0,0">
              <w:txbxContent>
                <w:p w:rsidR="004D2506" w:rsidRPr="006051EF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ログイン基本情報更新データ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3" type="#_x0000_t202" style="position:absolute;left:0;text-align:left;margin-left:7in;margin-top:14pt;width:92.75pt;height:26.4pt;z-index:66" filled="f" stroked="f">
            <v:textbox style="mso-next-textbox:#_x0000_s1283" inset="1mm,.05mm,0,0">
              <w:txbxContent>
                <w:p w:rsidR="004D2506" w:rsidRPr="006051EF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ログイン情報更新データ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0" type="#_x0000_t202" style="position:absolute;left:0;text-align:left;margin-left:627.75pt;margin-top:1.4pt;width:93.75pt;height:13.8pt;z-index:46" filled="f" stroked="f">
            <v:textbox style="mso-next-textbox:#_x0000_s1140" inset="1mm,.05mm,0,0">
              <w:txbxContent>
                <w:p w:rsidR="007B25CC" w:rsidRDefault="003272F4" w:rsidP="007B25CC">
                  <w:pPr>
                    <w:jc w:val="center"/>
                  </w:pPr>
                  <w:r>
                    <w:rPr>
                      <w:rFonts w:hint="eastAsia"/>
                    </w:rPr>
                    <w:t>登録</w:t>
                  </w:r>
                  <w:r w:rsidR="00D611B8">
                    <w:rPr>
                      <w:rFonts w:hint="eastAsia"/>
                    </w:rPr>
                    <w:t>情報表示画面</w:t>
                  </w:r>
                </w:p>
              </w:txbxContent>
            </v:textbox>
          </v:shape>
        </w:pict>
      </w:r>
    </w:p>
    <w:p w:rsidR="004D2506" w:rsidRPr="006051EF" w:rsidRDefault="00F1386B" w:rsidP="004D250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281" style="position:absolute;left:0;text-align:left;z-index:64" from="123.5pt,11.1pt" to="294pt,11.1pt">
            <v:stroke endarrow="block"/>
          </v:line>
        </w:pict>
      </w:r>
      <w:r>
        <w:rPr>
          <w:noProof/>
          <w:sz w:val="28"/>
          <w:szCs w:val="28"/>
        </w:rPr>
        <w:pict>
          <v:line id="_x0000_s1282" style="position:absolute;left:0;text-align:left;z-index:65" from="453pt,11.1pt" to="627.75pt,11.1pt">
            <v:stroke endarrow="block"/>
          </v:line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285" type="#_x0000_t202" style="position:absolute;left:0;text-align:left;margin-left:30.75pt;margin-top:27.35pt;width:140pt;height:16.9pt;z-index:67" filled="f" stroked="f">
            <v:textbox style="mso-next-textbox:#_x0000_s1285" inset="1mm,.05mm,0,0">
              <w:txbxContent>
                <w:p w:rsidR="004D2506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ログイン基本情報変更画面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632.75pt;margin-top:27.35pt;width:88.5pt;height:16.9pt;z-index:68" filled="f" stroked="f">
            <v:textbox style="mso-next-textbox:#_x0000_s1286" inset="1mm,.05mm,0,0">
              <w:txbxContent>
                <w:p w:rsidR="004D2506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ログイン台帳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276" style="position:absolute;left:0;text-align:left;margin-left:301.45pt;margin-top:2.85pt;width:144.8pt;height:15.05pt;z-index:61" coordorigin="6878,4387" coordsize="2896,301">
            <v:shape id="_x0000_s1277" type="#_x0000_t202" style="position:absolute;left:6878;top:4387;width:724;height:301">
              <v:textbox style="mso-next-textbox:#_x0000_s1277" inset="0,.05mm,0,.7pt">
                <w:txbxContent>
                  <w:p w:rsidR="004D2506" w:rsidRPr="006051EF" w:rsidRDefault="004D2506" w:rsidP="004D2506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2.5.1</w:t>
                    </w:r>
                  </w:p>
                </w:txbxContent>
              </v:textbox>
            </v:shape>
            <v:shape id="_x0000_s1278" type="#_x0000_t202" style="position:absolute;left:7602;top:4387;width:2172;height:301">
              <v:textbox style="mso-next-textbox:#_x0000_s1278" inset="1mm,.05mm,0,0">
                <w:txbxContent>
                  <w:p w:rsidR="004D2506" w:rsidRPr="006051EF" w:rsidRDefault="004D2506" w:rsidP="004D2506">
                    <w:pPr>
                      <w:jc w:val="left"/>
                    </w:pPr>
                    <w:r>
                      <w:rPr>
                        <w:rFonts w:hint="eastAsia"/>
                      </w:rPr>
                      <w:t>基本情報</w:t>
                    </w:r>
                  </w:p>
                </w:txbxContent>
              </v:textbox>
            </v:shape>
          </v:group>
        </w:pict>
      </w:r>
    </w:p>
    <w:p w:rsidR="004D2506" w:rsidRPr="006051EF" w:rsidRDefault="004D2506" w:rsidP="004D2506">
      <w:pPr>
        <w:tabs>
          <w:tab w:val="left" w:pos="3635"/>
        </w:tabs>
        <w:rPr>
          <w:sz w:val="28"/>
          <w:szCs w:val="28"/>
        </w:rPr>
      </w:pPr>
    </w:p>
    <w:p w:rsidR="004D2506" w:rsidRPr="006051EF" w:rsidRDefault="00F1386B" w:rsidP="004D250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8" type="#_x0000_t75" style="position:absolute;left:0;text-align:left;margin-left:645.75pt;margin-top:.2pt;width:36.75pt;height:29.4pt;z-index:78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95" type="#_x0000_t133" style="position:absolute;left:0;text-align:left;margin-left:73.5pt;margin-top:8.25pt;width:42pt;height:22.05pt;z-index:75" fillcolor="#ffc" strokeweight=".25pt">
            <v:textbox inset="0,.7pt,0,.7pt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97" type="#_x0000_t202" style="position:absolute;left:0;text-align:left;margin-left:136.5pt;margin-top:7.9pt;width:117.75pt;height:14.35pt;z-index:77" filled="f" stroked="f">
            <v:textbox style="mso-next-textbox:#_x0000_s1297" inset="1mm,.05mm,0,0">
              <w:txbxContent>
                <w:p w:rsidR="004D2506" w:rsidRPr="006051EF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本人関連情報検索結果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291" style="position:absolute;left:0;text-align:left;z-index:71" from="123.5pt,22.25pt" to="294pt,22.6pt">
            <v:stroke endarrow="block"/>
          </v:lin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7in;margin-top:8.25pt;width:72.75pt;height:14.35pt;z-index:73" filled="f" stroked="f">
            <v:textbox style="mso-next-textbox:#_x0000_s1293" inset="1mm,.05mm,0,0">
              <w:txbxContent>
                <w:p w:rsidR="004D2506" w:rsidRPr="006051EF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本人関連情報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292" style="position:absolute;left:0;text-align:left;flip:y;z-index:72" from="456.75pt,22.25pt" to="627.75pt,22.6pt">
            <v:stroke endarrow="block"/>
          </v:line>
        </w:pict>
      </w:r>
      <w:r>
        <w:rPr>
          <w:noProof/>
          <w:sz w:val="28"/>
          <w:szCs w:val="28"/>
        </w:rPr>
        <w:pict>
          <v:group id="_x0000_s1288" style="position:absolute;left:0;text-align:left;margin-left:301.45pt;margin-top:14.55pt;width:144.8pt;height:15.05pt;z-index:70" coordorigin="6878,4387" coordsize="2896,301">
            <v:shape id="_x0000_s1289" type="#_x0000_t202" style="position:absolute;left:6878;top:4387;width:724;height:301">
              <v:textbox style="mso-next-textbox:#_x0000_s1289" inset="0,.05mm,0,.7pt">
                <w:txbxContent>
                  <w:p w:rsidR="004D2506" w:rsidRPr="006051EF" w:rsidRDefault="004D2506" w:rsidP="004D2506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290" type="#_x0000_t202" style="position:absolute;left:7602;top:4387;width:2172;height:301">
              <v:textbox style="mso-next-textbox:#_x0000_s1290" inset="1mm,.05mm,0,0">
                <w:txbxContent>
                  <w:p w:rsidR="004D2506" w:rsidRPr="006051EF" w:rsidRDefault="004D2506" w:rsidP="004D2506">
                    <w:pPr>
                      <w:jc w:val="left"/>
                    </w:pPr>
                    <w:r>
                      <w:rPr>
                        <w:rFonts w:hint="eastAsia"/>
                      </w:rPr>
                      <w:t>本人情報</w:t>
                    </w:r>
                  </w:p>
                </w:txbxContent>
              </v:textbox>
            </v:shape>
          </v:group>
        </w:pict>
      </w:r>
    </w:p>
    <w:p w:rsidR="004D2506" w:rsidRPr="006051EF" w:rsidRDefault="00F1386B" w:rsidP="004D2506">
      <w:pPr>
        <w:tabs>
          <w:tab w:val="left" w:pos="3635"/>
        </w:tabs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296" type="#_x0000_t202" style="position:absolute;left:0;text-align:left;margin-left:60.5pt;margin-top:15.7pt;width:68.25pt;height:14.35pt;z-index:76" filled="f" stroked="f">
            <v:textbox style="mso-next-textbox:#_x0000_s1296" inset="1mm,.05mm,0,0">
              <w:txbxContent>
                <w:p w:rsidR="004D2506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顧客台帳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4" type="#_x0000_t202" style="position:absolute;left:0;text-align:left;margin-left:620.75pt;margin-top:6.4pt;width:96.75pt;height:13.75pt;z-index:74" filled="f" stroked="f">
            <v:textbox style="mso-next-textbox:#_x0000_s1294" inset="1mm,.05mm,0,0">
              <w:txbxContent>
                <w:p w:rsidR="004D2506" w:rsidRDefault="004D2506" w:rsidP="004D2506">
                  <w:pPr>
                    <w:jc w:val="center"/>
                  </w:pPr>
                  <w:r>
                    <w:rPr>
                      <w:rFonts w:hint="eastAsia"/>
                    </w:rPr>
                    <w:t>登録情報表示画面</w:t>
                  </w:r>
                </w:p>
              </w:txbxContent>
            </v:textbox>
          </v:shape>
        </w:pict>
      </w:r>
    </w:p>
    <w:p w:rsidR="00FE700E" w:rsidRPr="006051EF" w:rsidRDefault="00F1386B" w:rsidP="00FE700E">
      <w:pPr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09" type="#_x0000_t133" style="position:absolute;left:0;text-align:left;margin-left:645.75pt;margin-top:22.95pt;width:42pt;height:22.05pt;z-index:87" fillcolor="#ffc" strokeweight=".25pt">
            <v:textbox inset="0,.7pt,0,.7pt"/>
          </v:shape>
        </w:pict>
      </w:r>
      <w:r>
        <w:rPr>
          <w:noProof/>
        </w:rPr>
        <w:pict>
          <v:shape id="_x0000_s1303" type="#_x0000_t75" style="position:absolute;left:0;text-align:left;margin-left:77.25pt;margin-top:15.25pt;width:36.75pt;height:29.4pt;z-index:81">
            <v:imagedata r:id="rId6" o:title=""/>
          </v:shape>
        </w:pict>
      </w:r>
      <w:r>
        <w:rPr>
          <w:noProof/>
          <w:sz w:val="28"/>
          <w:szCs w:val="28"/>
        </w:rPr>
        <w:pict>
          <v:shape id="_x0000_s1302" type="#_x0000_t202" style="position:absolute;left:0;text-align:left;margin-left:136.5pt;margin-top:22.95pt;width:125.25pt;height:14.35pt;z-index:80" filled="f" stroked="f">
            <v:textbox style="mso-next-textbox:#_x0000_s1302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本人関連情報更新データ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202" style="position:absolute;left:0;text-align:left;margin-left:7in;margin-top:22.95pt;width:119pt;height:14.35pt;z-index:84" filled="f" stroked="f">
            <v:textbox style="mso-next-textbox:#_x0000_s1306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本人関連情報更新データ</w:t>
                  </w:r>
                </w:p>
                <w:p w:rsidR="00FE700E" w:rsidRPr="003272F4" w:rsidRDefault="00FE700E" w:rsidP="00FE700E">
                  <w:pPr>
                    <w:jc w:val="center"/>
                  </w:pPr>
                </w:p>
              </w:txbxContent>
            </v:textbox>
          </v:shape>
        </w:pict>
      </w:r>
    </w:p>
    <w:p w:rsidR="00FE700E" w:rsidRPr="006051EF" w:rsidRDefault="00F1386B" w:rsidP="00FE700E">
      <w:pPr>
        <w:tabs>
          <w:tab w:val="left" w:pos="36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08" type="#_x0000_t202" style="position:absolute;left:0;text-align:left;margin-left:623pt;margin-top:25.45pt;width:88.5pt;height:16.9pt;z-index:86" filled="f" stroked="f">
            <v:textbox style="mso-next-textbox:#_x0000_s1308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顧客台帳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304" style="position:absolute;left:0;text-align:left;z-index:82" from="123.5pt,8pt" to="294pt,8pt">
            <v:stroke endarrow="block"/>
          </v:line>
        </w:pict>
      </w:r>
      <w:r>
        <w:rPr>
          <w:noProof/>
          <w:sz w:val="28"/>
          <w:szCs w:val="28"/>
        </w:rPr>
        <w:pict>
          <v:line id="_x0000_s1305" style="position:absolute;left:0;text-align:left;z-index:83" from="456.75pt,8pt" to="627.75pt,8pt">
            <v:stroke endarrow="block"/>
          </v:line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307" type="#_x0000_t202" style="position:absolute;left:0;text-align:left;margin-left:26.25pt;margin-top:20.1pt;width:149pt;height:19.7pt;z-index:85" filled="f" stroked="f">
            <v:textbox style="mso-next-textbox:#_x0000_s1307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本人関連情報変更画面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299" style="position:absolute;left:0;text-align:left;margin-left:301.45pt;margin-top:.3pt;width:144.8pt;height:15.05pt;z-index:79" coordorigin="6878,4387" coordsize="2896,301">
            <v:shape id="_x0000_s1300" type="#_x0000_t202" style="position:absolute;left:6878;top:4387;width:724;height:301">
              <v:textbox style="mso-next-textbox:#_x0000_s1300" inset="0,.05mm,0,.7pt">
                <w:txbxContent>
                  <w:p w:rsidR="00FE700E" w:rsidRPr="006051EF" w:rsidRDefault="00FE700E" w:rsidP="00FE700E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2.5.2</w:t>
                    </w:r>
                  </w:p>
                </w:txbxContent>
              </v:textbox>
            </v:shape>
            <v:shape id="_x0000_s1301" type="#_x0000_t202" style="position:absolute;left:7602;top:4387;width:2172;height:301">
              <v:textbox style="mso-next-textbox:#_x0000_s1301" inset="1mm,.05mm,0,0">
                <w:txbxContent>
                  <w:p w:rsidR="00FE700E" w:rsidRPr="006051EF" w:rsidRDefault="00FE700E" w:rsidP="00FE700E">
                    <w:pPr>
                      <w:jc w:val="left"/>
                    </w:pPr>
                    <w:r>
                      <w:rPr>
                        <w:rFonts w:hint="eastAsia"/>
                      </w:rPr>
                      <w:t>本人情報</w:t>
                    </w:r>
                  </w:p>
                </w:txbxContent>
              </v:textbox>
            </v:shape>
          </v:group>
        </w:pict>
      </w:r>
    </w:p>
    <w:p w:rsidR="007B25CC" w:rsidRPr="006051EF" w:rsidRDefault="007B25CC" w:rsidP="007B25CC">
      <w:pPr>
        <w:tabs>
          <w:tab w:val="left" w:pos="3635"/>
        </w:tabs>
        <w:rPr>
          <w:sz w:val="28"/>
          <w:szCs w:val="28"/>
        </w:rPr>
      </w:pPr>
    </w:p>
    <w:p w:rsidR="007B25CC" w:rsidRPr="006051EF" w:rsidRDefault="007B25CC" w:rsidP="007B25CC">
      <w:pPr>
        <w:rPr>
          <w:sz w:val="28"/>
          <w:szCs w:val="28"/>
        </w:rPr>
      </w:pPr>
    </w:p>
    <w:p w:rsidR="00FE700E" w:rsidRDefault="00FE700E" w:rsidP="00FE700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１．０　顧客管理</w:t>
      </w:r>
    </w:p>
    <w:p w:rsidR="007B25CC" w:rsidRDefault="007B25CC" w:rsidP="007B25CC">
      <w:pPr>
        <w:jc w:val="left"/>
        <w:rPr>
          <w:sz w:val="28"/>
          <w:szCs w:val="28"/>
        </w:rPr>
      </w:pPr>
    </w:p>
    <w:p w:rsidR="00FE700E" w:rsidRPr="006051EF" w:rsidRDefault="00F1386B" w:rsidP="00FE700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5" type="#_x0000_t75" style="position:absolute;left:0;text-align:left;margin-left:645.75pt;margin-top:22.25pt;width:36.75pt;height:29.4pt;z-index:96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22" type="#_x0000_t133" style="position:absolute;left:0;text-align:left;margin-left:78pt;margin-top:15.25pt;width:42pt;height:22.05pt;z-index:93" fillcolor="#ffc" strokeweight=".25pt">
            <v:textbox inset="0,.7pt,0,.7pt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24" type="#_x0000_t202" style="position:absolute;left:0;text-align:left;margin-left:138.75pt;margin-top:15.25pt;width:108.75pt;height:14.35pt;z-index:95" filled="f" stroked="f">
            <v:textbox style="mso-next-textbox:#_x0000_s1324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支払方法設定検索結果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315" style="position:absolute;left:0;text-align:left;z-index:89" from="126pt,29.6pt" to="294pt,29.6pt">
            <v:stroke endarrow="block"/>
          </v:line>
        </w:pict>
      </w:r>
      <w:r>
        <w:rPr>
          <w:noProof/>
          <w:sz w:val="28"/>
          <w:szCs w:val="28"/>
        </w:rPr>
        <w:pict>
          <v:shape id="_x0000_s1317" type="#_x0000_t202" style="position:absolute;left:0;text-align:left;margin-left:7in;margin-top:22.25pt;width:96pt;height:15.05pt;z-index:91" filled="f" stroked="f">
            <v:textbox style="mso-next-textbox:#_x0000_s1317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支払方法設定情報</w:t>
                  </w:r>
                </w:p>
              </w:txbxContent>
            </v:textbox>
          </v:shape>
        </w:pict>
      </w:r>
    </w:p>
    <w:p w:rsidR="00FE700E" w:rsidRPr="006051EF" w:rsidRDefault="00F1386B" w:rsidP="00FE700E">
      <w:pPr>
        <w:tabs>
          <w:tab w:val="left" w:pos="3635"/>
        </w:tabs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23" type="#_x0000_t202" style="position:absolute;left:0;text-align:left;margin-left:70.5pt;margin-top:15.35pt;width:68.25pt;height:14.35pt;z-index:94" filled="f" stroked="f">
            <v:textbox style="mso-next-textbox:#_x0000_s1323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支払台帳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316" style="position:absolute;left:0;text-align:left;z-index:90" from="456.75pt,8pt" to="630pt,8pt">
            <v:stroke endarrow="block"/>
          </v:line>
        </w:pict>
      </w:r>
      <w:r>
        <w:rPr>
          <w:noProof/>
          <w:sz w:val="28"/>
          <w:szCs w:val="28"/>
        </w:rPr>
        <w:pict>
          <v:group id="_x0000_s1310" style="position:absolute;left:0;text-align:left;margin-left:301.45pt;margin-top:.3pt;width:144.8pt;height:15.05pt;z-index:88" coordorigin="6878,4387" coordsize="2896,301">
            <v:shape id="_x0000_s1311" type="#_x0000_t202" style="position:absolute;left:6878;top:4387;width:724;height:301">
              <v:textbox style="mso-next-textbox:#_x0000_s1311" inset="0,.05mm,0,.7pt">
                <w:txbxContent>
                  <w:p w:rsidR="00FE700E" w:rsidRPr="006051EF" w:rsidRDefault="00FE700E" w:rsidP="00FE700E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312" type="#_x0000_t202" style="position:absolute;left:7602;top:4387;width:2172;height:301">
              <v:textbox style="mso-next-textbox:#_x0000_s1312" inset="1mm,.05mm,0,0">
                <w:txbxContent>
                  <w:p w:rsidR="00FE700E" w:rsidRPr="006051EF" w:rsidRDefault="00FE700E" w:rsidP="00FE700E">
                    <w:pPr>
                      <w:jc w:val="left"/>
                    </w:pPr>
                    <w:r>
                      <w:rPr>
                        <w:rFonts w:hint="eastAsia"/>
                      </w:rPr>
                      <w:t>支払方法</w:t>
                    </w:r>
                  </w:p>
                </w:txbxContent>
              </v:textbox>
            </v:shape>
          </v:group>
        </w:pict>
      </w:r>
    </w:p>
    <w:p w:rsidR="00FE700E" w:rsidRPr="006051EF" w:rsidRDefault="00F1386B" w:rsidP="00FE700E">
      <w:pPr>
        <w:rPr>
          <w:sz w:val="28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37" type="#_x0000_t133" style="position:absolute;left:0;text-align:left;margin-left:645.75pt;margin-top:27.35pt;width:42pt;height:22.05pt;z-index:106" fillcolor="#ffc" strokeweight=".25pt">
            <v:textbox inset="0,.7pt,0,.7pt"/>
          </v:shape>
        </w:pict>
      </w:r>
      <w:r>
        <w:rPr>
          <w:noProof/>
        </w:rPr>
        <w:pict>
          <v:shape id="_x0000_s1330" type="#_x0000_t75" style="position:absolute;left:0;text-align:left;margin-left:78pt;margin-top:15.25pt;width:36.75pt;height:29.4pt;z-index:99">
            <v:imagedata r:id="rId6" o:title=""/>
          </v:shape>
        </w:pict>
      </w:r>
      <w:r>
        <w:rPr>
          <w:noProof/>
          <w:sz w:val="28"/>
          <w:szCs w:val="28"/>
        </w:rPr>
        <w:pict>
          <v:shape id="_x0000_s1329" type="#_x0000_t202" style="position:absolute;left:0;text-align:left;margin-left:141.5pt;margin-top:22.95pt;width:120.75pt;height:14.35pt;z-index:98" filled="f" stroked="f">
            <v:textbox style="mso-next-textbox:#_x0000_s1329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支払方法設定更新データ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33" type="#_x0000_t202" style="position:absolute;left:0;text-align:left;margin-left:7in;margin-top:22.95pt;width:121.25pt;height:14.35pt;z-index:102" filled="f" stroked="f">
            <v:textbox style="mso-next-textbox:#_x0000_s1333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支払方法設定更新データ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21" type="#_x0000_t202" style="position:absolute;left:0;text-align:left;margin-left:623.75pt;margin-top:1.1pt;width:93.75pt;height:31.45pt;z-index:92" filled="f" stroked="f">
            <v:textbox style="mso-next-textbox:#_x0000_s1321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登録情報表示画面</w:t>
                  </w:r>
                </w:p>
              </w:txbxContent>
            </v:textbox>
          </v:shape>
        </w:pict>
      </w:r>
    </w:p>
    <w:p w:rsidR="00FE700E" w:rsidRPr="006051EF" w:rsidRDefault="00F1386B" w:rsidP="00FE700E">
      <w:pPr>
        <w:tabs>
          <w:tab w:val="left" w:pos="36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6" type="#_x0000_t202" style="position:absolute;left:0;text-align:left;margin-left:619.5pt;margin-top:25.45pt;width:88.5pt;height:16.9pt;z-index:105" filled="f" stroked="f">
            <v:textbox style="mso-next-textbox:#_x0000_s1336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支払台帳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335" type="#_x0000_t202" style="position:absolute;left:0;text-align:left;margin-left:55pt;margin-top:22.65pt;width:83.75pt;height:19.7pt;z-index:104" filled="f" stroked="f">
            <v:textbox style="mso-next-textbox:#_x0000_s1335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支払方法設定画面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331" style="position:absolute;left:0;text-align:left;z-index:100" from="126pt,8pt" to="294pt,8pt">
            <v:stroke endarrow="block"/>
          </v:line>
        </w:pict>
      </w:r>
      <w:r>
        <w:rPr>
          <w:noProof/>
          <w:sz w:val="28"/>
          <w:szCs w:val="28"/>
        </w:rPr>
        <w:pict>
          <v:line id="_x0000_s1332" style="position:absolute;left:0;text-align:left;z-index:101" from="456.75pt,8pt" to="630pt,8pt">
            <v:stroke endarrow="block"/>
          </v:line>
        </w:pict>
      </w:r>
      <w:r>
        <w:rPr>
          <w:noProof/>
          <w:sz w:val="28"/>
          <w:szCs w:val="28"/>
        </w:rPr>
        <w:pict>
          <v:group id="_x0000_s1326" style="position:absolute;left:0;text-align:left;margin-left:301.45pt;margin-top:.3pt;width:144.8pt;height:15.05pt;z-index:97" coordorigin="6878,4387" coordsize="2896,301">
            <v:shape id="_x0000_s1327" type="#_x0000_t202" style="position:absolute;left:6878;top:4387;width:724;height:301">
              <v:textbox style="mso-next-textbox:#_x0000_s1327" inset="0,.05mm,0,.7pt">
                <w:txbxContent>
                  <w:p w:rsidR="00FE700E" w:rsidRPr="006051EF" w:rsidRDefault="00FE700E" w:rsidP="00FE700E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2.5.3</w:t>
                    </w:r>
                  </w:p>
                </w:txbxContent>
              </v:textbox>
            </v:shape>
            <v:shape id="_x0000_s1328" type="#_x0000_t202" style="position:absolute;left:7602;top:4387;width:2172;height:301">
              <v:textbox style="mso-next-textbox:#_x0000_s1328" inset="1mm,.05mm,0,0">
                <w:txbxContent>
                  <w:p w:rsidR="00FE700E" w:rsidRPr="006051EF" w:rsidRDefault="00FE700E" w:rsidP="00FE700E">
                    <w:pPr>
                      <w:jc w:val="left"/>
                    </w:pPr>
                    <w:r>
                      <w:rPr>
                        <w:rFonts w:hint="eastAsia"/>
                      </w:rPr>
                      <w:t>支払方法</w:t>
                    </w:r>
                  </w:p>
                </w:txbxContent>
              </v:textbox>
            </v:shape>
          </v:group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334" type="#_x0000_t202" style="position:absolute;left:0;text-align:left;margin-left:40.5pt;margin-top:25.45pt;width:88.25pt;height:14.35pt;z-index:103" filled="f" stroked="f">
            <v:textbox style="mso-next-textbox:#_x0000_s1334" inset="1mm,.05mm,0,0">
              <w:txbxContent>
                <w:p w:rsidR="00FE700E" w:rsidRDefault="00FE700E" w:rsidP="00FE700E">
                  <w:pPr>
                    <w:jc w:val="center"/>
                  </w:pPr>
                </w:p>
              </w:txbxContent>
            </v:textbox>
          </v:shape>
        </w:pict>
      </w:r>
    </w:p>
    <w:p w:rsidR="00FE700E" w:rsidRPr="006051EF" w:rsidRDefault="00F1386B" w:rsidP="00FE700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3" type="#_x0000_t75" style="position:absolute;left:0;text-align:left;margin-left:645.75pt;margin-top:24.65pt;width:36.75pt;height:29.4pt;z-index:116">
            <v:imagedata r:id="rId6" o:title=""/>
          </v:shape>
        </w:pict>
      </w:r>
      <w:r>
        <w:rPr>
          <w:noProof/>
          <w:sz w:val="28"/>
          <w:szCs w:val="28"/>
        </w:rPr>
        <w:pict>
          <v:shape id="_x0000_s1354" type="#_x0000_t133" style="position:absolute;left:0;text-align:left;margin-left:72.75pt;margin-top:22.6pt;width:42pt;height:22.05pt;z-index:117" fillcolor="#ffc" strokeweight=".25pt">
            <v:textbox inset="0,.7pt,0,.7pt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57" type="#_x0000_t202" style="position:absolute;left:0;text-align:left;margin-left:141.75pt;margin-top:15.25pt;width:120.5pt;height:14.35pt;z-index:119" filled="f" stroked="f">
            <v:textbox style="mso-next-textbox:#_x0000_s1357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お気に入り商品検索結果</w:t>
                  </w:r>
                </w:p>
                <w:p w:rsidR="00FE700E" w:rsidRPr="006051EF" w:rsidRDefault="00FE700E" w:rsidP="00FE700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45" type="#_x0000_t202" style="position:absolute;left:0;text-align:left;margin-left:7in;margin-top:20.7pt;width:99.75pt;height:16.6pt;z-index:110" filled="f" stroked="f">
            <v:textbox style="mso-next-textbox:#_x0000_s1345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お気に入り商品情報</w:t>
                  </w:r>
                </w:p>
              </w:txbxContent>
            </v:textbox>
          </v:shape>
        </w:pict>
      </w:r>
    </w:p>
    <w:p w:rsidR="00FE700E" w:rsidRPr="006051EF" w:rsidRDefault="00F1386B" w:rsidP="00FE700E">
      <w:pPr>
        <w:tabs>
          <w:tab w:val="left" w:pos="36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5" type="#_x0000_t202" style="position:absolute;left:0;text-align:left;margin-left:70.25pt;margin-top:15.35pt;width:58.5pt;height:14.35pt;z-index:118" filled="f" stroked="f">
            <v:textbox style="mso-next-textbox:#_x0000_s1355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商品台帳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52" type="#_x0000_t202" style="position:absolute;left:0;text-align:left;margin-left:141.75pt;margin-top:18.1pt;width:105.75pt;height:28pt;z-index:115" filled="f" stroked="f">
            <v:textbox style="mso-next-textbox:#_x0000_s1352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お気に入り商品特定データ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46" type="#_x0000_t34" style="position:absolute;left:0;text-align:left;margin-left:126pt;margin-top:13.45pt;width:168pt;height:32.65pt;flip:y;z-index:111;mso-wrap-style:square;mso-wrap-distance-left:9pt;mso-wrap-distance-top:0;mso-wrap-distance-right:9pt;mso-wrap-distance-bottom:0;mso-position-horizontal-relative:text;mso-position-vertical-relative:text;v-text-anchor:top" o:connectortype="elbow" adj="18514,243455,-22018">
            <v:stroke endarrow="block"/>
          </v:shape>
        </w:pict>
      </w:r>
      <w:r>
        <w:rPr>
          <w:noProof/>
          <w:sz w:val="28"/>
          <w:szCs w:val="28"/>
        </w:rPr>
        <w:pict>
          <v:line id="_x0000_s1343" style="position:absolute;left:0;text-align:left;z-index:108" from="126pt,4.2pt" to="294pt,4.2pt">
            <v:stroke endarrow="block"/>
          </v:line>
        </w:pict>
      </w:r>
      <w:r>
        <w:rPr>
          <w:noProof/>
          <w:sz w:val="28"/>
          <w:szCs w:val="28"/>
        </w:rPr>
        <w:pict>
          <v:line id="_x0000_s1344" style="position:absolute;left:0;text-align:left;z-index:109" from="456.75pt,8pt" to="630pt,8pt">
            <v:stroke endarrow="block"/>
          </v:line>
        </w:pict>
      </w:r>
      <w:r>
        <w:rPr>
          <w:noProof/>
          <w:sz w:val="28"/>
          <w:szCs w:val="28"/>
        </w:rPr>
        <w:pict>
          <v:group id="_x0000_s1338" style="position:absolute;left:0;text-align:left;margin-left:301.45pt;margin-top:.3pt;width:144.8pt;height:15.05pt;z-index:107" coordorigin="6878,4387" coordsize="2896,301">
            <v:shape id="_x0000_s1339" type="#_x0000_t202" style="position:absolute;left:6878;top:4387;width:724;height:301">
              <v:textbox style="mso-next-textbox:#_x0000_s1339" inset="0,.05mm,0,.7pt">
                <w:txbxContent>
                  <w:p w:rsidR="00FE700E" w:rsidRPr="006051EF" w:rsidRDefault="00FE700E" w:rsidP="00FE700E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2.6</w:t>
                    </w:r>
                  </w:p>
                </w:txbxContent>
              </v:textbox>
            </v:shape>
            <v:shape id="_x0000_s1340" type="#_x0000_t202" style="position:absolute;left:7602;top:4387;width:2172;height:301">
              <v:textbox style="mso-next-textbox:#_x0000_s1340" inset="1mm,.05mm,0,0">
                <w:txbxContent>
                  <w:p w:rsidR="00FE700E" w:rsidRPr="006051EF" w:rsidRDefault="00FE700E" w:rsidP="00FE700E">
                    <w:pPr>
                      <w:jc w:val="left"/>
                    </w:pPr>
                    <w:r>
                      <w:rPr>
                        <w:rFonts w:hint="eastAsia"/>
                      </w:rPr>
                      <w:t>お気に入り</w:t>
                    </w:r>
                  </w:p>
                </w:txbxContent>
              </v:textbox>
            </v:shape>
          </v:group>
        </w:pict>
      </w:r>
    </w:p>
    <w:p w:rsidR="00FE700E" w:rsidRPr="006051EF" w:rsidRDefault="00F1386B" w:rsidP="00FE700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9" type="#_x0000_t202" style="position:absolute;left:0;text-align:left;margin-left:619.5pt;margin-top:5.15pt;width:82.25pt;height:17.7pt;z-index:112" filled="f" stroked="f">
            <v:textbox style="mso-next-textbox:#_x0000_s1349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お気に入り画面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50" type="#_x0000_t133" style="position:absolute;left:0;text-align:left;margin-left:71.25pt;margin-top:5.15pt;width:42pt;height:22.05pt;z-index:113" fillcolor="#ffc" strokeweight=".25pt">
            <v:textbox inset="0,.7pt,0,.7pt"/>
          </v:shape>
        </w:pict>
      </w:r>
    </w:p>
    <w:p w:rsidR="00FE700E" w:rsidRPr="006051EF" w:rsidRDefault="00F1386B" w:rsidP="00FE700E">
      <w:pPr>
        <w:rPr>
          <w:sz w:val="28"/>
          <w:szCs w:val="28"/>
        </w:rPr>
      </w:pPr>
      <w:r>
        <w:rPr>
          <w:noProof/>
        </w:rPr>
        <w:pict>
          <v:shape id="_x0000_s1362" type="#_x0000_t75" style="position:absolute;left:0;text-align:left;margin-left:78pt;margin-top:25.35pt;width:36.75pt;height:29.4pt;z-index:122">
            <v:imagedata r:id="rId6" o:title=""/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51" type="#_x0000_t202" style="position:absolute;left:0;text-align:left;margin-left:55pt;margin-top:.25pt;width:82.25pt;height:14.35pt;z-index:114" filled="f" stroked="f">
            <v:textbox style="mso-next-textbox:#_x0000_s1351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お気に入り台帳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>
          <v:shape id="_x0000_s1369" type="#_x0000_t133" style="position:absolute;left:0;text-align:left;margin-left:645.75pt;margin-top:22.95pt;width:42pt;height:22.05pt;z-index:129" fillcolor="#ffc" strokeweight=".25pt">
            <v:textbox inset="0,.7pt,0,.7pt"/>
          </v:shape>
        </w:pict>
      </w:r>
      <w:r>
        <w:rPr>
          <w:noProof/>
          <w:sz w:val="28"/>
          <w:szCs w:val="28"/>
        </w:rPr>
        <w:pict>
          <v:shape id="_x0000_s1361" type="#_x0000_t202" style="position:absolute;left:0;text-align:left;margin-left:141.75pt;margin-top:22.95pt;width:111pt;height:14.35pt;z-index:121" filled="f" stroked="f">
            <v:textbox style="mso-next-textbox:#_x0000_s1361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お気に入り更新データ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65" type="#_x0000_t202" style="position:absolute;left:0;text-align:left;margin-left:7in;margin-top:22.95pt;width:108.5pt;height:14.35pt;z-index:125" filled="f" stroked="f">
            <v:textbox style="mso-next-textbox:#_x0000_s1365" inset="1mm,.05mm,0,0">
              <w:txbxContent>
                <w:p w:rsidR="00FE700E" w:rsidRPr="006051EF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お気に入り更新データ</w:t>
                  </w:r>
                </w:p>
              </w:txbxContent>
            </v:textbox>
          </v:shape>
        </w:pict>
      </w:r>
    </w:p>
    <w:p w:rsidR="00FE700E" w:rsidRPr="006051EF" w:rsidRDefault="00F1386B" w:rsidP="00FE700E">
      <w:pPr>
        <w:tabs>
          <w:tab w:val="left" w:pos="363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8" type="#_x0000_t202" style="position:absolute;left:0;text-align:left;margin-left:619.5pt;margin-top:25.45pt;width:88.5pt;height:16.9pt;z-index:128" filled="f" stroked="f">
            <v:textbox style="mso-next-textbox:#_x0000_s1368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お気に入り台帳</w:t>
                  </w:r>
                </w:p>
              </w:txbxContent>
            </v:textbox>
          </v:shape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367" type="#_x0000_t202" style="position:absolute;left:0;text-align:left;margin-left:55pt;margin-top:27.65pt;width:79.25pt;height:14.7pt;z-index:127" filled="f" stroked="f">
            <v:textbox style="mso-next-textbox:#_x0000_s1367" inset="1mm,.05mm,0,0">
              <w:txbxContent>
                <w:p w:rsidR="00FE700E" w:rsidRDefault="00FE700E" w:rsidP="00FE700E">
                  <w:pPr>
                    <w:jc w:val="center"/>
                  </w:pPr>
                  <w:r>
                    <w:rPr>
                      <w:rFonts w:hint="eastAsia"/>
                    </w:rPr>
                    <w:t>お気に入り画面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_x0000_s1363" style="position:absolute;left:0;text-align:left;z-index:123" from="126pt,8pt" to="294pt,8pt">
            <v:stroke endarrow="block"/>
          </v:line>
        </w:pict>
      </w:r>
      <w:r>
        <w:rPr>
          <w:noProof/>
          <w:sz w:val="28"/>
          <w:szCs w:val="28"/>
        </w:rPr>
        <w:pict>
          <v:line id="_x0000_s1364" style="position:absolute;left:0;text-align:left;z-index:124" from="456.75pt,8pt" to="630pt,8pt">
            <v:stroke endarrow="block"/>
          </v:line>
        </w:pict>
      </w:r>
      <w:r>
        <w:rPr>
          <w:noProof/>
          <w:sz w:val="28"/>
          <w:szCs w:val="28"/>
        </w:rPr>
        <w:pict>
          <v:group id="_x0000_s1358" style="position:absolute;left:0;text-align:left;margin-left:301.45pt;margin-top:.3pt;width:144.8pt;height:15.05pt;z-index:120" coordorigin="6878,4387" coordsize="2896,301">
            <v:shape id="_x0000_s1359" type="#_x0000_t202" style="position:absolute;left:6878;top:4387;width:724;height:301">
              <v:textbox style="mso-next-textbox:#_x0000_s1359" inset="0,.05mm,0,.7pt">
                <w:txbxContent>
                  <w:p w:rsidR="00FE700E" w:rsidRPr="006051EF" w:rsidRDefault="00FE700E" w:rsidP="00FE700E">
                    <w:pPr>
                      <w:jc w:val="center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t>2.6</w:t>
                    </w:r>
                  </w:p>
                </w:txbxContent>
              </v:textbox>
            </v:shape>
            <v:shape id="_x0000_s1360" type="#_x0000_t202" style="position:absolute;left:7602;top:4387;width:2172;height:301">
              <v:textbox style="mso-next-textbox:#_x0000_s1360" inset="1mm,.05mm,0,0">
                <w:txbxContent>
                  <w:p w:rsidR="00FE700E" w:rsidRPr="006051EF" w:rsidRDefault="00FE700E" w:rsidP="00FE700E">
                    <w:pPr>
                      <w:jc w:val="left"/>
                    </w:pPr>
                    <w:r>
                      <w:rPr>
                        <w:rFonts w:hint="eastAsia"/>
                      </w:rPr>
                      <w:t>お気に入り</w:t>
                    </w:r>
                  </w:p>
                </w:txbxContent>
              </v:textbox>
            </v:shape>
          </v:group>
        </w:pic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pict>
          <v:shape id="_x0000_s1366" type="#_x0000_t202" style="position:absolute;left:0;text-align:left;margin-left:40.5pt;margin-top:25.45pt;width:88.25pt;height:14.35pt;z-index:126" filled="f" stroked="f">
            <v:textbox style="mso-next-textbox:#_x0000_s1366" inset="1mm,.05mm,0,0">
              <w:txbxContent>
                <w:p w:rsidR="00FE700E" w:rsidRDefault="00FE700E" w:rsidP="00FE700E">
                  <w:pPr>
                    <w:jc w:val="center"/>
                  </w:pPr>
                </w:p>
              </w:txbxContent>
            </v:textbox>
          </v:shape>
        </w:pict>
      </w:r>
    </w:p>
    <w:p w:rsidR="00FE700E" w:rsidRDefault="00FE700E" w:rsidP="00FE700E">
      <w:pPr>
        <w:jc w:val="left"/>
        <w:rPr>
          <w:sz w:val="28"/>
          <w:szCs w:val="28"/>
        </w:rPr>
      </w:pPr>
    </w:p>
    <w:p w:rsidR="007B25CC" w:rsidRPr="006051EF" w:rsidRDefault="007B25CC" w:rsidP="007B25CC">
      <w:pPr>
        <w:rPr>
          <w:sz w:val="28"/>
          <w:szCs w:val="28"/>
        </w:rPr>
      </w:pPr>
    </w:p>
    <w:p w:rsidR="007B25CC" w:rsidRPr="006051EF" w:rsidRDefault="007B25CC" w:rsidP="007B25CC">
      <w:pPr>
        <w:tabs>
          <w:tab w:val="left" w:pos="3635"/>
        </w:tabs>
        <w:rPr>
          <w:sz w:val="28"/>
          <w:szCs w:val="28"/>
        </w:rPr>
      </w:pPr>
    </w:p>
    <w:p w:rsidR="00A21BCF" w:rsidRPr="006051EF" w:rsidRDefault="00A21BCF" w:rsidP="00B278EC">
      <w:pPr>
        <w:jc w:val="left"/>
        <w:rPr>
          <w:sz w:val="28"/>
          <w:szCs w:val="28"/>
        </w:rPr>
      </w:pPr>
    </w:p>
    <w:sectPr w:rsidR="00A21BCF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6B" w:rsidRDefault="00F1386B" w:rsidP="00273989">
      <w:pPr>
        <w:pStyle w:val="a3"/>
      </w:pPr>
      <w:r>
        <w:separator/>
      </w:r>
    </w:p>
  </w:endnote>
  <w:endnote w:type="continuationSeparator" w:id="0">
    <w:p w:rsidR="00F1386B" w:rsidRDefault="00F1386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F1386B" w:rsidP="003B70C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1.4pt;margin-top:-2.05pt;width:287.2pt;height:15.8pt;z-index:1" filled="f" fillcolor="#c9f" stroked="f">
          <v:textbox style="mso-next-textbox:#_x0000_s2102" inset="0,0,0,0">
            <w:txbxContent>
              <w:p w:rsidR="00AF4CC2" w:rsidRDefault="003804C2" w:rsidP="00AF4CC2">
                <w:fldSimple w:instr=" FILENAME  ">
                  <w:r w:rsidR="007C5C33">
                    <w:rPr>
                      <w:rFonts w:hint="eastAsia"/>
                      <w:noProof/>
                    </w:rPr>
                    <w:t>文書</w:t>
                  </w:r>
                  <w:r w:rsidR="007C5C33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EA244E">
      <w:rPr>
        <w:rFonts w:hint="eastAsia"/>
      </w:rPr>
      <w:t>SD22</w:t>
    </w:r>
    <w:r w:rsidR="003B70C6">
      <w:rPr>
        <w:rFonts w:hint="eastAsia"/>
      </w:rPr>
      <w:t xml:space="preserve">　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6B" w:rsidRDefault="00F1386B" w:rsidP="00273989">
      <w:pPr>
        <w:pStyle w:val="a3"/>
      </w:pPr>
      <w:r>
        <w:separator/>
      </w:r>
    </w:p>
  </w:footnote>
  <w:footnote w:type="continuationSeparator" w:id="0">
    <w:p w:rsidR="00F1386B" w:rsidRDefault="00F1386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F1386B">
    <w:pPr>
      <w:pStyle w:val="a3"/>
    </w:pPr>
    <w:r>
      <w:rPr>
        <w:noProof/>
      </w:rPr>
      <w:pict>
        <v:group id="_x0000_s2121" style="position:absolute;left:0;text-align:left;margin-left:-9.65pt;margin-top:-.55pt;width:769.85pt;height:528.2pt;z-index:2" coordorigin="712,559" coordsize="15397,10564">
          <v:group id="_x0000_s2101" style="position:absolute;left:712;top:559;width:15397;height:1636" coordorigin="712,559" coordsize="15397,1636">
            <v:group id="_x0000_s2063" style="position:absolute;left:13377;top:559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>
                  <v:textbox inset="5.85pt,.7pt,5.85pt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5" type="#_x0000_t202" style="position:absolute;left:13500;top:4684;width:900;height:293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>
                  <v:textbox inset="5.85pt,.7pt,5.85pt,.7pt"/>
                </v:rect>
                <v:shape id="_x0000_s2059" type="#_x0000_t202" style="position:absolute;left:13500;top:4684;width:900;height:293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>
                  <v:textbox inset="5.85pt,.7pt,5.85pt,.7pt"/>
                </v:rect>
                <v:shape id="_x0000_s2062" type="#_x0000_t202" style="position:absolute;left:13500;top:4684;width:900;height:293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49;top:942;width:7118;height:468" filled="f" stroked="f">
              <v:textbox style="mso-next-textbox:#_x0000_s2069" inset="5.85pt,.7pt,5.85pt,.7pt">
                <w:txbxContent>
                  <w:p w:rsidR="00273989" w:rsidRPr="00732F70" w:rsidRDefault="00F5329B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総括ダイアグラム</w:t>
                    </w:r>
                  </w:p>
                </w:txbxContent>
              </v:textbox>
            </v:shape>
            <v:shape id="_x0000_s2075" type="#_x0000_t202" style="position:absolute;left:736;top:1608;width:1649;height:586" fillcolor="#c9f">
              <v:textbox style="mso-next-textbox:#_x0000_s2075" inset="0,2.25mm,0,.7pt">
                <w:txbxContent>
                  <w:p w:rsidR="00273989" w:rsidRPr="00730FB8" w:rsidRDefault="00273989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2076" type="#_x0000_t202" style="position:absolute;left:2386;top:1608;width:3833;height:586">
              <v:textbox style="mso-next-textbox:#_x0000_s2076" inset="2mm,2.25mm,0,.7pt">
                <w:txbxContent>
                  <w:p w:rsidR="00273989" w:rsidRPr="00AD7689" w:rsidRDefault="003B70C6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　ＥＣサイト</w:t>
                    </w:r>
                  </w:p>
                </w:txbxContent>
              </v:textbox>
            </v:shape>
            <v:shape id="_x0000_s2077" type="#_x0000_t202" style="position:absolute;left:6218;top:1608;width:1648;height:586" fillcolor="#c9f">
              <v:textbox style="mso-next-textbox:#_x0000_s2077" inset="0,2.25mm,0,.7pt">
                <w:txbxContent>
                  <w:p w:rsidR="00273989" w:rsidRPr="00730FB8" w:rsidRDefault="00273989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2078" type="#_x0000_t202" style="position:absolute;left:7867;top:1608;width:2564;height:586">
              <v:textbox style="mso-next-textbox:#_x0000_s2078" inset="2mm,2.25mm,0,.7pt">
                <w:txbxContent>
                  <w:p w:rsidR="00273989" w:rsidRPr="00AD7689" w:rsidRDefault="003B70C6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顧客管理</w:t>
                    </w:r>
                  </w:p>
                </w:txbxContent>
              </v:textbox>
            </v:shape>
            <v:group id="_x0000_s2084" style="position:absolute;left:10431;top:1608;width:3297;height:586" coordorigin="7958,2897" coordsize="3258,586">
              <v:group id="_x0000_s2080" style="position:absolute;left:7958;top:2897;width:3258;height:293" coordorigin="7958,2897" coordsize="3258,293">
                <v:shape id="_x0000_s2066" type="#_x0000_t202" style="position:absolute;left:9225;top:2897;width:1991;height:293">
                  <v:textbox style="mso-next-textbox:#_x0000_s2066" inset="5.85pt,.7pt,5.85pt,.7pt">
                    <w:txbxContent>
                      <w:p w:rsidR="00273989" w:rsidRDefault="003B70C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273989">
                          <w:br/>
                        </w:r>
                      </w:p>
                    </w:txbxContent>
                  </v:textbox>
                </v:shape>
                <v:shape id="_x0000_s2079" type="#_x0000_t202" style="position:absolute;left:7958;top:2897;width:1267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81" style="position:absolute;left:7958;top:3190;width:3258;height:293" coordorigin="7958,2897" coordsize="3258,293">
                <v:shape id="_x0000_s2082" type="#_x0000_t202" style="position:absolute;left:9225;top:2897;width:1991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7C5C33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7958;top:2897;width:1267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2085" style="position:absolute;left:13728;top:1609;width:2381;height:586" coordorigin="7958,2897" coordsize="3258,586">
              <v:group id="_x0000_s2086" style="position:absolute;left:7958;top:2897;width:3258;height:293" coordorigin="7958,2897" coordsize="3258,293">
                <v:shape id="_x0000_s2087" type="#_x0000_t202" style="position:absolute;left:9225;top:2897;width:1991;height:293">
                  <v:textbox style="mso-next-textbox:#_x0000_s2087" inset="5.85pt,.7pt,5.85pt,.7pt">
                    <w:txbxContent>
                      <w:p w:rsidR="00273989" w:rsidRPr="000B5B01" w:rsidRDefault="00273989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7C5C33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8" type="#_x0000_t202" style="position:absolute;left:7958;top:2897;width:1267;height:293" fillcolor="#c9f">
                  <v:textbox style="mso-next-textbox:#_x0000_s208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2089" style="position:absolute;left:7958;top:3190;width:3258;height:293" coordorigin="7958,2897" coordsize="3258,293">
                <v:shape id="_x0000_s2090" type="#_x0000_t202" style="position:absolute;left:9225;top:2897;width:1991;height:293">
                  <v:textbox style="mso-next-textbox:#_x0000_s2090" inset="5.85pt,.7pt,5.85pt,.7pt">
                    <w:txbxContent>
                      <w:p w:rsidR="00273989" w:rsidRPr="000B5B01" w:rsidRDefault="00273989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12CD3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312CD3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91" type="#_x0000_t202" style="position:absolute;left:7958;top:2897;width:1267;height:293" fillcolor="#c9f">
                  <v:textbox style="mso-next-textbox:#_x0000_s2091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724,1439" to="16109,1439" strokecolor="#333" strokeweight="1.5pt"/>
            <v:line id="_x0000_s2099" style="position:absolute" from="712,1511" to="16109,1511" strokeweight="1.5pt"/>
          </v:group>
          <v:group id="_x0000_s2119" style="position:absolute;left:736;top:2333;width:15373;height:8790" coordorigin="736,2333" coordsize="15373,8790">
            <v:group id="_x0000_s2107" style="position:absolute;left:736;top:2333;width:15373;height:8790" coordorigin="736,2333" coordsize="15373,8790">
              <v:rect id="_x0000_s2105" style="position:absolute;left:746;top:2333;width:15360;height:8790" filled="f" strokeweight="1.5pt">
                <v:textbox inset="0,.7pt,0,.7pt"/>
              </v:rect>
              <v:line id="_x0000_s2106" style="position:absolute" from="736,2922" to="16109,2922" strokeweight="1.5pt"/>
            </v:group>
            <v:group id="_x0000_s2118" style="position:absolute;left:1448;top:2922;width:3982;height:7911" coordorigin="1448,2922" coordsize="3982,7911">
              <v:rect id="_x0000_s2110" style="position:absolute;left:1448;top:3508;width:3982;height:7325" filled="f">
                <v:textbox inset="0,.7pt,0,.7pt"/>
              </v:rect>
              <v:shape id="_x0000_s2113" type="#_x0000_t202" style="position:absolute;left:1448;top:2922;width:3982;height:586" filled="f" stroked="f">
                <v:textbox style="mso-next-textbox:#_x0000_s2113" inset="0,2.05mm,0,.7pt">
                  <w:txbxContent>
                    <w:p w:rsidR="00F5329B" w:rsidRPr="00997637" w:rsidRDefault="00F5329B" w:rsidP="00F532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INPUT</w:t>
                      </w: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（入力）</w:t>
                      </w:r>
                    </w:p>
                  </w:txbxContent>
                </v:textbox>
              </v:shape>
            </v:group>
            <v:group id="_x0000_s2117" style="position:absolute;left:6425;top:2922;width:3982;height:7911" coordorigin="6425,2922" coordsize="3982,7911">
              <v:rect id="_x0000_s2111" style="position:absolute;left:6425;top:3508;width:3982;height:7325" filled="f">
                <v:textbox inset="0,.7pt,0,.7pt"/>
              </v:rect>
              <v:shape id="_x0000_s2114" type="#_x0000_t202" style="position:absolute;left:6425;top:2922;width:3982;height:586" filled="f" stroked="f">
                <v:textbox style="mso-next-textbox:#_x0000_s2114" inset="0,2.05mm,0,.7pt">
                  <w:txbxContent>
                    <w:p w:rsidR="00F5329B" w:rsidRPr="00997637" w:rsidRDefault="00F5329B" w:rsidP="00F532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PROCESS</w:t>
                      </w: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（処理）</w:t>
                      </w:r>
                    </w:p>
                  </w:txbxContent>
                </v:textbox>
              </v:shape>
            </v:group>
            <v:group id="_x0000_s2116" style="position:absolute;left:11403;top:2922;width:3982;height:7911" coordorigin="11403,2922" coordsize="3982,7911">
              <v:rect id="_x0000_s2112" style="position:absolute;left:11403;top:3508;width:3982;height:7325" filled="f">
                <v:textbox inset="0,.7pt,0,.7pt"/>
              </v:rect>
              <v:shape id="_x0000_s2115" type="#_x0000_t202" style="position:absolute;left:11403;top:2922;width:3982;height:586" filled="f" stroked="f">
                <v:textbox style="mso-next-textbox:#_x0000_s2115" inset="0,2.05mm,0,.7pt">
                  <w:txbxContent>
                    <w:p w:rsidR="00F5329B" w:rsidRPr="00997637" w:rsidRDefault="00F5329B" w:rsidP="00F532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OUTPUT</w:t>
                      </w:r>
                      <w:r w:rsidRPr="00997637">
                        <w:rPr>
                          <w:rFonts w:hint="eastAsia"/>
                          <w:sz w:val="28"/>
                          <w:szCs w:val="28"/>
                        </w:rPr>
                        <w:t>（出力）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rawingGridVerticalSpacing w:val="147"/>
  <w:characterSpacingControl w:val="compressPunctuation"/>
  <w:hdrShapeDefaults>
    <o:shapedefaults v:ext="edit" spidmax="2122" fillcolor="white">
      <v:fill color="white"/>
      <v:textbox inset="0,.7pt,0,.7pt"/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5C33"/>
    <w:rsid w:val="0001054E"/>
    <w:rsid w:val="0005407B"/>
    <w:rsid w:val="00085AC3"/>
    <w:rsid w:val="000B5B01"/>
    <w:rsid w:val="000E03F1"/>
    <w:rsid w:val="001529A6"/>
    <w:rsid w:val="001C379B"/>
    <w:rsid w:val="00213DBA"/>
    <w:rsid w:val="00273989"/>
    <w:rsid w:val="002D4A47"/>
    <w:rsid w:val="00300B5F"/>
    <w:rsid w:val="00312CD3"/>
    <w:rsid w:val="003272F4"/>
    <w:rsid w:val="00345AF8"/>
    <w:rsid w:val="00360FA8"/>
    <w:rsid w:val="003804C2"/>
    <w:rsid w:val="003915B0"/>
    <w:rsid w:val="003B5D09"/>
    <w:rsid w:val="003B70C6"/>
    <w:rsid w:val="00483351"/>
    <w:rsid w:val="004D2506"/>
    <w:rsid w:val="005202F7"/>
    <w:rsid w:val="00534FE0"/>
    <w:rsid w:val="0056717A"/>
    <w:rsid w:val="005B0E9D"/>
    <w:rsid w:val="005C5806"/>
    <w:rsid w:val="006051EF"/>
    <w:rsid w:val="00645CBF"/>
    <w:rsid w:val="006536E8"/>
    <w:rsid w:val="006D1CA0"/>
    <w:rsid w:val="0071453F"/>
    <w:rsid w:val="00730FB8"/>
    <w:rsid w:val="00732F70"/>
    <w:rsid w:val="00741EDA"/>
    <w:rsid w:val="00744655"/>
    <w:rsid w:val="00780002"/>
    <w:rsid w:val="007B25CC"/>
    <w:rsid w:val="007B5F72"/>
    <w:rsid w:val="007B68A8"/>
    <w:rsid w:val="007C5C33"/>
    <w:rsid w:val="007F0A12"/>
    <w:rsid w:val="00833821"/>
    <w:rsid w:val="008374BA"/>
    <w:rsid w:val="00976CEA"/>
    <w:rsid w:val="0098594D"/>
    <w:rsid w:val="00997637"/>
    <w:rsid w:val="009E7277"/>
    <w:rsid w:val="00A21BCF"/>
    <w:rsid w:val="00A8490B"/>
    <w:rsid w:val="00AD7689"/>
    <w:rsid w:val="00AE38C2"/>
    <w:rsid w:val="00AF4CC2"/>
    <w:rsid w:val="00B114AD"/>
    <w:rsid w:val="00B278EC"/>
    <w:rsid w:val="00B50AD2"/>
    <w:rsid w:val="00BD41FD"/>
    <w:rsid w:val="00C152FA"/>
    <w:rsid w:val="00CB438A"/>
    <w:rsid w:val="00D00D22"/>
    <w:rsid w:val="00D611B8"/>
    <w:rsid w:val="00DE1FDA"/>
    <w:rsid w:val="00EA244E"/>
    <w:rsid w:val="00EC0F6D"/>
    <w:rsid w:val="00F1386B"/>
    <w:rsid w:val="00F5329B"/>
    <w:rsid w:val="00F93693"/>
    <w:rsid w:val="00FE4F7B"/>
    <w:rsid w:val="00FE700E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2" fillcolor="white">
      <v:fill color="white"/>
      <v:textbox inset="0,.7pt,0,.7pt"/>
      <o:colormru v:ext="edit" colors="#ffc"/>
    </o:shapedefaults>
    <o:shapelayout v:ext="edit">
      <o:idmap v:ext="edit" data="1"/>
      <o:rules v:ext="edit">
        <o:r id="V:Rule1" type="connector" idref="#_x0000_s1057"/>
        <o:r id="V:Rule2" type="connector" idref="#_x0000_s1346"/>
      </o:rules>
    </o:shapelayout>
  </w:shapeDefaults>
  <w:decimalSymbol w:val="."/>
  <w:listSeparator w:val=","/>
  <w15:chartTrackingRefBased/>
  <w15:docId w15:val="{7E6CE6B4-A42A-4B0B-B1C4-2CDAC8C3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C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SD25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2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ohs85001</dc:creator>
  <cp:keywords/>
  <dc:description/>
  <cp:lastModifiedBy>ohs85001</cp:lastModifiedBy>
  <cp:revision>5</cp:revision>
  <cp:lastPrinted>2006-06-21T09:45:00Z</cp:lastPrinted>
  <dcterms:created xsi:type="dcterms:W3CDTF">2019-10-09T18:35:00Z</dcterms:created>
  <dcterms:modified xsi:type="dcterms:W3CDTF">2019-10-11T02:56:00Z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