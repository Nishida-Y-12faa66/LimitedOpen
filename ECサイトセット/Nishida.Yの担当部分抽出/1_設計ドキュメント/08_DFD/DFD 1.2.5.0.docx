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6E8" w:rsidRPr="00817625" w:rsidRDefault="006536E8" w:rsidP="00833821">
      <w:pPr>
        <w:rPr>
          <w:sz w:val="28"/>
          <w:szCs w:val="28"/>
        </w:rPr>
      </w:pPr>
    </w:p>
    <w:p w:rsidR="00992730" w:rsidRDefault="00333BA3" w:rsidP="0081762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1.2.5 </w:t>
      </w:r>
      <w:r>
        <w:rPr>
          <w:rFonts w:hint="eastAsia"/>
          <w:sz w:val="28"/>
          <w:szCs w:val="28"/>
        </w:rPr>
        <w:t>設定</w:t>
      </w:r>
    </w:p>
    <w:p w:rsidR="00992730" w:rsidRPr="00992730" w:rsidRDefault="00D34FBB" w:rsidP="00992730">
      <w:pPr>
        <w:rPr>
          <w:sz w:val="28"/>
          <w:szCs w:val="2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2" type="#_x0000_t202" style="position:absolute;left:0;text-align:left;margin-left:350.7pt;margin-top:1.45pt;width:99.55pt;height:16pt;z-index:48" filled="f" stroked="f">
            <v:textbox style="mso-next-textbox:#_x0000_s1132" inset="0,.7mm,0,0">
              <w:txbxContent>
                <w:p w:rsidR="001A3C97" w:rsidRPr="00F25696" w:rsidRDefault="00CF304C" w:rsidP="001A3C97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ログイン</w:t>
                  </w:r>
                  <w:r w:rsidR="001A3C97">
                    <w:rPr>
                      <w:rFonts w:hint="eastAsia"/>
                      <w:sz w:val="20"/>
                      <w:szCs w:val="20"/>
                    </w:rPr>
                    <w:t>基本情報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44" type="#_x0000_t202" style="position:absolute;left:0;text-align:left;margin-left:350.7pt;margin-top:17.45pt;width:174.95pt;height:17.85pt;z-index:6" filled="f" stroked="f">
            <v:textbox style="mso-next-textbox:#_x0000_s1044" inset="0,.7mm,0,0">
              <w:txbxContent>
                <w:p w:rsidR="000C736F" w:rsidRPr="00F25696" w:rsidRDefault="00CF304C" w:rsidP="000C736F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ログイン</w:t>
                  </w:r>
                  <w:r w:rsidR="00D766E7">
                    <w:rPr>
                      <w:rFonts w:hint="eastAsia"/>
                      <w:sz w:val="20"/>
                      <w:szCs w:val="20"/>
                    </w:rPr>
                    <w:t>基本情報検索</w:t>
                  </w:r>
                  <w:r w:rsidR="00036B84">
                    <w:rPr>
                      <w:rFonts w:hint="eastAsia"/>
                      <w:sz w:val="20"/>
                      <w:szCs w:val="20"/>
                    </w:rPr>
                    <w:t>条件</w:t>
                  </w:r>
                  <w:r>
                    <w:rPr>
                      <w:rFonts w:hint="eastAsia"/>
                      <w:sz w:val="20"/>
                      <w:szCs w:val="20"/>
                    </w:rPr>
                    <w:t>データ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2" o:spid="_x0000_s1133" type="#_x0000_t202" style="position:absolute;left:0;text-align:left;margin-left:83.2pt;margin-top:26.8pt;width:164.8pt;height:16pt;z-index:49;visibility:visible;mso-height-percent:0;mso-wrap-distance-left:9pt;mso-wrap-distance-top:0;mso-wrap-distance-right:9pt;mso-wrap-distance-bottom:0;mso-position-horizontal-relative:text;mso-position-vertical-relative:text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" filled="f" stroked="f">
            <v:textbox style="mso-next-textbox:#Text Box 2" inset="0,.7mm,0,0">
              <w:txbxContent>
                <w:p w:rsidR="001A3C97" w:rsidRDefault="00CF304C" w:rsidP="001A3C97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ログイン基本情報</w:t>
                  </w:r>
                  <w:r w:rsidR="001A3C97">
                    <w:rPr>
                      <w:rFonts w:hint="eastAsia"/>
                      <w:sz w:val="20"/>
                      <w:szCs w:val="20"/>
                    </w:rPr>
                    <w:t>更新データ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8" type="#_x0000_t32" style="position:absolute;left:0;text-align:left;margin-left:344.3pt;margin-top:17.45pt;width:391.2pt;height:0;flip:x;z-index:45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27" type="#_x0000_t32" style="position:absolute;left:0;text-align:left;margin-left:735.5pt;margin-top:17.45pt;width:0;height:114.25pt;flip:y;z-index:44" o:connectortype="straight"/>
        </w:pict>
      </w:r>
      <w:r>
        <w:rPr>
          <w:noProof/>
          <w:sz w:val="28"/>
          <w:szCs w:val="28"/>
        </w:rPr>
        <w:pict>
          <v:shape id="_x0000_s1042" type="#_x0000_t202" style="position:absolute;left:0;text-align:left;margin-left:83.2pt;margin-top:1.45pt;width:99.55pt;height:16pt;z-index:5" filled="f" stroked="f">
            <v:textbox inset="0,.7mm,0,0">
              <w:txbxContent>
                <w:p w:rsidR="006A46FE" w:rsidRPr="00F25696" w:rsidRDefault="00CF304C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ログイン</w:t>
                  </w:r>
                  <w:r w:rsidR="007C489D">
                    <w:rPr>
                      <w:rFonts w:hint="eastAsia"/>
                      <w:sz w:val="20"/>
                      <w:szCs w:val="20"/>
                    </w:rPr>
                    <w:t>基本情報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line id="_x0000_s1038" style="position:absolute;left:0;text-align:left;flip:x;z-index:1" from="58.05pt,17.45pt" to="293.75pt,17.45pt">
            <v:stroke endarrow="block"/>
          </v:line>
        </w:pict>
      </w:r>
      <w:r>
        <w:rPr>
          <w:noProof/>
          <w:sz w:val="28"/>
          <w:szCs w:val="28"/>
        </w:rPr>
        <w:pict>
          <v:group id="_x0000_s1026" style="position:absolute;left:0;text-align:left;margin-left:290pt;margin-top:11.9pt;width:54.3pt;height:58.8pt;z-index:2" coordorigin="448,597" coordsize="84,97">
            <v:roundrect id="_x0000_s1027" style="position:absolute;left:448;top:597;width:84;height:97" arcsize="10923f"/>
            <v:shape id="_x0000_s1028" type="#_x0000_t202" style="position:absolute;left:448;top:631;width:84;height:29" filled="f">
              <v:textbox style="mso-direction-alt:auto" inset="0,.5mm,0,0">
                <w:txbxContent>
                  <w:p w:rsidR="006A46FE" w:rsidRPr="00904BD1" w:rsidRDefault="00401291" w:rsidP="006A46FE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基本情報</w:t>
                    </w:r>
                  </w:p>
                </w:txbxContent>
              </v:textbox>
            </v:shape>
            <v:shape id="_x0000_s1029" type="#_x0000_t202" style="position:absolute;left:448;top:600;width:84;height:29" filled="f" stroked="f">
              <v:textbox style="mso-direction-alt:auto" inset="0,0,0,0">
                <w:txbxContent>
                  <w:p w:rsidR="006A46FE" w:rsidRDefault="006A46FE" w:rsidP="006A46FE">
                    <w:pPr>
                      <w:jc w:val="center"/>
                    </w:pPr>
                    <w:r>
                      <w:rPr>
                        <w:rFonts w:ascii="Times New Roman" w:hAnsi="Times New Roman"/>
                        <w:sz w:val="24"/>
                      </w:rPr>
                      <w:t>1.</w:t>
                    </w:r>
                    <w:r w:rsidR="00401291">
                      <w:rPr>
                        <w:rFonts w:ascii="Times New Roman" w:hAnsi="Times New Roman"/>
                        <w:sz w:val="24"/>
                      </w:rPr>
                      <w:t>2.5.1</w:t>
                    </w:r>
                  </w:p>
                </w:txbxContent>
              </v:textbox>
            </v:shape>
            <v:shape id="_x0000_s1030" type="#_x0000_t202" style="position:absolute;left:448;top:662;width:84;height:29" filled="f" stroked="f">
              <v:textbox style="mso-direction-alt:auto" inset="0,.6mm,0,0">
                <w:txbxContent>
                  <w:p w:rsidR="006A46FE" w:rsidRDefault="006A46FE" w:rsidP="006A46FE">
                    <w:pPr>
                      <w:jc w:val="center"/>
                    </w:pPr>
                  </w:p>
                </w:txbxContent>
              </v:textbox>
            </v:shape>
          </v:group>
        </w:pict>
      </w:r>
      <w:r>
        <w:rPr>
          <w:noProof/>
          <w:sz w:val="28"/>
          <w:szCs w:val="28"/>
        </w:rPr>
        <w:pict>
          <v:group id="_x0000_s1035" style="position:absolute;left:0;text-align:left;margin-left:6.15pt;margin-top:7.55pt;width:48.15pt;height:44.2pt;z-index:3" coordorigin="615,655" coordsize="88,81">
            <v:shape id="_x0000_s1036" type="#_x0000_t202" style="position:absolute;left:615;top:655;width:78;height:73;mso-wrap-style:tight">
              <v:textbox style="mso-next-textbox:#_x0000_s1036;mso-direction-alt:auto">
                <w:txbxContent>
                  <w:p w:rsidR="006A46FE" w:rsidRDefault="006A46FE" w:rsidP="006A46FE"/>
                </w:txbxContent>
              </v:textbox>
            </v:shape>
            <v:shape id="_x0000_s1037" type="#_x0000_t202" style="position:absolute;left:625;top:663;width:78;height:73">
              <v:textbox style="mso-next-textbox:#_x0000_s1037;mso-direction-alt:auto" inset="0,2.07mm,0,0">
                <w:txbxContent>
                  <w:p w:rsidR="006A46FE" w:rsidRDefault="006A46FE" w:rsidP="006A46FE">
                    <w:pPr>
                      <w:jc w:val="center"/>
                    </w:pPr>
                    <w:r>
                      <w:rPr>
                        <w:rFonts w:hint="eastAsia"/>
                      </w:rPr>
                      <w:t>顧客</w:t>
                    </w:r>
                  </w:p>
                </w:txbxContent>
              </v:textbox>
            </v:shape>
          </v:group>
        </w:pict>
      </w:r>
    </w:p>
    <w:p w:rsidR="00992730" w:rsidRPr="00992730" w:rsidRDefault="00D34FBB" w:rsidP="00992730">
      <w:pPr>
        <w:rPr>
          <w:sz w:val="28"/>
          <w:szCs w:val="28"/>
        </w:rPr>
      </w:pPr>
      <w:r>
        <w:rPr>
          <w:noProof/>
        </w:rPr>
        <w:pict>
          <v:shape id="_x0000_s1136" type="#_x0000_t202" style="position:absolute;left:0;text-align:left;margin-left:350.7pt;margin-top:12.15pt;width:115.4pt;height:17.35pt;z-index:52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" filled="f" stroked="f">
            <v:textbox style="mso-next-textbox:#_x0000_s1136" inset="0,.7mm,0,0">
              <w:txbxContent>
                <w:p w:rsidR="001A3C97" w:rsidRDefault="00CF304C" w:rsidP="001A3C97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ログイン情報</w:t>
                  </w:r>
                  <w:r w:rsidR="001A3C97">
                    <w:rPr>
                      <w:rFonts w:hint="eastAsia"/>
                      <w:sz w:val="20"/>
                      <w:szCs w:val="20"/>
                    </w:rPr>
                    <w:t>更</w:t>
                  </w:r>
                  <w:r>
                    <w:rPr>
                      <w:rFonts w:hint="eastAsia"/>
                      <w:sz w:val="20"/>
                      <w:szCs w:val="20"/>
                    </w:rPr>
                    <w:t>新データ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group id="_x0000_s1031" style="position:absolute;left:0;text-align:left;margin-left:470.1pt;margin-top:23.65pt;width:86.15pt;height:15.95pt;z-index:4" coordorigin="749,508" coordsize="156,39">
            <v:shape id="_x0000_s1032" type="#_x0000_t202" style="position:absolute;left:756;top:508;width:147;height:38" filled="f" stroked="f">
              <v:textbox style="mso-direction-alt:auto" inset="1.5mm,.5mm,0,0">
                <w:txbxContent>
                  <w:p w:rsidR="006A46FE" w:rsidRDefault="00850529" w:rsidP="006A46FE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hint="eastAsia"/>
                        <w:sz w:val="20"/>
                        <w:szCs w:val="20"/>
                      </w:rPr>
                      <w:t>ログイン</w:t>
                    </w:r>
                    <w:r w:rsidR="00F72EE5">
                      <w:rPr>
                        <w:rFonts w:ascii="Times New Roman" w:hAnsi="Times New Roman" w:hint="eastAsia"/>
                        <w:sz w:val="20"/>
                        <w:szCs w:val="20"/>
                      </w:rPr>
                      <w:t>台帳</w:t>
                    </w:r>
                  </w:p>
                  <w:p w:rsidR="00F72EE5" w:rsidRPr="00F25696" w:rsidRDefault="00F72EE5" w:rsidP="006A46FE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_x0000_s1033" style="position:absolute;left:749;top:508;width:156;height:39" coordsize="156,39" path="m156,l,,,39r156,e" filled="f">
              <v:path arrowok="t"/>
            </v:shape>
            <v:line id="_x0000_s1034" style="position:absolute" from="759,508" to="759,547"/>
          </v:group>
        </w:pict>
      </w:r>
      <w:r>
        <w:rPr>
          <w:noProof/>
          <w:sz w:val="28"/>
          <w:szCs w:val="28"/>
        </w:rPr>
        <w:pict>
          <v:shape id="_x0000_s1124" type="#_x0000_t32" style="position:absolute;left:0;text-align:left;margin-left:556.25pt;margin-top:29.55pt;width:150.75pt;height:0;z-index:41" o:connectortype="straight"/>
        </w:pict>
      </w:r>
      <w:r>
        <w:rPr>
          <w:noProof/>
        </w:rPr>
        <w:pict>
          <v:shape id="Text Box 114" o:spid="_x0000_s1094" type="#_x0000_t202" style="position:absolute;left:0;text-align:left;margin-left:564.5pt;margin-top:12.2pt;width:126.5pt;height:17.35pt;z-index:21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" filled="f" stroked="f">
            <v:textbox style="mso-next-textbox:#Text Box 114" inset="0,.7mm,0,0">
              <w:txbxContent>
                <w:p w:rsidR="007C489D" w:rsidRDefault="00CF304C" w:rsidP="007C489D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ログイン</w:t>
                  </w:r>
                  <w:r w:rsidR="00D766E7">
                    <w:rPr>
                      <w:rFonts w:hint="eastAsia"/>
                      <w:sz w:val="20"/>
                      <w:szCs w:val="20"/>
                    </w:rPr>
                    <w:t>基本情報検索結果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26" type="#_x0000_t32" style="position:absolute;left:0;text-align:left;margin-left:344.3pt;margin-top:6pt;width:376.95pt;height:0;z-index:43" o:connectortype="straight"/>
        </w:pict>
      </w:r>
      <w:r>
        <w:rPr>
          <w:noProof/>
          <w:sz w:val="28"/>
          <w:szCs w:val="28"/>
        </w:rPr>
        <w:pict>
          <v:shape id="_x0000_s1125" type="#_x0000_t32" style="position:absolute;left:0;text-align:left;margin-left:707pt;margin-top:29.5pt;width:0;height:72.9pt;z-index:4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11" type="#_x0000_t32" style="position:absolute;left:0;text-align:left;margin-left:344.3pt;margin-top:29.5pt;width:119.05pt;height:0;z-index:29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83" type="#_x0000_t32" style="position:absolute;left:0;text-align:left;margin-left:721.25pt;margin-top:6pt;width:0;height:98.75pt;z-index:15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86" type="#_x0000_t32" style="position:absolute;left:0;text-align:left;margin-left:24.55pt;margin-top:22pt;width:0;height:209.4pt;flip:y;z-index:17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03" type="#_x0000_t32" style="position:absolute;left:0;text-align:left;margin-left:11.6pt;margin-top:22.45pt;width:0;height:231.2pt;z-index:24" o:connectortype="straight"/>
        </w:pict>
      </w:r>
      <w:r>
        <w:rPr>
          <w:noProof/>
          <w:sz w:val="28"/>
          <w:szCs w:val="28"/>
        </w:rPr>
        <w:pict>
          <v:shape id="_x0000_s1085" type="#_x0000_t32" style="position:absolute;left:0;text-align:left;margin-left:48.85pt;margin-top:22pt;width:.05pt;height:101.3pt;flip:y;z-index:1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04" type="#_x0000_t32" style="position:absolute;left:0;text-align:left;margin-left:35pt;margin-top:22pt;width:0;height:118.3pt;z-index:25" o:connectortype="straight"/>
        </w:pict>
      </w:r>
      <w:r>
        <w:rPr>
          <w:noProof/>
        </w:rPr>
        <w:pict>
          <v:shape id="_x0000_s1102" type="#_x0000_t32" style="position:absolute;left:0;text-align:left;margin-left:54.3pt;margin-top:12.2pt;width:235.7pt;height:0;z-index:23" o:connectortype="straight">
            <v:stroke endarrow="block"/>
          </v:shape>
        </w:pict>
      </w:r>
    </w:p>
    <w:p w:rsidR="00992730" w:rsidRPr="00992730" w:rsidRDefault="00992730" w:rsidP="00992730">
      <w:pPr>
        <w:rPr>
          <w:sz w:val="28"/>
          <w:szCs w:val="28"/>
        </w:rPr>
      </w:pPr>
    </w:p>
    <w:p w:rsidR="00992730" w:rsidRPr="00992730" w:rsidRDefault="00992730" w:rsidP="00992730">
      <w:pPr>
        <w:rPr>
          <w:sz w:val="28"/>
          <w:szCs w:val="28"/>
        </w:rPr>
      </w:pPr>
    </w:p>
    <w:p w:rsidR="00992730" w:rsidRPr="00992730" w:rsidRDefault="008F5DC7" w:rsidP="00992730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131" type="#_x0000_t202" style="position:absolute;left:0;text-align:left;margin-left:350.7pt;margin-top:12.4pt;width:99.55pt;height:16pt;z-index:47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" filled="f" stroked="f">
            <v:textbox style="mso-next-textbox:#_x0000_s1131" inset="0,.7mm,0,0">
              <w:txbxContent>
                <w:p w:rsidR="001A3C97" w:rsidRDefault="001A3C97" w:rsidP="001A3C97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本人</w:t>
                  </w:r>
                  <w:r w:rsidR="008F5DC7">
                    <w:rPr>
                      <w:rFonts w:hint="eastAsia"/>
                      <w:sz w:val="20"/>
                      <w:szCs w:val="20"/>
                    </w:rPr>
                    <w:t>関連</w:t>
                  </w:r>
                  <w:r>
                    <w:rPr>
                      <w:rFonts w:hint="eastAsia"/>
                      <w:sz w:val="20"/>
                      <w:szCs w:val="20"/>
                    </w:rPr>
                    <w:t>情報</w:t>
                  </w:r>
                </w:p>
              </w:txbxContent>
            </v:textbox>
          </v:shape>
        </w:pict>
      </w:r>
      <w:r w:rsidR="00D34FBB">
        <w:rPr>
          <w:noProof/>
        </w:rPr>
        <w:pict>
          <v:shape id="Text Box 113" o:spid="_x0000_s1093" type="#_x0000_t202" style="position:absolute;left:0;text-align:left;margin-left:350.7pt;margin-top:28.15pt;width:149.8pt;height:20.25pt;z-index:20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" filled="f" stroked="f">
            <v:textbox inset="0,.7mm,0,0">
              <w:txbxContent>
                <w:p w:rsidR="007C489D" w:rsidRDefault="00D766E7" w:rsidP="007C489D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本人</w:t>
                  </w:r>
                  <w:r w:rsidR="008F5DC7">
                    <w:rPr>
                      <w:rFonts w:hint="eastAsia"/>
                      <w:sz w:val="20"/>
                      <w:szCs w:val="20"/>
                    </w:rPr>
                    <w:t>関連</w:t>
                  </w:r>
                  <w:r>
                    <w:rPr>
                      <w:rFonts w:hint="eastAsia"/>
                      <w:sz w:val="20"/>
                      <w:szCs w:val="20"/>
                    </w:rPr>
                    <w:t>情報検索</w:t>
                  </w:r>
                  <w:r w:rsidR="00036B84">
                    <w:rPr>
                      <w:rFonts w:hint="eastAsia"/>
                      <w:sz w:val="20"/>
                      <w:szCs w:val="20"/>
                    </w:rPr>
                    <w:t>条件</w:t>
                  </w:r>
                  <w:r w:rsidR="00CF304C">
                    <w:rPr>
                      <w:rFonts w:hint="eastAsia"/>
                      <w:sz w:val="20"/>
                      <w:szCs w:val="20"/>
                    </w:rPr>
                    <w:t>データ</w:t>
                  </w:r>
                </w:p>
              </w:txbxContent>
            </v:textbox>
          </v:shape>
        </w:pict>
      </w:r>
      <w:r w:rsidR="00D34FBB">
        <w:rPr>
          <w:noProof/>
          <w:sz w:val="28"/>
          <w:szCs w:val="28"/>
        </w:rPr>
        <w:pict>
          <v:shape id="_x0000_s1123" type="#_x0000_t32" style="position:absolute;left:0;text-align:left;margin-left:344.3pt;margin-top:28.4pt;width:350.45pt;height:0;flip:x;z-index:40" o:connectortype="straight">
            <v:stroke endarrow="block"/>
          </v:shape>
        </w:pict>
      </w:r>
      <w:r w:rsidR="00D34FBB">
        <w:rPr>
          <w:noProof/>
        </w:rPr>
        <w:pict>
          <v:shape id="Text Box 108" o:spid="_x0000_s1090" type="#_x0000_t202" style="position:absolute;left:0;text-align:left;margin-left:83.2pt;margin-top:19.4pt;width:99.55pt;height:16pt;z-index:1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" filled="f" stroked="f">
            <v:textbox style="mso-next-textbox:#Text Box 108" inset="0,.7mm,0,0">
              <w:txbxContent>
                <w:p w:rsidR="007C489D" w:rsidRDefault="007C489D" w:rsidP="007C489D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本人</w:t>
                  </w:r>
                  <w:r w:rsidR="008F5DC7">
                    <w:rPr>
                      <w:rFonts w:hint="eastAsia"/>
                      <w:sz w:val="20"/>
                      <w:szCs w:val="20"/>
                    </w:rPr>
                    <w:t>関連</w:t>
                  </w:r>
                  <w:r>
                    <w:rPr>
                      <w:rFonts w:hint="eastAsia"/>
                      <w:sz w:val="20"/>
                      <w:szCs w:val="20"/>
                    </w:rPr>
                    <w:t>情報</w:t>
                  </w:r>
                </w:p>
              </w:txbxContent>
            </v:textbox>
          </v:shape>
        </w:pict>
      </w:r>
      <w:r w:rsidR="00D34FBB">
        <w:rPr>
          <w:noProof/>
          <w:sz w:val="28"/>
          <w:szCs w:val="28"/>
        </w:rPr>
        <w:pict>
          <v:group id="_x0000_s1052" style="position:absolute;left:0;text-align:left;margin-left:290pt;margin-top:14.5pt;width:54.3pt;height:58.8pt;z-index:10" coordorigin="448,597" coordsize="84,97">
            <v:roundrect id="_x0000_s1053" style="position:absolute;left:448;top:597;width:84;height:97" arcsize="10923f"/>
            <v:shape id="_x0000_s1054" type="#_x0000_t202" style="position:absolute;left:448;top:631;width:84;height:29" filled="f">
              <v:textbox style="mso-direction-alt:auto" inset="0,.5mm,0,0">
                <w:txbxContent>
                  <w:p w:rsidR="00401291" w:rsidRPr="00904BD1" w:rsidRDefault="00401291" w:rsidP="00401291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本人情報</w:t>
                    </w:r>
                  </w:p>
                </w:txbxContent>
              </v:textbox>
            </v:shape>
            <v:shape id="_x0000_s1055" type="#_x0000_t202" style="position:absolute;left:448;top:600;width:84;height:29" filled="f" stroked="f">
              <v:textbox style="mso-direction-alt:auto" inset="0,0,0,0">
                <w:txbxContent>
                  <w:p w:rsidR="00401291" w:rsidRDefault="00401291" w:rsidP="00401291">
                    <w:pPr>
                      <w:jc w:val="center"/>
                    </w:pPr>
                    <w:r>
                      <w:rPr>
                        <w:rFonts w:ascii="Times New Roman" w:hAnsi="Times New Roman"/>
                        <w:sz w:val="24"/>
                      </w:rPr>
                      <w:t>1.2.5.2</w:t>
                    </w:r>
                  </w:p>
                </w:txbxContent>
              </v:textbox>
            </v:shape>
            <v:shape id="_x0000_s1056" type="#_x0000_t202" style="position:absolute;left:448;top:662;width:84;height:29" filled="f" stroked="f">
              <v:textbox style="mso-direction-alt:auto" inset="0,.6mm,0,0">
                <w:txbxContent>
                  <w:p w:rsidR="00401291" w:rsidRDefault="00401291" w:rsidP="00401291">
                    <w:pPr>
                      <w:jc w:val="center"/>
                    </w:pPr>
                  </w:p>
                </w:txbxContent>
              </v:textbox>
            </v:shape>
          </v:group>
        </w:pict>
      </w:r>
      <w:r w:rsidR="00D34FBB">
        <w:rPr>
          <w:noProof/>
        </w:rPr>
        <w:pict>
          <v:group id="Group 91" o:spid="_x0000_s1062" style="position:absolute;left:0;text-align:left;margin-left:694.75pt;margin-top:14.5pt;width:54.3pt;height:58.8pt;z-index:12" coordorigin="448,597" coordsize="84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">
            <v:roundrect id="AutoShape 92" o:spid="_x0000_s1063" style="position:absolute;left:448;top:597;width:84;height:9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"/>
            <v:shape id="Text Box 93" o:spid="_x0000_s1064" type="#_x0000_t202" style="position:absolute;left:448;top:631;width:8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" filled="f">
              <v:textbox inset="0,.5mm,0,0">
                <w:txbxContent>
                  <w:p w:rsidR="00401291" w:rsidRDefault="00401291" w:rsidP="00401291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検索</w:t>
                    </w:r>
                  </w:p>
                </w:txbxContent>
              </v:textbox>
            </v:shape>
            <v:shape id="Text Box 94" o:spid="_x0000_s1065" type="#_x0000_t202" style="position:absolute;left:448;top:600;width:8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+a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iDg/msMAAADbAAAADwAA&#10;AAAAAAAAAAAAAAAHAgAAZHJzL2Rvd25yZXYueG1sUEsFBgAAAAADAAMAtwAAAPcCAAAAAA==&#10;" filled="f" stroked="f">
              <v:textbox inset="0,0,0,0">
                <w:txbxContent>
                  <w:p w:rsidR="00401291" w:rsidRDefault="00401291" w:rsidP="00401291">
                    <w:pPr>
                      <w:jc w:val="center"/>
                    </w:pPr>
                    <w:r>
                      <w:rPr>
                        <w:rFonts w:ascii="Times New Roman" w:hAnsi="Times New Roman"/>
                        <w:sz w:val="24"/>
                      </w:rPr>
                      <w:t>3.0</w:t>
                    </w:r>
                  </w:p>
                </w:txbxContent>
              </v:textbox>
            </v:shape>
            <v:shape id="Text Box 95" o:spid="_x0000_s1066" type="#_x0000_t202" style="position:absolute;left:448;top:662;width:8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" filled="f" stroked="f">
              <v:textbox inset="0,.6mm,0,0">
                <w:txbxContent>
                  <w:p w:rsidR="00401291" w:rsidRDefault="00401291" w:rsidP="00401291">
                    <w:pPr>
                      <w:jc w:val="center"/>
                    </w:pPr>
                  </w:p>
                </w:txbxContent>
              </v:textbox>
            </v:shape>
          </v:group>
        </w:pict>
      </w:r>
    </w:p>
    <w:p w:rsidR="00992730" w:rsidRPr="00992730" w:rsidRDefault="008F5DC7" w:rsidP="00992730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137" type="#_x0000_t202" style="position:absolute;left:0;text-align:left;margin-left:350.7pt;margin-top:15.6pt;width:112.65pt;height:20.85pt;z-index:53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" filled="f" stroked="f">
            <v:textbox inset="0,.7mm,0,0">
              <w:txbxContent>
                <w:p w:rsidR="001A3C97" w:rsidRDefault="008F5DC7" w:rsidP="001A3C97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本人関連情報更新データ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4" type="#_x0000_t202" style="position:absolute;left:0;text-align:left;margin-left:83.2pt;margin-top:4.6pt;width:113.1pt;height:21.6pt;z-index:50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" filled="f" stroked="f">
            <v:textbox inset="0,.7mm,0,0">
              <w:txbxContent>
                <w:p w:rsidR="001A3C97" w:rsidRDefault="008F5DC7" w:rsidP="001A3C97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本人関連情報</w:t>
                  </w:r>
                  <w:r w:rsidR="001A3C97">
                    <w:rPr>
                      <w:rFonts w:hint="eastAsia"/>
                      <w:sz w:val="20"/>
                      <w:szCs w:val="20"/>
                    </w:rPr>
                    <w:t>更新データ</w:t>
                  </w:r>
                </w:p>
              </w:txbxContent>
            </v:textbox>
          </v:shape>
        </w:pict>
      </w:r>
      <w:r w:rsidR="00D34FBB">
        <w:rPr>
          <w:noProof/>
          <w:sz w:val="28"/>
          <w:szCs w:val="28"/>
        </w:rPr>
        <w:pict>
          <v:shape id="_x0000_s1048" type="#_x0000_t202" style="position:absolute;left:0;text-align:left;margin-left:568.25pt;margin-top:19.1pt;width:99.55pt;height:16pt;z-index:7" filled="f" stroked="f">
            <v:textbox style="mso-next-textbox:#_x0000_s1048" inset="0,.7mm,0,0">
              <w:txbxContent>
                <w:p w:rsidR="000C736F" w:rsidRPr="00F25696" w:rsidRDefault="00D766E7" w:rsidP="000C736F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本人情報検索結果</w:t>
                  </w:r>
                </w:p>
              </w:txbxContent>
            </v:textbox>
          </v:shape>
        </w:pict>
      </w:r>
      <w:r w:rsidR="00D34FBB">
        <w:rPr>
          <w:noProof/>
          <w:sz w:val="28"/>
          <w:szCs w:val="28"/>
        </w:rPr>
        <w:pict>
          <v:shape id="_x0000_s1122" type="#_x0000_t32" style="position:absolute;left:0;text-align:left;margin-left:344.3pt;margin-top:15.6pt;width:350.45pt;height:0;z-index:39" o:connectortype="straight">
            <v:stroke endarrow="block"/>
          </v:shape>
        </w:pict>
      </w:r>
      <w:r w:rsidR="00D34FBB">
        <w:rPr>
          <w:noProof/>
          <w:sz w:val="28"/>
          <w:szCs w:val="28"/>
        </w:rPr>
        <w:pict>
          <v:group id="_x0000_s1096" style="position:absolute;left:0;text-align:left;margin-left:462.25pt;margin-top:28.05pt;width:86.15pt;height:15.95pt;z-index:22" coordorigin="749,508" coordsize="156,39">
            <v:shape id="_x0000_s1097" type="#_x0000_t202" style="position:absolute;left:756;top:508;width:147;height:38" filled="f" stroked="f">
              <v:textbox style="mso-direction-alt:auto" inset="1.5mm,.5mm,0,0">
                <w:txbxContent>
                  <w:p w:rsidR="00850529" w:rsidRDefault="00850529" w:rsidP="00850529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hint="eastAsia"/>
                        <w:sz w:val="20"/>
                        <w:szCs w:val="20"/>
                      </w:rPr>
                      <w:t>顧客台帳</w:t>
                    </w:r>
                  </w:p>
                  <w:p w:rsidR="00850529" w:rsidRPr="00F25696" w:rsidRDefault="00850529" w:rsidP="00850529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_x0000_s1098" style="position:absolute;left:749;top:508;width:156;height:39" coordsize="156,39" path="m156,l,,,39r156,e" filled="f">
              <v:path arrowok="t"/>
            </v:shape>
            <v:line id="_x0000_s1099" style="position:absolute" from="759,508" to="759,547"/>
          </v:group>
        </w:pict>
      </w:r>
      <w:r w:rsidR="00D34FBB">
        <w:rPr>
          <w:noProof/>
        </w:rPr>
        <w:pict>
          <v:shape id="_x0000_s1109" type="#_x0000_t32" style="position:absolute;left:0;text-align:left;margin-left:48.85pt;margin-top:4.6pt;width:241.15pt;height:0;z-index:28" o:connectortype="straight"/>
        </w:pict>
      </w:r>
      <w:r w:rsidR="00D34FBB">
        <w:rPr>
          <w:noProof/>
          <w:sz w:val="28"/>
          <w:szCs w:val="28"/>
        </w:rPr>
        <w:pict>
          <v:shape id="_x0000_s1105" type="#_x0000_t32" style="position:absolute;left:0;text-align:left;margin-left:35pt;margin-top:23.1pt;width:255pt;height:0;z-index:26" o:connectortype="straight">
            <v:stroke endarrow="block"/>
          </v:shape>
        </w:pict>
      </w:r>
    </w:p>
    <w:p w:rsidR="00992730" w:rsidRPr="00992730" w:rsidRDefault="00D34FBB" w:rsidP="00992730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121" type="#_x0000_t32" style="position:absolute;left:0;text-align:left;margin-left:548.4pt;margin-top:5.8pt;width:146.35pt;height:0;z-index:3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20" type="#_x0000_t32" style="position:absolute;left:0;text-align:left;margin-left:739.25pt;margin-top:14.7pt;width:0;height:101.4pt;flip:y;z-index:37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17" type="#_x0000_t32" style="position:absolute;left:0;text-align:left;margin-left:707pt;margin-top:14.7pt;width:0;height:59.35pt;z-index:34" o:connectortype="straight"/>
        </w:pict>
      </w:r>
      <w:r>
        <w:rPr>
          <w:noProof/>
          <w:sz w:val="28"/>
          <w:szCs w:val="28"/>
        </w:rPr>
        <w:pict>
          <v:shape id="_x0000_s1116" type="#_x0000_t32" style="position:absolute;left:0;text-align:left;margin-left:721.25pt;margin-top:14.7pt;width:0;height:75.1pt;flip:y;z-index:33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12" type="#_x0000_t32" style="position:absolute;left:0;text-align:left;margin-left:344.3pt;margin-top:5.8pt;width:119.05pt;height:0;z-index:30" o:connectortype="straight">
            <v:stroke endarrow="block"/>
          </v:shape>
        </w:pict>
      </w:r>
    </w:p>
    <w:p w:rsidR="00992730" w:rsidRPr="00992730" w:rsidRDefault="00D34FBB" w:rsidP="00992730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130" type="#_x0000_t202" style="position:absolute;left:0;text-align:left;margin-left:350.7pt;margin-top:28.75pt;width:99.55pt;height:16pt;z-index:4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" filled="f" stroked="f">
            <v:textbox inset="0,.7mm,0,0">
              <w:txbxContent>
                <w:p w:rsidR="001A3C97" w:rsidRDefault="001A3C97" w:rsidP="001A3C97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支払方法設定情報</w:t>
                  </w:r>
                </w:p>
              </w:txbxContent>
            </v:textbox>
          </v:shape>
        </w:pict>
      </w:r>
    </w:p>
    <w:p w:rsidR="00992730" w:rsidRPr="00992730" w:rsidRDefault="00D34FBB" w:rsidP="00992730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49" type="#_x0000_t202" style="position:absolute;left:0;text-align:left;margin-left:350.7pt;margin-top:15.45pt;width:135.8pt;height:15.75pt;z-index:8" filled="f" stroked="f">
            <v:textbox inset="0,.7mm,0,0">
              <w:txbxContent>
                <w:p w:rsidR="000C736F" w:rsidRPr="00F25696" w:rsidRDefault="00D766E7" w:rsidP="000C736F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設定支払方法検索</w:t>
                  </w:r>
                  <w:r w:rsidR="00036B84">
                    <w:rPr>
                      <w:rFonts w:hint="eastAsia"/>
                      <w:sz w:val="20"/>
                      <w:szCs w:val="20"/>
                    </w:rPr>
                    <w:t>条件</w:t>
                  </w:r>
                  <w:r w:rsidR="00BB66C8">
                    <w:rPr>
                      <w:rFonts w:hint="eastAsia"/>
                      <w:sz w:val="20"/>
                      <w:szCs w:val="20"/>
                    </w:rPr>
                    <w:t>データ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8" type="#_x0000_t32" style="position:absolute;left:0;text-align:left;margin-left:344.3pt;margin-top:15.45pt;width:362.7pt;height:0;flip:x;z-index:35" o:connectortype="straight">
            <v:stroke endarrow="block"/>
          </v:shape>
        </w:pict>
      </w:r>
      <w:r>
        <w:rPr>
          <w:noProof/>
        </w:rPr>
        <w:pict>
          <v:shape id="Text Box 111" o:spid="_x0000_s1092" type="#_x0000_t202" style="position:absolute;left:0;text-align:left;margin-left:83.2pt;margin-top:10.9pt;width:99.55pt;height:16pt;z-index:19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" filled="f" stroked="f">
            <v:textbox inset="0,.7mm,0,0">
              <w:txbxContent>
                <w:p w:rsidR="007C489D" w:rsidRDefault="00D766E7" w:rsidP="007C489D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支払方法</w:t>
                  </w:r>
                  <w:r w:rsidR="00016491">
                    <w:rPr>
                      <w:rFonts w:hint="eastAsia"/>
                      <w:sz w:val="20"/>
                      <w:szCs w:val="20"/>
                    </w:rPr>
                    <w:t>設定</w:t>
                  </w:r>
                  <w:r>
                    <w:rPr>
                      <w:rFonts w:hint="eastAsia"/>
                      <w:sz w:val="20"/>
                      <w:szCs w:val="20"/>
                    </w:rPr>
                    <w:t>情報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77" type="#_x0000_t32" style="position:absolute;left:0;text-align:left;margin-left:24.5pt;margin-top:26.9pt;width:265.5pt;height:0;flip:x;z-index:14" o:connectortype="straight"/>
        </w:pict>
      </w:r>
      <w:r>
        <w:rPr>
          <w:noProof/>
        </w:rPr>
        <w:pict>
          <v:group id="Group 81" o:spid="_x0000_s1057" style="position:absolute;left:0;text-align:left;margin-left:290pt;margin-top:5.7pt;width:54.3pt;height:58.8pt;z-index:11" coordorigin="448,597" coordsize="84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">
            <v:roundrect id="AutoShape 82" o:spid="_x0000_s1058" style="position:absolute;left:448;top:597;width:84;height:9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"/>
            <v:shape id="Text Box 83" o:spid="_x0000_s1059" type="#_x0000_t202" style="position:absolute;left:448;top:631;width:8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" filled="f">
              <v:textbox inset="0,.5mm,0,0">
                <w:txbxContent>
                  <w:p w:rsidR="00401291" w:rsidRDefault="00401291" w:rsidP="00401291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支払方法</w:t>
                    </w:r>
                  </w:p>
                </w:txbxContent>
              </v:textbox>
            </v:shape>
            <v:shape id="Text Box 84" o:spid="_x0000_s1060" type="#_x0000_t202" style="position:absolute;left:448;top:600;width:8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alHxAAAANsAAAAPAAAAZHJzL2Rvd25yZXYueG1sRI9Ba8JA&#10;FITvBf/D8gRvdVMF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A3hqUfEAAAA2wAAAA8A&#10;AAAAAAAAAAAAAAAABwIAAGRycy9kb3ducmV2LnhtbFBLBQYAAAAAAwADALcAAAD4AgAAAAA=&#10;" filled="f" stroked="f">
              <v:textbox inset="0,0,0,0">
                <w:txbxContent>
                  <w:p w:rsidR="00401291" w:rsidRDefault="00401291" w:rsidP="00401291">
                    <w:pPr>
                      <w:jc w:val="center"/>
                    </w:pPr>
                    <w:r>
                      <w:rPr>
                        <w:rFonts w:ascii="Times New Roman" w:hAnsi="Times New Roman"/>
                        <w:sz w:val="24"/>
                      </w:rPr>
                      <w:t>1.2.5.3</w:t>
                    </w:r>
                  </w:p>
                </w:txbxContent>
              </v:textbox>
            </v:shape>
            <v:shape id="Text Box 85" o:spid="_x0000_s1061" type="#_x0000_t202" style="position:absolute;left:448;top:662;width:8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" filled="f" stroked="f">
              <v:textbox inset="0,.6mm,0,0">
                <w:txbxContent>
                  <w:p w:rsidR="00401291" w:rsidRDefault="00401291" w:rsidP="00401291">
                    <w:pPr>
                      <w:jc w:val="center"/>
                    </w:pPr>
                  </w:p>
                </w:txbxContent>
              </v:textbox>
            </v:shape>
          </v:group>
        </w:pict>
      </w:r>
    </w:p>
    <w:p w:rsidR="00992730" w:rsidRPr="00992730" w:rsidRDefault="00BB66C8" w:rsidP="00992730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138" type="#_x0000_t202" style="position:absolute;left:0;text-align:left;margin-left:350.7pt;margin-top:10.8pt;width:111.55pt;height:17.35pt;z-index:54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" filled="f" stroked="f">
            <v:textbox style="mso-next-textbox:#_x0000_s1138" inset="0,.7mm,0,0">
              <w:txbxContent>
                <w:p w:rsidR="001A3C97" w:rsidRDefault="00BB66C8" w:rsidP="001A3C97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支払方法設定</w:t>
                  </w:r>
                  <w:r w:rsidR="00DE67BB">
                    <w:rPr>
                      <w:rFonts w:hint="eastAsia"/>
                      <w:sz w:val="20"/>
                      <w:szCs w:val="20"/>
                    </w:rPr>
                    <w:t>更新</w:t>
                  </w:r>
                  <w:r>
                    <w:rPr>
                      <w:rFonts w:hint="eastAsia"/>
                      <w:sz w:val="20"/>
                      <w:szCs w:val="20"/>
                    </w:rPr>
                    <w:t>データ</w:t>
                  </w:r>
                </w:p>
              </w:txbxContent>
            </v:textbox>
          </v:shape>
        </w:pict>
      </w:r>
      <w:r w:rsidR="00D34FBB">
        <w:rPr>
          <w:noProof/>
          <w:sz w:val="28"/>
          <w:szCs w:val="28"/>
        </w:rPr>
        <w:pict>
          <v:shape id="_x0000_s1135" type="#_x0000_t202" style="position:absolute;left:0;text-align:left;margin-left:79.45pt;margin-top:2.15pt;width:134.8pt;height:17.1pt;z-index:51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" filled="f" stroked="f">
            <v:textbox inset="0,.7mm,0,0">
              <w:txbxContent>
                <w:p w:rsidR="001A3C97" w:rsidRDefault="00C546BA" w:rsidP="001A3C97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支</w:t>
                  </w:r>
                  <w:r w:rsidR="00DE67BB">
                    <w:rPr>
                      <w:rFonts w:hint="eastAsia"/>
                      <w:sz w:val="20"/>
                      <w:szCs w:val="20"/>
                    </w:rPr>
                    <w:t>払方法設定更新</w:t>
                  </w:r>
                  <w:bookmarkStart w:id="0" w:name="_GoBack"/>
                  <w:bookmarkEnd w:id="0"/>
                  <w:r>
                    <w:rPr>
                      <w:rFonts w:hint="eastAsia"/>
                      <w:sz w:val="20"/>
                      <w:szCs w:val="20"/>
                    </w:rPr>
                    <w:t>データ</w:t>
                  </w:r>
                </w:p>
              </w:txbxContent>
            </v:textbox>
          </v:shape>
        </w:pict>
      </w:r>
      <w:r w:rsidR="00D34FBB">
        <w:rPr>
          <w:noProof/>
          <w:sz w:val="28"/>
          <w:szCs w:val="28"/>
        </w:rPr>
        <w:pict>
          <v:shape id="_x0000_s1050" type="#_x0000_t202" style="position:absolute;left:0;text-align:left;margin-left:568.25pt;margin-top:12.2pt;width:116.75pt;height:16pt;z-index:9" filled="f" stroked="f">
            <v:textbox inset="0,.7mm,0,0">
              <w:txbxContent>
                <w:p w:rsidR="00D766E7" w:rsidRPr="00F25696" w:rsidRDefault="00D766E7" w:rsidP="00D766E7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支払方法</w:t>
                  </w:r>
                  <w:r w:rsidR="00016491">
                    <w:rPr>
                      <w:rFonts w:hint="eastAsia"/>
                      <w:sz w:val="20"/>
                      <w:szCs w:val="20"/>
                    </w:rPr>
                    <w:t>設定</w:t>
                  </w:r>
                  <w:r>
                    <w:rPr>
                      <w:rFonts w:hint="eastAsia"/>
                      <w:sz w:val="20"/>
                      <w:szCs w:val="20"/>
                    </w:rPr>
                    <w:t>検索結果</w:t>
                  </w:r>
                </w:p>
                <w:p w:rsidR="000C736F" w:rsidRPr="00F25696" w:rsidRDefault="000C736F" w:rsidP="000C736F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D34FBB">
        <w:rPr>
          <w:noProof/>
        </w:rPr>
        <w:pict>
          <v:shape id="_x0000_s1119" type="#_x0000_t32" style="position:absolute;left:0;text-align:left;margin-left:549.5pt;margin-top:28.15pt;width:189.75pt;height:0;z-index:36" o:connectortype="straight"/>
        </w:pict>
      </w:r>
      <w:r w:rsidR="00D34FBB">
        <w:rPr>
          <w:noProof/>
        </w:rPr>
        <w:pict>
          <v:shape id="_x0000_s1114" type="#_x0000_t32" style="position:absolute;left:0;text-align:left;margin-left:344.3pt;margin-top:1.9pt;width:376.95pt;height:0;z-index:32" o:connectortype="straight"/>
        </w:pict>
      </w:r>
      <w:r w:rsidR="00D34FBB">
        <w:rPr>
          <w:noProof/>
        </w:rPr>
        <w:pict>
          <v:shape id="_x0000_s1113" type="#_x0000_t32" style="position:absolute;left:0;text-align:left;margin-left:344.3pt;margin-top:28.15pt;width:119.05pt;height:.05pt;z-index:31" o:connectortype="straight">
            <v:stroke endarrow="block"/>
          </v:shape>
        </w:pict>
      </w:r>
      <w:r w:rsidR="00D34FBB">
        <w:rPr>
          <w:noProof/>
        </w:rPr>
        <w:pict>
          <v:group id="Group 104" o:spid="_x0000_s1071" style="position:absolute;left:0;text-align:left;margin-left:463.35pt;margin-top:19.25pt;width:86.15pt;height:15.95pt;z-index:13" coordorigin="749,508" coordsize="156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">
            <v:shape id="Text Box 105" o:spid="_x0000_s1072" type="#_x0000_t202" style="position:absolute;left:756;top:508;width:147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" filled="f" stroked="f">
              <v:textbox inset="1.5mm,.5mm,0,0">
                <w:txbxContent>
                  <w:p w:rsidR="00401291" w:rsidRDefault="00850529" w:rsidP="00401291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hint="eastAsia"/>
                        <w:sz w:val="20"/>
                        <w:szCs w:val="20"/>
                      </w:rPr>
                      <w:t>支払</w:t>
                    </w:r>
                    <w:r w:rsidR="00401291">
                      <w:rPr>
                        <w:rFonts w:ascii="Times New Roman" w:hAnsi="Times New Roman" w:hint="eastAsia"/>
                        <w:sz w:val="20"/>
                        <w:szCs w:val="20"/>
                      </w:rPr>
                      <w:t>台帳</w:t>
                    </w:r>
                  </w:p>
                  <w:p w:rsidR="00401291" w:rsidRDefault="00401291" w:rsidP="00401291">
                    <w:pPr>
                      <w:rPr>
                        <w:rFonts w:ascii="游明朝" w:hAnsi="游明朝"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Freeform 106" o:spid="_x0000_s1073" style="position:absolute;left:749;top:508;width:156;height:39;visibility:visible;mso-wrap-style:square;v-text-anchor:top" coordsize="156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" path="m156,l,,,39r156,e" filled="f">
              <v:path arrowok="t" o:connecttype="custom" o:connectlocs="156,0;0,0;0,39;156,39" o:connectangles="0,0,0,0"/>
            </v:shape>
            <v:line id="Line 107" o:spid="_x0000_s1074" style="position:absolute;visibility:visible;mso-wrap-style:square" from="759,508" to="759,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D0xxAAAANw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Jyn8PRMvkItfAAAA//8DAFBLAQItABQABgAIAAAAIQDb4fbL7gAAAIUBAAATAAAAAAAAAAAA&#10;AAAAAAAAAABbQ29udGVudF9UeXBlc10ueG1sUEsBAi0AFAAGAAgAAAAhAFr0LFu/AAAAFQEAAAsA&#10;AAAAAAAAAAAAAAAAHwEAAF9yZWxzLy5yZWxzUEsBAi0AFAAGAAgAAAAhAHZcPTHEAAAA3AAAAA8A&#10;AAAAAAAAAAAAAAAABwIAAGRycy9kb3ducmV2LnhtbFBLBQYAAAAAAwADALcAAAD4AgAAAAA=&#10;"/>
          </v:group>
        </w:pict>
      </w:r>
      <w:r w:rsidR="00D34FBB">
        <w:rPr>
          <w:noProof/>
        </w:rPr>
        <w:pict>
          <v:shape id="_x0000_s1106" type="#_x0000_t32" style="position:absolute;left:0;text-align:left;margin-left:11.6pt;margin-top:19.25pt;width:278.4pt;height:0;z-index:27" o:connectortype="straight">
            <v:stroke endarrow="block"/>
          </v:shape>
        </w:pict>
      </w:r>
    </w:p>
    <w:p w:rsidR="00992730" w:rsidRPr="00992730" w:rsidRDefault="00992730" w:rsidP="00992730">
      <w:pPr>
        <w:rPr>
          <w:sz w:val="28"/>
          <w:szCs w:val="28"/>
        </w:rPr>
      </w:pPr>
    </w:p>
    <w:p w:rsidR="00992730" w:rsidRPr="00992730" w:rsidRDefault="00992730" w:rsidP="00B77746">
      <w:pPr>
        <w:tabs>
          <w:tab w:val="left" w:pos="10738"/>
        </w:tabs>
        <w:rPr>
          <w:sz w:val="28"/>
          <w:szCs w:val="28"/>
        </w:rPr>
      </w:pPr>
    </w:p>
    <w:p w:rsidR="00817625" w:rsidRDefault="00992730" w:rsidP="009927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</w:t>
      </w:r>
    </w:p>
    <w:sectPr w:rsidR="00817625" w:rsidSect="000B0BB7">
      <w:headerReference w:type="default" r:id="rId6"/>
      <w:footerReference w:type="default" r:id="rId7"/>
      <w:pgSz w:w="16838" w:h="11906" w:orient="landscape" w:code="9"/>
      <w:pgMar w:top="2336" w:right="818" w:bottom="876" w:left="905" w:header="570" w:footer="495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4FBB" w:rsidRDefault="00D34FBB" w:rsidP="00273989">
      <w:pPr>
        <w:pStyle w:val="a3"/>
      </w:pPr>
      <w:r>
        <w:separator/>
      </w:r>
    </w:p>
  </w:endnote>
  <w:endnote w:type="continuationSeparator" w:id="0">
    <w:p w:rsidR="00D34FBB" w:rsidRDefault="00D34FBB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D34FBB" w:rsidP="00876F3A">
    <w:pPr>
      <w:pStyle w:val="a4"/>
      <w:wordWrap w:val="0"/>
      <w:jc w:val="righ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2" type="#_x0000_t202" style="position:absolute;left:0;text-align:left;margin-left:-.5pt;margin-top:-2pt;width:287.2pt;height:15.8pt;z-index:2" filled="f" fillcolor="#c9f" stroked="f">
          <v:textbox style="mso-next-textbox:#_x0000_s2102" inset="0,0,0,0">
            <w:txbxContent>
              <w:p w:rsidR="00817625" w:rsidRDefault="00085635" w:rsidP="00817625">
                <w:fldSimple w:instr=" FILENAME  ">
                  <w:r w:rsidR="00F72EE5">
                    <w:rPr>
                      <w:rFonts w:hint="eastAsia"/>
                      <w:noProof/>
                    </w:rPr>
                    <w:t>文書</w:t>
                  </w:r>
                  <w:r w:rsidR="00F72EE5">
                    <w:rPr>
                      <w:rFonts w:hint="eastAsia"/>
                      <w:noProof/>
                    </w:rPr>
                    <w:t xml:space="preserve"> 1</w:t>
                  </w:r>
                </w:fldSimple>
              </w:p>
            </w:txbxContent>
          </v:textbox>
        </v:shape>
      </w:pict>
    </w:r>
    <w:r w:rsidR="00876F3A">
      <w:rPr>
        <w:rFonts w:hint="eastAsia"/>
      </w:rPr>
      <w:t xml:space="preserve">SD22 </w:t>
    </w:r>
    <w:r w:rsidR="00876F3A">
      <w:rPr>
        <w:rFonts w:hint="eastAsia"/>
      </w:rPr>
      <w:t>第９班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4FBB" w:rsidRDefault="00D34FBB" w:rsidP="00273989">
      <w:pPr>
        <w:pStyle w:val="a3"/>
      </w:pPr>
      <w:r>
        <w:separator/>
      </w:r>
    </w:p>
  </w:footnote>
  <w:footnote w:type="continuationSeparator" w:id="0">
    <w:p w:rsidR="00D34FBB" w:rsidRDefault="00D34FBB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D34FBB">
    <w:pPr>
      <w:pStyle w:val="a3"/>
    </w:pPr>
    <w:r>
      <w:rPr>
        <w:noProof/>
      </w:rPr>
      <w:pict>
        <v:group id="_x0000_s2117" style="position:absolute;left:0;text-align:left;margin-left:72.95pt;margin-top:117.7pt;width:614.85pt;height:389.55pt;z-index:3" coordorigin="2364,2924" coordsize="12297,7791">
          <v:rect id="_x0000_s2105" style="position:absolute;left:2364;top:2924;width:12297;height:7791" filled="f" strokeweight="1pt">
            <v:textbox inset="0,.7pt,0,.7pt"/>
          </v:rect>
          <v:line id="_x0000_s2115" style="position:absolute" from="2364,3512" to="14661,3512" strokeweight="1pt"/>
        </v:group>
      </w:pict>
    </w:r>
    <w:r>
      <w:rPr>
        <w:noProof/>
      </w:rPr>
      <w:pict>
        <v:group id="_x0000_s2101" style="position:absolute;left:0;text-align:left;margin-left:-9.65pt;margin-top:-.55pt;width:769.85pt;height:81.8pt;z-index:1" coordorigin="712,559" coordsize="15397,1636">
          <v:group id="_x0000_s2063" style="position:absolute;left:13377;top:559;width:2732;height:879" coordorigin="13320,1168" coordsize="2700,879">
            <v:group id="_x0000_s2056" style="position:absolute;left:15120;top:1168;width:900;height:879" coordorigin="13500,4684" coordsize="900,879">
              <v:rect id="_x0000_s2054" style="position:absolute;left:13500;top:4684;width:900;height:879">
                <v:textbox inset="5.85pt,.7pt,5.85pt,.7p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5" type="#_x0000_t202" style="position:absolute;left:13500;top:4684;width:900;height:293">
                <v:textbox style="mso-next-textbox:#_x0000_s2055" inset="5.85pt,.7pt,5.85pt,.7pt">
                  <w:txbxContent>
                    <w:p w:rsidR="00273989" w:rsidRDefault="00273989" w:rsidP="00AD768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作成者</w:t>
                      </w:r>
                    </w:p>
                  </w:txbxContent>
                </v:textbox>
              </v:shape>
            </v:group>
            <v:group id="_x0000_s2057" style="position:absolute;left:13320;top:1168;width:900;height:879" coordorigin="13500,4684" coordsize="900,879">
              <v:rect id="_x0000_s2058" style="position:absolute;left:13500;top:4684;width:900;height:879">
                <v:textbox inset="5.85pt,.7pt,5.85pt,.7pt"/>
              </v:rect>
              <v:shape id="_x0000_s2059" type="#_x0000_t202" style="position:absolute;left:13500;top:4684;width:900;height:293">
                <v:textbox style="mso-next-textbox:#_x0000_s2059" inset="5.85pt,.7pt,5.85pt,.7pt">
                  <w:txbxContent>
                    <w:p w:rsidR="00273989" w:rsidRDefault="00273989" w:rsidP="00AD7689">
                      <w:r>
                        <w:rPr>
                          <w:rFonts w:hint="eastAsia"/>
                        </w:rPr>
                        <w:t>査　閲</w:t>
                      </w:r>
                    </w:p>
                  </w:txbxContent>
                </v:textbox>
              </v:shape>
            </v:group>
            <v:group id="_x0000_s2060" style="position:absolute;left:14220;top:1168;width:900;height:879" coordorigin="13500,4684" coordsize="900,879">
              <v:rect id="_x0000_s2061" style="position:absolute;left:13500;top:4684;width:900;height:879">
                <v:textbox inset="5.85pt,.7pt,5.85pt,.7pt"/>
              </v:rect>
              <v:shape id="_x0000_s2062" type="#_x0000_t202" style="position:absolute;left:13500;top:4684;width:900;height:293">
                <v:textbox style="mso-next-textbox:#_x0000_s2062" inset="5.85pt,.7pt,5.85pt,.7pt">
                  <w:txbxContent>
                    <w:p w:rsidR="00273989" w:rsidRDefault="00273989" w:rsidP="00AD768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検　証</w:t>
                      </w:r>
                    </w:p>
                  </w:txbxContent>
                </v:textbox>
              </v:shape>
            </v:group>
          </v:group>
          <v:shape id="_x0000_s2069" type="#_x0000_t202" style="position:absolute;left:749;top:942;width:7118;height:468" filled="f" stroked="f">
            <v:textbox style="mso-next-textbox:#_x0000_s2069" inset="5.85pt,.7pt,5.85pt,.7pt">
              <w:txbxContent>
                <w:p w:rsidR="00273989" w:rsidRPr="00732F70" w:rsidRDefault="00852F26">
                  <w:pPr>
                    <w:rPr>
                      <w:b/>
                      <w:sz w:val="40"/>
                      <w:szCs w:val="40"/>
                    </w:rPr>
                  </w:pPr>
                  <w:r>
                    <w:rPr>
                      <w:rFonts w:hint="eastAsia"/>
                      <w:b/>
                      <w:sz w:val="40"/>
                      <w:szCs w:val="40"/>
                    </w:rPr>
                    <w:t>ＤＦＤ（</w:t>
                  </w:r>
                  <w:r w:rsidRPr="00852F26">
                    <w:rPr>
                      <w:rFonts w:ascii="ＭＳ 明朝" w:hAnsi="ＭＳ 明朝" w:hint="eastAsia"/>
                      <w:b/>
                      <w:sz w:val="40"/>
                      <w:szCs w:val="40"/>
                    </w:rPr>
                    <w:t>Data Flow Diagram</w:t>
                  </w:r>
                  <w:r>
                    <w:rPr>
                      <w:rFonts w:hint="eastAsia"/>
                      <w:b/>
                      <w:sz w:val="40"/>
                      <w:szCs w:val="40"/>
                    </w:rPr>
                    <w:t>）</w:t>
                  </w:r>
                </w:p>
              </w:txbxContent>
            </v:textbox>
          </v:shape>
          <v:shape id="_x0000_s2075" type="#_x0000_t202" style="position:absolute;left:736;top:1608;width:1649;height:586" fillcolor="#c9f">
            <v:textbox style="mso-next-textbox:#_x0000_s2075" inset="0,2.25mm,0,.7pt">
              <w:txbxContent>
                <w:p w:rsidR="00273989" w:rsidRPr="00730FB8" w:rsidRDefault="00273989" w:rsidP="00AD7689">
                  <w:pPr>
                    <w:jc w:val="center"/>
                    <w:rPr>
                      <w:b/>
                      <w:sz w:val="24"/>
                    </w:rPr>
                  </w:pPr>
                  <w:r w:rsidRPr="00730FB8">
                    <w:rPr>
                      <w:rFonts w:hint="eastAsia"/>
                      <w:b/>
                      <w:sz w:val="24"/>
                    </w:rPr>
                    <w:t>システム名</w:t>
                  </w:r>
                </w:p>
              </w:txbxContent>
            </v:textbox>
          </v:shape>
          <v:shape id="_x0000_s2076" type="#_x0000_t202" style="position:absolute;left:2386;top:1608;width:3833;height:586">
            <v:textbox style="mso-next-textbox:#_x0000_s2076" inset="2mm,2.25mm,0,.7pt">
              <w:txbxContent>
                <w:p w:rsidR="00273989" w:rsidRPr="00AD7689" w:rsidRDefault="00333BA3" w:rsidP="00730FB8">
                  <w:pPr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まさる堂　ＥＣサイト</w:t>
                  </w:r>
                </w:p>
              </w:txbxContent>
            </v:textbox>
          </v:shape>
          <v:shape id="_x0000_s2077" type="#_x0000_t202" style="position:absolute;left:6218;top:1608;width:1648;height:586" fillcolor="#c9f">
            <v:textbox style="mso-next-textbox:#_x0000_s2077" inset="0,2.25mm,0,.7pt">
              <w:txbxContent>
                <w:p w:rsidR="00273989" w:rsidRPr="00730FB8" w:rsidRDefault="00273989" w:rsidP="00730FB8">
                  <w:pPr>
                    <w:jc w:val="center"/>
                    <w:rPr>
                      <w:b/>
                      <w:sz w:val="24"/>
                    </w:rPr>
                  </w:pPr>
                  <w:r w:rsidRPr="00730FB8">
                    <w:rPr>
                      <w:rFonts w:hint="eastAsia"/>
                      <w:b/>
                      <w:sz w:val="24"/>
                    </w:rPr>
                    <w:t>業</w:t>
                  </w:r>
                  <w:r>
                    <w:rPr>
                      <w:rFonts w:hint="eastAsia"/>
                      <w:b/>
                      <w:sz w:val="24"/>
                    </w:rPr>
                    <w:t xml:space="preserve"> </w:t>
                  </w:r>
                  <w:r w:rsidRPr="00730FB8">
                    <w:rPr>
                      <w:rFonts w:hint="eastAsia"/>
                      <w:b/>
                      <w:sz w:val="24"/>
                    </w:rPr>
                    <w:t>務</w:t>
                  </w:r>
                  <w:r>
                    <w:rPr>
                      <w:rFonts w:hint="eastAsia"/>
                      <w:b/>
                      <w:sz w:val="24"/>
                    </w:rPr>
                    <w:t xml:space="preserve"> </w:t>
                  </w:r>
                  <w:r w:rsidRPr="00730FB8">
                    <w:rPr>
                      <w:rFonts w:hint="eastAsia"/>
                      <w:b/>
                      <w:sz w:val="24"/>
                    </w:rPr>
                    <w:t>名</w:t>
                  </w:r>
                </w:p>
              </w:txbxContent>
            </v:textbox>
          </v:shape>
          <v:shape id="_x0000_s2078" type="#_x0000_t202" style="position:absolute;left:7867;top:1608;width:2564;height:586">
            <v:textbox style="mso-next-textbox:#_x0000_s2078" inset="2mm,2.25mm,0,.7pt">
              <w:txbxContent>
                <w:p w:rsidR="00273989" w:rsidRPr="00AD7689" w:rsidRDefault="00ED1EBA" w:rsidP="00730FB8">
                  <w:pPr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設定</w:t>
                  </w:r>
                </w:p>
              </w:txbxContent>
            </v:textbox>
          </v:shape>
          <v:group id="_x0000_s2084" style="position:absolute;left:10431;top:1608;width:3297;height:586" coordorigin="7958,2897" coordsize="3258,586">
            <v:group id="_x0000_s2080" style="position:absolute;left:7958;top:2897;width:3258;height:293" coordorigin="7958,2897" coordsize="3258,293">
              <v:shape id="_x0000_s2066" type="#_x0000_t202" style="position:absolute;left:9225;top:2897;width:1991;height:293">
                <v:textbox style="mso-next-textbox:#_x0000_s2066" inset="5.85pt,.7pt,5.85pt,.7pt">
                  <w:txbxContent>
                    <w:p w:rsidR="00273989" w:rsidRDefault="00333BA3" w:rsidP="007F0A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西田　洋平</w:t>
                      </w:r>
                      <w:r w:rsidR="00273989">
                        <w:br/>
                      </w:r>
                    </w:p>
                  </w:txbxContent>
                </v:textbox>
              </v:shape>
              <v:shape id="_x0000_s2079" type="#_x0000_t202" style="position:absolute;left:7958;top:2897;width:1267;height:293" fillcolor="#c9f">
                <v:textbox style="mso-next-textbox:#_x0000_s2079" inset="5.85pt,.7pt,5.85pt,.7pt">
                  <w:txbxContent>
                    <w:p w:rsidR="00273989" w:rsidRPr="007F0A12" w:rsidRDefault="00273989" w:rsidP="000B5B01">
                      <w:pPr>
                        <w:jc w:val="center"/>
                        <w:rPr>
                          <w:b/>
                        </w:rPr>
                      </w:pPr>
                      <w:r w:rsidRPr="007F0A12">
                        <w:rPr>
                          <w:rFonts w:hint="eastAsia"/>
                          <w:b/>
                        </w:rPr>
                        <w:t>作成者名</w:t>
                      </w:r>
                    </w:p>
                  </w:txbxContent>
                </v:textbox>
              </v:shape>
            </v:group>
            <v:group id="_x0000_s2081" style="position:absolute;left:7958;top:3190;width:3258;height:293" coordorigin="7958,2897" coordsize="3258,293">
              <v:shape id="_x0000_s2082" type="#_x0000_t202" style="position:absolute;left:9225;top:2897;width:1991;height:293">
                <v:textbox style="mso-next-textbox:#_x0000_s2082" inset="5.85pt,.7pt,5.85pt,.7pt">
                  <w:txbxContent>
                    <w:p w:rsidR="00273989" w:rsidRDefault="00273989" w:rsidP="000B5B01">
                      <w:r>
                        <w:rPr>
                          <w:rFonts w:ascii="Times New Roman" w:hAnsi="Times New Roman"/>
                          <w:kern w:val="0"/>
                          <w:szCs w:val="21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  <w:kern w:val="0"/>
                          <w:szCs w:val="21"/>
                        </w:rPr>
                        <w:instrText xml:space="preserve"> </w:instrText>
                      </w:r>
                      <w:r>
                        <w:rPr>
                          <w:rFonts w:ascii="Times New Roman" w:hAnsi="Times New Roman" w:hint="eastAsia"/>
                          <w:kern w:val="0"/>
                          <w:szCs w:val="21"/>
                        </w:rPr>
                        <w:instrText>PRINTDATE  \@ "yyyy</w:instrText>
                      </w:r>
                      <w:r>
                        <w:rPr>
                          <w:rFonts w:ascii="Times New Roman" w:hAnsi="Times New Roman" w:hint="eastAsia"/>
                          <w:kern w:val="0"/>
                          <w:szCs w:val="21"/>
                        </w:rPr>
                        <w:instrText>年</w:instrText>
                      </w:r>
                      <w:r>
                        <w:rPr>
                          <w:rFonts w:ascii="Times New Roman" w:hAnsi="Times New Roman" w:hint="eastAsia"/>
                          <w:kern w:val="0"/>
                          <w:szCs w:val="21"/>
                        </w:rPr>
                        <w:instrText>MM</w:instrText>
                      </w:r>
                      <w:r>
                        <w:rPr>
                          <w:rFonts w:ascii="Times New Roman" w:hAnsi="Times New Roman" w:hint="eastAsia"/>
                          <w:kern w:val="0"/>
                          <w:szCs w:val="21"/>
                        </w:rPr>
                        <w:instrText>月</w:instrText>
                      </w:r>
                      <w:r>
                        <w:rPr>
                          <w:rFonts w:ascii="Times New Roman" w:hAnsi="Times New Roman" w:hint="eastAsia"/>
                          <w:kern w:val="0"/>
                          <w:szCs w:val="21"/>
                        </w:rPr>
                        <w:instrText>dd</w:instrText>
                      </w:r>
                      <w:r>
                        <w:rPr>
                          <w:rFonts w:ascii="Times New Roman" w:hAnsi="Times New Roman" w:hint="eastAsia"/>
                          <w:kern w:val="0"/>
                          <w:szCs w:val="21"/>
                        </w:rPr>
                        <w:instrText>日</w:instrText>
                      </w:r>
                      <w:r>
                        <w:rPr>
                          <w:rFonts w:ascii="Times New Roman" w:hAnsi="Times New Roman" w:hint="eastAsia"/>
                          <w:kern w:val="0"/>
                          <w:szCs w:val="21"/>
                        </w:rPr>
                        <w:instrText>"</w:instrText>
                      </w:r>
                      <w:r>
                        <w:rPr>
                          <w:rFonts w:ascii="Times New Roman" w:hAnsi="Times New Roman"/>
                          <w:kern w:val="0"/>
                          <w:szCs w:val="21"/>
                        </w:rPr>
                        <w:instrText xml:space="preserve"> </w:instrText>
                      </w:r>
                      <w:r>
                        <w:rPr>
                          <w:rFonts w:ascii="Times New Roman" w:hAnsi="Times New Roman"/>
                          <w:kern w:val="0"/>
                          <w:szCs w:val="21"/>
                        </w:rPr>
                        <w:fldChar w:fldCharType="separate"/>
                      </w:r>
                      <w:r w:rsidR="00F72EE5">
                        <w:rPr>
                          <w:rFonts w:ascii="Times New Roman" w:hAnsi="Times New Roman" w:hint="eastAsia"/>
                          <w:noProof/>
                          <w:kern w:val="0"/>
                          <w:szCs w:val="21"/>
                        </w:rPr>
                        <w:t>2006</w:t>
                      </w:r>
                      <w:r w:rsidR="00F72EE5">
                        <w:rPr>
                          <w:rFonts w:ascii="Times New Roman" w:hAnsi="Times New Roman" w:hint="eastAsia"/>
                          <w:noProof/>
                          <w:kern w:val="0"/>
                          <w:szCs w:val="21"/>
                        </w:rPr>
                        <w:t>年</w:t>
                      </w:r>
                      <w:r w:rsidR="00F72EE5">
                        <w:rPr>
                          <w:rFonts w:ascii="Times New Roman" w:hAnsi="Times New Roman" w:hint="eastAsia"/>
                          <w:noProof/>
                          <w:kern w:val="0"/>
                          <w:szCs w:val="21"/>
                        </w:rPr>
                        <w:t>06</w:t>
                      </w:r>
                      <w:r w:rsidR="00F72EE5">
                        <w:rPr>
                          <w:rFonts w:ascii="Times New Roman" w:hAnsi="Times New Roman" w:hint="eastAsia"/>
                          <w:noProof/>
                          <w:kern w:val="0"/>
                          <w:szCs w:val="21"/>
                        </w:rPr>
                        <w:t>月</w:t>
                      </w:r>
                      <w:r w:rsidR="00F72EE5">
                        <w:rPr>
                          <w:rFonts w:ascii="Times New Roman" w:hAnsi="Times New Roman" w:hint="eastAsia"/>
                          <w:noProof/>
                          <w:kern w:val="0"/>
                          <w:szCs w:val="21"/>
                        </w:rPr>
                        <w:t>21</w:t>
                      </w:r>
                      <w:r w:rsidR="00F72EE5">
                        <w:rPr>
                          <w:rFonts w:ascii="Times New Roman" w:hAnsi="Times New Roman" w:hint="eastAsia"/>
                          <w:noProof/>
                          <w:kern w:val="0"/>
                          <w:szCs w:val="21"/>
                        </w:rPr>
                        <w:t>日</w:t>
                      </w:r>
                      <w:r>
                        <w:rPr>
                          <w:rFonts w:ascii="Times New Roman" w:hAnsi="Times New Roman"/>
                          <w:kern w:val="0"/>
                          <w:szCs w:val="21"/>
                        </w:rPr>
                        <w:fldChar w:fldCharType="end"/>
                      </w:r>
                    </w:p>
                  </w:txbxContent>
                </v:textbox>
              </v:shape>
              <v:shape id="_x0000_s2083" type="#_x0000_t202" style="position:absolute;left:7958;top:2897;width:1267;height:293" fillcolor="#c9f">
                <v:textbox style="mso-next-textbox:#_x0000_s2083" inset="5.85pt,.7pt,5.85pt,.7pt">
                  <w:txbxContent>
                    <w:p w:rsidR="00273989" w:rsidRPr="007F0A12" w:rsidRDefault="00273989" w:rsidP="000B5B01">
                      <w:pPr>
                        <w:jc w:val="center"/>
                        <w:rPr>
                          <w:b/>
                        </w:rPr>
                      </w:pPr>
                      <w:r w:rsidRPr="007F0A12">
                        <w:rPr>
                          <w:rFonts w:hint="eastAsia"/>
                          <w:b/>
                        </w:rPr>
                        <w:t>最終印刷</w:t>
                      </w:r>
                    </w:p>
                  </w:txbxContent>
                </v:textbox>
              </v:shape>
            </v:group>
          </v:group>
          <v:group id="_x0000_s2085" style="position:absolute;left:13728;top:1609;width:2381;height:586" coordorigin="7958,2897" coordsize="3258,586">
            <v:group id="_x0000_s2086" style="position:absolute;left:7958;top:2897;width:3258;height:293" coordorigin="7958,2897" coordsize="3258,293">
              <v:shape id="_x0000_s2087" type="#_x0000_t202" style="position:absolute;left:9225;top:2897;width:1991;height:293">
                <v:textbox style="mso-next-textbox:#_x0000_s2087" inset="5.85pt,.7pt,5.85pt,.7pt">
                  <w:txbxContent>
                    <w:p w:rsidR="00273989" w:rsidRPr="000B5B01" w:rsidRDefault="00273989" w:rsidP="000B5B01">
                      <w:pPr>
                        <w:jc w:val="center"/>
                      </w:pPr>
                      <w:r>
                        <w:rPr>
                          <w:rFonts w:ascii="Times New Roman" w:hAnsi="Times New Roman"/>
                          <w:kern w:val="0"/>
                          <w:szCs w:val="21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  <w:kern w:val="0"/>
                          <w:szCs w:val="21"/>
                        </w:rPr>
                        <w:instrText xml:space="preserve"> INFO  RevNum  \* MERGEFORMAT </w:instrText>
                      </w:r>
                      <w:r>
                        <w:rPr>
                          <w:rFonts w:ascii="Times New Roman" w:hAnsi="Times New Roman"/>
                          <w:kern w:val="0"/>
                          <w:szCs w:val="21"/>
                        </w:rPr>
                        <w:fldChar w:fldCharType="separate"/>
                      </w:r>
                      <w:r w:rsidR="00F72EE5">
                        <w:rPr>
                          <w:rFonts w:ascii="Times New Roman" w:hAnsi="Times New Roman"/>
                          <w:kern w:val="0"/>
                          <w:szCs w:val="21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kern w:val="0"/>
                          <w:szCs w:val="21"/>
                        </w:rPr>
                        <w:fldChar w:fldCharType="end"/>
                      </w:r>
                    </w:p>
                  </w:txbxContent>
                </v:textbox>
              </v:shape>
              <v:shape id="_x0000_s2088" type="#_x0000_t202" style="position:absolute;left:7958;top:2897;width:1267;height:293" fillcolor="#c9f">
                <v:textbox style="mso-next-textbox:#_x0000_s2088" inset="5.85pt,.7pt,5.85pt,.7pt">
                  <w:txbxContent>
                    <w:p w:rsidR="00273989" w:rsidRPr="007F0A12" w:rsidRDefault="00273989" w:rsidP="000B5B01">
                      <w:pPr>
                        <w:jc w:val="center"/>
                        <w:rPr>
                          <w:b/>
                        </w:rPr>
                      </w:pPr>
                      <w:r w:rsidRPr="007F0A12">
                        <w:rPr>
                          <w:rFonts w:hint="eastAsia"/>
                          <w:b/>
                        </w:rPr>
                        <w:t>Rev</w:t>
                      </w:r>
                    </w:p>
                  </w:txbxContent>
                </v:textbox>
              </v:shape>
            </v:group>
            <v:group id="_x0000_s2089" style="position:absolute;left:7958;top:3190;width:3258;height:293" coordorigin="7958,2897" coordsize="3258,293">
              <v:shape id="_x0000_s2090" type="#_x0000_t202" style="position:absolute;left:9225;top:2897;width:1991;height:293">
                <v:textbox style="mso-next-textbox:#_x0000_s2090" inset="5.85pt,.7pt,5.85pt,.7pt">
                  <w:txbxContent>
                    <w:p w:rsidR="00273989" w:rsidRPr="000B5B01" w:rsidRDefault="00273989" w:rsidP="007F0A12">
                      <w:pPr>
                        <w:jc w:val="center"/>
                      </w:pPr>
                      <w:r>
                        <w:rPr>
                          <w:rFonts w:ascii="Times New Roman" w:hAnsi="Times New Roman"/>
                          <w:kern w:val="0"/>
                          <w:szCs w:val="21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  <w:kern w:val="0"/>
                          <w:szCs w:val="21"/>
                        </w:rPr>
                        <w:instrText xml:space="preserve"> PAGE </w:instrText>
                      </w:r>
                      <w:r>
                        <w:rPr>
                          <w:rFonts w:ascii="Times New Roman" w:hAnsi="Times New Roman"/>
                          <w:kern w:val="0"/>
                          <w:szCs w:val="21"/>
                        </w:rPr>
                        <w:fldChar w:fldCharType="separate"/>
                      </w:r>
                      <w:r w:rsidR="00DE67BB">
                        <w:rPr>
                          <w:rFonts w:ascii="Times New Roman" w:hAnsi="Times New Roman"/>
                          <w:noProof/>
                          <w:kern w:val="0"/>
                          <w:szCs w:val="21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kern w:val="0"/>
                          <w:szCs w:val="21"/>
                        </w:rPr>
                        <w:fldChar w:fldCharType="end"/>
                      </w:r>
                      <w:r>
                        <w:rPr>
                          <w:rFonts w:ascii="Times New Roman" w:hAnsi="Times New Roman" w:hint="eastAsia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kern w:val="0"/>
                          <w:szCs w:val="21"/>
                        </w:rPr>
                        <w:t>/</w:t>
                      </w:r>
                      <w:r>
                        <w:rPr>
                          <w:rFonts w:ascii="Times New Roman" w:hAnsi="Times New Roman" w:hint="eastAsia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kern w:val="0"/>
                          <w:szCs w:val="21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  <w:kern w:val="0"/>
                          <w:szCs w:val="21"/>
                        </w:rPr>
                        <w:instrText xml:space="preserve"> NUMPAGES </w:instrText>
                      </w:r>
                      <w:r>
                        <w:rPr>
                          <w:rFonts w:ascii="Times New Roman" w:hAnsi="Times New Roman"/>
                          <w:kern w:val="0"/>
                          <w:szCs w:val="21"/>
                        </w:rPr>
                        <w:fldChar w:fldCharType="separate"/>
                      </w:r>
                      <w:r w:rsidR="00DE67BB">
                        <w:rPr>
                          <w:rFonts w:ascii="Times New Roman" w:hAnsi="Times New Roman"/>
                          <w:noProof/>
                          <w:kern w:val="0"/>
                          <w:szCs w:val="21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kern w:val="0"/>
                          <w:szCs w:val="21"/>
                        </w:rPr>
                        <w:fldChar w:fldCharType="end"/>
                      </w:r>
                    </w:p>
                  </w:txbxContent>
                </v:textbox>
              </v:shape>
              <v:shape id="_x0000_s2091" type="#_x0000_t202" style="position:absolute;left:7958;top:2897;width:1267;height:293" fillcolor="#c9f">
                <v:textbox style="mso-next-textbox:#_x0000_s2091" inset="5.85pt,.7pt,5.85pt,.7pt">
                  <w:txbxContent>
                    <w:p w:rsidR="00273989" w:rsidRPr="007F0A12" w:rsidRDefault="00273989" w:rsidP="000B5B01">
                      <w:pPr>
                        <w:jc w:val="center"/>
                        <w:rPr>
                          <w:b/>
                        </w:rPr>
                      </w:pPr>
                      <w:r w:rsidRPr="007F0A12">
                        <w:rPr>
                          <w:rFonts w:hint="eastAsia"/>
                          <w:b/>
                        </w:rPr>
                        <w:t>Page</w:t>
                      </w:r>
                    </w:p>
                  </w:txbxContent>
                </v:textbox>
              </v:shape>
            </v:group>
          </v:group>
          <v:line id="_x0000_s2098" style="position:absolute" from="724,1439" to="16109,1439" strokecolor="#333" strokeweight="1.5pt"/>
          <v:line id="_x0000_s2099" style="position:absolute" from="712,1511" to="16109,1511" strokeweight="1.5pt"/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40"/>
  <w:drawingGridHorizontalSpacing w:val="105"/>
  <w:drawingGridVerticalSpacing w:val="147"/>
  <w:characterSpacingControl w:val="compressPunctuation"/>
  <w:hdrShapeDefaults>
    <o:shapedefaults v:ext="edit" spidmax="2118" fillcolor="white">
      <v:fill color="white"/>
      <v:textbox inset="0,.7pt,0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72EE5"/>
    <w:rsid w:val="00016491"/>
    <w:rsid w:val="00036B84"/>
    <w:rsid w:val="00067BBB"/>
    <w:rsid w:val="00085635"/>
    <w:rsid w:val="000A2380"/>
    <w:rsid w:val="000B0BB7"/>
    <w:rsid w:val="000B5B01"/>
    <w:rsid w:val="000C736F"/>
    <w:rsid w:val="000E03F1"/>
    <w:rsid w:val="001529A6"/>
    <w:rsid w:val="001A3C97"/>
    <w:rsid w:val="001B077D"/>
    <w:rsid w:val="001C379B"/>
    <w:rsid w:val="00201D9B"/>
    <w:rsid w:val="00204467"/>
    <w:rsid w:val="00212EFB"/>
    <w:rsid w:val="00231729"/>
    <w:rsid w:val="00273989"/>
    <w:rsid w:val="002D4A47"/>
    <w:rsid w:val="00317318"/>
    <w:rsid w:val="00333BA3"/>
    <w:rsid w:val="00360FA8"/>
    <w:rsid w:val="003B5CE0"/>
    <w:rsid w:val="003E510D"/>
    <w:rsid w:val="003E53E4"/>
    <w:rsid w:val="00401291"/>
    <w:rsid w:val="004C5B51"/>
    <w:rsid w:val="0056717A"/>
    <w:rsid w:val="005A7654"/>
    <w:rsid w:val="006536E8"/>
    <w:rsid w:val="00657348"/>
    <w:rsid w:val="006A46FE"/>
    <w:rsid w:val="006B0013"/>
    <w:rsid w:val="006F40F5"/>
    <w:rsid w:val="00730FB8"/>
    <w:rsid w:val="00732F70"/>
    <w:rsid w:val="007B68A8"/>
    <w:rsid w:val="007C489D"/>
    <w:rsid w:val="007F0A12"/>
    <w:rsid w:val="00817625"/>
    <w:rsid w:val="00833821"/>
    <w:rsid w:val="008374BA"/>
    <w:rsid w:val="00850529"/>
    <w:rsid w:val="00850C77"/>
    <w:rsid w:val="00852F26"/>
    <w:rsid w:val="00876F3A"/>
    <w:rsid w:val="008F5DC7"/>
    <w:rsid w:val="00904BD1"/>
    <w:rsid w:val="009442AC"/>
    <w:rsid w:val="00957CE6"/>
    <w:rsid w:val="0098594D"/>
    <w:rsid w:val="00987831"/>
    <w:rsid w:val="0099213B"/>
    <w:rsid w:val="00992730"/>
    <w:rsid w:val="00AD7689"/>
    <w:rsid w:val="00AE6DBF"/>
    <w:rsid w:val="00B50AD2"/>
    <w:rsid w:val="00B77746"/>
    <w:rsid w:val="00BB66C8"/>
    <w:rsid w:val="00BD41FD"/>
    <w:rsid w:val="00C546BA"/>
    <w:rsid w:val="00C57BC3"/>
    <w:rsid w:val="00CB438A"/>
    <w:rsid w:val="00CC12CB"/>
    <w:rsid w:val="00CF304C"/>
    <w:rsid w:val="00D34FBB"/>
    <w:rsid w:val="00D766E7"/>
    <w:rsid w:val="00DE67BB"/>
    <w:rsid w:val="00ED1EBA"/>
    <w:rsid w:val="00EE7952"/>
    <w:rsid w:val="00F25696"/>
    <w:rsid w:val="00F72EE5"/>
    <w:rsid w:val="00FE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18" fillcolor="white">
      <v:fill color="white"/>
      <v:textbox inset="0,.7pt,0,.7pt"/>
    </o:shapedefaults>
    <o:shapelayout v:ext="edit">
      <o:idmap v:ext="edit" data="1"/>
      <o:rules v:ext="edit">
        <o:r id="V:Rule1" type="connector" idref="#Line 107"/>
        <o:r id="V:Rule2" type="connector" idref="#_x0000_s1085"/>
        <o:r id="V:Rule3" type="connector" idref="#_x0000_s1077"/>
        <o:r id="V:Rule4" type="connector" idref="#_x0000_s1125"/>
        <o:r id="V:Rule5" type="connector" idref="#_x0000_s1083"/>
        <o:r id="V:Rule6" type="connector" idref="#_x0000_s1102"/>
        <o:r id="V:Rule7" type="connector" idref="#_x0000_s1113"/>
        <o:r id="V:Rule8" type="connector" idref="#_x0000_s1116"/>
        <o:r id="V:Rule9" type="connector" idref="#_x0000_s1126"/>
        <o:r id="V:Rule10" type="connector" idref="#_x0000_s1105"/>
        <o:r id="V:Rule11" type="connector" idref="#_x0000_s1123"/>
        <o:r id="V:Rule12" type="connector" idref="#_x0000_s1114"/>
        <o:r id="V:Rule13" type="connector" idref="#_x0000_s1121"/>
        <o:r id="V:Rule14" type="connector" idref="#_x0000_s1118"/>
        <o:r id="V:Rule15" type="connector" idref="#_x0000_s1120"/>
        <o:r id="V:Rule16" type="connector" idref="#_x0000_s1111"/>
        <o:r id="V:Rule17" type="connector" idref="#_x0000_s1128"/>
        <o:r id="V:Rule18" type="connector" idref="#_x0000_s1103"/>
        <o:r id="V:Rule19" type="connector" idref="#_x0000_s1109"/>
        <o:r id="V:Rule20" type="connector" idref="#_x0000_s1104"/>
        <o:r id="V:Rule21" type="connector" idref="#_x0000_s1122"/>
        <o:r id="V:Rule22" type="connector" idref="#_x0000_s1117"/>
        <o:r id="V:Rule23" type="connector" idref="#_x0000_s1119"/>
        <o:r id="V:Rule24" type="connector" idref="#_x0000_s1124"/>
        <o:r id="V:Rule25" type="connector" idref="#_x0000_s1086"/>
        <o:r id="V:Rule26" type="connector" idref="#_x0000_s1106"/>
        <o:r id="V:Rule27" type="connector" idref="#_x0000_s1127"/>
        <o:r id="V:Rule28" type="connector" idref="#_x0000_s1112"/>
      </o:rules>
    </o:shapelayout>
  </w:shapeDefaults>
  <w:decimalSymbol w:val="."/>
  <w:listSeparator w:val=","/>
  <w14:docId w14:val="02917644"/>
  <w15:chartTrackingRefBased/>
  <w15:docId w15:val="{CB2BD2B9-2A57-4588-962D-1B25950D3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66E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character" w:styleId="a6">
    <w:name w:val="annotation reference"/>
    <w:rsid w:val="001B077D"/>
    <w:rPr>
      <w:sz w:val="18"/>
      <w:szCs w:val="18"/>
    </w:rPr>
  </w:style>
  <w:style w:type="paragraph" w:styleId="a7">
    <w:name w:val="annotation text"/>
    <w:basedOn w:val="a"/>
    <w:link w:val="a8"/>
    <w:rsid w:val="001B077D"/>
    <w:pPr>
      <w:jc w:val="left"/>
    </w:pPr>
  </w:style>
  <w:style w:type="character" w:customStyle="1" w:styleId="a8">
    <w:name w:val="コメント文字列 (文字)"/>
    <w:link w:val="a7"/>
    <w:rsid w:val="001B077D"/>
    <w:rPr>
      <w:kern w:val="2"/>
      <w:sz w:val="21"/>
      <w:szCs w:val="24"/>
    </w:rPr>
  </w:style>
  <w:style w:type="paragraph" w:styleId="a9">
    <w:name w:val="annotation subject"/>
    <w:basedOn w:val="a7"/>
    <w:next w:val="a7"/>
    <w:link w:val="aa"/>
    <w:rsid w:val="001B077D"/>
    <w:rPr>
      <w:b/>
      <w:bCs/>
    </w:rPr>
  </w:style>
  <w:style w:type="character" w:customStyle="1" w:styleId="aa">
    <w:name w:val="コメント内容 (文字)"/>
    <w:link w:val="a9"/>
    <w:rsid w:val="001B077D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85001\Desktop\HAL-2nd-class\SD22\&#24029;&#23798;&#23554;&#29992;&#35373;&#35336;&#12489;&#12461;&#12517;&#12513;&#12531;&#12488;\08_DFD\DFD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DFD.dot</Template>
  <TotalTime>294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DFD</vt:lpstr>
      <vt:lpstr>DFD</vt:lpstr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DFD</dc:title>
  <dc:subject/>
  <dc:creator>ohs85001</dc:creator>
  <cp:keywords/>
  <dc:description/>
  <cp:lastModifiedBy>ohs85001</cp:lastModifiedBy>
  <cp:revision>15</cp:revision>
  <cp:lastPrinted>2006-06-21T10:05:00Z</cp:lastPrinted>
  <dcterms:created xsi:type="dcterms:W3CDTF">2019-09-08T16:35:00Z</dcterms:created>
  <dcterms:modified xsi:type="dcterms:W3CDTF">2019-09-11T00:06:00Z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