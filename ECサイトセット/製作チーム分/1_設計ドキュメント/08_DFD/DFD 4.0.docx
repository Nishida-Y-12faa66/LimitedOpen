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6E8" w:rsidRPr="00817625" w:rsidRDefault="006536E8" w:rsidP="00833821">
      <w:pPr>
        <w:rPr>
          <w:sz w:val="28"/>
          <w:szCs w:val="28"/>
        </w:rPr>
      </w:pPr>
    </w:p>
    <w:p w:rsidR="00992730" w:rsidRDefault="00C815E8" w:rsidP="0081762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４．０　取引</w:t>
      </w:r>
      <w:r w:rsidR="00467B33">
        <w:rPr>
          <w:rFonts w:hint="eastAsia"/>
          <w:sz w:val="28"/>
          <w:szCs w:val="28"/>
        </w:rPr>
        <w:t>ページ</w:t>
      </w:r>
    </w:p>
    <w:p w:rsidR="00992730" w:rsidRPr="00992730" w:rsidRDefault="00992730" w:rsidP="00992730">
      <w:pPr>
        <w:rPr>
          <w:sz w:val="28"/>
          <w:szCs w:val="28"/>
        </w:rPr>
      </w:pPr>
    </w:p>
    <w:p w:rsidR="00992730" w:rsidRPr="00992730" w:rsidRDefault="00477F98" w:rsidP="00992730">
      <w:pPr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90CF30" wp14:editId="16694B64">
                <wp:simplePos x="0" y="0"/>
                <wp:positionH relativeFrom="column">
                  <wp:posOffset>890270</wp:posOffset>
                </wp:positionH>
                <wp:positionV relativeFrom="paragraph">
                  <wp:posOffset>195580</wp:posOffset>
                </wp:positionV>
                <wp:extent cx="1473835" cy="217170"/>
                <wp:effectExtent l="0" t="4445" r="4445" b="0"/>
                <wp:wrapNone/>
                <wp:docPr id="76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835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4115" w:rsidRPr="00F25696" w:rsidRDefault="00F84115" w:rsidP="00F8411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購入希望価格入力</w:t>
                            </w:r>
                            <w:r w:rsidR="004B4B7B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データ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90CF30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left:0;text-align:left;margin-left:70.1pt;margin-top:15.4pt;width:116.05pt;height:17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" filled="f" stroked="f">
                <v:textbox inset="0,.7mm,0,0">
                  <w:txbxContent>
                    <w:p w:rsidR="00F84115" w:rsidRPr="00F25696" w:rsidRDefault="00F84115" w:rsidP="00F8411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購入希望価格入力</w:t>
                      </w:r>
                      <w:r w:rsidR="004B4B7B">
                        <w:rPr>
                          <w:rFonts w:hint="eastAsia"/>
                          <w:sz w:val="20"/>
                          <w:szCs w:val="20"/>
                        </w:rPr>
                        <w:t>データ</w:t>
                      </w:r>
                    </w:p>
                  </w:txbxContent>
                </v:textbox>
              </v:shape>
            </w:pict>
          </mc:Fallback>
        </mc:AlternateContent>
      </w:r>
      <w:r w:rsidR="00154483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B23A838" wp14:editId="51F9511F">
                <wp:simplePos x="0" y="0"/>
                <wp:positionH relativeFrom="column">
                  <wp:posOffset>4640263</wp:posOffset>
                </wp:positionH>
                <wp:positionV relativeFrom="paragraph">
                  <wp:posOffset>353060</wp:posOffset>
                </wp:positionV>
                <wp:extent cx="947737" cy="204788"/>
                <wp:effectExtent l="0" t="0" r="24130" b="24130"/>
                <wp:wrapNone/>
                <wp:docPr id="7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7737" cy="204788"/>
                          <a:chOff x="749" y="508"/>
                          <a:chExt cx="156" cy="39"/>
                        </a:xfrm>
                      </wpg:grpSpPr>
                      <wps:wsp>
                        <wps:cNvPr id="72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756" y="508"/>
                            <a:ext cx="96" cy="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736F" w:rsidRPr="00F25696" w:rsidRDefault="00154483" w:rsidP="000C736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hint="eastAsia"/>
                                  <w:sz w:val="20"/>
                                  <w:szCs w:val="20"/>
                                </w:rPr>
                                <w:t>顧客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台帳</w:t>
                              </w:r>
                            </w:p>
                          </w:txbxContent>
                        </wps:txbx>
                        <wps:bodyPr rot="0" vert="horz" wrap="square" lIns="54000" tIns="18000" rIns="0" bIns="0" anchor="t" anchorCtr="0" upright="1">
                          <a:noAutofit/>
                        </wps:bodyPr>
                      </wps:wsp>
                      <wps:wsp>
                        <wps:cNvPr id="73" name="Freeform 29"/>
                        <wps:cNvSpPr>
                          <a:spLocks/>
                        </wps:cNvSpPr>
                        <wps:spPr bwMode="auto">
                          <a:xfrm>
                            <a:off x="749" y="508"/>
                            <a:ext cx="156" cy="39"/>
                          </a:xfrm>
                          <a:custGeom>
                            <a:avLst/>
                            <a:gdLst>
                              <a:gd name="T0" fmla="*/ 156 w 156"/>
                              <a:gd name="T1" fmla="*/ 0 h 39"/>
                              <a:gd name="T2" fmla="*/ 0 w 156"/>
                              <a:gd name="T3" fmla="*/ 0 h 39"/>
                              <a:gd name="T4" fmla="*/ 0 w 156"/>
                              <a:gd name="T5" fmla="*/ 39 h 39"/>
                              <a:gd name="T6" fmla="*/ 156 w 156"/>
                              <a:gd name="T7" fmla="*/ 39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6" h="39">
                                <a:moveTo>
                                  <a:pt x="1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"/>
                                </a:lnTo>
                                <a:lnTo>
                                  <a:pt x="156" y="3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759" y="508"/>
                            <a:ext cx="0" cy="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23A838" id="Group 27" o:spid="_x0000_s1027" style="position:absolute;left:0;text-align:left;margin-left:365.4pt;margin-top:27.8pt;width:74.6pt;height:16.15pt;z-index:251664384" coordorigin="749,508" coordsize="156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">
                <v:shape id="Text Box 28" o:spid="_x0000_s1028" type="#_x0000_t202" style="position:absolute;left:756;top:508;width:96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" filled="f" stroked="f">
                  <v:textbox inset="1.5mm,.5mm,0,0">
                    <w:txbxContent>
                      <w:p w:rsidR="000C736F" w:rsidRPr="00F25696" w:rsidRDefault="00154483" w:rsidP="000C736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hint="eastAsia"/>
                            <w:sz w:val="20"/>
                            <w:szCs w:val="20"/>
                          </w:rPr>
                          <w:t>顧客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台帳</w:t>
                        </w:r>
                      </w:p>
                    </w:txbxContent>
                  </v:textbox>
                </v:shape>
                <v:shape id="Freeform 29" o:spid="_x0000_s1029" style="position:absolute;left:749;top:508;width:156;height:39;visibility:visible;mso-wrap-style:square;v-text-anchor:top" coordsize="156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" path="m156,l,,,39r156,e" filled="f">
                  <v:path arrowok="t" o:connecttype="custom" o:connectlocs="156,0;0,0;0,39;156,39" o:connectangles="0,0,0,0"/>
                </v:shape>
                <v:line id="Line 30" o:spid="_x0000_s1030" style="position:absolute;visibility:visible;mso-wrap-style:square" from="759,508" to="759,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</v:group>
            </w:pict>
          </mc:Fallback>
        </mc:AlternateContent>
      </w:r>
      <w:r w:rsidR="001E1A1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75DB454" wp14:editId="40DBE1D8">
                <wp:simplePos x="0" y="0"/>
                <wp:positionH relativeFrom="column">
                  <wp:posOffset>3068320</wp:posOffset>
                </wp:positionH>
                <wp:positionV relativeFrom="paragraph">
                  <wp:posOffset>193675</wp:posOffset>
                </wp:positionV>
                <wp:extent cx="1438910" cy="203200"/>
                <wp:effectExtent l="4445" t="2540" r="4445" b="3810"/>
                <wp:wrapNone/>
                <wp:docPr id="7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91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A46FE" w:rsidRPr="00F25696" w:rsidRDefault="005B143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購入希望者</w:t>
                            </w:r>
                            <w:r w:rsidR="00CC359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一覧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データ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DB454" id="Text Box 18" o:spid="_x0000_s1031" type="#_x0000_t202" style="position:absolute;left:0;text-align:left;margin-left:241.6pt;margin-top:15.25pt;width:113.3pt;height:1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" filled="f" stroked="f">
                <v:textbox inset="0,.7mm,0,0">
                  <w:txbxContent>
                    <w:p w:rsidR="006A46FE" w:rsidRPr="00F25696" w:rsidRDefault="005B143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購入希望者</w:t>
                      </w:r>
                      <w:r w:rsidR="00CC3593">
                        <w:rPr>
                          <w:rFonts w:hint="eastAsia"/>
                          <w:sz w:val="20"/>
                          <w:szCs w:val="20"/>
                        </w:rPr>
                        <w:t>一覧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データ</w:t>
                      </w:r>
                    </w:p>
                  </w:txbxContent>
                </v:textbox>
              </v:shape>
            </w:pict>
          </mc:Fallback>
        </mc:AlternateContent>
      </w:r>
      <w:r w:rsidR="001E1A1F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90170</wp:posOffset>
                </wp:positionV>
                <wp:extent cx="689610" cy="746760"/>
                <wp:effectExtent l="12700" t="13335" r="12065" b="11430"/>
                <wp:wrapNone/>
                <wp:docPr id="66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" cy="746760"/>
                          <a:chOff x="448" y="597"/>
                          <a:chExt cx="84" cy="97"/>
                        </a:xfrm>
                      </wpg:grpSpPr>
                      <wps:wsp>
                        <wps:cNvPr id="67" name="AutoShape 32"/>
                        <wps:cNvSpPr>
                          <a:spLocks noChangeArrowheads="1"/>
                        </wps:cNvSpPr>
                        <wps:spPr bwMode="auto">
                          <a:xfrm>
                            <a:off x="448" y="597"/>
                            <a:ext cx="84" cy="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631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84115" w:rsidRPr="00904BD1" w:rsidRDefault="005B1434" w:rsidP="00F8411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交渉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6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600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4115" w:rsidRDefault="00F84115" w:rsidP="00F84115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 w:hint="eastAsia"/>
                                  <w:sz w:val="24"/>
                                </w:rPr>
                                <w:t>4.1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662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4115" w:rsidRDefault="00F84115" w:rsidP="00F8411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216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32" style="position:absolute;left:0;text-align:left;margin-left:183.75pt;margin-top:7.1pt;width:54.3pt;height:58.8pt;z-index:251665408" coordorigin="448,597" coordsize="84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">
                <v:roundrect id="AutoShape 32" o:spid="_x0000_s1033" style="position:absolute;left:448;top:597;width:84;height:9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"/>
                <v:shape id="Text Box 33" o:spid="_x0000_s1034" type="#_x0000_t202" style="position:absolute;left:448;top:631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" filled="f">
                  <v:textbox inset="0,.5mm,0,0">
                    <w:txbxContent>
                      <w:p w:rsidR="00F84115" w:rsidRPr="00904BD1" w:rsidRDefault="005B1434" w:rsidP="00F84115">
                        <w:pPr>
                          <w:jc w:val="center"/>
                          <w:rPr>
                            <w:rFonts w:hint="eastAsia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交渉</w:t>
                        </w:r>
                      </w:p>
                    </w:txbxContent>
                  </v:textbox>
                </v:shape>
                <v:shape id="Text Box 34" o:spid="_x0000_s1035" type="#_x0000_t202" style="position:absolute;left:448;top:600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:rsidR="00F84115" w:rsidRDefault="00F84115" w:rsidP="00F84115">
                        <w:pPr>
                          <w:jc w:val="center"/>
                        </w:pPr>
                        <w:r>
                          <w:rPr>
                            <w:rFonts w:ascii="Times New Roman" w:hAnsi="Times New Roman" w:hint="eastAsia"/>
                            <w:sz w:val="24"/>
                          </w:rPr>
                          <w:t>4.1</w:t>
                        </w:r>
                      </w:p>
                    </w:txbxContent>
                  </v:textbox>
                </v:shape>
                <v:shape id="Text Box 35" o:spid="_x0000_s1036" type="#_x0000_t202" style="position:absolute;left:448;top:662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" filled="f" stroked="f">
                  <v:textbox inset="0,.6mm,0,0">
                    <w:txbxContent>
                      <w:p w:rsidR="00F84115" w:rsidRDefault="00F84115" w:rsidP="00F84115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1E1A1F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78105</wp:posOffset>
                </wp:positionH>
                <wp:positionV relativeFrom="paragraph">
                  <wp:posOffset>120015</wp:posOffset>
                </wp:positionV>
                <wp:extent cx="611505" cy="561340"/>
                <wp:effectExtent l="5080" t="5080" r="12065" b="5080"/>
                <wp:wrapNone/>
                <wp:docPr id="6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561340"/>
                          <a:chOff x="615" y="655"/>
                          <a:chExt cx="88" cy="81"/>
                        </a:xfrm>
                      </wpg:grpSpPr>
                      <wps:wsp>
                        <wps:cNvPr id="6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15" y="655"/>
                            <a:ext cx="78" cy="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46FE" w:rsidRDefault="006A46FE" w:rsidP="006A46F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25" y="663"/>
                            <a:ext cx="78" cy="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46FE" w:rsidRDefault="006A46FE" w:rsidP="006A46F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顧客</w:t>
                              </w:r>
                            </w:p>
                            <w:p w:rsidR="00CA32C2" w:rsidRDefault="00CA32C2" w:rsidP="006A46F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>購入者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7452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37" style="position:absolute;left:0;text-align:left;margin-left:6.15pt;margin-top:9.45pt;width:48.15pt;height:44.2pt;z-index:251653120" coordorigin="615,655" coordsize="88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8" type="#_x0000_t202" style="position:absolute;left:615;top:655;width:78;height: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">
                  <v:textbox>
                    <w:txbxContent>
                      <w:p w:rsidR="006A46FE" w:rsidRDefault="006A46FE" w:rsidP="006A46FE"/>
                    </w:txbxContent>
                  </v:textbox>
                </v:shape>
                <v:shape id="Text Box 13" o:spid="_x0000_s1039" type="#_x0000_t202" style="position:absolute;left:625;top:663;width:78;height: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">
                  <v:textbox inset="0,2.07mm,0,0">
                    <w:txbxContent>
                      <w:p w:rsidR="006A46FE" w:rsidRDefault="006A46FE" w:rsidP="006A46F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顧客</w:t>
                        </w:r>
                      </w:p>
                      <w:p w:rsidR="00CA32C2" w:rsidRDefault="00CA32C2" w:rsidP="006A46F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購入者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92730" w:rsidRPr="00992730" w:rsidRDefault="001E1A1F" w:rsidP="0099273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3058160</wp:posOffset>
                </wp:positionH>
                <wp:positionV relativeFrom="paragraph">
                  <wp:posOffset>82550</wp:posOffset>
                </wp:positionV>
                <wp:extent cx="1524000" cy="0"/>
                <wp:effectExtent l="13335" t="53975" r="15240" b="60325"/>
                <wp:wrapNone/>
                <wp:docPr id="62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1A1906" id="Line 42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0.8pt,6.5pt" to="360.8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">
                <v:stroke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706755</wp:posOffset>
                </wp:positionH>
                <wp:positionV relativeFrom="paragraph">
                  <wp:posOffset>66040</wp:posOffset>
                </wp:positionV>
                <wp:extent cx="1524000" cy="0"/>
                <wp:effectExtent l="5080" t="56515" r="23495" b="57785"/>
                <wp:wrapNone/>
                <wp:docPr id="61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56DD41" id="Line 2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65pt,5.2pt" to="175.6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">
                <v:stroke endarrow="block"/>
              </v:line>
            </w:pict>
          </mc:Fallback>
        </mc:AlternateContent>
      </w:r>
    </w:p>
    <w:p w:rsidR="00992730" w:rsidRPr="00992730" w:rsidRDefault="00992730" w:rsidP="00992730">
      <w:pPr>
        <w:rPr>
          <w:sz w:val="28"/>
          <w:szCs w:val="28"/>
        </w:rPr>
      </w:pPr>
    </w:p>
    <w:p w:rsidR="00992730" w:rsidRPr="00992730" w:rsidRDefault="00992730" w:rsidP="00992730">
      <w:pPr>
        <w:rPr>
          <w:sz w:val="28"/>
          <w:szCs w:val="28"/>
        </w:rPr>
      </w:pPr>
    </w:p>
    <w:p w:rsidR="00992730" w:rsidRPr="00992730" w:rsidRDefault="001E1A1F" w:rsidP="0099273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242570</wp:posOffset>
                </wp:positionV>
                <wp:extent cx="1157605" cy="197485"/>
                <wp:effectExtent l="5080" t="6350" r="8890" b="5715"/>
                <wp:wrapNone/>
                <wp:docPr id="50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7605" cy="197485"/>
                          <a:chOff x="749" y="508"/>
                          <a:chExt cx="156" cy="39"/>
                        </a:xfrm>
                      </wpg:grpSpPr>
                      <wps:wsp>
                        <wps:cNvPr id="51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756" y="508"/>
                            <a:ext cx="147" cy="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4A09" w:rsidRPr="00F25696" w:rsidRDefault="001E1A1F" w:rsidP="009E4A0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hint="eastAsia"/>
                                  <w:sz w:val="20"/>
                                  <w:szCs w:val="20"/>
                                </w:rPr>
                                <w:t>通</w:t>
                              </w:r>
                              <w:r w:rsidR="00154483">
                                <w:rPr>
                                  <w:rFonts w:ascii="Times New Roman" w:hAnsi="Times New Roman" w:hint="eastAsia"/>
                                  <w:sz w:val="20"/>
                                  <w:szCs w:val="20"/>
                                </w:rPr>
                                <w:t>知台帳</w:t>
                              </w:r>
                            </w:p>
                          </w:txbxContent>
                        </wps:txbx>
                        <wps:bodyPr rot="0" vert="horz" wrap="square" lIns="54000" tIns="18000" rIns="0" bIns="0" anchor="t" anchorCtr="0" upright="1">
                          <a:noAutofit/>
                        </wps:bodyPr>
                      </wps:wsp>
                      <wps:wsp>
                        <wps:cNvPr id="52" name="Freeform 57"/>
                        <wps:cNvSpPr>
                          <a:spLocks/>
                        </wps:cNvSpPr>
                        <wps:spPr bwMode="auto">
                          <a:xfrm>
                            <a:off x="749" y="508"/>
                            <a:ext cx="156" cy="39"/>
                          </a:xfrm>
                          <a:custGeom>
                            <a:avLst/>
                            <a:gdLst>
                              <a:gd name="T0" fmla="*/ 156 w 156"/>
                              <a:gd name="T1" fmla="*/ 0 h 39"/>
                              <a:gd name="T2" fmla="*/ 0 w 156"/>
                              <a:gd name="T3" fmla="*/ 0 h 39"/>
                              <a:gd name="T4" fmla="*/ 0 w 156"/>
                              <a:gd name="T5" fmla="*/ 39 h 39"/>
                              <a:gd name="T6" fmla="*/ 156 w 156"/>
                              <a:gd name="T7" fmla="*/ 39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6" h="39">
                                <a:moveTo>
                                  <a:pt x="1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"/>
                                </a:lnTo>
                                <a:lnTo>
                                  <a:pt x="156" y="3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759" y="508"/>
                            <a:ext cx="0" cy="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040" style="position:absolute;left:0;text-align:left;margin-left:174.15pt;margin-top:19.1pt;width:91.15pt;height:15.55pt;z-index:251673600" coordorigin="749,508" coordsize="156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">
                <v:shape id="Text Box 56" o:spid="_x0000_s1041" type="#_x0000_t202" style="position:absolute;left:756;top:508;width:147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" filled="f" stroked="f">
                  <v:textbox inset="1.5mm,.5mm,0,0">
                    <w:txbxContent>
                      <w:p w:rsidR="009E4A09" w:rsidRPr="00F25696" w:rsidRDefault="001E1A1F" w:rsidP="009E4A0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hint="eastAsia"/>
                            <w:sz w:val="20"/>
                            <w:szCs w:val="20"/>
                          </w:rPr>
                          <w:t>通</w:t>
                        </w:r>
                        <w:r w:rsidR="00154483">
                          <w:rPr>
                            <w:rFonts w:ascii="Times New Roman" w:hAnsi="Times New Roman" w:hint="eastAsia"/>
                            <w:sz w:val="20"/>
                            <w:szCs w:val="20"/>
                          </w:rPr>
                          <w:t>知台帳</w:t>
                        </w:r>
                      </w:p>
                    </w:txbxContent>
                  </v:textbox>
                </v:shape>
                <v:shape id="Freeform 57" o:spid="_x0000_s1042" style="position:absolute;left:749;top:508;width:156;height:39;visibility:visible;mso-wrap-style:square;v-text-anchor:top" coordsize="156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" path="m156,l,,,39r156,e" filled="f">
                  <v:path arrowok="t" o:connecttype="custom" o:connectlocs="156,0;0,0;0,39;156,39" o:connectangles="0,0,0,0"/>
                </v:shape>
                <v:line id="Line 58" o:spid="_x0000_s1043" style="position:absolute;visibility:visible;mso-wrap-style:square" from="759,508" to="759,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Sw/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3ZksP8YAAADbAAAA&#10;DwAAAAAAAAAAAAAAAAAHAgAAZHJzL2Rvd25yZXYueG1sUEsFBgAAAAADAAMAtwAAAPoCAAAAAA==&#10;"/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3477260</wp:posOffset>
                </wp:positionH>
                <wp:positionV relativeFrom="paragraph">
                  <wp:posOffset>330835</wp:posOffset>
                </wp:positionV>
                <wp:extent cx="594360" cy="5715"/>
                <wp:effectExtent l="22860" t="56515" r="11430" b="52070"/>
                <wp:wrapNone/>
                <wp:docPr id="49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94360" cy="57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AB5A7B" id="Line 51" o:spid="_x0000_s1026" style="position:absolute;left:0;text-align:lef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8pt,26.05pt" to="320.6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">
                <v:stroke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4071620</wp:posOffset>
                </wp:positionH>
                <wp:positionV relativeFrom="paragraph">
                  <wp:posOffset>330835</wp:posOffset>
                </wp:positionV>
                <wp:extent cx="0" cy="523875"/>
                <wp:effectExtent l="7620" t="8890" r="11430" b="10160"/>
                <wp:wrapNone/>
                <wp:docPr id="48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425C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3" o:spid="_x0000_s1026" type="#_x0000_t32" style="position:absolute;left:0;text-align:left;margin-left:320.6pt;margin-top:26.05pt;width:0;height:4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"/>
            </w:pict>
          </mc:Fallback>
        </mc:AlternateContent>
      </w:r>
    </w:p>
    <w:p w:rsidR="00992730" w:rsidRPr="00992730" w:rsidRDefault="001E1A1F" w:rsidP="0099273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4256405</wp:posOffset>
                </wp:positionH>
                <wp:positionV relativeFrom="paragraph">
                  <wp:posOffset>106045</wp:posOffset>
                </wp:positionV>
                <wp:extent cx="1308100" cy="208280"/>
                <wp:effectExtent l="1905" t="3810" r="4445" b="0"/>
                <wp:wrapNone/>
                <wp:docPr id="4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E4A09" w:rsidRPr="00F25696" w:rsidRDefault="009E4A09" w:rsidP="009E4A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取引者決定通知</w:t>
                            </w:r>
                            <w:r w:rsidR="00477F98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データ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44" type="#_x0000_t202" style="position:absolute;left:0;text-align:left;margin-left:335.15pt;margin-top:8.35pt;width:103pt;height:16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" filled="f" stroked="f">
                <v:textbox inset="0,.7mm,0,0">
                  <w:txbxContent>
                    <w:p w:rsidR="009E4A09" w:rsidRPr="00F25696" w:rsidRDefault="009E4A09" w:rsidP="009E4A0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取引者決定通知</w:t>
                      </w:r>
                      <w:r w:rsidR="00477F98">
                        <w:rPr>
                          <w:rFonts w:hint="eastAsia"/>
                          <w:sz w:val="20"/>
                          <w:szCs w:val="20"/>
                        </w:rPr>
                        <w:t>データ</w:t>
                      </w:r>
                    </w:p>
                  </w:txbxContent>
                </v:textbox>
              </v:shape>
            </w:pict>
          </mc:Fallback>
        </mc:AlternateContent>
      </w:r>
    </w:p>
    <w:p w:rsidR="00992730" w:rsidRPr="00992730" w:rsidRDefault="001E1A1F" w:rsidP="0099273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991870</wp:posOffset>
                </wp:positionH>
                <wp:positionV relativeFrom="paragraph">
                  <wp:posOffset>241935</wp:posOffset>
                </wp:positionV>
                <wp:extent cx="1356360" cy="203200"/>
                <wp:effectExtent l="4445" t="0" r="1270" b="0"/>
                <wp:wrapNone/>
                <wp:docPr id="4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736F" w:rsidRPr="00F25696" w:rsidRDefault="00C815E8" w:rsidP="000C736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取引希望者</w:t>
                            </w:r>
                            <w:r w:rsidR="00CC359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選択</w:t>
                            </w:r>
                            <w:r w:rsidR="00477F98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データ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5" type="#_x0000_t202" style="position:absolute;left:0;text-align:left;margin-left:78.1pt;margin-top:19.05pt;width:106.8pt;height:1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" filled="f" stroked="f">
                <v:textbox inset="0,.7mm,0,0">
                  <w:txbxContent>
                    <w:p w:rsidR="000C736F" w:rsidRPr="00F25696" w:rsidRDefault="00C815E8" w:rsidP="000C736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取引希望者</w:t>
                      </w:r>
                      <w:r w:rsidR="00CC3593">
                        <w:rPr>
                          <w:rFonts w:hint="eastAsia"/>
                          <w:sz w:val="20"/>
                          <w:szCs w:val="20"/>
                        </w:rPr>
                        <w:t>選択</w:t>
                      </w:r>
                      <w:r w:rsidR="00477F98">
                        <w:rPr>
                          <w:rFonts w:hint="eastAsia"/>
                          <w:sz w:val="20"/>
                          <w:szCs w:val="20"/>
                        </w:rPr>
                        <w:t>データ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3685540</wp:posOffset>
                </wp:positionH>
                <wp:positionV relativeFrom="paragraph">
                  <wp:posOffset>198755</wp:posOffset>
                </wp:positionV>
                <wp:extent cx="689610" cy="746760"/>
                <wp:effectExtent l="12065" t="11430" r="12700" b="13335"/>
                <wp:wrapNone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" cy="746760"/>
                          <a:chOff x="448" y="597"/>
                          <a:chExt cx="84" cy="97"/>
                        </a:xfrm>
                      </wpg:grpSpPr>
                      <wps:wsp>
                        <wps:cNvPr id="4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448" y="597"/>
                            <a:ext cx="84" cy="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631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A46FE" w:rsidRPr="00904BD1" w:rsidRDefault="00C815E8" w:rsidP="006A46F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取引内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4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600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46FE" w:rsidRDefault="00C815E8" w:rsidP="006A46FE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 w:hint="eastAsia"/>
                                  <w:sz w:val="24"/>
                                </w:rPr>
                                <w:t>4.2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662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46FE" w:rsidRDefault="006A46FE" w:rsidP="006A46F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216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52" style="position:absolute;left:0;text-align:left;margin-left:290.2pt;margin-top:15.65pt;width:54.3pt;height:58.8pt;z-index:251652096" coordorigin="448,597" coordsize="84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">
                <v:roundrect id="AutoShape 3" o:spid="_x0000_s1053" style="position:absolute;left:448;top:597;width:84;height:9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"/>
                <v:shape id="Text Box 4" o:spid="_x0000_s1054" type="#_x0000_t202" style="position:absolute;left:448;top:631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" filled="f">
                  <v:textbox inset="0,.5mm,0,0">
                    <w:txbxContent>
                      <w:p w:rsidR="006A46FE" w:rsidRPr="00904BD1" w:rsidRDefault="00C815E8" w:rsidP="006A46FE">
                        <w:pPr>
                          <w:jc w:val="center"/>
                          <w:rPr>
                            <w:rFonts w:hint="eastAsia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取引内</w:t>
                        </w:r>
                      </w:p>
                    </w:txbxContent>
                  </v:textbox>
                </v:shape>
                <v:shape id="Text Box 5" o:spid="_x0000_s1055" type="#_x0000_t202" style="position:absolute;left:448;top:600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:rsidR="006A46FE" w:rsidRDefault="00C815E8" w:rsidP="006A46FE">
                        <w:pPr>
                          <w:jc w:val="center"/>
                        </w:pPr>
                        <w:r>
                          <w:rPr>
                            <w:rFonts w:ascii="Times New Roman" w:hAnsi="Times New Roman" w:hint="eastAsia"/>
                            <w:sz w:val="24"/>
                          </w:rPr>
                          <w:t>4.2</w:t>
                        </w:r>
                      </w:p>
                    </w:txbxContent>
                  </v:textbox>
                </v:shape>
                <v:shape id="Text Box 6" o:spid="_x0000_s1056" type="#_x0000_t202" style="position:absolute;left:448;top:662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" filled="f" stroked="f">
                  <v:textbox inset="0,.6mm,0,0">
                    <w:txbxContent>
                      <w:p w:rsidR="006A46FE" w:rsidRDefault="006A46FE" w:rsidP="006A46FE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34925</wp:posOffset>
                </wp:positionH>
                <wp:positionV relativeFrom="paragraph">
                  <wp:posOffset>287020</wp:posOffset>
                </wp:positionV>
                <wp:extent cx="611505" cy="561340"/>
                <wp:effectExtent l="9525" t="13970" r="7620" b="5715"/>
                <wp:wrapNone/>
                <wp:docPr id="38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561340"/>
                          <a:chOff x="615" y="655"/>
                          <a:chExt cx="88" cy="81"/>
                        </a:xfrm>
                      </wpg:grpSpPr>
                      <wps:wsp>
                        <wps:cNvPr id="3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615" y="655"/>
                            <a:ext cx="78" cy="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15E8" w:rsidRDefault="00C815E8" w:rsidP="00C815E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625" y="663"/>
                            <a:ext cx="78" cy="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15E8" w:rsidRDefault="00C815E8" w:rsidP="00C815E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顧客</w:t>
                              </w:r>
                            </w:p>
                            <w:p w:rsidR="00CA32C2" w:rsidRDefault="00CA32C2" w:rsidP="00C815E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>出品者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7452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" o:spid="_x0000_s1057" style="position:absolute;left:0;text-align:left;margin-left:2.75pt;margin-top:22.6pt;width:48.15pt;height:44.2pt;z-index:251668480" coordorigin="615,655" coordsize="88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">
                <v:shape id="Text Box 44" o:spid="_x0000_s1058" type="#_x0000_t202" style="position:absolute;left:615;top:655;width:78;height: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">
                  <v:textbox>
                    <w:txbxContent>
                      <w:p w:rsidR="00C815E8" w:rsidRDefault="00C815E8" w:rsidP="00C815E8"/>
                    </w:txbxContent>
                  </v:textbox>
                </v:shape>
                <v:shape id="Text Box 45" o:spid="_x0000_s1059" type="#_x0000_t202" style="position:absolute;left:625;top:663;width:78;height: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">
                  <v:textbox inset="0,2.07mm,0,0">
                    <w:txbxContent>
                      <w:p w:rsidR="00C815E8" w:rsidRDefault="00C815E8" w:rsidP="00C815E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顧客</w:t>
                        </w:r>
                      </w:p>
                      <w:p w:rsidR="00CA32C2" w:rsidRDefault="00CA32C2" w:rsidP="00C815E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出品者</w:t>
                        </w:r>
                        <w:bookmarkStart w:id="1" w:name="_GoBack"/>
                        <w:bookmarkEnd w:id="1"/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92730" w:rsidRPr="00992730" w:rsidRDefault="001E1A1F" w:rsidP="0099273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727075</wp:posOffset>
                </wp:positionH>
                <wp:positionV relativeFrom="paragraph">
                  <wp:posOffset>198755</wp:posOffset>
                </wp:positionV>
                <wp:extent cx="2889250" cy="0"/>
                <wp:effectExtent l="6350" t="59690" r="19050" b="54610"/>
                <wp:wrapNone/>
                <wp:docPr id="3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892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4D2DFF" id="Line 14" o:spid="_x0000_s1026" style="position:absolute;left:0;text-align:lef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25pt,15.65pt" to="284.7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">
                <v:stroke endarrow="block"/>
              </v:line>
            </w:pict>
          </mc:Fallback>
        </mc:AlternateContent>
      </w:r>
    </w:p>
    <w:p w:rsidR="00992730" w:rsidRPr="00992730" w:rsidRDefault="00992730" w:rsidP="00992730">
      <w:pPr>
        <w:rPr>
          <w:sz w:val="28"/>
          <w:szCs w:val="28"/>
        </w:rPr>
      </w:pPr>
    </w:p>
    <w:p w:rsidR="00992730" w:rsidRPr="00992730" w:rsidRDefault="00992730" w:rsidP="00992730">
      <w:pPr>
        <w:rPr>
          <w:sz w:val="28"/>
          <w:szCs w:val="28"/>
        </w:rPr>
      </w:pPr>
    </w:p>
    <w:p w:rsidR="00992730" w:rsidRPr="00992730" w:rsidRDefault="00992730" w:rsidP="00B77746">
      <w:pPr>
        <w:tabs>
          <w:tab w:val="left" w:pos="10738"/>
        </w:tabs>
        <w:rPr>
          <w:sz w:val="28"/>
          <w:szCs w:val="28"/>
        </w:rPr>
      </w:pPr>
    </w:p>
    <w:p w:rsidR="00817625" w:rsidRDefault="00992730" w:rsidP="009927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</w:t>
      </w:r>
    </w:p>
    <w:sectPr w:rsidR="00817625" w:rsidSect="000B0BB7">
      <w:headerReference w:type="default" r:id="rId7"/>
      <w:footerReference w:type="default" r:id="rId8"/>
      <w:pgSz w:w="16838" w:h="11906" w:orient="landscape" w:code="9"/>
      <w:pgMar w:top="2336" w:right="818" w:bottom="876" w:left="905" w:header="570" w:footer="495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0A1" w:rsidRDefault="009160A1" w:rsidP="00273989">
      <w:pPr>
        <w:pStyle w:val="a3"/>
      </w:pPr>
      <w:r>
        <w:separator/>
      </w:r>
    </w:p>
  </w:endnote>
  <w:endnote w:type="continuationSeparator" w:id="0">
    <w:p w:rsidR="009160A1" w:rsidRDefault="009160A1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1E1A1F" w:rsidP="007E43B9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-25400</wp:posOffset>
              </wp:positionV>
              <wp:extent cx="3647440" cy="200660"/>
              <wp:effectExtent l="0" t="0" r="381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817625" w:rsidRDefault="007E43B9" w:rsidP="00817625">
                          <w:r>
                            <w:rPr>
                              <w:rFonts w:hint="eastAsia"/>
                            </w:rPr>
                            <w:t>4.0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2" type="#_x0000_t202" style="position:absolute;left:0;text-align:left;margin-left:-.5pt;margin-top:-2pt;width:287.2pt;height:15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6E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" filled="f" fillcolor="#c9f" stroked="f">
              <v:textbox inset="0,0,0,0">
                <w:txbxContent>
                  <w:p w:rsidR="00817625" w:rsidRDefault="007E43B9" w:rsidP="0081762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4.0</w:t>
                    </w:r>
                  </w:p>
                </w:txbxContent>
              </v:textbox>
            </v:shape>
          </w:pict>
        </mc:Fallback>
      </mc:AlternateContent>
    </w:r>
    <w:r w:rsidR="007E43B9">
      <w:rPr>
        <w:rFonts w:hint="eastAsia"/>
      </w:rPr>
      <w:t>SD</w:t>
    </w:r>
    <w:r w:rsidR="007E43B9">
      <w:t xml:space="preserve">22 </w:t>
    </w:r>
    <w:r w:rsidR="007E43B9">
      <w:rPr>
        <w:rFonts w:hint="eastAsia"/>
      </w:rPr>
      <w:t>第</w:t>
    </w:r>
    <w:r w:rsidR="007E43B9">
      <w:rPr>
        <w:rFonts w:hint="eastAsia"/>
      </w:rPr>
      <w:t>9</w:t>
    </w:r>
    <w:r w:rsidR="007E43B9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0A1" w:rsidRDefault="009160A1" w:rsidP="00273989">
      <w:pPr>
        <w:pStyle w:val="a3"/>
      </w:pPr>
      <w:r>
        <w:separator/>
      </w:r>
    </w:p>
  </w:footnote>
  <w:footnote w:type="continuationSeparator" w:id="0">
    <w:p w:rsidR="009160A1" w:rsidRDefault="009160A1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1E1A1F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926465</wp:posOffset>
              </wp:positionH>
              <wp:positionV relativeFrom="paragraph">
                <wp:posOffset>1494790</wp:posOffset>
              </wp:positionV>
              <wp:extent cx="7808595" cy="4947285"/>
              <wp:effectExtent l="15240" t="8890" r="15240" b="15875"/>
              <wp:wrapNone/>
              <wp:docPr id="34" name="Group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808595" cy="4947285"/>
                        <a:chOff x="2364" y="2924"/>
                        <a:chExt cx="12297" cy="7791"/>
                      </a:xfrm>
                    </wpg:grpSpPr>
                    <wps:wsp>
                      <wps:cNvPr id="35" name="Rectangle 57"/>
                      <wps:cNvSpPr>
                        <a:spLocks noChangeArrowheads="1"/>
                      </wps:cNvSpPr>
                      <wps:spPr bwMode="auto">
                        <a:xfrm>
                          <a:off x="2364" y="2924"/>
                          <a:ext cx="12297" cy="7791"/>
                        </a:xfrm>
                        <a:prstGeom prst="rect">
                          <a:avLst/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36" name="Line 67"/>
                      <wps:cNvCnPr>
                        <a:cxnSpLocks noChangeShapeType="1"/>
                      </wps:cNvCnPr>
                      <wps:spPr bwMode="auto">
                        <a:xfrm>
                          <a:off x="2364" y="3512"/>
                          <a:ext cx="12297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6A6898" id="Group 69" o:spid="_x0000_s1026" style="position:absolute;left:0;text-align:left;margin-left:72.95pt;margin-top:117.7pt;width:614.85pt;height:389.55pt;z-index:251658752" coordorigin="2364,2924" coordsize="12297,7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">
              <v:rect id="Rectangle 57" o:spid="_x0000_s1027" style="position:absolute;left:2364;top:2924;width:12297;height:7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" filled="f" strokeweight="1pt">
                <v:textbox inset="0,.7pt,0,.7pt"/>
              </v:rect>
              <v:line id="Line 67" o:spid="_x0000_s1028" style="position:absolute;visibility:visible;mso-wrap-style:square" from="2364,3512" to="14661,3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3970" t="12065" r="10160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 xml:space="preserve">査　</w:t>
                                </w:r>
                                <w:r>
                                  <w:rPr>
                                    <w:rFonts w:hint="eastAsia"/>
                                  </w:rPr>
                                  <w:t>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検　</w:t>
                                </w:r>
                                <w:r>
                                  <w:rPr>
                                    <w:rFonts w:hint="eastAsia"/>
                                  </w:rPr>
                                  <w:t>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852F26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ＤＦＤ（</w:t>
                            </w:r>
                            <w:r w:rsidRPr="00852F26">
                              <w:rPr>
                                <w:rFonts w:ascii="ＭＳ 明朝" w:hAnsi="ＭＳ 明朝" w:hint="eastAsia"/>
                                <w:b/>
                                <w:sz w:val="40"/>
                                <w:szCs w:val="40"/>
                              </w:rPr>
                              <w:t>Data Flow Diagram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1E1A1F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まさる堂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EC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サイト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1E1A1F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取引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1E1A1F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田中　</w:t>
                                </w:r>
                                <w:r>
                                  <w:rPr>
                                    <w:rFonts w:hint="eastAsia"/>
                                  </w:rPr>
                                  <w:t>勇輝</w:t>
                                </w:r>
                                <w:r w:rsidR="00273989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F84115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F84115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F84115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F84115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F84115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F84115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F84115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77F98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77F98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54" style="position:absolute;left:0;text-align:left;margin-left:-9.65pt;margin-top:-.55pt;width:769.85pt;height:81.8pt;z-index:251656704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55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56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57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58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59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6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6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 xml:space="preserve">査　</w:t>
                          </w:r>
                          <w:r>
                            <w:rPr>
                              <w:rFonts w:hint="eastAsia"/>
                            </w:rPr>
                            <w:t>閲</w:t>
                          </w:r>
                        </w:p>
                      </w:txbxContent>
                    </v:textbox>
                  </v:shape>
                </v:group>
                <v:group id="Group 12" o:spid="_x0000_s1062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63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64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検　</w:t>
                          </w:r>
                          <w:r>
                            <w:rPr>
                              <w:rFonts w:hint="eastAsia"/>
                            </w:rPr>
                            <w:t>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65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:rsidR="00273989" w:rsidRPr="00732F70" w:rsidRDefault="00852F26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ＤＦＤ（</w:t>
                      </w:r>
                      <w:r w:rsidRPr="00852F26">
                        <w:rPr>
                          <w:rFonts w:ascii="ＭＳ 明朝" w:hAnsi="ＭＳ 明朝" w:hint="eastAsia"/>
                          <w:b/>
                          <w:sz w:val="40"/>
                          <w:szCs w:val="40"/>
                        </w:rPr>
                        <w:t>Data Flow Diagram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）</w:t>
                      </w:r>
                    </w:p>
                  </w:txbxContent>
                </v:textbox>
              </v:shape>
              <v:shape id="Text Box 27" o:spid="_x0000_s1066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m3vwAAANsAAAAPAAAAZHJzL2Rvd25yZXYueG1sRE9Li8Iw&#10;EL4v+B/CCN7WVB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AamDm3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67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">
                <v:textbox inset="2mm,2.25mm,0,.7pt">
                  <w:txbxContent>
                    <w:p w:rsidR="00273989" w:rsidRPr="00AD7689" w:rsidRDefault="001E1A1F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まさる堂</w:t>
                      </w:r>
                      <w:r>
                        <w:rPr>
                          <w:rFonts w:hint="eastAsia"/>
                          <w:sz w:val="24"/>
                        </w:rPr>
                        <w:t>EC</w:t>
                      </w:r>
                      <w:r>
                        <w:rPr>
                          <w:rFonts w:hint="eastAsia"/>
                          <w:sz w:val="24"/>
                        </w:rPr>
                        <w:t>サイト</w:t>
                      </w:r>
                    </w:p>
                  </w:txbxContent>
                </v:textbox>
              </v:shape>
              <v:shape id="Text Box 29" o:spid="_x0000_s1068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69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273989" w:rsidRPr="00AD7689" w:rsidRDefault="001E1A1F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取引</w:t>
                      </w:r>
                    </w:p>
                  </w:txbxContent>
                </v:textbox>
              </v:shape>
              <v:group id="Group 36" o:spid="_x0000_s1070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32" o:spid="_x0000_s1071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_x0000_s1072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  <v:textbox inset="5.85pt,.7pt,5.85pt,.7pt">
                      <w:txbxContent>
                        <w:p w:rsidR="00273989" w:rsidRDefault="001E1A1F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田中　</w:t>
                          </w:r>
                          <w:r>
                            <w:rPr>
                              <w:rFonts w:hint="eastAsia"/>
                            </w:rPr>
                            <w:t>勇輝</w:t>
                          </w:r>
                          <w:r w:rsidR="00273989">
                            <w:br/>
                          </w:r>
                        </w:p>
                      </w:txbxContent>
                    </v:textbox>
                  </v:shape>
                  <v:shape id="Text Box 31" o:spid="_x0000_s1073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x4wQAAANs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Ancv4QfII//AAAA//8DAFBLAQItABQABgAIAAAAIQDb4fbL7gAAAIUBAAATAAAAAAAAAAAAAAAA&#10;AAAAAABbQ29udGVudF9UeXBlc10ueG1sUEsBAi0AFAAGAAgAAAAhAFr0LFu/AAAAFQEAAAsAAAAA&#10;AAAAAAAAAAAAHwEAAF9yZWxzLy5yZWxzUEsBAi0AFAAGAAgAAAAhAFUijHj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74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34" o:spid="_x0000_s107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F84115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F84115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F84115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F84115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F84115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F84115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7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77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38" o:spid="_x0000_s1078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9" o:spid="_x0000_s1079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F84115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80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Xl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Ghi/h&#10;B8jdFwAA//8DAFBLAQItABQABgAIAAAAIQDb4fbL7gAAAIUBAAATAAAAAAAAAAAAAAAAAAAAAABb&#10;Q29udGVudF9UeXBlc10ueG1sUEsBAi0AFAAGAAgAAAAhAFr0LFu/AAAAFQEAAAsAAAAAAAAAAAAA&#10;AAAAHwEAAF9yZWxzLy5yZWxzUEsBAi0AFAAGAAgAAAAhAMQYJeW7AAAA2wAAAA8AAAAAAAAAAAAA&#10;AAAABwIAAGRycy9kb3ducmV2LnhtbFBLBQYAAAAAAwADALcAAADv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81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42" o:spid="_x0000_s1082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77F98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77F98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83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84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iq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bv&#10;l/AD5PIDAAD//wMAUEsBAi0AFAAGAAgAAAAhANvh9svuAAAAhQEAABMAAAAAAAAAAAAAAAAAAAAA&#10;AFtDb250ZW50X1R5cGVzXS54bWxQSwECLQAUAAYACAAAACEAWvQsW78AAAAVAQAACwAAAAAAAAAA&#10;AAAAAAAfAQAAX3JlbHMvLnJlbHNQSwECLQAUAAYACAAAACEAUhTYqr0AAADbAAAADwAAAAAAAAAA&#10;AAAAAAAHAgAAZHJzL2Rvd25yZXYueG1sUEsFBgAAAAADAAMAtwAAAPECAAAAAA==&#10;" strokecolor="#333" strokeweight="1.5pt"/>
              <v:line id="Line 51" o:spid="_x0000_s1085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115"/>
    <w:rsid w:val="000B0BB7"/>
    <w:rsid w:val="000B5B01"/>
    <w:rsid w:val="000C736F"/>
    <w:rsid w:val="000E03F1"/>
    <w:rsid w:val="001529A6"/>
    <w:rsid w:val="00154483"/>
    <w:rsid w:val="001C379B"/>
    <w:rsid w:val="001E1A1F"/>
    <w:rsid w:val="00204467"/>
    <w:rsid w:val="00273989"/>
    <w:rsid w:val="002D4A47"/>
    <w:rsid w:val="00360FA8"/>
    <w:rsid w:val="00467B33"/>
    <w:rsid w:val="00477F98"/>
    <w:rsid w:val="004B4B7B"/>
    <w:rsid w:val="004C5B51"/>
    <w:rsid w:val="0056717A"/>
    <w:rsid w:val="005B1434"/>
    <w:rsid w:val="00613C66"/>
    <w:rsid w:val="006536E8"/>
    <w:rsid w:val="00657348"/>
    <w:rsid w:val="00657BFB"/>
    <w:rsid w:val="006A46FE"/>
    <w:rsid w:val="006F40F5"/>
    <w:rsid w:val="00730FB8"/>
    <w:rsid w:val="00732F70"/>
    <w:rsid w:val="007954C9"/>
    <w:rsid w:val="007B68A8"/>
    <w:rsid w:val="007E43B9"/>
    <w:rsid w:val="007F0A12"/>
    <w:rsid w:val="00817625"/>
    <w:rsid w:val="0082622E"/>
    <w:rsid w:val="00833821"/>
    <w:rsid w:val="008374BA"/>
    <w:rsid w:val="00850C77"/>
    <w:rsid w:val="00852F26"/>
    <w:rsid w:val="00904BD1"/>
    <w:rsid w:val="009160A1"/>
    <w:rsid w:val="009442AC"/>
    <w:rsid w:val="00957CE6"/>
    <w:rsid w:val="0098594D"/>
    <w:rsid w:val="00987831"/>
    <w:rsid w:val="00992730"/>
    <w:rsid w:val="009E4A09"/>
    <w:rsid w:val="00AC3780"/>
    <w:rsid w:val="00AD7689"/>
    <w:rsid w:val="00B50AD2"/>
    <w:rsid w:val="00B77746"/>
    <w:rsid w:val="00BD41FD"/>
    <w:rsid w:val="00BF3125"/>
    <w:rsid w:val="00C50E7F"/>
    <w:rsid w:val="00C815E8"/>
    <w:rsid w:val="00CA32C2"/>
    <w:rsid w:val="00CB438A"/>
    <w:rsid w:val="00CC12CB"/>
    <w:rsid w:val="00CC3593"/>
    <w:rsid w:val="00E04654"/>
    <w:rsid w:val="00EE7952"/>
    <w:rsid w:val="00F25696"/>
    <w:rsid w:val="00F8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43E90270"/>
  <w15:chartTrackingRefBased/>
  <w15:docId w15:val="{54103D8B-7911-4E5C-968C-C6310558F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80572\Desktop\HAL\SD22\08_DFD\DFD_4.x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35E2F-8714-481B-A050-38CF14228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DFD_4.x.dot</Template>
  <TotalTime>5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DFD</vt:lpstr>
      <vt:lpstr>DFD</vt:lpstr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DFD</dc:title>
  <dc:subject/>
  <dc:creator>yuhnsa@outlook.jp</dc:creator>
  <cp:keywords/>
  <dc:description/>
  <cp:lastModifiedBy>yuhnsa@outlook.jp</cp:lastModifiedBy>
  <cp:revision>8</cp:revision>
  <cp:lastPrinted>2006-06-21T10:05:00Z</cp:lastPrinted>
  <dcterms:created xsi:type="dcterms:W3CDTF">2019-09-09T01:53:00Z</dcterms:created>
  <dcterms:modified xsi:type="dcterms:W3CDTF">2019-09-11T07:38:00Z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