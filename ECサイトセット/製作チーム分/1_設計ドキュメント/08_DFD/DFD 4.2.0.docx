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E8" w:rsidRPr="00817625" w:rsidRDefault="006536E8" w:rsidP="00833821">
      <w:pPr>
        <w:rPr>
          <w:sz w:val="28"/>
          <w:szCs w:val="28"/>
        </w:rPr>
      </w:pPr>
    </w:p>
    <w:p w:rsidR="00992730" w:rsidRDefault="00434814" w:rsidP="0081762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４．２　取引内</w:t>
      </w:r>
      <w:r w:rsidR="00A05689">
        <w:rPr>
          <w:rFonts w:hint="eastAsia"/>
          <w:sz w:val="28"/>
          <w:szCs w:val="28"/>
        </w:rPr>
        <w:t>ページ</w:t>
      </w:r>
    </w:p>
    <w:p w:rsidR="00992730" w:rsidRPr="00992730" w:rsidRDefault="00943036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10EBDD" wp14:editId="3C35874E">
                <wp:simplePos x="0" y="0"/>
                <wp:positionH relativeFrom="column">
                  <wp:posOffset>3783013</wp:posOffset>
                </wp:positionH>
                <wp:positionV relativeFrom="paragraph">
                  <wp:posOffset>266065</wp:posOffset>
                </wp:positionV>
                <wp:extent cx="963465" cy="219018"/>
                <wp:effectExtent l="0" t="0" r="8255" b="10160"/>
                <wp:wrapNone/>
                <wp:docPr id="1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465" cy="219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736F" w:rsidRPr="00F25696" w:rsidRDefault="00434814" w:rsidP="000C73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支</w:t>
                            </w:r>
                            <w:r w:rsidR="0047617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払</w:t>
                            </w:r>
                            <w:r w:rsidR="00CB478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完了</w:t>
                            </w:r>
                            <w:r w:rsidR="003E035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10EBD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97.9pt;margin-top:20.95pt;width:75.8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" filled="f" stroked="f">
                <v:textbox inset="0,.7mm,0,0">
                  <w:txbxContent>
                    <w:p w:rsidR="000C736F" w:rsidRPr="00F25696" w:rsidRDefault="00434814" w:rsidP="000C73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支</w:t>
                      </w:r>
                      <w:r w:rsidR="00476173">
                        <w:rPr>
                          <w:rFonts w:hint="eastAsia"/>
                          <w:sz w:val="20"/>
                          <w:szCs w:val="20"/>
                        </w:rPr>
                        <w:t>払</w:t>
                      </w:r>
                      <w:r w:rsidR="00CB4786">
                        <w:rPr>
                          <w:rFonts w:hint="eastAsia"/>
                          <w:sz w:val="20"/>
                          <w:szCs w:val="20"/>
                        </w:rPr>
                        <w:t>完了</w:t>
                      </w:r>
                      <w:r w:rsidR="003E035E"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C44F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4854A" wp14:editId="18CA4C70">
                <wp:simplePos x="0" y="0"/>
                <wp:positionH relativeFrom="column">
                  <wp:posOffset>5872342</wp:posOffset>
                </wp:positionH>
                <wp:positionV relativeFrom="paragraph">
                  <wp:posOffset>321200</wp:posOffset>
                </wp:positionV>
                <wp:extent cx="1264285" cy="203200"/>
                <wp:effectExtent l="1905" t="4445" r="635" b="1905"/>
                <wp:wrapNone/>
                <wp:docPr id="9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736F" w:rsidRPr="00F25696" w:rsidRDefault="00674AF6" w:rsidP="000C73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本人</w:t>
                            </w:r>
                            <w:r w:rsidR="008F19C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D078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62.4pt;margin-top:25.3pt;width:99.5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" filled="f" stroked="f">
                <v:textbox inset="0,.7mm,0,0">
                  <w:txbxContent>
                    <w:p w:rsidR="000C736F" w:rsidRPr="00F25696" w:rsidRDefault="00674AF6" w:rsidP="000C73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本人</w:t>
                      </w:r>
                      <w:r w:rsidR="008F19CB"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E3358A" wp14:editId="5E89A23B">
                <wp:simplePos x="0" y="0"/>
                <wp:positionH relativeFrom="column">
                  <wp:posOffset>948690</wp:posOffset>
                </wp:positionH>
                <wp:positionV relativeFrom="paragraph">
                  <wp:posOffset>152400</wp:posOffset>
                </wp:positionV>
                <wp:extent cx="1264285" cy="203200"/>
                <wp:effectExtent l="0" t="0" r="3175" b="0"/>
                <wp:wrapNone/>
                <wp:docPr id="1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46FE" w:rsidRPr="00F25696" w:rsidRDefault="004348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購入通知情報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E7707" id="Text Box 18" o:spid="_x0000_s1027" type="#_x0000_t202" style="position:absolute;left:0;text-align:left;margin-left:74.7pt;margin-top:12pt;width:99.55pt;height:1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" filled="f" stroked="f">
                <v:textbox inset="0,.7mm,0,0">
                  <w:txbxContent>
                    <w:p w:rsidR="006A46FE" w:rsidRPr="00F25696" w:rsidRDefault="0043481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購入通知情報</w:t>
                      </w:r>
                    </w:p>
                  </w:txbxContent>
                </v:textbox>
              </v:shape>
            </w:pict>
          </mc:Fallback>
        </mc:AlternateContent>
      </w:r>
      <w:r w:rsidR="0094432B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21ACFD" wp14:editId="63F653E7">
                <wp:simplePos x="0" y="0"/>
                <wp:positionH relativeFrom="column">
                  <wp:posOffset>4871720</wp:posOffset>
                </wp:positionH>
                <wp:positionV relativeFrom="paragraph">
                  <wp:posOffset>221615</wp:posOffset>
                </wp:positionV>
                <wp:extent cx="689610" cy="746760"/>
                <wp:effectExtent l="7620" t="10795" r="7620" b="13970"/>
                <wp:wrapNone/>
                <wp:docPr id="11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118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34814" w:rsidRPr="00904BD1" w:rsidRDefault="008F19CB" w:rsidP="004348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支</w:t>
                              </w:r>
                              <w:r w:rsidR="003E22B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払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2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814" w:rsidRDefault="00434814" w:rsidP="00434814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4.2.2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814" w:rsidRDefault="00434814" w:rsidP="004348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2A61F" id="Group 39" o:spid="_x0000_s1029" style="position:absolute;left:0;text-align:left;margin-left:383.6pt;margin-top:17.45pt;width:54.3pt;height:58.8pt;z-index:251666432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">
                <v:roundrect id="AutoShape 40" o:spid="_x0000_s1030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"/>
                <v:shape id="Text Box 41" o:spid="_x0000_s1031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" filled="f">
                  <v:textbox inset="0,.5mm,0,0">
                    <w:txbxContent>
                      <w:p w:rsidR="00434814" w:rsidRPr="00904BD1" w:rsidRDefault="008F19CB" w:rsidP="0043481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支</w:t>
                        </w:r>
                        <w:r w:rsidR="003E22B6">
                          <w:rPr>
                            <w:rFonts w:hint="eastAsia"/>
                            <w:sz w:val="20"/>
                            <w:szCs w:val="20"/>
                          </w:rPr>
                          <w:t>払</w:t>
                        </w:r>
                      </w:p>
                    </w:txbxContent>
                  </v:textbox>
                </v:shape>
                <v:shape id="Text Box 42" o:spid="_x0000_s1032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434814" w:rsidRDefault="00434814" w:rsidP="00434814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4.2.2</w:t>
                        </w:r>
                      </w:p>
                    </w:txbxContent>
                  </v:textbox>
                </v:shape>
                <v:shape id="Text Box 43" o:spid="_x0000_s1033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" filled="f" stroked="f">
                  <v:textbox inset="0,.6mm,0,0">
                    <w:txbxContent>
                      <w:p w:rsidR="00434814" w:rsidRDefault="00434814" w:rsidP="00434814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FDB7A1" wp14:editId="4F7A9F36">
                <wp:simplePos x="0" y="0"/>
                <wp:positionH relativeFrom="column">
                  <wp:posOffset>2418715</wp:posOffset>
                </wp:positionH>
                <wp:positionV relativeFrom="paragraph">
                  <wp:posOffset>198755</wp:posOffset>
                </wp:positionV>
                <wp:extent cx="689610" cy="746760"/>
                <wp:effectExtent l="12065" t="6985" r="12700" b="8255"/>
                <wp:wrapNone/>
                <wp:docPr id="11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112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34814" w:rsidRPr="00904BD1" w:rsidRDefault="00434814" w:rsidP="004348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購入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1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814" w:rsidRDefault="00434814" w:rsidP="00434814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4.2.1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814" w:rsidRDefault="00434814" w:rsidP="004348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F83F6" id="Group 31" o:spid="_x0000_s1033" style="position:absolute;left:0;text-align:left;margin-left:190.45pt;margin-top:15.65pt;width:54.3pt;height:58.8pt;z-index:251664384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">
                <v:roundrect id="AutoShape 32" o:spid="_x0000_s1034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5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" filled="f">
                  <v:textbox inset="0,.5mm,0,0">
                    <w:txbxContent>
                      <w:p w:rsidR="00434814" w:rsidRPr="00904BD1" w:rsidRDefault="00434814" w:rsidP="0043481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購入</w:t>
                        </w:r>
                      </w:p>
                    </w:txbxContent>
                  </v:textbox>
                </v:shape>
                <v:shape id="Text Box 34" o:spid="_x0000_s1036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434814" w:rsidRDefault="00434814" w:rsidP="00434814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4.2.1</w:t>
                        </w:r>
                      </w:p>
                    </w:txbxContent>
                  </v:textbox>
                </v:shape>
                <v:shape id="Text Box 35" o:spid="_x0000_s1037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" filled="f" stroked="f">
                  <v:textbox inset="0,.6mm,0,0">
                    <w:txbxContent>
                      <w:p w:rsidR="00434814" w:rsidRDefault="00434814" w:rsidP="00434814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E3AC10C" wp14:editId="1F0CA874">
                <wp:simplePos x="0" y="0"/>
                <wp:positionH relativeFrom="column">
                  <wp:posOffset>88900</wp:posOffset>
                </wp:positionH>
                <wp:positionV relativeFrom="paragraph">
                  <wp:posOffset>248920</wp:posOffset>
                </wp:positionV>
                <wp:extent cx="611505" cy="561340"/>
                <wp:effectExtent l="6350" t="9525" r="10795" b="10160"/>
                <wp:wrapNone/>
                <wp:docPr id="10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10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  <w:p w:rsidR="00D04119" w:rsidRDefault="00D04119" w:rsidP="006A46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購入者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8" style="position:absolute;left:0;text-align:left;margin-left:7pt;margin-top:19.6pt;width:48.15pt;height:44.2pt;z-index:251653120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9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<v:textbox>
                    <w:txbxContent>
                      <w:p w:rsidR="006A46FE" w:rsidRDefault="006A46FE" w:rsidP="006A46FE"/>
                    </w:txbxContent>
                  </v:textbox>
                </v:shape>
                <v:shape id="Text Box 13" o:spid="_x0000_s1040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">
                  <v:textbox inset="0,2.07mm,0,0">
                    <w:txbxContent>
                      <w:p w:rsidR="006A46FE" w:rsidRDefault="006A46FE" w:rsidP="006A46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  <w:p w:rsidR="00D04119" w:rsidRDefault="00D04119" w:rsidP="006A46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購入者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4C65C4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A71B5E" wp14:editId="7CD1CBF2">
                <wp:simplePos x="0" y="0"/>
                <wp:positionH relativeFrom="column">
                  <wp:posOffset>833761</wp:posOffset>
                </wp:positionH>
                <wp:positionV relativeFrom="paragraph">
                  <wp:posOffset>299521</wp:posOffset>
                </wp:positionV>
                <wp:extent cx="1521111" cy="1978040"/>
                <wp:effectExtent l="0" t="76200" r="0" b="22225"/>
                <wp:wrapNone/>
                <wp:docPr id="37" name="カギ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1111" cy="1978040"/>
                        </a:xfrm>
                        <a:prstGeom prst="bentConnector3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F97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7" o:spid="_x0000_s1026" type="#_x0000_t34" style="position:absolute;left:0;text-align:left;margin-left:65.65pt;margin-top:23.6pt;width:119.75pt;height:155.7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" strokecolor="black [3200]">
                <v:stroke endarrow="block"/>
              </v:shape>
            </w:pict>
          </mc:Fallback>
        </mc:AlternateContent>
      </w:r>
      <w:r w:rsidR="00CB47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8A0B36" wp14:editId="25DCD9AE">
                <wp:simplePos x="0" y="0"/>
                <wp:positionH relativeFrom="column">
                  <wp:posOffset>3859213</wp:posOffset>
                </wp:positionH>
                <wp:positionV relativeFrom="paragraph">
                  <wp:posOffset>182563</wp:posOffset>
                </wp:positionV>
                <wp:extent cx="890587" cy="0"/>
                <wp:effectExtent l="0" t="0" r="24130" b="19050"/>
                <wp:wrapNone/>
                <wp:docPr id="90" name="直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8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DA76B0" id="直線コネクタ 90" o:spid="_x0000_s1026" style="position:absolute;left:0;text-align:lef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9pt,14.4pt" to="37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" strokecolor="black [3213]">
                <v:stroke joinstyle="miter"/>
              </v:line>
            </w:pict>
          </mc:Fallback>
        </mc:AlternateContent>
      </w:r>
      <w:r w:rsidR="004761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97B17E" wp14:editId="6A80FAF9">
                <wp:simplePos x="0" y="0"/>
                <wp:positionH relativeFrom="column">
                  <wp:posOffset>3862728</wp:posOffset>
                </wp:positionH>
                <wp:positionV relativeFrom="paragraph">
                  <wp:posOffset>182880</wp:posOffset>
                </wp:positionV>
                <wp:extent cx="0" cy="798931"/>
                <wp:effectExtent l="76200" t="0" r="57150" b="58420"/>
                <wp:wrapNone/>
                <wp:docPr id="8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89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8D463" id="Line 21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15pt,14.4pt" to="304.1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">
                <v:stroke endarrow="block"/>
              </v:line>
            </w:pict>
          </mc:Fallback>
        </mc:AlternateContent>
      </w:r>
      <w:r w:rsidR="00C04F8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129183E" wp14:editId="5093F10B">
                <wp:simplePos x="0" y="0"/>
                <wp:positionH relativeFrom="column">
                  <wp:posOffset>6789199</wp:posOffset>
                </wp:positionH>
                <wp:positionV relativeFrom="paragraph">
                  <wp:posOffset>110041</wp:posOffset>
                </wp:positionV>
                <wp:extent cx="947737" cy="204788"/>
                <wp:effectExtent l="0" t="0" r="24130" b="24130"/>
                <wp:wrapNone/>
                <wp:docPr id="13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737" cy="204788"/>
                          <a:chOff x="749" y="508"/>
                          <a:chExt cx="156" cy="39"/>
                        </a:xfrm>
                      </wpg:grpSpPr>
                      <wps:wsp>
                        <wps:cNvPr id="1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96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F87" w:rsidRPr="00F25696" w:rsidRDefault="00C04F87" w:rsidP="00C04F8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顧客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132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D1A8F" id="Group 27" o:spid="_x0000_s1042" style="position:absolute;left:0;text-align:left;margin-left:534.6pt;margin-top:8.65pt;width:74.6pt;height:16.15pt;z-index:251717632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">
                <v:shape id="Text Box 28" o:spid="_x0000_s1043" type="#_x0000_t202" style="position:absolute;left:756;top:508;width:96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" filled="f" stroked="f">
                  <v:textbox inset="1.5mm,.5mm,0,0">
                    <w:txbxContent>
                      <w:p w:rsidR="00C04F87" w:rsidRPr="00F25696" w:rsidRDefault="00C04F87" w:rsidP="00C04F8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顧客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台帳</w:t>
                        </w:r>
                      </w:p>
                    </w:txbxContent>
                  </v:textbox>
                </v:shape>
                <v:shape id="Freeform 29" o:spid="_x0000_s1044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" path="m156,l,,,39r156,e" filled="f">
                  <v:path arrowok="t" o:connecttype="custom" o:connectlocs="156,0;0,0;0,39;156,39" o:connectangles="0,0,0,0"/>
                </v:shape>
                <v:line id="Line 30" o:spid="_x0000_s1045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</v:group>
            </w:pict>
          </mc:Fallback>
        </mc:AlternateContent>
      </w:r>
      <w:r w:rsidR="00C04F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9309D6" wp14:editId="61ED4496">
                <wp:simplePos x="0" y="0"/>
                <wp:positionH relativeFrom="column">
                  <wp:posOffset>5625032</wp:posOffset>
                </wp:positionH>
                <wp:positionV relativeFrom="paragraph">
                  <wp:posOffset>221038</wp:posOffset>
                </wp:positionV>
                <wp:extent cx="1016801" cy="0"/>
                <wp:effectExtent l="38100" t="76200" r="0" b="95250"/>
                <wp:wrapNone/>
                <wp:docPr id="128" name="直線矢印コネクタ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801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70B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8" o:spid="_x0000_s1026" type="#_x0000_t32" style="position:absolute;left:0;text-align:left;margin-left:442.9pt;margin-top:17.4pt;width:80.0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" strokecolor="black [3200]">
                <v:stroke endarrow="block" joinstyle="miter"/>
              </v:shape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6D1345" wp14:editId="018923AC">
                <wp:simplePos x="0" y="0"/>
                <wp:positionH relativeFrom="column">
                  <wp:posOffset>818515</wp:posOffset>
                </wp:positionH>
                <wp:positionV relativeFrom="paragraph">
                  <wp:posOffset>43180</wp:posOffset>
                </wp:positionV>
                <wp:extent cx="1524000" cy="0"/>
                <wp:effectExtent l="12065" t="61595" r="16510" b="52705"/>
                <wp:wrapNone/>
                <wp:docPr id="10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5853A" id="Line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45pt,3.4pt" to="184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">
                <v:stroke endarrow="block"/>
              </v:line>
            </w:pict>
          </mc:Fallback>
        </mc:AlternateContent>
      </w:r>
    </w:p>
    <w:p w:rsidR="00992730" w:rsidRPr="00992730" w:rsidRDefault="006D476C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917CA8" wp14:editId="7168095A">
                <wp:simplePos x="0" y="0"/>
                <wp:positionH relativeFrom="column">
                  <wp:posOffset>2068247</wp:posOffset>
                </wp:positionH>
                <wp:positionV relativeFrom="paragraph">
                  <wp:posOffset>308610</wp:posOffset>
                </wp:positionV>
                <wp:extent cx="1264285" cy="203200"/>
                <wp:effectExtent l="0" t="0" r="3175" b="0"/>
                <wp:wrapNone/>
                <wp:docPr id="10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76C" w:rsidRPr="00F25696" w:rsidRDefault="006D476C" w:rsidP="006D47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取引データ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17CA8" id="_x0000_s1046" type="#_x0000_t202" style="position:absolute;left:0;text-align:left;margin-left:162.85pt;margin-top:24.3pt;width:99.55pt;height:1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" filled="f" stroked="f">
                <v:textbox inset="0,.7mm,0,0">
                  <w:txbxContent>
                    <w:p w:rsidR="006D476C" w:rsidRPr="00F25696" w:rsidRDefault="006D476C" w:rsidP="006D47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取引データ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2796904</wp:posOffset>
                </wp:positionH>
                <wp:positionV relativeFrom="paragraph">
                  <wp:posOffset>282771</wp:posOffset>
                </wp:positionV>
                <wp:extent cx="0" cy="359693"/>
                <wp:effectExtent l="76200" t="0" r="76200" b="59690"/>
                <wp:wrapNone/>
                <wp:docPr id="92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69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45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left:0;text-align:left;margin-left:220.25pt;margin-top:22.25pt;width:0;height:28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" strokecolor="black [3213]">
                <v:stroke endarrow="block" joinstyle="miter"/>
              </v:shape>
            </w:pict>
          </mc:Fallback>
        </mc:AlternateContent>
      </w:r>
      <w:r w:rsidR="009D71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2727566</wp:posOffset>
                </wp:positionH>
                <wp:positionV relativeFrom="paragraph">
                  <wp:posOffset>326106</wp:posOffset>
                </wp:positionV>
                <wp:extent cx="6097081" cy="1724793"/>
                <wp:effectExtent l="0" t="76200" r="0" b="27940"/>
                <wp:wrapNone/>
                <wp:docPr id="94" name="カギ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081" cy="1724793"/>
                        </a:xfrm>
                        <a:prstGeom prst="bentConnector3">
                          <a:avLst>
                            <a:gd name="adj1" fmla="val 48721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D50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4" o:spid="_x0000_s1026" type="#_x0000_t34" style="position:absolute;left:0;text-align:left;margin-left:214.75pt;margin-top:25.7pt;width:480.1pt;height:135.8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" adj="10524" strokecolor="black [3213]">
                <v:stroke endarrow="block"/>
              </v:shape>
            </w:pict>
          </mc:Fallback>
        </mc:AlternateContent>
      </w:r>
      <w:r w:rsidR="009D71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13ED87" wp14:editId="768C45B5">
                <wp:simplePos x="0" y="0"/>
                <wp:positionH relativeFrom="column">
                  <wp:posOffset>6285985</wp:posOffset>
                </wp:positionH>
                <wp:positionV relativeFrom="paragraph">
                  <wp:posOffset>326306</wp:posOffset>
                </wp:positionV>
                <wp:extent cx="1264285" cy="203200"/>
                <wp:effectExtent l="0" t="0" r="4445" b="0"/>
                <wp:wrapNone/>
                <wp:docPr id="9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D71EC" w:rsidRPr="00F25696" w:rsidRDefault="009D71EC" w:rsidP="009D71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受取完了情報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3ED87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46" type="#_x0000_t202" style="position:absolute;left:0;text-align:left;margin-left:494.95pt;margin-top:25.7pt;width:99.55pt;height:1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" filled="f" stroked="f">
                <v:textbox inset="0,.7mm,0,0">
                  <w:txbxContent>
                    <w:p w:rsidR="009D71EC" w:rsidRPr="00F25696" w:rsidRDefault="009D71EC" w:rsidP="009D71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受取完了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27F824" wp14:editId="0E67811B">
                <wp:simplePos x="0" y="0"/>
                <wp:positionH relativeFrom="column">
                  <wp:posOffset>5258435</wp:posOffset>
                </wp:positionH>
                <wp:positionV relativeFrom="paragraph">
                  <wp:posOffset>328930</wp:posOffset>
                </wp:positionV>
                <wp:extent cx="0" cy="1102360"/>
                <wp:effectExtent l="13335" t="5080" r="5715" b="6985"/>
                <wp:wrapNone/>
                <wp:docPr id="10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023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D3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9" o:spid="_x0000_s1026" type="#_x0000_t32" style="position:absolute;left:0;text-align:left;margin-left:414.05pt;margin-top:25.9pt;width:0;height:86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"/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09E62" wp14:editId="6558EA91">
                <wp:simplePos x="0" y="0"/>
                <wp:positionH relativeFrom="column">
                  <wp:posOffset>9370060</wp:posOffset>
                </wp:positionH>
                <wp:positionV relativeFrom="paragraph">
                  <wp:posOffset>748665</wp:posOffset>
                </wp:positionV>
                <wp:extent cx="111125" cy="154940"/>
                <wp:effectExtent l="10160" t="5715" r="12065" b="10795"/>
                <wp:wrapNone/>
                <wp:docPr id="10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125" cy="154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D5E6A" id="AutoShape 84" o:spid="_x0000_s1026" type="#_x0000_t32" style="position:absolute;left:0;text-align:left;margin-left:737.8pt;margin-top:58.95pt;width:8.75pt;height:12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"/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F2BBC22" wp14:editId="6BDD16B3">
                <wp:simplePos x="0" y="0"/>
                <wp:positionH relativeFrom="column">
                  <wp:posOffset>8869680</wp:posOffset>
                </wp:positionH>
                <wp:positionV relativeFrom="paragraph">
                  <wp:posOffset>342265</wp:posOffset>
                </wp:positionV>
                <wp:extent cx="611505" cy="561340"/>
                <wp:effectExtent l="5080" t="8890" r="12065" b="10795"/>
                <wp:wrapNone/>
                <wp:docPr id="99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10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23" w:rsidRDefault="00673823" w:rsidP="006738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23" w:rsidRDefault="00673823" w:rsidP="006738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  <w:p w:rsidR="00D04119" w:rsidRDefault="00D04119" w:rsidP="006738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購入者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8599F" id="Group 81" o:spid="_x0000_s1046" style="position:absolute;left:0;text-align:left;margin-left:698.4pt;margin-top:26.95pt;width:48.15pt;height:44.2pt;z-index:251686912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">
                <v:shape id="Text Box 82" o:spid="_x0000_s1047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wm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wRfnpEJ9OIGAAD//wMAUEsBAi0AFAAGAAgAAAAhANvh9svuAAAAhQEAABMAAAAAAAAA&#10;AAAAAAAAAAAAAFtDb250ZW50X1R5cGVzXS54bWxQSwECLQAUAAYACAAAACEAWvQsW78AAAAVAQAA&#10;CwAAAAAAAAAAAAAAAAAfAQAAX3JlbHMvLnJlbHNQSwECLQAUAAYACAAAACEAqdA8JsYAAADcAAAA&#10;DwAAAAAAAAAAAAAAAAAHAgAAZHJzL2Rvd25yZXYueG1sUEsFBgAAAAADAAMAtwAAAPoCAAAAAA==&#10;">
                  <v:textbox>
                    <w:txbxContent>
                      <w:p w:rsidR="00673823" w:rsidRDefault="00673823" w:rsidP="00673823"/>
                    </w:txbxContent>
                  </v:textbox>
                </v:shape>
                <v:shape id="Text Box 83" o:spid="_x0000_s1048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">
                  <v:textbox inset="0,2.07mm,0,0">
                    <w:txbxContent>
                      <w:p w:rsidR="00673823" w:rsidRDefault="00673823" w:rsidP="006738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  <w:p w:rsidR="00D04119" w:rsidRDefault="00D04119" w:rsidP="006738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購入者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6D476C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F547CEA" wp14:editId="7748EFBA">
                <wp:simplePos x="0" y="0"/>
                <wp:positionH relativeFrom="column">
                  <wp:posOffset>2303208</wp:posOffset>
                </wp:positionH>
                <wp:positionV relativeFrom="paragraph">
                  <wp:posOffset>314412</wp:posOffset>
                </wp:positionV>
                <wp:extent cx="947737" cy="204788"/>
                <wp:effectExtent l="0" t="0" r="24130" b="24130"/>
                <wp:wrapNone/>
                <wp:docPr id="5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737" cy="204788"/>
                          <a:chOff x="749" y="508"/>
                          <a:chExt cx="156" cy="39"/>
                        </a:xfrm>
                      </wpg:grpSpPr>
                      <wps:wsp>
                        <wps:cNvPr id="6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96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6C" w:rsidRPr="00F25696" w:rsidRDefault="006D476C" w:rsidP="006D476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取引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72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47CEA" id="_x0000_s1051" style="position:absolute;left:0;text-align:left;margin-left:181.35pt;margin-top:24.75pt;width:74.6pt;height:16.15pt;z-index:251766784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">
                <v:shape id="Text Box 28" o:spid="_x0000_s1052" type="#_x0000_t202" style="position:absolute;left:756;top:508;width:96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" filled="f" stroked="f">
                  <v:textbox inset="1.5mm,.5mm,0,0">
                    <w:txbxContent>
                      <w:p w:rsidR="006D476C" w:rsidRPr="00F25696" w:rsidRDefault="006D476C" w:rsidP="006D476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取引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台帳</w:t>
                        </w:r>
                      </w:p>
                    </w:txbxContent>
                  </v:textbox>
                </v:shape>
                <v:shape id="Freeform 29" o:spid="_x0000_s1053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" path="m156,l,,,39r156,e" filled="f">
                  <v:path arrowok="t" o:connecttype="custom" o:connectlocs="156,0;0,0;0,39;156,39" o:connectangles="0,0,0,0"/>
                </v:shape>
                <v:line id="Line 30" o:spid="_x0000_s1054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</v:group>
            </w:pict>
          </mc:Fallback>
        </mc:AlternateContent>
      </w:r>
      <w:r w:rsidR="009D71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57D02" wp14:editId="6D29B2B4">
                <wp:simplePos x="0" y="0"/>
                <wp:positionH relativeFrom="column">
                  <wp:posOffset>5275751</wp:posOffset>
                </wp:positionH>
                <wp:positionV relativeFrom="paragraph">
                  <wp:posOffset>179347</wp:posOffset>
                </wp:positionV>
                <wp:extent cx="3500791" cy="2028148"/>
                <wp:effectExtent l="38100" t="0" r="23495" b="86995"/>
                <wp:wrapNone/>
                <wp:docPr id="84" name="カギ線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0791" cy="2028148"/>
                        </a:xfrm>
                        <a:prstGeom prst="bentConnector3">
                          <a:avLst>
                            <a:gd name="adj1" fmla="val 92561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A84F" id="カギ線コネクタ 84" o:spid="_x0000_s1026" type="#_x0000_t34" style="position:absolute;left:0;text-align:left;margin-left:415.4pt;margin-top:14.1pt;width:275.65pt;height:159.7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" adj="19993" strokecolor="black [3213]">
                <v:stroke endarrow="block"/>
              </v:shape>
            </w:pict>
          </mc:Fallback>
        </mc:AlternateContent>
      </w:r>
      <w:r w:rsidR="009D71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B9A2B1" wp14:editId="33A35185">
                <wp:simplePos x="0" y="0"/>
                <wp:positionH relativeFrom="column">
                  <wp:posOffset>7197680</wp:posOffset>
                </wp:positionH>
                <wp:positionV relativeFrom="paragraph">
                  <wp:posOffset>210185</wp:posOffset>
                </wp:positionV>
                <wp:extent cx="1264285" cy="203200"/>
                <wp:effectExtent l="3810" t="1270" r="0" b="0"/>
                <wp:wrapNone/>
                <wp:docPr id="9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73823" w:rsidRPr="00F25696" w:rsidRDefault="0094432B" w:rsidP="006738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受取</w:t>
                            </w:r>
                            <w:r w:rsidR="009D71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完了データ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27F93" id="Text Box 99" o:spid="_x0000_s1050" type="#_x0000_t202" style="position:absolute;left:0;text-align:left;margin-left:566.75pt;margin-top:16.55pt;width:99.55pt;height:1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" filled="f" stroked="f">
                <v:textbox inset="0,.7mm,0,0">
                  <w:txbxContent>
                    <w:p w:rsidR="00673823" w:rsidRPr="00F25696" w:rsidRDefault="0094432B" w:rsidP="0067382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受取</w:t>
                      </w:r>
                      <w:r w:rsidR="009D71EC">
                        <w:rPr>
                          <w:rFonts w:hint="eastAsia"/>
                          <w:sz w:val="20"/>
                          <w:szCs w:val="20"/>
                        </w:rPr>
                        <w:t>完了データ</w:t>
                      </w:r>
                    </w:p>
                  </w:txbxContent>
                </v:textbox>
              </v:shape>
            </w:pict>
          </mc:Fallback>
        </mc:AlternateContent>
      </w:r>
      <w:r w:rsidR="009D71E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B7B207A" wp14:editId="5D99B4E5">
                <wp:simplePos x="0" y="0"/>
                <wp:positionH relativeFrom="column">
                  <wp:posOffset>5915159</wp:posOffset>
                </wp:positionH>
                <wp:positionV relativeFrom="paragraph">
                  <wp:posOffset>316067</wp:posOffset>
                </wp:positionV>
                <wp:extent cx="947737" cy="204788"/>
                <wp:effectExtent l="0" t="0" r="24130" b="24130"/>
                <wp:wrapNone/>
                <wp:docPr id="1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737" cy="204788"/>
                          <a:chOff x="749" y="508"/>
                          <a:chExt cx="156" cy="39"/>
                        </a:xfrm>
                      </wpg:grpSpPr>
                      <wps:wsp>
                        <wps:cNvPr id="12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96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419" w:rsidRPr="00F25696" w:rsidRDefault="003A1419" w:rsidP="003A141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発送台帳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127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118E0" id="_x0000_s1051" style="position:absolute;left:0;text-align:left;margin-left:465.75pt;margin-top:24.9pt;width:74.6pt;height:16.15pt;z-index:251736064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">
                <v:shape id="Text Box 28" o:spid="_x0000_s1052" type="#_x0000_t202" style="position:absolute;left:756;top:508;width:96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" filled="f" stroked="f">
                  <v:textbox inset="1.5mm,.5mm,0,0">
                    <w:txbxContent>
                      <w:p w:rsidR="003A1419" w:rsidRPr="00F25696" w:rsidRDefault="003A1419" w:rsidP="003A141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発送台帳</w:t>
                        </w:r>
                      </w:p>
                    </w:txbxContent>
                  </v:textbox>
                </v:shape>
                <v:shape id="Freeform 29" o:spid="_x0000_s1053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" path="m156,l,,,39r156,e" filled="f">
                  <v:path arrowok="t" o:connecttype="custom" o:connectlocs="156,0;0,0;0,39;156,39" o:connectangles="0,0,0,0"/>
                </v:shape>
                <v:line id="Line 30" o:spid="_x0000_s1054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</v:group>
            </w:pict>
          </mc:Fallback>
        </mc:AlternateContent>
      </w:r>
      <w:r w:rsidR="004C65C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BDA774" wp14:editId="42CE0D6B">
                <wp:simplePos x="0" y="0"/>
                <wp:positionH relativeFrom="column">
                  <wp:posOffset>686964</wp:posOffset>
                </wp:positionH>
                <wp:positionV relativeFrom="paragraph">
                  <wp:posOffset>209460</wp:posOffset>
                </wp:positionV>
                <wp:extent cx="1264285" cy="203200"/>
                <wp:effectExtent l="0" t="0" r="3175" b="0"/>
                <wp:wrapNone/>
                <wp:docPr id="5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65C4" w:rsidRPr="00F25696" w:rsidRDefault="004C65C4" w:rsidP="004C65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購入者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選択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8AEDC" id="_x0000_s1055" type="#_x0000_t202" style="position:absolute;left:0;text-align:left;margin-left:54.1pt;margin-top:16.5pt;width:99.55pt;height:1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" filled="f" stroked="f">
                <v:textbox inset="0,.7mm,0,0">
                  <w:txbxContent>
                    <w:p w:rsidR="004C65C4" w:rsidRPr="00F25696" w:rsidRDefault="004C65C4" w:rsidP="004C65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購入者</w:t>
                      </w:r>
                      <w:r>
                        <w:rPr>
                          <w:sz w:val="20"/>
                          <w:szCs w:val="20"/>
                        </w:rPr>
                        <w:t>選択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47617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746C94A" wp14:editId="41A4D461">
                <wp:simplePos x="0" y="0"/>
                <wp:positionH relativeFrom="column">
                  <wp:posOffset>3364637</wp:posOffset>
                </wp:positionH>
                <wp:positionV relativeFrom="paragraph">
                  <wp:posOffset>314162</wp:posOffset>
                </wp:positionV>
                <wp:extent cx="947737" cy="204788"/>
                <wp:effectExtent l="0" t="0" r="24130" b="24130"/>
                <wp:wrapNone/>
                <wp:docPr id="4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737" cy="204788"/>
                          <a:chOff x="749" y="508"/>
                          <a:chExt cx="156" cy="39"/>
                        </a:xfrm>
                      </wpg:grpSpPr>
                      <wps:wsp>
                        <wps:cNvPr id="8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96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173" w:rsidRPr="00F25696" w:rsidRDefault="00476173" w:rsidP="004761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入金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87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ECA9B" id="_x0000_s1054" style="position:absolute;left:0;text-align:left;margin-left:264.95pt;margin-top:24.75pt;width:74.6pt;height:16.15pt;z-index:251721728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">
                <v:shape id="Text Box 28" o:spid="_x0000_s1055" type="#_x0000_t202" style="position:absolute;left:756;top:508;width:96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" filled="f" stroked="f">
                  <v:textbox inset="1.5mm,.5mm,0,0">
                    <w:txbxContent>
                      <w:p w:rsidR="00476173" w:rsidRPr="00F25696" w:rsidRDefault="00476173" w:rsidP="004761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入金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台帳</w:t>
                        </w:r>
                      </w:p>
                    </w:txbxContent>
                  </v:textbox>
                </v:shape>
                <v:shape id="Freeform 29" o:spid="_x0000_s1056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" path="m156,l,,,39r156,e" filled="f">
                  <v:path arrowok="t" o:connecttype="custom" o:connectlocs="156,0;0,0;0,39;156,39" o:connectangles="0,0,0,0"/>
                </v:shape>
                <v:line id="Line 30" o:spid="_x0000_s1057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/v:group>
            </w:pict>
          </mc:Fallback>
        </mc:AlternateContent>
      </w:r>
    </w:p>
    <w:p w:rsidR="00992730" w:rsidRPr="00992730" w:rsidRDefault="009D71EC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19E9BE" wp14:editId="18290654">
                <wp:simplePos x="0" y="0"/>
                <wp:positionH relativeFrom="column">
                  <wp:posOffset>6958330</wp:posOffset>
                </wp:positionH>
                <wp:positionV relativeFrom="paragraph">
                  <wp:posOffset>51694</wp:posOffset>
                </wp:positionV>
                <wp:extent cx="1847537" cy="0"/>
                <wp:effectExtent l="38100" t="76200" r="0" b="95250"/>
                <wp:wrapNone/>
                <wp:docPr id="124" name="直線矢印コネク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537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99C4D" id="直線矢印コネクタ 124" o:spid="_x0000_s1026" type="#_x0000_t32" style="position:absolute;left:0;text-align:left;margin-left:547.9pt;margin-top:4.05pt;width:145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" strokecolor="black [3213]">
                <v:stroke endarrow="block" joinstyle="miter"/>
              </v:shape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E471FE" wp14:editId="6EF6274A">
                <wp:simplePos x="0" y="0"/>
                <wp:positionH relativeFrom="column">
                  <wp:posOffset>9203547</wp:posOffset>
                </wp:positionH>
                <wp:positionV relativeFrom="paragraph">
                  <wp:posOffset>209023</wp:posOffset>
                </wp:positionV>
                <wp:extent cx="0" cy="443191"/>
                <wp:effectExtent l="0" t="0" r="19050" b="33655"/>
                <wp:wrapNone/>
                <wp:docPr id="143" name="直線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19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A46B3" id="直線コネクタ 143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4.7pt,16.45pt" to="724.7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" strokecolor="black [3213]">
                <v:stroke joinstyle="miter"/>
              </v:line>
            </w:pict>
          </mc:Fallback>
        </mc:AlternateContent>
      </w:r>
    </w:p>
    <w:p w:rsidR="00992730" w:rsidRPr="00992730" w:rsidRDefault="003E035E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4E3233" wp14:editId="76E8B327">
                <wp:simplePos x="0" y="0"/>
                <wp:positionH relativeFrom="column">
                  <wp:posOffset>6909404</wp:posOffset>
                </wp:positionH>
                <wp:positionV relativeFrom="paragraph">
                  <wp:posOffset>106250</wp:posOffset>
                </wp:positionV>
                <wp:extent cx="1264285" cy="203200"/>
                <wp:effectExtent l="0" t="635" r="3810" b="0"/>
                <wp:wrapNone/>
                <wp:docPr id="15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035E" w:rsidRPr="00F25696" w:rsidRDefault="003E035E" w:rsidP="003E03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評価データ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E3233" id="Text Box 116" o:spid="_x0000_s1060" type="#_x0000_t202" style="position:absolute;left:0;text-align:left;margin-left:544.05pt;margin-top:8.35pt;width:99.55pt;height:1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Cu9w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" filled="f" stroked="f">
                <v:textbox inset="0,.7mm,0,0">
                  <w:txbxContent>
                    <w:p w:rsidR="003E035E" w:rsidRPr="00F25696" w:rsidRDefault="003E035E" w:rsidP="003E03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評価データ</w:t>
                      </w:r>
                    </w:p>
                  </w:txbxContent>
                </v:textbox>
              </v:shape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82DDD45" wp14:editId="728E94E0">
                <wp:simplePos x="0" y="0"/>
                <wp:positionH relativeFrom="column">
                  <wp:posOffset>5768681</wp:posOffset>
                </wp:positionH>
                <wp:positionV relativeFrom="paragraph">
                  <wp:posOffset>367866</wp:posOffset>
                </wp:positionV>
                <wp:extent cx="947737" cy="204788"/>
                <wp:effectExtent l="0" t="0" r="24130" b="24130"/>
                <wp:wrapNone/>
                <wp:docPr id="15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737" cy="204788"/>
                          <a:chOff x="749" y="508"/>
                          <a:chExt cx="156" cy="39"/>
                        </a:xfrm>
                      </wpg:grpSpPr>
                      <wps:wsp>
                        <wps:cNvPr id="1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96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419" w:rsidRPr="00F25696" w:rsidRDefault="003A1419" w:rsidP="003A141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評価台帳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153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91EA4" id="_x0000_s1059" style="position:absolute;left:0;text-align:left;margin-left:454.25pt;margin-top:28.95pt;width:74.6pt;height:16.15pt;z-index:251748352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">
                <v:shape id="Text Box 28" o:spid="_x0000_s1060" type="#_x0000_t202" style="position:absolute;left:756;top:508;width:96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" filled="f" stroked="f">
                  <v:textbox inset="1.5mm,.5mm,0,0">
                    <w:txbxContent>
                      <w:p w:rsidR="003A1419" w:rsidRPr="00F25696" w:rsidRDefault="003A1419" w:rsidP="003A1419">
                        <w:pPr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評価</w:t>
                        </w: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台帳</w:t>
                        </w:r>
                      </w:p>
                    </w:txbxContent>
                  </v:textbox>
                </v:shape>
                <v:shape id="Freeform 29" o:spid="_x0000_s1061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" path="m156,l,,,39r156,e" filled="f">
                  <v:path arrowok="t" o:connecttype="custom" o:connectlocs="156,0;0,0;0,39;156,39" o:connectangles="0,0,0,0"/>
                </v:shape>
                <v:line id="Line 30" o:spid="_x0000_s1062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</v:group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F25C65" wp14:editId="06CF74D3">
                <wp:simplePos x="0" y="0"/>
                <wp:positionH relativeFrom="column">
                  <wp:posOffset>6791687</wp:posOffset>
                </wp:positionH>
                <wp:positionV relativeFrom="paragraph">
                  <wp:posOffset>365265</wp:posOffset>
                </wp:positionV>
                <wp:extent cx="786468" cy="0"/>
                <wp:effectExtent l="38100" t="76200" r="0" b="95250"/>
                <wp:wrapNone/>
                <wp:docPr id="149" name="直線矢印コネク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468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0369" id="直線矢印コネクタ 149" o:spid="_x0000_s1026" type="#_x0000_t32" style="position:absolute;left:0;text-align:left;margin-left:534.8pt;margin-top:28.75pt;width:61.9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" strokecolor="black [3213]">
                <v:stroke endarrow="block" joinstyle="miter"/>
              </v:shape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C165DE" wp14:editId="196DDDBA">
                <wp:simplePos x="0" y="0"/>
                <wp:positionH relativeFrom="column">
                  <wp:posOffset>8523401</wp:posOffset>
                </wp:positionH>
                <wp:positionV relativeFrom="paragraph">
                  <wp:posOffset>3169</wp:posOffset>
                </wp:positionV>
                <wp:extent cx="1264285" cy="203200"/>
                <wp:effectExtent l="0" t="635" r="3810" b="0"/>
                <wp:wrapNone/>
                <wp:docPr id="8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32B" w:rsidRPr="00F25696" w:rsidRDefault="0094432B" w:rsidP="009443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評価情報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8D7A9" id="_x0000_s1063" type="#_x0000_t202" style="position:absolute;left:0;text-align:left;margin-left:671.15pt;margin-top:.25pt;width:99.55pt;height:1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" filled="f" stroked="f">
                <v:textbox inset="0,.7mm,0,0">
                  <w:txbxContent>
                    <w:p w:rsidR="0094432B" w:rsidRPr="00F25696" w:rsidRDefault="0094432B" w:rsidP="009443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評価情報</w:t>
                      </w:r>
                    </w:p>
                  </w:txbxContent>
                </v:textbox>
              </v:shape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6DFE783" wp14:editId="76C1563E">
                <wp:simplePos x="0" y="0"/>
                <wp:positionH relativeFrom="column">
                  <wp:posOffset>7658141</wp:posOffset>
                </wp:positionH>
                <wp:positionV relativeFrom="paragraph">
                  <wp:posOffset>93502</wp:posOffset>
                </wp:positionV>
                <wp:extent cx="689610" cy="746760"/>
                <wp:effectExtent l="13970" t="12065" r="10795" b="12700"/>
                <wp:wrapNone/>
                <wp:docPr id="77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78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4432B" w:rsidRPr="00904BD1" w:rsidRDefault="0094432B" w:rsidP="0094432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評価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32B" w:rsidRDefault="0094432B" w:rsidP="0094432B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4.2.5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32B" w:rsidRDefault="0094432B" w:rsidP="0094432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1AEFE" id="Group 101" o:spid="_x0000_s1064" style="position:absolute;left:0;text-align:left;margin-left:603pt;margin-top:7.35pt;width:54.3pt;height:58.8pt;z-index:251699200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">
                <v:roundrect id="AutoShape 102" o:spid="_x0000_s1065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"/>
                <v:shape id="Text Box 103" o:spid="_x0000_s1066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" filled="f">
                  <v:textbox inset="0,.5mm,0,0">
                    <w:txbxContent>
                      <w:p w:rsidR="0094432B" w:rsidRPr="00904BD1" w:rsidRDefault="0094432B" w:rsidP="0094432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評価</w:t>
                        </w:r>
                      </w:p>
                    </w:txbxContent>
                  </v:textbox>
                </v:shape>
                <v:shape id="Text Box 104" o:spid="_x0000_s1067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94432B" w:rsidRDefault="0094432B" w:rsidP="0094432B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4.2.5</w:t>
                        </w:r>
                      </w:p>
                    </w:txbxContent>
                  </v:textbox>
                </v:shape>
                <v:shape id="Text Box 105" o:spid="_x0000_s1068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" filled="f" stroked="f">
                  <v:textbox inset="0,.6mm,0,0">
                    <w:txbxContent>
                      <w:p w:rsidR="0094432B" w:rsidRDefault="0094432B" w:rsidP="0094432B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167790" wp14:editId="62F5D701">
                <wp:simplePos x="0" y="0"/>
                <wp:positionH relativeFrom="column">
                  <wp:posOffset>8416436</wp:posOffset>
                </wp:positionH>
                <wp:positionV relativeFrom="paragraph">
                  <wp:posOffset>275724</wp:posOffset>
                </wp:positionV>
                <wp:extent cx="786468" cy="0"/>
                <wp:effectExtent l="38100" t="76200" r="0" b="95250"/>
                <wp:wrapNone/>
                <wp:docPr id="145" name="直線矢印コネク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468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C92A5" id="直線矢印コネクタ 145" o:spid="_x0000_s1026" type="#_x0000_t32" style="position:absolute;left:0;text-align:left;margin-left:662.7pt;margin-top:21.7pt;width:61.9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" strokecolor="black [3213]">
                <v:stroke endarrow="block" joinstyle="miter"/>
              </v:shape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63FC5" wp14:editId="7E092C73">
                <wp:simplePos x="0" y="0"/>
                <wp:positionH relativeFrom="column">
                  <wp:posOffset>1821180</wp:posOffset>
                </wp:positionH>
                <wp:positionV relativeFrom="paragraph">
                  <wp:posOffset>49530</wp:posOffset>
                </wp:positionV>
                <wp:extent cx="1264285" cy="203200"/>
                <wp:effectExtent l="0" t="3810" r="0" b="2540"/>
                <wp:wrapNone/>
                <wp:docPr id="7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736F" w:rsidRPr="00F25696" w:rsidRDefault="008F19CB" w:rsidP="000C73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支払完了通知情報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B9224" id="Text Box 24" o:spid="_x0000_s1069" type="#_x0000_t202" style="position:absolute;left:0;text-align:left;margin-left:143.4pt;margin-top:3.9pt;width:99.5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" filled="f" stroked="f">
                <v:textbox inset="0,.7mm,0,0">
                  <w:txbxContent>
                    <w:p w:rsidR="000C736F" w:rsidRPr="00F25696" w:rsidRDefault="008F19CB" w:rsidP="000C73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支払完了通知情報</w:t>
                      </w:r>
                    </w:p>
                  </w:txbxContent>
                </v:textbox>
              </v:shape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B2759" wp14:editId="7E2146A3">
                <wp:simplePos x="0" y="0"/>
                <wp:positionH relativeFrom="column">
                  <wp:posOffset>398145</wp:posOffset>
                </wp:positionH>
                <wp:positionV relativeFrom="paragraph">
                  <wp:posOffset>314960</wp:posOffset>
                </wp:positionV>
                <wp:extent cx="0" cy="257810"/>
                <wp:effectExtent l="58420" t="12065" r="55880" b="15875"/>
                <wp:wrapNone/>
                <wp:docPr id="7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BCE" id="AutoShape 51" o:spid="_x0000_s1026" type="#_x0000_t32" style="position:absolute;left:0;text-align:left;margin-left:31.35pt;margin-top:24.8pt;width:0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">
                <v:stroke endarrow="block"/>
              </v:shape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FDC17" wp14:editId="58CB4861">
                <wp:simplePos x="0" y="0"/>
                <wp:positionH relativeFrom="column">
                  <wp:posOffset>393700</wp:posOffset>
                </wp:positionH>
                <wp:positionV relativeFrom="paragraph">
                  <wp:posOffset>316865</wp:posOffset>
                </wp:positionV>
                <wp:extent cx="4869815" cy="0"/>
                <wp:effectExtent l="6350" t="13970" r="10160" b="5080"/>
                <wp:wrapNone/>
                <wp:docPr id="7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698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E0D9A" id="AutoShape 50" o:spid="_x0000_s1026" type="#_x0000_t32" style="position:absolute;left:0;text-align:left;margin-left:31pt;margin-top:24.95pt;width:383.4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"/>
            </w:pict>
          </mc:Fallback>
        </mc:AlternateContent>
      </w:r>
    </w:p>
    <w:p w:rsidR="00992730" w:rsidRPr="00992730" w:rsidRDefault="003E035E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A48BE8" wp14:editId="0897EE85">
                <wp:simplePos x="0" y="0"/>
                <wp:positionH relativeFrom="column">
                  <wp:posOffset>6895372</wp:posOffset>
                </wp:positionH>
                <wp:positionV relativeFrom="paragraph">
                  <wp:posOffset>5715</wp:posOffset>
                </wp:positionV>
                <wp:extent cx="1264285" cy="203200"/>
                <wp:effectExtent l="0" t="635" r="3810" b="0"/>
                <wp:wrapNone/>
                <wp:docPr id="15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035E" w:rsidRPr="00F25696" w:rsidRDefault="003E035E" w:rsidP="003E03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評価データ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48BE8" id="_x0000_s1072" type="#_x0000_t202" style="position:absolute;left:0;text-align:left;margin-left:542.95pt;margin-top:.45pt;width:99.55pt;height:1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+l9w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" filled="f" stroked="f">
                <v:textbox inset="0,.7mm,0,0">
                  <w:txbxContent>
                    <w:p w:rsidR="003E035E" w:rsidRPr="00F25696" w:rsidRDefault="003E035E" w:rsidP="003E03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評価データ</w:t>
                      </w:r>
                    </w:p>
                  </w:txbxContent>
                </v:textbox>
              </v:shape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A61060" wp14:editId="48CF0539">
                <wp:simplePos x="0" y="0"/>
                <wp:positionH relativeFrom="column">
                  <wp:posOffset>6787602</wp:posOffset>
                </wp:positionH>
                <wp:positionV relativeFrom="paragraph">
                  <wp:posOffset>219785</wp:posOffset>
                </wp:positionV>
                <wp:extent cx="786468" cy="0"/>
                <wp:effectExtent l="38100" t="76200" r="0" b="95250"/>
                <wp:wrapNone/>
                <wp:docPr id="150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468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33BDE" id="直線矢印コネクタ 150" o:spid="_x0000_s1026" type="#_x0000_t32" style="position:absolute;left:0;text-align:left;margin-left:534.45pt;margin-top:17.3pt;width:61.9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" strokecolor="black [3213]">
                <v:stroke endarrow="block" joinstyle="miter"/>
              </v:shape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82716" wp14:editId="58D0467D">
                <wp:simplePos x="0" y="0"/>
                <wp:positionH relativeFrom="column">
                  <wp:posOffset>8530706</wp:posOffset>
                </wp:positionH>
                <wp:positionV relativeFrom="paragraph">
                  <wp:posOffset>47566</wp:posOffset>
                </wp:positionV>
                <wp:extent cx="1264285" cy="203200"/>
                <wp:effectExtent l="0" t="0" r="4445" b="0"/>
                <wp:wrapNone/>
                <wp:docPr id="6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32B" w:rsidRPr="00F25696" w:rsidRDefault="0094432B" w:rsidP="009443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評価情報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232B2" id="Text Box 115" o:spid="_x0000_s1071" type="#_x0000_t202" style="position:absolute;left:0;text-align:left;margin-left:671.7pt;margin-top:3.75pt;width:99.55pt;height:1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Mg+A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" filled="f" stroked="f">
                <v:textbox inset="0,.7mm,0,0">
                  <w:txbxContent>
                    <w:p w:rsidR="0094432B" w:rsidRPr="00F25696" w:rsidRDefault="0094432B" w:rsidP="009443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評価情報</w:t>
                      </w:r>
                    </w:p>
                  </w:txbxContent>
                </v:textbox>
              </v:shape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2D1EE6" wp14:editId="63073033">
                <wp:simplePos x="0" y="0"/>
                <wp:positionH relativeFrom="column">
                  <wp:posOffset>9200515</wp:posOffset>
                </wp:positionH>
                <wp:positionV relativeFrom="paragraph">
                  <wp:posOffset>272473</wp:posOffset>
                </wp:positionV>
                <wp:extent cx="0" cy="443191"/>
                <wp:effectExtent l="0" t="0" r="19050" b="33655"/>
                <wp:wrapNone/>
                <wp:docPr id="146" name="直線コネク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19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03DCF" id="直線コネクタ 146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4.45pt,21.45pt" to="724.4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" strokecolor="black [3213]">
                <v:stroke joinstyle="miter"/>
              </v:line>
            </w:pict>
          </mc:Fallback>
        </mc:AlternateContent>
      </w:r>
      <w:r w:rsidR="003A14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D0FBC8" wp14:editId="5D57E6AB">
                <wp:simplePos x="0" y="0"/>
                <wp:positionH relativeFrom="column">
                  <wp:posOffset>8420735</wp:posOffset>
                </wp:positionH>
                <wp:positionV relativeFrom="paragraph">
                  <wp:posOffset>271973</wp:posOffset>
                </wp:positionV>
                <wp:extent cx="786468" cy="0"/>
                <wp:effectExtent l="38100" t="76200" r="0" b="95250"/>
                <wp:wrapNone/>
                <wp:docPr id="147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468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08E4D" id="直線矢印コネクタ 147" o:spid="_x0000_s1026" type="#_x0000_t32" style="position:absolute;left:0;text-align:left;margin-left:663.05pt;margin-top:21.4pt;width:61.9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" strokecolor="black [3213]">
                <v:stroke endarrow="block" joinstyle="miter"/>
              </v:shape>
            </w:pict>
          </mc:Fallback>
        </mc:AlternateContent>
      </w:r>
      <w:r w:rsidR="00CB47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9251C" wp14:editId="7B5167BA">
                <wp:simplePos x="0" y="0"/>
                <wp:positionH relativeFrom="page">
                  <wp:align>center</wp:align>
                </wp:positionH>
                <wp:positionV relativeFrom="paragraph">
                  <wp:posOffset>280050</wp:posOffset>
                </wp:positionV>
                <wp:extent cx="1264285" cy="203200"/>
                <wp:effectExtent l="0" t="0" r="12065" b="6350"/>
                <wp:wrapNone/>
                <wp:docPr id="7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73823" w:rsidRPr="00F25696" w:rsidRDefault="00673823" w:rsidP="006738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発送完了通知情報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9251C" id="Text Box 90" o:spid="_x0000_s1074" type="#_x0000_t202" style="position:absolute;left:0;text-align:left;margin-left:0;margin-top:22.05pt;width:99.55pt;height:16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" filled="f" stroked="f">
                <v:textbox inset="0,.7mm,0,0">
                  <w:txbxContent>
                    <w:p w:rsidR="00673823" w:rsidRPr="00F25696" w:rsidRDefault="00673823" w:rsidP="0067382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発送完了通知情報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05527D" wp14:editId="503A726E">
                <wp:simplePos x="0" y="0"/>
                <wp:positionH relativeFrom="column">
                  <wp:posOffset>120650</wp:posOffset>
                </wp:positionH>
                <wp:positionV relativeFrom="paragraph">
                  <wp:posOffset>268605</wp:posOffset>
                </wp:positionV>
                <wp:extent cx="611505" cy="561340"/>
                <wp:effectExtent l="9525" t="13970" r="7620" b="5715"/>
                <wp:wrapNone/>
                <wp:docPr id="6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6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4814" w:rsidRDefault="00434814" w:rsidP="0043481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4814" w:rsidRDefault="00434814" w:rsidP="004348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  <w:p w:rsidR="00D04119" w:rsidRDefault="00D04119" w:rsidP="004348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出品者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66" style="position:absolute;left:0;text-align:left;margin-left:9.5pt;margin-top:21.15pt;width:48.15pt;height:44.2pt;z-index:251665408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">
                <v:shape id="Text Box 37" o:spid="_x0000_s1067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:rsidR="00434814" w:rsidRDefault="00434814" w:rsidP="00434814"/>
                    </w:txbxContent>
                  </v:textbox>
                </v:shape>
                <v:shape id="Text Box 38" o:spid="_x0000_s1068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">
                  <v:textbox inset="0,2.07mm,0,0">
                    <w:txbxContent>
                      <w:p w:rsidR="00434814" w:rsidRDefault="00434814" w:rsidP="0043481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  <w:p w:rsidR="00D04119" w:rsidRDefault="00D04119" w:rsidP="0043481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出品者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C31A04" w:rsidP="00CB4786">
      <w:pPr>
        <w:tabs>
          <w:tab w:val="left" w:pos="344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E11B5CD" wp14:editId="4878405B">
                <wp:simplePos x="0" y="0"/>
                <wp:positionH relativeFrom="column">
                  <wp:posOffset>1970513</wp:posOffset>
                </wp:positionH>
                <wp:positionV relativeFrom="paragraph">
                  <wp:posOffset>13817</wp:posOffset>
                </wp:positionV>
                <wp:extent cx="689610" cy="746760"/>
                <wp:effectExtent l="8255" t="8255" r="6985" b="6985"/>
                <wp:wrapNone/>
                <wp:docPr id="6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66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7BBA" w:rsidRPr="00904BD1" w:rsidRDefault="002B7BBA" w:rsidP="002B7B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発送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BBA" w:rsidRDefault="002B7BBA" w:rsidP="002B7BB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4.2.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BBA" w:rsidRDefault="002B7BBA" w:rsidP="002B7B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1B5CD" id="Group 58" o:spid="_x0000_s1078" style="position:absolute;left:0;text-align:left;margin-left:155.15pt;margin-top:1.1pt;width:54.3pt;height:58.8pt;z-index:251674624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">
                <v:roundrect id="AutoShape 59" o:spid="_x0000_s1079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"/>
                <v:shape id="Text Box 60" o:spid="_x0000_s1080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" filled="f">
                  <v:textbox inset="0,.5mm,0,0">
                    <w:txbxContent>
                      <w:p w:rsidR="002B7BBA" w:rsidRPr="00904BD1" w:rsidRDefault="002B7BBA" w:rsidP="002B7B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発送</w:t>
                        </w:r>
                      </w:p>
                    </w:txbxContent>
                  </v:textbox>
                </v:shape>
                <v:shape id="Text Box 61" o:spid="_x0000_s1081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2B7BBA" w:rsidRDefault="002B7BBA" w:rsidP="002B7BB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4.2.</w:t>
                        </w: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62" o:spid="_x0000_s1082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" filled="f" stroked="f">
                  <v:textbox inset="0,.6mm,0,0">
                    <w:txbxContent>
                      <w:p w:rsidR="002B7BBA" w:rsidRDefault="002B7BBA" w:rsidP="002B7BB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C65C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9CD75" wp14:editId="525BD8A5">
                <wp:simplePos x="0" y="0"/>
                <wp:positionH relativeFrom="column">
                  <wp:posOffset>975995</wp:posOffset>
                </wp:positionH>
                <wp:positionV relativeFrom="paragraph">
                  <wp:posOffset>121285</wp:posOffset>
                </wp:positionV>
                <wp:extent cx="1264285" cy="203200"/>
                <wp:effectExtent l="2540" t="4445" r="0" b="1905"/>
                <wp:wrapNone/>
                <wp:docPr id="7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73823" w:rsidRPr="00F25696" w:rsidRDefault="00FE4CDA" w:rsidP="006738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発送完了</w:t>
                            </w:r>
                            <w:r w:rsidR="00C31A0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9CD75" id="Text Box 72" o:spid="_x0000_s1083" type="#_x0000_t202" style="position:absolute;left:0;text-align:left;margin-left:76.85pt;margin-top:9.55pt;width:99.55pt;height:1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" filled="f" stroked="f">
                <v:textbox inset="0,.7mm,0,0">
                  <w:txbxContent>
                    <w:p w:rsidR="00673823" w:rsidRPr="00F25696" w:rsidRDefault="00FE4CDA" w:rsidP="0067382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発送完了</w:t>
                      </w:r>
                      <w:r w:rsidR="00C31A04"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FE4C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93154C" wp14:editId="2DA4D8E8">
                <wp:simplePos x="0" y="0"/>
                <wp:positionH relativeFrom="column">
                  <wp:posOffset>812800</wp:posOffset>
                </wp:positionH>
                <wp:positionV relativeFrom="paragraph">
                  <wp:posOffset>318135</wp:posOffset>
                </wp:positionV>
                <wp:extent cx="1048215" cy="0"/>
                <wp:effectExtent l="0" t="76200" r="19050" b="95250"/>
                <wp:wrapNone/>
                <wp:docPr id="5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82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877D5" id="Line 19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5.05pt" to="146.5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/zKQIAAEw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">
                <v:stroke endarrow="block"/>
              </v:line>
            </w:pict>
          </mc:Fallback>
        </mc:AlternateContent>
      </w:r>
      <w:r w:rsidR="00CB4786">
        <w:rPr>
          <w:sz w:val="28"/>
          <w:szCs w:val="28"/>
        </w:rPr>
        <w:tab/>
      </w:r>
    </w:p>
    <w:p w:rsidR="00992730" w:rsidRPr="00992730" w:rsidRDefault="009D71EC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D3A256" wp14:editId="6C07967B">
                <wp:simplePos x="0" y="0"/>
                <wp:positionH relativeFrom="column">
                  <wp:posOffset>4475011</wp:posOffset>
                </wp:positionH>
                <wp:positionV relativeFrom="paragraph">
                  <wp:posOffset>144145</wp:posOffset>
                </wp:positionV>
                <wp:extent cx="689610" cy="746760"/>
                <wp:effectExtent l="5715" t="13970" r="9525" b="10795"/>
                <wp:wrapNone/>
                <wp:docPr id="5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52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73823" w:rsidRPr="00904BD1" w:rsidRDefault="00673823" w:rsidP="0067382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受取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823" w:rsidRDefault="00673823" w:rsidP="00673823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4.2.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823" w:rsidRDefault="00673823" w:rsidP="006738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3A256" id="Group 91" o:spid="_x0000_s1084" style="position:absolute;left:0;text-align:left;margin-left:352.35pt;margin-top:11.35pt;width:54.3pt;height:58.8pt;z-index:251693056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">
                <v:roundrect id="AutoShape 92" o:spid="_x0000_s1085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"/>
                <v:shape id="Text Box 93" o:spid="_x0000_s1086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" filled="f">
                  <v:textbox inset="0,.5mm,0,0">
                    <w:txbxContent>
                      <w:p w:rsidR="00673823" w:rsidRPr="00904BD1" w:rsidRDefault="00673823" w:rsidP="0067382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受取</w:t>
                        </w:r>
                      </w:p>
                    </w:txbxContent>
                  </v:textbox>
                </v:shape>
                <v:shape id="Text Box 94" o:spid="_x0000_s1087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673823" w:rsidRDefault="00673823" w:rsidP="00673823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4.2.</w:t>
                        </w: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95" o:spid="_x0000_s1088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" filled="f" stroked="f">
                  <v:textbox inset="0,.6mm,0,0">
                    <w:txbxContent>
                      <w:p w:rsidR="00673823" w:rsidRDefault="00673823" w:rsidP="0067382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24D355" wp14:editId="71CC5E62">
                <wp:simplePos x="0" y="0"/>
                <wp:positionH relativeFrom="column">
                  <wp:posOffset>2744900</wp:posOffset>
                </wp:positionH>
                <wp:positionV relativeFrom="paragraph">
                  <wp:posOffset>86926</wp:posOffset>
                </wp:positionV>
                <wp:extent cx="463701" cy="446366"/>
                <wp:effectExtent l="0" t="0" r="69850" b="87630"/>
                <wp:wrapNone/>
                <wp:docPr id="82" name="カギ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01" cy="446366"/>
                        </a:xfrm>
                        <a:prstGeom prst="bentConnector3">
                          <a:avLst>
                            <a:gd name="adj1" fmla="val 24621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6DE0" id="カギ線コネクタ 82" o:spid="_x0000_s1026" type="#_x0000_t34" style="position:absolute;left:0;text-align:left;margin-left:216.15pt;margin-top:6.85pt;width:36.5pt;height:3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" adj="5318" strokecolor="black [3213]">
                <v:stroke endarrow="block"/>
              </v:shape>
            </w:pict>
          </mc:Fallback>
        </mc:AlternateContent>
      </w:r>
      <w:r w:rsidR="002516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4DD534" wp14:editId="6CF9129D">
                <wp:simplePos x="0" y="0"/>
                <wp:positionH relativeFrom="column">
                  <wp:posOffset>2939959</wp:posOffset>
                </wp:positionH>
                <wp:positionV relativeFrom="paragraph">
                  <wp:posOffset>115392</wp:posOffset>
                </wp:positionV>
                <wp:extent cx="1264285" cy="203200"/>
                <wp:effectExtent l="2540" t="4445" r="0" b="1905"/>
                <wp:wrapNone/>
                <wp:docPr id="8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16ED" w:rsidRPr="00F25696" w:rsidRDefault="002516ED" w:rsidP="002516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発送完了データ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D534" id="_x0000_s1089" type="#_x0000_t202" style="position:absolute;left:0;text-align:left;margin-left:231.5pt;margin-top:9.1pt;width:99.55pt;height:1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" filled="f" stroked="f">
                <v:textbox inset="0,.7mm,0,0">
                  <w:txbxContent>
                    <w:p w:rsidR="002516ED" w:rsidRPr="00F25696" w:rsidRDefault="002516ED" w:rsidP="002516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発送完了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CB47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F70F54" wp14:editId="0B140C92">
                <wp:simplePos x="0" y="0"/>
                <wp:positionH relativeFrom="column">
                  <wp:posOffset>6309763</wp:posOffset>
                </wp:positionH>
                <wp:positionV relativeFrom="paragraph">
                  <wp:posOffset>286726</wp:posOffset>
                </wp:positionV>
                <wp:extent cx="1264285" cy="203200"/>
                <wp:effectExtent l="0" t="0" r="4445" b="0"/>
                <wp:wrapNone/>
                <wp:docPr id="4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432B" w:rsidRPr="00F25696" w:rsidRDefault="0094432B" w:rsidP="009443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受取完了通知情報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70F54" id="_x0000_s1090" type="#_x0000_t202" style="position:absolute;left:0;text-align:left;margin-left:496.85pt;margin-top:22.6pt;width:99.55pt;height:1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" filled="f" stroked="f">
                <v:textbox inset="0,.7mm,0,0">
                  <w:txbxContent>
                    <w:p w:rsidR="0094432B" w:rsidRPr="00F25696" w:rsidRDefault="0094432B" w:rsidP="009443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受取完了通知情報</w:t>
                      </w:r>
                    </w:p>
                  </w:txbxContent>
                </v:textbox>
              </v:shape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FC22D02" wp14:editId="17457BD2">
                <wp:simplePos x="0" y="0"/>
                <wp:positionH relativeFrom="column">
                  <wp:posOffset>8848090</wp:posOffset>
                </wp:positionH>
                <wp:positionV relativeFrom="paragraph">
                  <wp:posOffset>85725</wp:posOffset>
                </wp:positionV>
                <wp:extent cx="611505" cy="561340"/>
                <wp:effectExtent l="12065" t="13335" r="5080" b="6350"/>
                <wp:wrapNone/>
                <wp:docPr id="4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4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23" w:rsidRDefault="00673823" w:rsidP="006738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23" w:rsidRDefault="00673823" w:rsidP="006738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  <w:p w:rsidR="00D04119" w:rsidRDefault="00D04119" w:rsidP="006738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出品者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0E799" id="Group 76" o:spid="_x0000_s1075" style="position:absolute;left:0;text-align:left;margin-left:696.7pt;margin-top:6.75pt;width:48.15pt;height:44.2pt;z-index:251683840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">
                <v:shape id="Text Box 77" o:spid="_x0000_s1076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673823" w:rsidRDefault="00673823" w:rsidP="00673823"/>
                    </w:txbxContent>
                  </v:textbox>
                </v:shape>
                <v:shape id="Text Box 78" o:spid="_x0000_s1077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">
                  <v:textbox inset="0,2.07mm,0,0">
                    <w:txbxContent>
                      <w:p w:rsidR="00673823" w:rsidRDefault="00673823" w:rsidP="006738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  <w:p w:rsidR="00D04119" w:rsidRDefault="00D04119" w:rsidP="0067382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出品者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BF5D0" wp14:editId="63021430">
                <wp:simplePos x="0" y="0"/>
                <wp:positionH relativeFrom="column">
                  <wp:posOffset>486410</wp:posOffset>
                </wp:positionH>
                <wp:positionV relativeFrom="paragraph">
                  <wp:posOffset>234315</wp:posOffset>
                </wp:positionV>
                <wp:extent cx="1264285" cy="203200"/>
                <wp:effectExtent l="3810" t="0" r="0" b="0"/>
                <wp:wrapNone/>
                <wp:docPr id="4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7BBA" w:rsidRPr="00F25696" w:rsidRDefault="002B7BBA" w:rsidP="002B7B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発送依頼情報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8" type="#_x0000_t202" style="position:absolute;left:0;text-align:left;margin-left:38.3pt;margin-top:18.45pt;width:99.55pt;height:1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" filled="f" stroked="f">
                <v:textbox inset="0,.7mm,0,0">
                  <w:txbxContent>
                    <w:p w:rsidR="002B7BBA" w:rsidRPr="00F25696" w:rsidRDefault="002B7BBA" w:rsidP="002B7BBA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発送依頼情報</w:t>
                      </w:r>
                    </w:p>
                  </w:txbxContent>
                </v:textbox>
              </v:shape>
            </w:pict>
          </mc:Fallback>
        </mc:AlternateContent>
      </w:r>
      <w:r w:rsidR="009443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D574B" wp14:editId="1D9ABAA1">
                <wp:simplePos x="0" y="0"/>
                <wp:positionH relativeFrom="column">
                  <wp:posOffset>414020</wp:posOffset>
                </wp:positionH>
                <wp:positionV relativeFrom="paragraph">
                  <wp:posOffset>175895</wp:posOffset>
                </wp:positionV>
                <wp:extent cx="0" cy="340360"/>
                <wp:effectExtent l="55245" t="8255" r="59055" b="22860"/>
                <wp:wrapNone/>
                <wp:docPr id="4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86568" id="AutoShape 63" o:spid="_x0000_s1026" type="#_x0000_t32" style="position:absolute;left:0;text-align:left;margin-left:32.6pt;margin-top:13.85pt;width:0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">
                <v:stroke endarrow="block"/>
              </v:shape>
            </w:pict>
          </mc:Fallback>
        </mc:AlternateContent>
      </w:r>
    </w:p>
    <w:p w:rsidR="00992730" w:rsidRPr="00992730" w:rsidRDefault="009D71EC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A18FA" wp14:editId="47DD231C">
                <wp:simplePos x="0" y="0"/>
                <wp:positionH relativeFrom="column">
                  <wp:posOffset>5349424</wp:posOffset>
                </wp:positionH>
                <wp:positionV relativeFrom="paragraph">
                  <wp:posOffset>143847</wp:posOffset>
                </wp:positionV>
                <wp:extent cx="3477663" cy="0"/>
                <wp:effectExtent l="0" t="76200" r="27940" b="95250"/>
                <wp:wrapNone/>
                <wp:docPr id="4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766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796E3" id="Line 2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2pt,11.35pt" to="695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">
                <v:stroke endarrow="block"/>
              </v:line>
            </w:pict>
          </mc:Fallback>
        </mc:AlternateContent>
      </w:r>
      <w:r w:rsidR="00C31A0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E1A4984" wp14:editId="718320CC">
                <wp:simplePos x="0" y="0"/>
                <wp:positionH relativeFrom="column">
                  <wp:posOffset>3290456</wp:posOffset>
                </wp:positionH>
                <wp:positionV relativeFrom="paragraph">
                  <wp:posOffset>72231</wp:posOffset>
                </wp:positionV>
                <wp:extent cx="947737" cy="204788"/>
                <wp:effectExtent l="0" t="0" r="24130" b="24130"/>
                <wp:wrapNone/>
                <wp:docPr id="9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737" cy="204788"/>
                          <a:chOff x="749" y="508"/>
                          <a:chExt cx="156" cy="39"/>
                        </a:xfrm>
                      </wpg:grpSpPr>
                      <wps:wsp>
                        <wps:cNvPr id="9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96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4786" w:rsidRPr="00F25696" w:rsidRDefault="000F7E09" w:rsidP="00CB478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配送</w:t>
                              </w:r>
                              <w:r w:rsidR="00CB4786"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106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A4984" id="_x0000_s1100" style="position:absolute;left:0;text-align:left;margin-left:259.1pt;margin-top:5.7pt;width:74.6pt;height:16.15pt;z-index:251726848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">
                <v:shape id="Text Box 28" o:spid="_x0000_s1101" type="#_x0000_t202" style="position:absolute;left:756;top:508;width:96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" filled="f" stroked="f">
                  <v:textbox inset="1.5mm,.5mm,0,0">
                    <w:txbxContent>
                      <w:p w:rsidR="00CB4786" w:rsidRPr="00F25696" w:rsidRDefault="000F7E09" w:rsidP="00CB478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配送</w:t>
                        </w:r>
                        <w:r w:rsidR="00CB4786"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台帳</w:t>
                        </w:r>
                      </w:p>
                    </w:txbxContent>
                  </v:textbox>
                </v:shape>
                <v:shape id="Freeform 29" o:spid="_x0000_s1102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" path="m156,l,,,39r156,e" filled="f">
                  <v:path arrowok="t" o:connecttype="custom" o:connectlocs="156,0;0,0;0,39;156,39" o:connectangles="0,0,0,0"/>
                </v:shape>
                <v:line id="Line 30" o:spid="_x0000_s1103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</v:group>
            </w:pict>
          </mc:Fallback>
        </mc:AlternateContent>
      </w:r>
      <w:r w:rsidR="00C31A0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8E15C3" wp14:editId="3BE5CA28">
                <wp:simplePos x="0" y="0"/>
                <wp:positionH relativeFrom="column">
                  <wp:posOffset>2325007</wp:posOffset>
                </wp:positionH>
                <wp:positionV relativeFrom="paragraph">
                  <wp:posOffset>51344</wp:posOffset>
                </wp:positionV>
                <wp:extent cx="0" cy="418193"/>
                <wp:effectExtent l="76200" t="38100" r="57150" b="20320"/>
                <wp:wrapNone/>
                <wp:docPr id="73" name="直線矢印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819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8DBA4" id="直線矢印コネクタ 73" o:spid="_x0000_s1026" type="#_x0000_t32" style="position:absolute;left:0;text-align:left;margin-left:183.05pt;margin-top:4.05pt;width:0;height:32.9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" strokecolor="black [3213]">
                <v:stroke endarrow="block" joinstyle="miter"/>
              </v:shape>
            </w:pict>
          </mc:Fallback>
        </mc:AlternateContent>
      </w:r>
      <w:r w:rsidR="00CB47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94515" wp14:editId="222C2DB1">
                <wp:simplePos x="0" y="0"/>
                <wp:positionH relativeFrom="column">
                  <wp:posOffset>1202055</wp:posOffset>
                </wp:positionH>
                <wp:positionV relativeFrom="paragraph">
                  <wp:posOffset>215265</wp:posOffset>
                </wp:positionV>
                <wp:extent cx="1264285" cy="203200"/>
                <wp:effectExtent l="635" t="0" r="1905" b="1270"/>
                <wp:wrapNone/>
                <wp:docPr id="4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7BBA" w:rsidRPr="00F25696" w:rsidRDefault="002B7BBA" w:rsidP="002B7B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発</w:t>
                            </w:r>
                            <w:r w:rsidR="00C31A0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送完了情報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94515" id="Text Box 71" o:spid="_x0000_s1099" type="#_x0000_t202" style="position:absolute;left:0;text-align:left;margin-left:94.65pt;margin-top:16.95pt;width:99.55pt;height:1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" filled="f" stroked="f">
                <v:textbox inset="0,.7mm,0,0">
                  <w:txbxContent>
                    <w:p w:rsidR="002B7BBA" w:rsidRPr="00F25696" w:rsidRDefault="002B7BBA" w:rsidP="002B7B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発</w:t>
                      </w:r>
                      <w:r w:rsidR="00C31A04">
                        <w:rPr>
                          <w:rFonts w:hint="eastAsia"/>
                          <w:sz w:val="20"/>
                          <w:szCs w:val="20"/>
                        </w:rPr>
                        <w:t>送完了情報</w:t>
                      </w:r>
                    </w:p>
                  </w:txbxContent>
                </v:textbox>
              </v:shape>
            </w:pict>
          </mc:Fallback>
        </mc:AlternateContent>
      </w:r>
      <w:r w:rsidR="0094432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C7B6C" wp14:editId="5A17E122">
                <wp:simplePos x="0" y="0"/>
                <wp:positionH relativeFrom="column">
                  <wp:posOffset>9348470</wp:posOffset>
                </wp:positionH>
                <wp:positionV relativeFrom="paragraph">
                  <wp:posOffset>120015</wp:posOffset>
                </wp:positionV>
                <wp:extent cx="111125" cy="154940"/>
                <wp:effectExtent l="7620" t="10160" r="5080" b="6350"/>
                <wp:wrapNone/>
                <wp:docPr id="4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125" cy="154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B6997" id="AutoShape 80" o:spid="_x0000_s1026" type="#_x0000_t32" style="position:absolute;left:0;text-align:left;margin-left:736.1pt;margin-top:9.45pt;width:8.75pt;height:12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"/>
            </w:pict>
          </mc:Fallback>
        </mc:AlternateContent>
      </w:r>
      <w:r w:rsidR="0094432B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124BBC7" wp14:editId="5944A6BF">
                <wp:simplePos x="0" y="0"/>
                <wp:positionH relativeFrom="column">
                  <wp:posOffset>133985</wp:posOffset>
                </wp:positionH>
                <wp:positionV relativeFrom="paragraph">
                  <wp:posOffset>222885</wp:posOffset>
                </wp:positionV>
                <wp:extent cx="611505" cy="561340"/>
                <wp:effectExtent l="13335" t="8255" r="13335" b="11430"/>
                <wp:wrapNone/>
                <wp:docPr id="3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3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7BBA" w:rsidRDefault="002B7BBA" w:rsidP="002B7BB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7BBA" w:rsidRDefault="002B7BBA" w:rsidP="002B7BB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御社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81" style="position:absolute;left:0;text-align:left;margin-left:10.55pt;margin-top:17.55pt;width:48.15pt;height:44.2pt;z-index:251676672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">
                <v:shape id="Text Box 65" o:spid="_x0000_s1082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2B7BBA" w:rsidRDefault="002B7BBA" w:rsidP="002B7BBA"/>
                    </w:txbxContent>
                  </v:textbox>
                </v:shape>
                <v:shape id="Text Box 66" o:spid="_x0000_s1083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">
                  <v:textbox inset="0,2.07mm,0,0">
                    <w:txbxContent>
                      <w:p w:rsidR="002B7BBA" w:rsidRDefault="002B7BBA" w:rsidP="002B7BB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御社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943036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94062</wp:posOffset>
                </wp:positionV>
                <wp:extent cx="1500932" cy="3403"/>
                <wp:effectExtent l="0" t="0" r="23495" b="34925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0932" cy="340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AA5F13" id="直線コネクタ 56" o:spid="_x0000_s1026" style="position:absolute;left:0;text-align:left;flip:x y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pt,7.4pt" to="183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" strokecolor="black [3213]">
                <v:stroke joinstyle="miter"/>
              </v:line>
            </w:pict>
          </mc:Fallback>
        </mc:AlternateContent>
      </w:r>
      <w:r w:rsidR="00CB47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744411" wp14:editId="1E63FCB8">
                <wp:simplePos x="0" y="0"/>
                <wp:positionH relativeFrom="column">
                  <wp:posOffset>1422400</wp:posOffset>
                </wp:positionH>
                <wp:positionV relativeFrom="paragraph">
                  <wp:posOffset>143324</wp:posOffset>
                </wp:positionV>
                <wp:extent cx="1264285" cy="203200"/>
                <wp:effectExtent l="3810" t="1270" r="0" b="0"/>
                <wp:wrapNone/>
                <wp:docPr id="13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699C" w:rsidRPr="00F25696" w:rsidRDefault="0096699C" w:rsidP="009669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発</w:t>
                            </w:r>
                            <w:r w:rsidR="003E035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送内容データ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44411" id="_x0000_s1100" type="#_x0000_t202" style="position:absolute;left:0;text-align:left;margin-left:112pt;margin-top:11.3pt;width:99.55pt;height:1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" filled="f" stroked="f">
                <v:textbox inset="0,.7mm,0,0">
                  <w:txbxContent>
                    <w:p w:rsidR="0096699C" w:rsidRPr="00F25696" w:rsidRDefault="0096699C" w:rsidP="009669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発</w:t>
                      </w:r>
                      <w:r w:rsidR="003E035E">
                        <w:rPr>
                          <w:rFonts w:hint="eastAsia"/>
                          <w:sz w:val="20"/>
                          <w:szCs w:val="20"/>
                        </w:rPr>
                        <w:t>送内容データ</w:t>
                      </w:r>
                    </w:p>
                  </w:txbxContent>
                </v:textbox>
              </v:shape>
            </w:pict>
          </mc:Fallback>
        </mc:AlternateContent>
      </w:r>
      <w:r w:rsidR="00C04F8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CE2EFB0" wp14:editId="291232C4">
                <wp:simplePos x="0" y="0"/>
                <wp:positionH relativeFrom="column">
                  <wp:posOffset>3156668</wp:posOffset>
                </wp:positionH>
                <wp:positionV relativeFrom="paragraph">
                  <wp:posOffset>281636</wp:posOffset>
                </wp:positionV>
                <wp:extent cx="947737" cy="204788"/>
                <wp:effectExtent l="0" t="0" r="24130" b="24130"/>
                <wp:wrapNone/>
                <wp:docPr id="13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737" cy="204788"/>
                          <a:chOff x="749" y="508"/>
                          <a:chExt cx="156" cy="39"/>
                        </a:xfrm>
                      </wpg:grpSpPr>
                      <wps:wsp>
                        <wps:cNvPr id="1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96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4F87" w:rsidRPr="00F25696" w:rsidRDefault="00C04F87" w:rsidP="00C04F8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顧客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138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C7DE1" id="_x0000_s1082" style="position:absolute;left:0;text-align:left;margin-left:248.55pt;margin-top:22.2pt;width:74.6pt;height:16.15pt;z-index:251719680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">
                <v:shape id="Text Box 28" o:spid="_x0000_s1083" type="#_x0000_t202" style="position:absolute;left:756;top:508;width:96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" filled="f" stroked="f">
                  <v:textbox inset="1.5mm,.5mm,0,0">
                    <w:txbxContent>
                      <w:p w:rsidR="00C04F87" w:rsidRPr="00F25696" w:rsidRDefault="00C04F87" w:rsidP="00C04F8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顧客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台帳</w:t>
                        </w:r>
                      </w:p>
                    </w:txbxContent>
                  </v:textbox>
                </v:shape>
                <v:shape id="Freeform 29" o:spid="_x0000_s1084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" path="m156,l,,,39r156,e" filled="f">
                  <v:path arrowok="t" o:connecttype="custom" o:connectlocs="156,0;0,0;0,39;156,39" o:connectangles="0,0,0,0"/>
                </v:shape>
                <v:line id="Line 30" o:spid="_x0000_s1085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</v:group>
            </w:pict>
          </mc:Fallback>
        </mc:AlternateContent>
      </w:r>
      <w:r w:rsidR="0096699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325E8C" wp14:editId="3961F66E">
                <wp:simplePos x="0" y="0"/>
                <wp:positionH relativeFrom="leftMargin">
                  <wp:posOffset>1359673</wp:posOffset>
                </wp:positionH>
                <wp:positionV relativeFrom="paragraph">
                  <wp:posOffset>352729</wp:posOffset>
                </wp:positionV>
                <wp:extent cx="2262146" cy="3934"/>
                <wp:effectExtent l="38100" t="76200" r="0" b="91440"/>
                <wp:wrapNone/>
                <wp:docPr id="13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62146" cy="393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96174" id="Line 23" o:spid="_x0000_s1026" style="position:absolute;left:0;text-align:lef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107.05pt,27.75pt" to="285.1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">
                <v:stroke endarrow="block"/>
                <w10:wrap anchorx="margin"/>
              </v:line>
            </w:pict>
          </mc:Fallback>
        </mc:AlternateContent>
      </w:r>
    </w:p>
    <w:p w:rsidR="00992730" w:rsidRPr="00992730" w:rsidRDefault="00992730" w:rsidP="00B77746">
      <w:pPr>
        <w:tabs>
          <w:tab w:val="left" w:pos="10738"/>
        </w:tabs>
        <w:rPr>
          <w:sz w:val="28"/>
          <w:szCs w:val="28"/>
        </w:rPr>
      </w:pPr>
    </w:p>
    <w:p w:rsidR="00817625" w:rsidRDefault="00817625" w:rsidP="00992730">
      <w:pPr>
        <w:rPr>
          <w:sz w:val="28"/>
          <w:szCs w:val="28"/>
        </w:rPr>
      </w:pPr>
    </w:p>
    <w:sectPr w:rsidR="00817625" w:rsidSect="000B0BB7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B5D" w:rsidRDefault="00CB1B5D" w:rsidP="00273989">
      <w:pPr>
        <w:pStyle w:val="a3"/>
      </w:pPr>
      <w:r>
        <w:separator/>
      </w:r>
    </w:p>
  </w:endnote>
  <w:endnote w:type="continuationSeparator" w:id="0">
    <w:p w:rsidR="00CB1B5D" w:rsidRDefault="00CB1B5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Pr="0096699C" w:rsidRDefault="0094432B" w:rsidP="0096699C">
    <w:pPr>
      <w:pStyle w:val="a4"/>
      <w:wordWrap w:val="0"/>
      <w:jc w:val="right"/>
      <w:rPr>
        <w:b/>
        <w:i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-25400</wp:posOffset>
              </wp:positionV>
              <wp:extent cx="3647440" cy="200660"/>
              <wp:effectExtent l="0" t="0" r="381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17625" w:rsidRDefault="0096699C" w:rsidP="00817625">
                          <w:r>
                            <w:t>4</w:t>
                          </w:r>
                          <w:r w:rsidR="006803ED">
                            <w:t>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22" type="#_x0000_t202" style="position:absolute;left:0;text-align:left;margin-left:-.5pt;margin-top:-2pt;width:287.2pt;height:1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" filled="f" fillcolor="#c9f" stroked="f">
              <v:textbox inset="0,0,0,0">
                <w:txbxContent>
                  <w:p w:rsidR="00817625" w:rsidRDefault="0096699C" w:rsidP="00817625">
                    <w:r>
                      <w:t>4</w:t>
                    </w:r>
                    <w:r w:rsidR="006803ED">
                      <w:t>.2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6803ED">
      <w:rPr>
        <w:rFonts w:hint="eastAsia"/>
        <w:b/>
      </w:rPr>
      <w:t>SD22</w:t>
    </w:r>
    <w:r w:rsidR="0096699C">
      <w:rPr>
        <w:rFonts w:hint="eastAsia"/>
        <w:b/>
      </w:rPr>
      <w:t xml:space="preserve"> </w:t>
    </w:r>
    <w:r w:rsidR="0096699C">
      <w:rPr>
        <w:rFonts w:hint="eastAsia"/>
        <w:b/>
      </w:rPr>
      <w:t>第９班</w:t>
    </w:r>
    <w:r w:rsidR="0096699C"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B5D" w:rsidRDefault="00CB1B5D" w:rsidP="00273989">
      <w:pPr>
        <w:pStyle w:val="a3"/>
      </w:pPr>
      <w:r>
        <w:separator/>
      </w:r>
    </w:p>
  </w:footnote>
  <w:footnote w:type="continuationSeparator" w:id="0">
    <w:p w:rsidR="00CB1B5D" w:rsidRDefault="00CB1B5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94432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926465</wp:posOffset>
              </wp:positionH>
              <wp:positionV relativeFrom="paragraph">
                <wp:posOffset>1494790</wp:posOffset>
              </wp:positionV>
              <wp:extent cx="7808595" cy="4947285"/>
              <wp:effectExtent l="15240" t="8890" r="15240" b="15875"/>
              <wp:wrapNone/>
              <wp:docPr id="34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08595" cy="4947285"/>
                        <a:chOff x="2364" y="2924"/>
                        <a:chExt cx="12297" cy="7791"/>
                      </a:xfrm>
                    </wpg:grpSpPr>
                    <wps:wsp>
                      <wps:cNvPr id="35" name="Rectangle 57"/>
                      <wps:cNvSpPr>
                        <a:spLocks noChangeArrowheads="1"/>
                      </wps:cNvSpPr>
                      <wps:spPr bwMode="auto">
                        <a:xfrm>
                          <a:off x="2364" y="2924"/>
                          <a:ext cx="12297" cy="7791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6" name="Line 67"/>
                      <wps:cNvCnPr>
                        <a:cxnSpLocks noChangeShapeType="1"/>
                      </wps:cNvCnPr>
                      <wps:spPr bwMode="auto">
                        <a:xfrm>
                          <a:off x="2364" y="3512"/>
                          <a:ext cx="1229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544B57" id="Group 69" o:spid="_x0000_s1026" style="position:absolute;left:0;text-align:left;margin-left:72.95pt;margin-top:117.7pt;width:614.85pt;height:389.55pt;z-index:251658752" coordorigin="2364,2924" coordsize="12297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">
              <v:rect id="Rectangle 57" o:spid="_x0000_s1027" style="position:absolute;left:2364;top:2924;width:12297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" filled="f" strokeweight="1pt">
                <v:textbox inset="0,.7pt,0,.7pt"/>
              </v:rect>
              <v:line id="Line 67" o:spid="_x0000_s1028" style="position:absolute;visibility:visible;mso-wrap-style:square" from="2364,3512" to="14661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3970" t="12065" r="10160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852F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ＤＦＤ（</w:t>
                            </w:r>
                            <w:r w:rsidRPr="00852F26">
                              <w:rPr>
                                <w:rFonts w:ascii="ＭＳ 明朝" w:hAnsi="ＭＳ 明朝" w:hint="eastAsia"/>
                                <w:b/>
                                <w:sz w:val="40"/>
                                <w:szCs w:val="40"/>
                              </w:rPr>
                              <w:t>Data Flow Diagram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34814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まさる堂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EC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サイト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34814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取引内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34814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田中　勇輝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3481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3481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3481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3481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3481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43481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34814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F7E0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F7E0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113" style="position:absolute;left:0;text-align:left;margin-left:-9.65pt;margin-top:-.55pt;width:769.85pt;height:81.8pt;z-index:251656704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114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11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11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11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11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11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12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12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12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12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124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852F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ＤＦＤ（</w:t>
                      </w:r>
                      <w:r w:rsidRPr="00852F26">
                        <w:rPr>
                          <w:rFonts w:ascii="ＭＳ 明朝" w:hAnsi="ＭＳ 明朝" w:hint="eastAsia"/>
                          <w:b/>
                          <w:sz w:val="40"/>
                          <w:szCs w:val="40"/>
                        </w:rPr>
                        <w:t>Data Flow Diagram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shape id="Text Box 27" o:spid="_x0000_s112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12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AD7689" w:rsidRDefault="00434814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まさる堂</w:t>
                      </w:r>
                      <w:r>
                        <w:rPr>
                          <w:rFonts w:hint="eastAsia"/>
                          <w:sz w:val="24"/>
                        </w:rPr>
                        <w:t>EC</w:t>
                      </w:r>
                      <w:r>
                        <w:rPr>
                          <w:rFonts w:hint="eastAsia"/>
                          <w:sz w:val="24"/>
                        </w:rPr>
                        <w:t>サイト</w:t>
                      </w:r>
                    </w:p>
                  </w:txbxContent>
                </v:textbox>
              </v:shape>
              <v:shape id="Text Box 29" o:spid="_x0000_s112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12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434814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取引内</w:t>
                      </w:r>
                    </w:p>
                  </w:txbxContent>
                </v:textbox>
              </v:shape>
              <v:group id="_x0000_s112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13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_x0000_s113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434814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田中　勇輝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13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13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13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3481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3481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3481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3481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3481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43481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13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13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13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1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34814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1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14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1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F7E0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F7E0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1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143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144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14"/>
    <w:rsid w:val="000B0BB7"/>
    <w:rsid w:val="000B5B01"/>
    <w:rsid w:val="000C736F"/>
    <w:rsid w:val="000E03F1"/>
    <w:rsid w:val="000F7E09"/>
    <w:rsid w:val="001529A6"/>
    <w:rsid w:val="001C379B"/>
    <w:rsid w:val="001D59DC"/>
    <w:rsid w:val="00204467"/>
    <w:rsid w:val="002516ED"/>
    <w:rsid w:val="00273989"/>
    <w:rsid w:val="002B7BBA"/>
    <w:rsid w:val="002D4A47"/>
    <w:rsid w:val="00360FA8"/>
    <w:rsid w:val="003A1419"/>
    <w:rsid w:val="003E035E"/>
    <w:rsid w:val="003E22B6"/>
    <w:rsid w:val="00434814"/>
    <w:rsid w:val="00476173"/>
    <w:rsid w:val="004C5B51"/>
    <w:rsid w:val="004C65C4"/>
    <w:rsid w:val="004C7E1A"/>
    <w:rsid w:val="0056717A"/>
    <w:rsid w:val="0061395B"/>
    <w:rsid w:val="006536E8"/>
    <w:rsid w:val="00655570"/>
    <w:rsid w:val="00657348"/>
    <w:rsid w:val="00673823"/>
    <w:rsid w:val="00674AF6"/>
    <w:rsid w:val="006803ED"/>
    <w:rsid w:val="006A46FE"/>
    <w:rsid w:val="006D476C"/>
    <w:rsid w:val="006F40F5"/>
    <w:rsid w:val="00730FB8"/>
    <w:rsid w:val="00732F70"/>
    <w:rsid w:val="007B68A8"/>
    <w:rsid w:val="007C093C"/>
    <w:rsid w:val="007F0A12"/>
    <w:rsid w:val="00817625"/>
    <w:rsid w:val="00833821"/>
    <w:rsid w:val="008374BA"/>
    <w:rsid w:val="00850C77"/>
    <w:rsid w:val="00852F26"/>
    <w:rsid w:val="008F19CB"/>
    <w:rsid w:val="00904BD1"/>
    <w:rsid w:val="00943036"/>
    <w:rsid w:val="009442AC"/>
    <w:rsid w:val="0094432B"/>
    <w:rsid w:val="00957CE6"/>
    <w:rsid w:val="0096699C"/>
    <w:rsid w:val="0098594D"/>
    <w:rsid w:val="00987831"/>
    <w:rsid w:val="00992730"/>
    <w:rsid w:val="009D71EC"/>
    <w:rsid w:val="00A05689"/>
    <w:rsid w:val="00AD01E1"/>
    <w:rsid w:val="00AD7689"/>
    <w:rsid w:val="00B50AD2"/>
    <w:rsid w:val="00B77746"/>
    <w:rsid w:val="00B872AE"/>
    <w:rsid w:val="00BD41FD"/>
    <w:rsid w:val="00C0216F"/>
    <w:rsid w:val="00C04F87"/>
    <w:rsid w:val="00C31A04"/>
    <w:rsid w:val="00C44FC1"/>
    <w:rsid w:val="00CB1B5D"/>
    <w:rsid w:val="00CB438A"/>
    <w:rsid w:val="00CB4786"/>
    <w:rsid w:val="00CC12CB"/>
    <w:rsid w:val="00D04119"/>
    <w:rsid w:val="00D83E71"/>
    <w:rsid w:val="00EE7952"/>
    <w:rsid w:val="00F25696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8CE145D"/>
  <w15:chartTrackingRefBased/>
  <w15:docId w15:val="{6628B369-51D0-42E9-A196-B1C83FAC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SD22\08_DFD\DFD_4.2.x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507B1-1A32-4435-A2CD-BC0D3916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DFD_4.2.x.dot</Template>
  <TotalTime>350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yuhnsa@outlook.jp</dc:creator>
  <cp:keywords/>
  <dc:description/>
  <cp:lastModifiedBy>yuhnsa@outlook.jp</cp:lastModifiedBy>
  <cp:revision>16</cp:revision>
  <cp:lastPrinted>2006-06-21T10:05:00Z</cp:lastPrinted>
  <dcterms:created xsi:type="dcterms:W3CDTF">2019-09-09T01:58:00Z</dcterms:created>
  <dcterms:modified xsi:type="dcterms:W3CDTF">2019-10-09T05:26:00Z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