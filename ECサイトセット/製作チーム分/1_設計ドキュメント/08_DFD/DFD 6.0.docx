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C275CF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６．０　</w:t>
      </w:r>
      <w:r w:rsidR="000242F8">
        <w:rPr>
          <w:rFonts w:hint="eastAsia"/>
          <w:sz w:val="28"/>
          <w:szCs w:val="28"/>
        </w:rPr>
        <w:t>管理者ページ</w: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365125</wp:posOffset>
                </wp:positionV>
                <wp:extent cx="611505" cy="561340"/>
                <wp:effectExtent l="5080" t="11430" r="12065" b="8255"/>
                <wp:wrapNone/>
                <wp:docPr id="13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13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C78" w:rsidRDefault="00090C78" w:rsidP="00090C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C78" w:rsidRDefault="00090C78" w:rsidP="00090C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10.65pt;margin-top:28.75pt;width:48.15pt;height:44.2pt;z-index:251695104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7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090C78" w:rsidRDefault="00090C78" w:rsidP="00090C78"/>
                    </w:txbxContent>
                  </v:textbox>
                </v:shape>
                <v:shape id="Text Box 63" o:spid="_x0000_s1028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">
                  <v:textbox inset="0,2.07mm,0,0">
                    <w:txbxContent>
                      <w:p w:rsidR="00090C78" w:rsidRDefault="00090C78" w:rsidP="00090C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303530</wp:posOffset>
                </wp:positionV>
                <wp:extent cx="689610" cy="746760"/>
                <wp:effectExtent l="12700" t="6985" r="12065" b="8255"/>
                <wp:wrapNone/>
                <wp:docPr id="1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2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46FE" w:rsidRPr="00904BD1" w:rsidRDefault="00090C78" w:rsidP="006A46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配送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FD2B7A" w:rsidP="006A46F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5</w:t>
                              </w:r>
                              <w:r w:rsidR="00231605">
                                <w:rPr>
                                  <w:rFonts w:ascii="Times New Roman" w:hAnsi="Times New Roman"/>
                                  <w:sz w:val="24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9" style="position:absolute;left:0;text-align:left;margin-left:363.75pt;margin-top:23.9pt;width:54.3pt;height:58.8pt;z-index:25165209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">
                <v:roundrect id="AutoShape 3" o:spid="_x0000_s1030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" filled="f">
                  <v:textbox inset="0,.5mm,0,0">
                    <w:txbxContent>
                      <w:p w:rsidR="006A46FE" w:rsidRPr="00904BD1" w:rsidRDefault="00090C78" w:rsidP="006A46F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配送</w:t>
                        </w:r>
                      </w:p>
                    </w:txbxContent>
                  </v:textbox>
                </v:shape>
                <v:shape id="Text Box 5" o:spid="_x0000_s1032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6A46FE" w:rsidRDefault="00FD2B7A" w:rsidP="006A46FE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5</w:t>
                        </w:r>
                        <w:r w:rsidR="00231605">
                          <w:rPr>
                            <w:rFonts w:ascii="Times New Roman" w:hAnsi="Times New Roman"/>
                            <w:sz w:val="24"/>
                          </w:rPr>
                          <w:t>.1</w:t>
                        </w:r>
                      </w:p>
                    </w:txbxContent>
                  </v:textbox>
                </v:shape>
                <v:shape id="Text Box 6" o:spid="_x0000_s1033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" filled="f" stroked="f">
                  <v:textbox inset="0,.6mm,0,0">
                    <w:txbxContent>
                      <w:p w:rsidR="006A46FE" w:rsidRDefault="006A46FE" w:rsidP="006A46F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10795</wp:posOffset>
                </wp:positionV>
                <wp:extent cx="1264285" cy="203200"/>
                <wp:effectExtent l="0" t="635" r="0" b="0"/>
                <wp:wrapNone/>
                <wp:docPr id="1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6064FA" w:rsidRDefault="00231605" w:rsidP="000C736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6064F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発送商品情報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left:0;text-align:left;margin-left:435.3pt;margin-top:.85pt;width:99.55pt;height:1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" filled="f" stroked="f">
                <v:textbox inset="0,.7mm,0,0">
                  <w:txbxContent>
                    <w:p w:rsidR="000C736F" w:rsidRPr="006064FA" w:rsidRDefault="00231605" w:rsidP="000C736F">
                      <w:pPr>
                        <w:rPr>
                          <w:sz w:val="18"/>
                          <w:szCs w:val="20"/>
                        </w:rPr>
                      </w:pPr>
                      <w:bookmarkStart w:id="1" w:name="_GoBack"/>
                      <w:r w:rsidRPr="006064FA">
                        <w:rPr>
                          <w:rFonts w:hint="eastAsia"/>
                          <w:sz w:val="18"/>
                          <w:szCs w:val="20"/>
                        </w:rPr>
                        <w:t>発送商品情報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8967470</wp:posOffset>
                </wp:positionH>
                <wp:positionV relativeFrom="paragraph">
                  <wp:posOffset>48260</wp:posOffset>
                </wp:positionV>
                <wp:extent cx="611505" cy="561340"/>
                <wp:effectExtent l="7620" t="9525" r="9525" b="10160"/>
                <wp:wrapNone/>
                <wp:docPr id="11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1028" y="5039"/>
                          <a:chExt cx="963" cy="884"/>
                        </a:xfrm>
                      </wpg:grpSpPr>
                      <wpg:grpSp>
                        <wpg:cNvPr id="120" name="Group 56"/>
                        <wpg:cNvGrpSpPr>
                          <a:grpSpLocks/>
                        </wpg:cNvGrpSpPr>
                        <wpg:grpSpPr bwMode="auto">
                          <a:xfrm>
                            <a:off x="1028" y="5039"/>
                            <a:ext cx="963" cy="884"/>
                            <a:chOff x="615" y="655"/>
                            <a:chExt cx="88" cy="81"/>
                          </a:xfrm>
                        </wpg:grpSpPr>
                        <wps:wsp>
                          <wps:cNvPr id="121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" y="655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0C78" w:rsidRDefault="00090C78" w:rsidP="00090C7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" y="663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0C78" w:rsidRDefault="00231605" w:rsidP="00090C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vert="horz" wrap="square" lIns="0" tIns="7452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3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5" y="5460"/>
                            <a:ext cx="476" cy="463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>
                            <a:solidFill>
                              <a:srgbClr val="08080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5" style="position:absolute;left:0;text-align:left;margin-left:706.1pt;margin-top:3.8pt;width:48.15pt;height:44.2pt;z-index:251671552" coordorigin="1028,5039" coordsize="963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">
                <v:group id="Group 56" o:spid="_x0000_s1036" style="position:absolute;left:1028;top:5039;width:963;height:884" coordorigin="615,655" coordsize="8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Text Box 57" o:spid="_x0000_s1037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  <v:textbox>
                      <w:txbxContent>
                        <w:p w:rsidR="00090C78" w:rsidRDefault="00090C78" w:rsidP="00090C78"/>
                      </w:txbxContent>
                    </v:textbox>
                  </v:shape>
                  <v:shape id="Text Box 58" o:spid="_x0000_s1038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">
                    <v:textbox inset="0,2.07mm,0,0">
                      <w:txbxContent>
                        <w:p w:rsidR="00090C78" w:rsidRDefault="00231605" w:rsidP="00090C7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管理者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39" type="#_x0000_t32" style="position:absolute;left:1515;top:5460;width:476;height: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" strokecolor="#080808" strokeweight=".25pt">
                  <v:shadow color="#868686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260350</wp:posOffset>
                </wp:positionV>
                <wp:extent cx="3557270" cy="0"/>
                <wp:effectExtent l="10160" t="59690" r="23495" b="54610"/>
                <wp:wrapNone/>
                <wp:docPr id="118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7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75A79" id="Line 11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05pt,20.5pt" to="702.1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35560</wp:posOffset>
                </wp:positionV>
                <wp:extent cx="1264285" cy="203200"/>
                <wp:effectExtent l="3175" t="0" r="0" b="0"/>
                <wp:wrapNone/>
                <wp:docPr id="1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46FE" w:rsidRPr="00F25696" w:rsidRDefault="00090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発送依頼</w:t>
                            </w:r>
                            <w:r w:rsidR="00CF3DA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82.5pt;margin-top:2.8pt;width:99.55pt;height:1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" filled="f" stroked="f">
                <v:textbox inset="0,.7mm,0,0">
                  <w:txbxContent>
                    <w:p w:rsidR="006A46FE" w:rsidRPr="00F25696" w:rsidRDefault="00090C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発送依頼</w:t>
                      </w:r>
                      <w:r w:rsidR="00CF3DA3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300990</wp:posOffset>
                </wp:positionV>
                <wp:extent cx="3695700" cy="0"/>
                <wp:effectExtent l="12700" t="52705" r="15875" b="61595"/>
                <wp:wrapNone/>
                <wp:docPr id="11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F993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3.7pt" to="358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FLKwIAAE0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">
                <v:stroke endarrow="block"/>
              </v:line>
            </w:pict>
          </mc:Fallback>
        </mc:AlternateConten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59690</wp:posOffset>
                </wp:positionV>
                <wp:extent cx="1762125" cy="1626235"/>
                <wp:effectExtent l="38100" t="76200" r="9525" b="31115"/>
                <wp:wrapNone/>
                <wp:docPr id="115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762125" cy="1626235"/>
                        </a:xfrm>
                        <a:prstGeom prst="bentConnector3">
                          <a:avLst>
                            <a:gd name="adj1" fmla="val 23753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491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42" o:spid="_x0000_s1026" type="#_x0000_t34" style="position:absolute;left:0;text-align:left;margin-left:68.75pt;margin-top:4.7pt;width:138.75pt;height:128.0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" adj="5131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356235</wp:posOffset>
                </wp:positionV>
                <wp:extent cx="0" cy="419100"/>
                <wp:effectExtent l="57150" t="22860" r="57150" b="5715"/>
                <wp:wrapNone/>
                <wp:docPr id="1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F69ED" id="Line 14" o:spid="_x0000_s1026" style="position:absolute;left:0;text-align:lef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5pt,28.05pt" to="390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7540625</wp:posOffset>
                </wp:positionH>
                <wp:positionV relativeFrom="paragraph">
                  <wp:posOffset>32385</wp:posOffset>
                </wp:positionV>
                <wp:extent cx="1376680" cy="973455"/>
                <wp:effectExtent l="9525" t="60960" r="23495" b="13335"/>
                <wp:wrapNone/>
                <wp:docPr id="113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6680" cy="9734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7ECA6" id="AutoShape 120" o:spid="_x0000_s1026" type="#_x0000_t34" style="position:absolute;left:0;text-align:left;margin-left:593.75pt;margin-top:2.55pt;width:108.4pt;height:7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">
                <v:stroke endarrow="block"/>
              </v:shape>
            </w:pict>
          </mc:Fallback>
        </mc:AlternateContent>
      </w:r>
    </w:p>
    <w:p w:rsidR="00992730" w:rsidRPr="00992730" w:rsidRDefault="00FD2B7A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C8638D7" wp14:editId="643F5869">
                <wp:simplePos x="0" y="0"/>
                <wp:positionH relativeFrom="column">
                  <wp:posOffset>996950</wp:posOffset>
                </wp:positionH>
                <wp:positionV relativeFrom="paragraph">
                  <wp:posOffset>342265</wp:posOffset>
                </wp:positionV>
                <wp:extent cx="1019175" cy="219075"/>
                <wp:effectExtent l="0" t="0" r="28575" b="28575"/>
                <wp:wrapNone/>
                <wp:docPr id="13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219075"/>
                          <a:chOff x="749" y="508"/>
                          <a:chExt cx="156" cy="39"/>
                        </a:xfrm>
                      </wpg:grpSpPr>
                      <wps:wsp>
                        <wps:cNvPr id="13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B7A" w:rsidRPr="00F25696" w:rsidRDefault="00FD2B7A" w:rsidP="00FD2B7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顧客情報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40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638D7" id="Group 27" o:spid="_x0000_s1041" style="position:absolute;left:0;text-align:left;margin-left:78.5pt;margin-top:26.95pt;width:80.25pt;height:17.25pt;z-index:25171558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">
                <v:shape id="Text Box 28" o:spid="_x0000_s1042" type="#_x0000_t202" style="position:absolute;left:756;top:508;width:147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" filled="f" stroked="f">
                  <v:textbox inset="1.5mm,.5mm,0,0">
                    <w:txbxContent>
                      <w:p w:rsidR="00FD2B7A" w:rsidRPr="00F25696" w:rsidRDefault="00FD2B7A" w:rsidP="00FD2B7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顧客</w:t>
                        </w: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情報</w:t>
                        </w:r>
                      </w:p>
                    </w:txbxContent>
                  </v:textbox>
                </v:shape>
                <v:shape id="Freeform 29" o:spid="_x0000_s104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" path="m156,l,,,39r156,e" filled="f">
                  <v:path arrowok="t" o:connecttype="custom" o:connectlocs="156,0;0,0;0,39;156,39" o:connectangles="0,0,0,0"/>
                </v:shape>
                <v:line id="Line 30" o:spid="_x0000_s104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44C507" wp14:editId="1B4793DB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1094105" cy="202565"/>
                <wp:effectExtent l="12700" t="9525" r="7620" b="6985"/>
                <wp:wrapNone/>
                <wp:docPr id="10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202565"/>
                          <a:chOff x="749" y="508"/>
                          <a:chExt cx="156" cy="39"/>
                        </a:xfrm>
                      </wpg:grpSpPr>
                      <wps:wsp>
                        <wps:cNvPr id="11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36F" w:rsidRPr="00F25696" w:rsidRDefault="00410C25" w:rsidP="000C73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問合せ</w:t>
                              </w:r>
                              <w:r w:rsidR="000242F8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11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1" style="position:absolute;left:0;text-align:left;margin-left:198pt;margin-top:11.2pt;width:86.15pt;height:15.95pt;z-index:25166438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">
                <v:shape id="Text Box 28" o:spid="_x0000_s1042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" filled="f" stroked="f">
                  <v:textbox inset="1.5mm,.5mm,0,0">
                    <w:txbxContent>
                      <w:p w:rsidR="000C736F" w:rsidRPr="00F25696" w:rsidRDefault="00410C25" w:rsidP="000C73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問合せ</w:t>
                        </w:r>
                        <w:r w:rsidR="000242F8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情報</w:t>
                        </w:r>
                      </w:p>
                    </w:txbxContent>
                  </v:textbox>
                </v:shape>
                <v:shape id="Freeform 29" o:spid="_x0000_s104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" path="m156,l,,,39r156,e" filled="f">
                  <v:path arrowok="t" o:connecttype="custom" o:connectlocs="156,0;0,0;0,39;156,39" o:connectangles="0,0,0,0"/>
                </v:shape>
                <v:line id="Line 30" o:spid="_x0000_s104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4000B22" wp14:editId="30B7D146">
                <wp:simplePos x="0" y="0"/>
                <wp:positionH relativeFrom="column">
                  <wp:posOffset>6781165</wp:posOffset>
                </wp:positionH>
                <wp:positionV relativeFrom="paragraph">
                  <wp:posOffset>227965</wp:posOffset>
                </wp:positionV>
                <wp:extent cx="689610" cy="746760"/>
                <wp:effectExtent l="12065" t="9525" r="12700" b="5715"/>
                <wp:wrapNone/>
                <wp:docPr id="10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05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0C78" w:rsidRPr="00904BD1" w:rsidRDefault="00231605" w:rsidP="00090C7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通報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0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FD2B7A" w:rsidP="00090C7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5</w:t>
                              </w:r>
                              <w:r w:rsidR="00231605"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090C78" w:rsidP="00090C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00B22" id="Group 90" o:spid="_x0000_s1049" style="position:absolute;left:0;text-align:left;margin-left:533.95pt;margin-top:17.95pt;width:54.3pt;height:58.8pt;z-index:251678720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">
                <v:roundrect id="AutoShape 91" o:spid="_x0000_s1050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"/>
                <v:shape id="Text Box 92" o:spid="_x0000_s1051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" filled="f">
                  <v:textbox inset="0,.5mm,0,0">
                    <w:txbxContent>
                      <w:p w:rsidR="00090C78" w:rsidRPr="00904BD1" w:rsidRDefault="00231605" w:rsidP="00090C7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通報</w:t>
                        </w:r>
                      </w:p>
                    </w:txbxContent>
                  </v:textbox>
                </v:shape>
                <v:shape id="Text Box 93" o:spid="_x0000_s1052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090C78" w:rsidRDefault="00FD2B7A" w:rsidP="00090C78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5</w:t>
                        </w:r>
                        <w:r w:rsidR="00231605">
                          <w:rPr>
                            <w:rFonts w:ascii="Times New Roman" w:hAnsi="Times New Roman" w:hint="eastAsia"/>
                            <w:sz w:val="24"/>
                          </w:rPr>
                          <w:t>.2</w:t>
                        </w:r>
                      </w:p>
                    </w:txbxContent>
                  </v:textbox>
                </v:shape>
                <v:shape id="Text Box 94" o:spid="_x0000_s1053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" filled="f" stroked="f">
                  <v:textbox inset="0,.6mm,0,0">
                    <w:txbxContent>
                      <w:p w:rsidR="00090C78" w:rsidRDefault="00090C78" w:rsidP="00090C7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42D91" wp14:editId="4AB4E3EC">
                <wp:simplePos x="0" y="0"/>
                <wp:positionH relativeFrom="column">
                  <wp:posOffset>3925570</wp:posOffset>
                </wp:positionH>
                <wp:positionV relativeFrom="paragraph">
                  <wp:posOffset>76200</wp:posOffset>
                </wp:positionV>
                <wp:extent cx="1264285" cy="203200"/>
                <wp:effectExtent l="4445" t="635" r="0" b="0"/>
                <wp:wrapNone/>
                <wp:docPr id="10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605" w:rsidRPr="00F25696" w:rsidRDefault="00231605" w:rsidP="002316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配送商品データ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0" type="#_x0000_t202" style="position:absolute;left:0;text-align:left;margin-left:309.1pt;margin-top:6pt;width:99.5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eG9wIAAIU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" filled="f" stroked="f">
                <v:textbox inset="0,.7mm,0,0">
                  <w:txbxContent>
                    <w:p w:rsidR="00231605" w:rsidRPr="00F25696" w:rsidRDefault="00231605" w:rsidP="0023160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配送商品データ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CF3DA3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8DFF5E" wp14:editId="538A77B6">
                <wp:simplePos x="0" y="0"/>
                <wp:positionH relativeFrom="column">
                  <wp:posOffset>3233861</wp:posOffset>
                </wp:positionH>
                <wp:positionV relativeFrom="paragraph">
                  <wp:posOffset>135566</wp:posOffset>
                </wp:positionV>
                <wp:extent cx="970059" cy="203200"/>
                <wp:effectExtent l="0" t="0" r="1905" b="6350"/>
                <wp:wrapNone/>
                <wp:docPr id="10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059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C25" w:rsidRPr="00CF3DA3" w:rsidRDefault="00410C25" w:rsidP="00410C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問い合わせデータ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DFF5E" id="Text Box 140" o:spid="_x0000_s1055" type="#_x0000_t202" style="position:absolute;left:0;text-align:left;margin-left:254.65pt;margin-top:10.65pt;width:76.4pt;height:1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" filled="f" stroked="f">
                <v:textbox inset="0,.7mm,0,0">
                  <w:txbxContent>
                    <w:p w:rsidR="00410C25" w:rsidRPr="00CF3DA3" w:rsidRDefault="00410C25" w:rsidP="00410C25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問い合わせデータ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B7BEC2" wp14:editId="6D1E01D3">
                <wp:simplePos x="0" y="0"/>
                <wp:positionH relativeFrom="column">
                  <wp:posOffset>2350135</wp:posOffset>
                </wp:positionH>
                <wp:positionV relativeFrom="paragraph">
                  <wp:posOffset>140335</wp:posOffset>
                </wp:positionV>
                <wp:extent cx="691764" cy="203200"/>
                <wp:effectExtent l="0" t="0" r="13335" b="6350"/>
                <wp:wrapNone/>
                <wp:docPr id="99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4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0C25" w:rsidRPr="00CF3DA3" w:rsidRDefault="00410C25" w:rsidP="00410C25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回答データ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7BEC2" id="Text Box 141" o:spid="_x0000_s1056" type="#_x0000_t202" style="position:absolute;left:0;text-align:left;margin-left:185.05pt;margin-top:11.05pt;width:54.45pt;height:1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" filled="f" stroked="f">
                <v:textbox inset="0,.7mm,0,0">
                  <w:txbxContent>
                    <w:p w:rsidR="00410C25" w:rsidRPr="00CF3DA3" w:rsidRDefault="00410C25" w:rsidP="00410C25">
                      <w:pPr>
                        <w:rPr>
                          <w:sz w:val="16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回答データ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38E454" wp14:editId="289C3AEA">
                <wp:simplePos x="0" y="0"/>
                <wp:positionH relativeFrom="column">
                  <wp:posOffset>721140</wp:posOffset>
                </wp:positionH>
                <wp:positionV relativeFrom="paragraph">
                  <wp:posOffset>307064</wp:posOffset>
                </wp:positionV>
                <wp:extent cx="563991" cy="203200"/>
                <wp:effectExtent l="0" t="0" r="7620" b="6350"/>
                <wp:wrapNone/>
                <wp:docPr id="15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91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DA3" w:rsidRPr="00CF3DA3" w:rsidRDefault="00CF3DA3" w:rsidP="00CF3DA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顧客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8E454" id="Text Box 143" o:spid="_x0000_s1057" type="#_x0000_t202" style="position:absolute;left:0;text-align:left;margin-left:56.8pt;margin-top:24.2pt;width:44.4pt;height:1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" filled="f" stroked="f">
                <v:textbox inset="0,.7mm,0,0">
                  <w:txbxContent>
                    <w:p w:rsidR="00CF3DA3" w:rsidRPr="00CF3DA3" w:rsidRDefault="00CF3DA3" w:rsidP="00CF3DA3">
                      <w:pPr>
                        <w:rPr>
                          <w:sz w:val="16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顧客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FD2B7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8CF907" wp14:editId="173A491A">
                <wp:simplePos x="0" y="0"/>
                <wp:positionH relativeFrom="column">
                  <wp:posOffset>1492664</wp:posOffset>
                </wp:positionH>
                <wp:positionV relativeFrom="paragraph">
                  <wp:posOffset>235778</wp:posOffset>
                </wp:positionV>
                <wp:extent cx="7951" cy="286247"/>
                <wp:effectExtent l="76200" t="38100" r="68580" b="19050"/>
                <wp:wrapNone/>
                <wp:docPr id="14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51" cy="2862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D58E3" id="Line 14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55pt,18.55pt" to="118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">
                <v:stroke endarrow="block"/>
              </v:line>
            </w:pict>
          </mc:Fallback>
        </mc:AlternateContent>
      </w:r>
      <w:r w:rsidR="00FD2B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132FD5" wp14:editId="251EB980">
                <wp:simplePos x="0" y="0"/>
                <wp:positionH relativeFrom="column">
                  <wp:posOffset>1339850</wp:posOffset>
                </wp:positionH>
                <wp:positionV relativeFrom="paragraph">
                  <wp:posOffset>208280</wp:posOffset>
                </wp:positionV>
                <wp:extent cx="0" cy="333375"/>
                <wp:effectExtent l="76200" t="0" r="76200" b="47625"/>
                <wp:wrapNone/>
                <wp:docPr id="143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72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3" o:spid="_x0000_s1026" type="#_x0000_t32" style="position:absolute;left:0;text-align:left;margin-left:105.5pt;margin-top:16.4pt;width:0;height:2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BF230B" wp14:editId="0DB011AD">
                <wp:simplePos x="0" y="0"/>
                <wp:positionH relativeFrom="column">
                  <wp:posOffset>3158490</wp:posOffset>
                </wp:positionH>
                <wp:positionV relativeFrom="paragraph">
                  <wp:posOffset>56515</wp:posOffset>
                </wp:positionV>
                <wp:extent cx="635" cy="749300"/>
                <wp:effectExtent l="56515" t="10160" r="57150" b="21590"/>
                <wp:wrapNone/>
                <wp:docPr id="10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9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C8A8C" id="AutoShape 137" o:spid="_x0000_s1026" type="#_x0000_t32" style="position:absolute;left:0;text-align:left;margin-left:248.7pt;margin-top:4.45pt;width:.05pt;height:5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A2C190" wp14:editId="1CE86F21">
                <wp:simplePos x="0" y="0"/>
                <wp:positionH relativeFrom="column">
                  <wp:posOffset>2930525</wp:posOffset>
                </wp:positionH>
                <wp:positionV relativeFrom="paragraph">
                  <wp:posOffset>17780</wp:posOffset>
                </wp:positionV>
                <wp:extent cx="635" cy="788035"/>
                <wp:effectExtent l="57150" t="19050" r="56515" b="12065"/>
                <wp:wrapNone/>
                <wp:docPr id="10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880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EEC57" id="AutoShape 139" o:spid="_x0000_s1026" type="#_x0000_t32" style="position:absolute;left:0;text-align:left;margin-left:230.75pt;margin-top:1.4pt;width:.05pt;height:62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3A8B7" wp14:editId="082C6481">
                <wp:simplePos x="0" y="0"/>
                <wp:positionH relativeFrom="column">
                  <wp:posOffset>4940300</wp:posOffset>
                </wp:positionH>
                <wp:positionV relativeFrom="paragraph">
                  <wp:posOffset>294005</wp:posOffset>
                </wp:positionV>
                <wp:extent cx="819150" cy="800100"/>
                <wp:effectExtent l="57150" t="19050" r="9525" b="19050"/>
                <wp:wrapNone/>
                <wp:docPr id="98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819150" cy="80010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12DB" id="AutoShape 129" o:spid="_x0000_s1026" type="#_x0000_t34" style="position:absolute;left:0;text-align:left;margin-left:389pt;margin-top:23.15pt;width:64.5pt;height:63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" adj="-1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84B2F" wp14:editId="010904E6">
                <wp:simplePos x="0" y="0"/>
                <wp:positionH relativeFrom="column">
                  <wp:posOffset>7614920</wp:posOffset>
                </wp:positionH>
                <wp:positionV relativeFrom="paragraph">
                  <wp:posOffset>304800</wp:posOffset>
                </wp:positionV>
                <wp:extent cx="1264285" cy="203200"/>
                <wp:effectExtent l="0" t="1270" r="4445" b="0"/>
                <wp:wrapNone/>
                <wp:docPr id="9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7633" w:rsidRPr="00CF3DA3" w:rsidRDefault="00AE7633" w:rsidP="00AE763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通報商品情報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84B2F" id="Text Box 121" o:spid="_x0000_s1058" type="#_x0000_t202" style="position:absolute;left:0;text-align:left;margin-left:599.6pt;margin-top:24pt;width:99.55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" filled="f" stroked="f">
                <v:textbox inset="0,.7mm,0,0">
                  <w:txbxContent>
                    <w:p w:rsidR="00AE7633" w:rsidRPr="00CF3DA3" w:rsidRDefault="00AE7633" w:rsidP="00AE7633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通報商品情報</w:t>
                      </w:r>
                    </w:p>
                  </w:txbxContent>
                </v:textbox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D8F38" wp14:editId="6D3C42DD">
                <wp:simplePos x="0" y="0"/>
                <wp:positionH relativeFrom="column">
                  <wp:posOffset>5648325</wp:posOffset>
                </wp:positionH>
                <wp:positionV relativeFrom="paragraph">
                  <wp:posOffset>284480</wp:posOffset>
                </wp:positionV>
                <wp:extent cx="1264285" cy="203200"/>
                <wp:effectExtent l="3175" t="0" r="0" b="0"/>
                <wp:wrapNone/>
                <wp:docPr id="9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CF3DA3" w:rsidRDefault="00AE7633" w:rsidP="000C736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通報商品データ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D8F38" id="Text Box 25" o:spid="_x0000_s1059" type="#_x0000_t202" style="position:absolute;left:0;text-align:left;margin-left:444.75pt;margin-top:22.4pt;width:99.5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" filled="f" stroked="f">
                <v:textbox inset="0,.7mm,0,0">
                  <w:txbxContent>
                    <w:p w:rsidR="000C736F" w:rsidRPr="00CF3DA3" w:rsidRDefault="00AE7633" w:rsidP="000C736F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通報商品データ</w:t>
                      </w:r>
                    </w:p>
                  </w:txbxContent>
                </v:textbox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E16B1" wp14:editId="52194843">
                <wp:simplePos x="0" y="0"/>
                <wp:positionH relativeFrom="column">
                  <wp:posOffset>5562600</wp:posOffset>
                </wp:positionH>
                <wp:positionV relativeFrom="paragraph">
                  <wp:posOffset>227330</wp:posOffset>
                </wp:positionV>
                <wp:extent cx="1120775" cy="0"/>
                <wp:effectExtent l="12700" t="57150" r="19050" b="57150"/>
                <wp:wrapNone/>
                <wp:docPr id="9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A7929" id="Line 1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17.9pt" to="526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57KAIAAEw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">
                <v:stroke endarrow="block"/>
              </v:lin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F60284" wp14:editId="2ECB4311">
                <wp:simplePos x="0" y="0"/>
                <wp:positionH relativeFrom="column">
                  <wp:posOffset>4403725</wp:posOffset>
                </wp:positionH>
                <wp:positionV relativeFrom="paragraph">
                  <wp:posOffset>107315</wp:posOffset>
                </wp:positionV>
                <wp:extent cx="1094105" cy="202565"/>
                <wp:effectExtent l="6350" t="13335" r="13970" b="12700"/>
                <wp:wrapNone/>
                <wp:docPr id="9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202565"/>
                          <a:chOff x="749" y="508"/>
                          <a:chExt cx="156" cy="39"/>
                        </a:xfrm>
                      </wpg:grpSpPr>
                      <wps:wsp>
                        <wps:cNvPr id="9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2F8" w:rsidRPr="00F25696" w:rsidRDefault="000242F8" w:rsidP="000242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商品情報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93" name="Freeform 33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60284" id="Group 31" o:spid="_x0000_s1060" style="position:absolute;left:0;text-align:left;margin-left:346.75pt;margin-top:8.45pt;width:86.15pt;height:15.95pt;z-index:251665408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">
                <v:shape id="Text Box 32" o:spid="_x0000_s1061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" filled="f" stroked="f">
                  <v:textbox inset="1.5mm,.5mm,0,0">
                    <w:txbxContent>
                      <w:p w:rsidR="000242F8" w:rsidRPr="00F25696" w:rsidRDefault="000242F8" w:rsidP="000242F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商品情報</w:t>
                        </w:r>
                      </w:p>
                    </w:txbxContent>
                  </v:textbox>
                </v:shape>
                <v:shape id="Freeform 33" o:spid="_x0000_s1062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" path="m156,l,,,39r156,e" filled="f">
                  <v:path arrowok="t" o:connecttype="custom" o:connectlocs="156,0;0,0;0,39;156,39" o:connectangles="0,0,0,0"/>
                </v:shape>
                <v:line id="Line 34" o:spid="_x0000_s1063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</v:group>
            </w:pict>
          </mc:Fallback>
        </mc:AlternateContent>
      </w:r>
    </w:p>
    <w:p w:rsidR="00992730" w:rsidRPr="00992730" w:rsidRDefault="00CF3DA3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D3AEF" wp14:editId="00BAAD4F">
                <wp:simplePos x="0" y="0"/>
                <wp:positionH relativeFrom="column">
                  <wp:posOffset>3886007</wp:posOffset>
                </wp:positionH>
                <wp:positionV relativeFrom="paragraph">
                  <wp:posOffset>110159</wp:posOffset>
                </wp:positionV>
                <wp:extent cx="1073453" cy="203200"/>
                <wp:effectExtent l="0" t="0" r="12700" b="6350"/>
                <wp:wrapNone/>
                <wp:docPr id="8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53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CF3DA3" w:rsidRDefault="005B0030" w:rsidP="000C736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出品状況変更データ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3AEF" id="Text Box 26" o:spid="_x0000_s1064" type="#_x0000_t202" style="position:absolute;left:0;text-align:left;margin-left:306pt;margin-top:8.65pt;width:84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" filled="f" stroked="f">
                <v:textbox inset="0,.7mm,0,0">
                  <w:txbxContent>
                    <w:p w:rsidR="000C736F" w:rsidRPr="00CF3DA3" w:rsidRDefault="005B0030" w:rsidP="000C736F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出品状況変更データ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EF3B95" wp14:editId="45CD673F">
                <wp:simplePos x="0" y="0"/>
                <wp:positionH relativeFrom="column">
                  <wp:posOffset>1578223</wp:posOffset>
                </wp:positionH>
                <wp:positionV relativeFrom="paragraph">
                  <wp:posOffset>7620</wp:posOffset>
                </wp:positionV>
                <wp:extent cx="771276" cy="203200"/>
                <wp:effectExtent l="0" t="0" r="10160" b="6350"/>
                <wp:wrapNone/>
                <wp:docPr id="15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DA3" w:rsidRPr="00CF3DA3" w:rsidRDefault="00CF3DA3" w:rsidP="00CF3DA3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4"/>
                                <w:szCs w:val="20"/>
                              </w:rPr>
                              <w:t>顧客</w:t>
                            </w:r>
                            <w:r w:rsidRPr="00CF3DA3">
                              <w:rPr>
                                <w:sz w:val="14"/>
                                <w:szCs w:val="20"/>
                              </w:rPr>
                              <w:t>変更データ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3B95" id="_x0000_s1065" type="#_x0000_t202" style="position:absolute;left:0;text-align:left;margin-left:124.25pt;margin-top:.6pt;width:60.75pt;height:1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" filled="f" stroked="f">
                <v:textbox inset="0,.7mm,0,0">
                  <w:txbxContent>
                    <w:p w:rsidR="00CF3DA3" w:rsidRPr="00CF3DA3" w:rsidRDefault="00CF3DA3" w:rsidP="00CF3DA3">
                      <w:pPr>
                        <w:rPr>
                          <w:sz w:val="14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4"/>
                          <w:szCs w:val="20"/>
                        </w:rPr>
                        <w:t>顧客</w:t>
                      </w:r>
                      <w:r w:rsidRPr="00CF3DA3">
                        <w:rPr>
                          <w:sz w:val="14"/>
                          <w:szCs w:val="20"/>
                        </w:rPr>
                        <w:t>変更データ</w:t>
                      </w:r>
                    </w:p>
                  </w:txbxContent>
                </v:textbox>
              </v:shape>
            </w:pict>
          </mc:Fallback>
        </mc:AlternateContent>
      </w:r>
      <w:r w:rsidR="00FD2B7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3FEA47D" wp14:editId="0AF94FFE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689610" cy="746760"/>
                <wp:effectExtent l="13970" t="13335" r="10795" b="11430"/>
                <wp:wrapNone/>
                <wp:docPr id="13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34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2B7A" w:rsidRPr="00FD2B7A" w:rsidRDefault="00FD2B7A" w:rsidP="00FD2B7A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FD2B7A">
                                <w:rPr>
                                  <w:rFonts w:hint="eastAsia"/>
                                  <w:sz w:val="16"/>
                                  <w:szCs w:val="20"/>
                                </w:rPr>
                                <w:t>ユーザー管理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B7A" w:rsidRDefault="00FD2B7A" w:rsidP="00FD2B7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2B7A" w:rsidRDefault="00FD2B7A" w:rsidP="00FD2B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EA47D" id="Group 85" o:spid="_x0000_s1066" style="position:absolute;left:0;text-align:left;margin-left:91.5pt;margin-top:14.8pt;width:54.3pt;height:58.8pt;z-index:25171353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">
                <v:roundrect id="AutoShape 86" o:spid="_x0000_s1067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"/>
                <v:shape id="Text Box 87" o:spid="_x0000_s1068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" filled="f">
                  <v:textbox inset="0,.5mm,0,0">
                    <w:txbxContent>
                      <w:p w:rsidR="00FD2B7A" w:rsidRPr="00FD2B7A" w:rsidRDefault="00FD2B7A" w:rsidP="00FD2B7A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FD2B7A">
                          <w:rPr>
                            <w:rFonts w:hint="eastAsia"/>
                            <w:sz w:val="16"/>
                            <w:szCs w:val="20"/>
                          </w:rPr>
                          <w:t>ユーザー管理</w:t>
                        </w:r>
                      </w:p>
                    </w:txbxContent>
                  </v:textbox>
                </v:shape>
                <v:shape id="Text Box 88" o:spid="_x0000_s1069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FD2B7A" w:rsidRDefault="00FD2B7A" w:rsidP="00FD2B7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6.</w:t>
                        </w: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89" o:spid="_x0000_s1070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" filled="f" stroked="f">
                  <v:textbox inset="0,.6mm,0,0">
                    <w:txbxContent>
                      <w:p w:rsidR="00FD2B7A" w:rsidRDefault="00FD2B7A" w:rsidP="00FD2B7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E6B10" wp14:editId="21DE0999">
                <wp:simplePos x="0" y="0"/>
                <wp:positionH relativeFrom="column">
                  <wp:posOffset>7524115</wp:posOffset>
                </wp:positionH>
                <wp:positionV relativeFrom="paragraph">
                  <wp:posOffset>273685</wp:posOffset>
                </wp:positionV>
                <wp:extent cx="1264285" cy="203200"/>
                <wp:effectExtent l="2540" t="0" r="0" b="0"/>
                <wp:wrapNone/>
                <wp:docPr id="9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54A8" w:rsidRPr="00CF3DA3" w:rsidRDefault="00D054A8" w:rsidP="00D054A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商品情報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6B10" id="Text Box 133" o:spid="_x0000_s1071" type="#_x0000_t202" style="position:absolute;left:0;text-align:left;margin-left:592.45pt;margin-top:21.55pt;width:99.55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" filled="f" stroked="f">
                <v:textbox inset="0,.7mm,0,0">
                  <w:txbxContent>
                    <w:p w:rsidR="00D054A8" w:rsidRPr="00CF3DA3" w:rsidRDefault="00D054A8" w:rsidP="00D054A8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商品情報</w:t>
                      </w:r>
                    </w:p>
                  </w:txbxContent>
                </v:textbox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2302AE" wp14:editId="002AADB9">
                <wp:simplePos x="0" y="0"/>
                <wp:positionH relativeFrom="column">
                  <wp:posOffset>8945880</wp:posOffset>
                </wp:positionH>
                <wp:positionV relativeFrom="paragraph">
                  <wp:posOffset>360045</wp:posOffset>
                </wp:positionV>
                <wp:extent cx="611505" cy="561340"/>
                <wp:effectExtent l="5080" t="9525" r="12065" b="10160"/>
                <wp:wrapNone/>
                <wp:docPr id="8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1028" y="5039"/>
                          <a:chExt cx="963" cy="884"/>
                        </a:xfrm>
                      </wpg:grpSpPr>
                      <wpg:grpSp>
                        <wpg:cNvPr id="86" name="Group 11"/>
                        <wpg:cNvGrpSpPr>
                          <a:grpSpLocks/>
                        </wpg:cNvGrpSpPr>
                        <wpg:grpSpPr bwMode="auto">
                          <a:xfrm>
                            <a:off x="1028" y="5039"/>
                            <a:ext cx="963" cy="884"/>
                            <a:chOff x="615" y="655"/>
                            <a:chExt cx="88" cy="81"/>
                          </a:xfrm>
                        </wpg:grpSpPr>
                        <wps:wsp>
                          <wps:cNvPr id="8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" y="655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46FE" w:rsidRDefault="006A46FE" w:rsidP="006A46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" y="663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46FE" w:rsidRDefault="00D054A8" w:rsidP="006A46F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vert="horz" wrap="square" lIns="0" tIns="7452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9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5" y="5460"/>
                            <a:ext cx="476" cy="463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>
                            <a:solidFill>
                              <a:srgbClr val="08080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302AE" id="Group 44" o:spid="_x0000_s1072" style="position:absolute;left:0;text-align:left;margin-left:704.4pt;margin-top:28.35pt;width:48.15pt;height:44.2pt;z-index:251668480" coordorigin="1028,5039" coordsize="963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">
                <v:group id="Group 11" o:spid="_x0000_s1073" style="position:absolute;left:1028;top:5039;width:963;height:884" coordorigin="615,655" coordsize="8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12" o:spid="_x0000_s1074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  <v:textbox>
                      <w:txbxContent>
                        <w:p w:rsidR="006A46FE" w:rsidRDefault="006A46FE" w:rsidP="006A46FE"/>
                      </w:txbxContent>
                    </v:textbox>
                  </v:shape>
                  <v:shape id="Text Box 13" o:spid="_x0000_s1075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">
                    <v:textbox inset="0,2.07mm,0,0">
                      <w:txbxContent>
                        <w:p w:rsidR="006A46FE" w:rsidRDefault="00D054A8" w:rsidP="006A46F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管理者</w:t>
                          </w:r>
                        </w:p>
                      </w:txbxContent>
                    </v:textbox>
                  </v:shape>
                </v:group>
                <v:shape id="AutoShape 43" o:spid="_x0000_s1076" type="#_x0000_t32" style="position:absolute;left:1515;top:5460;width:476;height: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" strokecolor="#080808" strokeweight=".25pt">
                  <v:shadow color="#868686"/>
                </v:shape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86CCEB" wp14:editId="6F700918">
                <wp:simplePos x="0" y="0"/>
                <wp:positionH relativeFrom="column">
                  <wp:posOffset>5208905</wp:posOffset>
                </wp:positionH>
                <wp:positionV relativeFrom="paragraph">
                  <wp:posOffset>230505</wp:posOffset>
                </wp:positionV>
                <wp:extent cx="1264285" cy="203200"/>
                <wp:effectExtent l="1905" t="3810" r="635" b="2540"/>
                <wp:wrapNone/>
                <wp:docPr id="8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C58FD" w:rsidRPr="00CF3DA3" w:rsidRDefault="00CC58FD" w:rsidP="00CC58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商品データ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6CCEB" id="Text Box 127" o:spid="_x0000_s1077" type="#_x0000_t202" style="position:absolute;left:0;text-align:left;margin-left:410.15pt;margin-top:18.15pt;width:99.5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" filled="f" stroked="f">
                <v:textbox inset="0,.7mm,0,0">
                  <w:txbxContent>
                    <w:p w:rsidR="00CC58FD" w:rsidRPr="00CF3DA3" w:rsidRDefault="00CC58FD" w:rsidP="00CC58FD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商品データ</w:t>
                      </w:r>
                    </w:p>
                  </w:txbxContent>
                </v:textbox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9C0A0" wp14:editId="4EFF8AF9">
                <wp:simplePos x="0" y="0"/>
                <wp:positionH relativeFrom="column">
                  <wp:posOffset>5111750</wp:posOffset>
                </wp:positionH>
                <wp:positionV relativeFrom="paragraph">
                  <wp:posOffset>45720</wp:posOffset>
                </wp:positionV>
                <wp:extent cx="666750" cy="465455"/>
                <wp:effectExtent l="9525" t="9525" r="19050" b="58420"/>
                <wp:wrapNone/>
                <wp:docPr id="8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465455"/>
                        </a:xfrm>
                        <a:prstGeom prst="bentConnector3">
                          <a:avLst>
                            <a:gd name="adj1" fmla="val 143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FB33D" id="AutoShape 126" o:spid="_x0000_s1026" type="#_x0000_t34" style="position:absolute;left:0;text-align:left;margin-left:402.5pt;margin-top:3.6pt;width:52.5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" adj="309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C834BEC" wp14:editId="140471EE">
                <wp:simplePos x="0" y="0"/>
                <wp:positionH relativeFrom="column">
                  <wp:posOffset>5861685</wp:posOffset>
                </wp:positionH>
                <wp:positionV relativeFrom="paragraph">
                  <wp:posOffset>264795</wp:posOffset>
                </wp:positionV>
                <wp:extent cx="689610" cy="746760"/>
                <wp:effectExtent l="6985" t="9525" r="8255" b="5715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8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0C78" w:rsidRPr="00904BD1" w:rsidRDefault="00CC58FD" w:rsidP="00090C7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8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CC58FD" w:rsidP="00090C7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6.4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090C78" w:rsidP="00090C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7" style="position:absolute;left:0;text-align:left;margin-left:461.55pt;margin-top:20.85pt;width:54.3pt;height:58.8pt;z-index:251675648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">
                <v:roundrect id="AutoShape 76" o:spid="_x0000_s1068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"/>
                <v:shape id="Text Box 77" o:spid="_x0000_s1069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" filled="f">
                  <v:textbox inset="0,.5mm,0,0">
                    <w:txbxContent>
                      <w:p w:rsidR="00090C78" w:rsidRPr="00904BD1" w:rsidRDefault="00CC58FD" w:rsidP="00090C78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商品管理</w:t>
                        </w:r>
                      </w:p>
                    </w:txbxContent>
                  </v:textbox>
                </v:shape>
                <v:shape id="Text Box 78" o:spid="_x0000_s1070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090C78" w:rsidRDefault="00CC58FD" w:rsidP="00090C78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6.4</w:t>
                        </w:r>
                      </w:p>
                    </w:txbxContent>
                  </v:textbox>
                </v:shape>
                <v:shape id="Text Box 79" o:spid="_x0000_s1071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" filled="f" stroked="f">
                  <v:textbox inset="0,.6mm,0,0">
                    <w:txbxContent>
                      <w:p w:rsidR="00090C78" w:rsidRDefault="00090C78" w:rsidP="00090C7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CF3DA3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928D0" wp14:editId="4A9F8802">
                <wp:simplePos x="0" y="0"/>
                <wp:positionH relativeFrom="column">
                  <wp:posOffset>2166786</wp:posOffset>
                </wp:positionH>
                <wp:positionV relativeFrom="paragraph">
                  <wp:posOffset>226695</wp:posOffset>
                </wp:positionV>
                <wp:extent cx="1264285" cy="203200"/>
                <wp:effectExtent l="635" t="635" r="1905" b="0"/>
                <wp:wrapNone/>
                <wp:docPr id="7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7A7C" w:rsidRPr="00CF3DA3" w:rsidRDefault="006F7A7C" w:rsidP="006F7A7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回答情報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28D0" id="_x0000_s1083" type="#_x0000_t202" style="position:absolute;left:0;text-align:left;margin-left:170.6pt;margin-top:17.85pt;width:99.55pt;height: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mw9wIAAIQ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" filled="f" stroked="f">
                <v:textbox inset="0,.7mm,0,0">
                  <w:txbxContent>
                    <w:p w:rsidR="006F7A7C" w:rsidRPr="00CF3DA3" w:rsidRDefault="006F7A7C" w:rsidP="006F7A7C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回答情報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F9C05" wp14:editId="02D14CED">
                <wp:simplePos x="0" y="0"/>
                <wp:positionH relativeFrom="column">
                  <wp:posOffset>437322</wp:posOffset>
                </wp:positionH>
                <wp:positionV relativeFrom="paragraph">
                  <wp:posOffset>98294</wp:posOffset>
                </wp:positionV>
                <wp:extent cx="771276" cy="203200"/>
                <wp:effectExtent l="0" t="0" r="10160" b="6350"/>
                <wp:wrapNone/>
                <wp:docPr id="15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DA3" w:rsidRPr="00CF3DA3" w:rsidRDefault="00CF3DA3" w:rsidP="00CF3D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顧客情報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9C05" id="_x0000_s1084" type="#_x0000_t202" style="position:absolute;left:0;text-align:left;margin-left:34.45pt;margin-top:7.75pt;width:60.75pt;height:1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" filled="f" stroked="f">
                <v:textbox inset="0,.7mm,0,0">
                  <w:txbxContent>
                    <w:p w:rsidR="00CF3DA3" w:rsidRPr="00CF3DA3" w:rsidRDefault="00CF3DA3" w:rsidP="00CF3DA3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顧客</w:t>
                      </w: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D2B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80E329" wp14:editId="1597652E">
                <wp:simplePos x="0" y="0"/>
                <wp:positionH relativeFrom="column">
                  <wp:posOffset>292016</wp:posOffset>
                </wp:positionH>
                <wp:positionV relativeFrom="paragraph">
                  <wp:posOffset>341706</wp:posOffset>
                </wp:positionV>
                <wp:extent cx="818985" cy="1050104"/>
                <wp:effectExtent l="76200" t="0" r="19685" b="55245"/>
                <wp:wrapNone/>
                <wp:docPr id="146" name="カギ線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5" cy="1050104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8D21" id="カギ線コネクタ 146" o:spid="_x0000_s1026" type="#_x0000_t34" style="position:absolute;left:0;text-align:left;margin-left:23pt;margin-top:26.9pt;width:64.5pt;height:82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" adj="21694" strokecolor="black [3200]" strokeweight=".5pt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BD3AA4" wp14:editId="0C7F56CF">
                <wp:simplePos x="0" y="0"/>
                <wp:positionH relativeFrom="column">
                  <wp:posOffset>2677795</wp:posOffset>
                </wp:positionH>
                <wp:positionV relativeFrom="paragraph">
                  <wp:posOffset>77470</wp:posOffset>
                </wp:positionV>
                <wp:extent cx="689610" cy="746760"/>
                <wp:effectExtent l="13970" t="13335" r="10795" b="11430"/>
                <wp:wrapNone/>
                <wp:docPr id="72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3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0C78" w:rsidRPr="00410C25" w:rsidRDefault="00410C25" w:rsidP="00090C7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10C25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回答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D054A8" w:rsidP="00090C7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6.</w:t>
                              </w:r>
                              <w:r w:rsidR="00410C25"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090C78" w:rsidP="00090C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D3AA4" id="_x0000_s1085" style="position:absolute;left:0;text-align:left;margin-left:210.85pt;margin-top:6.1pt;width:54.3pt;height:58.8pt;z-index:25167769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">
                <v:roundrect id="AutoShape 86" o:spid="_x0000_s1086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"/>
                <v:shape id="Text Box 87" o:spid="_x0000_s1087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" filled="f">
                  <v:textbox inset="0,.5mm,0,0">
                    <w:txbxContent>
                      <w:p w:rsidR="00090C78" w:rsidRPr="00410C25" w:rsidRDefault="00410C25" w:rsidP="00090C7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10C25">
                          <w:rPr>
                            <w:rFonts w:hint="eastAsia"/>
                            <w:sz w:val="20"/>
                            <w:szCs w:val="20"/>
                          </w:rPr>
                          <w:t>回答</w:t>
                        </w:r>
                      </w:p>
                    </w:txbxContent>
                  </v:textbox>
                </v:shape>
                <v:shape id="Text Box 88" o:spid="_x0000_s1088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090C78" w:rsidRDefault="00D054A8" w:rsidP="00090C78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6.</w:t>
                        </w:r>
                        <w:r w:rsidR="00410C25">
                          <w:rPr>
                            <w:rFonts w:ascii="Times New Roman" w:hAnsi="Times New Roman" w:hint="eastAsia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89" o:spid="_x0000_s1089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" filled="f" stroked="f">
                  <v:textbox inset="0,.6mm,0,0">
                    <w:txbxContent>
                      <w:p w:rsidR="00090C78" w:rsidRDefault="00090C78" w:rsidP="00090C7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203A4" wp14:editId="75C26625">
                <wp:simplePos x="0" y="0"/>
                <wp:positionH relativeFrom="column">
                  <wp:posOffset>7581265</wp:posOffset>
                </wp:positionH>
                <wp:positionV relativeFrom="paragraph">
                  <wp:posOffset>358775</wp:posOffset>
                </wp:positionV>
                <wp:extent cx="1264285" cy="203200"/>
                <wp:effectExtent l="2540" t="0" r="0" b="0"/>
                <wp:wrapNone/>
                <wp:docPr id="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054A8" w:rsidRPr="00CF3DA3" w:rsidRDefault="00D054A8" w:rsidP="00D054A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出品状況変更情報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03A4" id="Text Box 132" o:spid="_x0000_s1090" type="#_x0000_t202" style="position:absolute;left:0;text-align:left;margin-left:596.95pt;margin-top:28.25pt;width:99.55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" filled="f" stroked="f">
                <v:textbox inset="0,.7mm,0,0">
                  <w:txbxContent>
                    <w:p w:rsidR="00D054A8" w:rsidRPr="00CF3DA3" w:rsidRDefault="00D054A8" w:rsidP="00D054A8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出品状況変更情報</w:t>
                      </w:r>
                    </w:p>
                  </w:txbxContent>
                </v:textbox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582CB" wp14:editId="43076835">
                <wp:simplePos x="0" y="0"/>
                <wp:positionH relativeFrom="column">
                  <wp:posOffset>6645275</wp:posOffset>
                </wp:positionH>
                <wp:positionV relativeFrom="paragraph">
                  <wp:posOffset>330835</wp:posOffset>
                </wp:positionV>
                <wp:extent cx="2152650" cy="0"/>
                <wp:effectExtent l="19050" t="57150" r="9525" b="57150"/>
                <wp:wrapNone/>
                <wp:docPr id="6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6088" id="AutoShape 131" o:spid="_x0000_s1026" type="#_x0000_t32" style="position:absolute;left:0;text-align:left;margin-left:523.25pt;margin-top:26.05pt;width:169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">
                <v:stroke endarrow="block"/>
              </v:shape>
            </w:pict>
          </mc:Fallback>
        </mc:AlternateContent>
      </w:r>
      <w:r w:rsidR="00826E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59784" wp14:editId="390269C3">
                <wp:simplePos x="0" y="0"/>
                <wp:positionH relativeFrom="column">
                  <wp:posOffset>6664325</wp:posOffset>
                </wp:positionH>
                <wp:positionV relativeFrom="paragraph">
                  <wp:posOffset>154305</wp:posOffset>
                </wp:positionV>
                <wp:extent cx="2181225" cy="0"/>
                <wp:effectExtent l="9525" t="61595" r="19050" b="52705"/>
                <wp:wrapNone/>
                <wp:docPr id="6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A978A" id="Line 2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75pt,12.15pt" to="696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">
                <v:stroke endarrow="block"/>
              </v:line>
            </w:pict>
          </mc:Fallback>
        </mc:AlternateContent>
      </w:r>
    </w:p>
    <w:p w:rsidR="00992730" w:rsidRPr="00992730" w:rsidRDefault="00CF3DA3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D22EC6" wp14:editId="3D5960B5">
                <wp:simplePos x="0" y="0"/>
                <wp:positionH relativeFrom="column">
                  <wp:posOffset>626257</wp:posOffset>
                </wp:positionH>
                <wp:positionV relativeFrom="paragraph">
                  <wp:posOffset>130148</wp:posOffset>
                </wp:positionV>
                <wp:extent cx="771276" cy="203200"/>
                <wp:effectExtent l="0" t="0" r="10160" b="6350"/>
                <wp:wrapNone/>
                <wp:docPr id="15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3DA3" w:rsidRPr="00CF3DA3" w:rsidRDefault="00CF3DA3" w:rsidP="00CF3DA3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顧客</w:t>
                            </w:r>
                            <w:r w:rsidRPr="00CF3DA3">
                              <w:rPr>
                                <w:sz w:val="16"/>
                                <w:szCs w:val="20"/>
                              </w:rPr>
                              <w:t>変更</w:t>
                            </w:r>
                            <w:r w:rsidRPr="00CF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22EC6" id="_x0000_s1091" type="#_x0000_t202" style="position:absolute;left:0;text-align:left;margin-left:49.3pt;margin-top:10.25pt;width:60.75pt;height:1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" filled="f" stroked="f">
                <v:textbox inset="0,.7mm,0,0">
                  <w:txbxContent>
                    <w:p w:rsidR="00CF3DA3" w:rsidRPr="00CF3DA3" w:rsidRDefault="00CF3DA3" w:rsidP="00CF3DA3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顧客</w:t>
                      </w:r>
                      <w:r w:rsidRPr="00CF3DA3">
                        <w:rPr>
                          <w:sz w:val="16"/>
                          <w:szCs w:val="20"/>
                        </w:rPr>
                        <w:t>変更</w:t>
                      </w:r>
                      <w:r w:rsidRPr="00CF3DA3">
                        <w:rPr>
                          <w:rFonts w:hint="eastAsia"/>
                          <w:sz w:val="16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FD2B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4D31A" wp14:editId="7D136276">
                <wp:simplePos x="0" y="0"/>
                <wp:positionH relativeFrom="column">
                  <wp:posOffset>522605</wp:posOffset>
                </wp:positionH>
                <wp:positionV relativeFrom="paragraph">
                  <wp:posOffset>54167</wp:posOffset>
                </wp:positionV>
                <wp:extent cx="628153" cy="933561"/>
                <wp:effectExtent l="19050" t="76200" r="0" b="19050"/>
                <wp:wrapNone/>
                <wp:docPr id="147" name="カギ線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933561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4ACB" id="カギ線コネクタ 147" o:spid="_x0000_s1026" type="#_x0000_t34" style="position:absolute;left:0;text-align:left;margin-left:41.15pt;margin-top:4.25pt;width:49.45pt;height:73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" adj="-19" strokecolor="black [3200]" strokeweight=".5pt">
                <v:stroke endarrow="block"/>
              </v:shape>
            </w:pict>
          </mc:Fallback>
        </mc:AlternateConten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536C9" wp14:editId="2203A8D8">
                <wp:simplePos x="0" y="0"/>
                <wp:positionH relativeFrom="column">
                  <wp:posOffset>944383</wp:posOffset>
                </wp:positionH>
                <wp:positionV relativeFrom="paragraph">
                  <wp:posOffset>314325</wp:posOffset>
                </wp:positionV>
                <wp:extent cx="1264285" cy="203200"/>
                <wp:effectExtent l="0" t="3810" r="0" b="2540"/>
                <wp:wrapNone/>
                <wp:docPr id="67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6ECB" w:rsidRPr="00FD2B7A" w:rsidRDefault="00826ECB" w:rsidP="00826EC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D2B7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管理者データ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536C9" id="Text Box 161" o:spid="_x0000_s1092" type="#_x0000_t202" style="position:absolute;left:0;text-align:left;margin-left:74.35pt;margin-top:24.75pt;width:99.55pt;height:1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" filled="f" stroked="f">
                <v:textbox inset="0,.7mm,0,0">
                  <w:txbxContent>
                    <w:p w:rsidR="00826ECB" w:rsidRPr="00FD2B7A" w:rsidRDefault="00826ECB" w:rsidP="00826ECB">
                      <w:pPr>
                        <w:rPr>
                          <w:sz w:val="18"/>
                          <w:szCs w:val="20"/>
                        </w:rPr>
                      </w:pPr>
                      <w:r w:rsidRPr="00FD2B7A">
                        <w:rPr>
                          <w:rFonts w:hint="eastAsia"/>
                          <w:sz w:val="18"/>
                          <w:szCs w:val="20"/>
                        </w:rPr>
                        <w:t>管理者データ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128A2" wp14:editId="6D30913C">
                <wp:simplePos x="0" y="0"/>
                <wp:positionH relativeFrom="column">
                  <wp:posOffset>1965960</wp:posOffset>
                </wp:positionH>
                <wp:positionV relativeFrom="paragraph">
                  <wp:posOffset>342265</wp:posOffset>
                </wp:positionV>
                <wp:extent cx="1264285" cy="203200"/>
                <wp:effectExtent l="0" t="3175" r="0" b="3175"/>
                <wp:wrapNone/>
                <wp:docPr id="66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45641" w:rsidRPr="00FD2B7A" w:rsidRDefault="00245641" w:rsidP="0024564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D2B7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管理者</w:t>
                            </w:r>
                            <w:r w:rsidR="00826ECB" w:rsidRPr="00FD2B7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登録データ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128A2" id="Text Box 160" o:spid="_x0000_s1093" type="#_x0000_t202" style="position:absolute;left:0;text-align:left;margin-left:154.8pt;margin-top:26.95pt;width:99.55pt;height:1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" filled="f" stroked="f">
                <v:textbox inset="0,.7mm,0,0">
                  <w:txbxContent>
                    <w:p w:rsidR="00245641" w:rsidRPr="00FD2B7A" w:rsidRDefault="00245641" w:rsidP="00245641">
                      <w:pPr>
                        <w:rPr>
                          <w:sz w:val="18"/>
                          <w:szCs w:val="20"/>
                        </w:rPr>
                      </w:pPr>
                      <w:r w:rsidRPr="00FD2B7A">
                        <w:rPr>
                          <w:rFonts w:hint="eastAsia"/>
                          <w:sz w:val="18"/>
                          <w:szCs w:val="20"/>
                        </w:rPr>
                        <w:t>管理者</w:t>
                      </w:r>
                      <w:r w:rsidR="00826ECB" w:rsidRPr="00FD2B7A">
                        <w:rPr>
                          <w:rFonts w:hint="eastAsia"/>
                          <w:sz w:val="18"/>
                          <w:szCs w:val="20"/>
                        </w:rPr>
                        <w:t>登録データ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0A873" wp14:editId="7A8B40AE">
                <wp:simplePos x="0" y="0"/>
                <wp:positionH relativeFrom="column">
                  <wp:posOffset>1920875</wp:posOffset>
                </wp:positionH>
                <wp:positionV relativeFrom="paragraph">
                  <wp:posOffset>266700</wp:posOffset>
                </wp:positionV>
                <wp:extent cx="0" cy="278765"/>
                <wp:effectExtent l="57150" t="22860" r="57150" b="12700"/>
                <wp:wrapNone/>
                <wp:docPr id="65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9AF9B" id="Line 158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5pt,21pt" to="151.2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3D4B9F" wp14:editId="098AE8B5">
                <wp:simplePos x="0" y="0"/>
                <wp:positionH relativeFrom="column">
                  <wp:posOffset>1777365</wp:posOffset>
                </wp:positionH>
                <wp:positionV relativeFrom="paragraph">
                  <wp:posOffset>287655</wp:posOffset>
                </wp:positionV>
                <wp:extent cx="10160" cy="257810"/>
                <wp:effectExtent l="46990" t="5715" r="57150" b="22225"/>
                <wp:wrapNone/>
                <wp:docPr id="6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578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8595" id="AutoShape 159" o:spid="_x0000_s1026" type="#_x0000_t32" style="position:absolute;left:0;text-align:left;margin-left:139.95pt;margin-top:22.65pt;width:.8pt;height:2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0E2858" wp14:editId="072E817A">
                <wp:simplePos x="0" y="0"/>
                <wp:positionH relativeFrom="column">
                  <wp:posOffset>1323340</wp:posOffset>
                </wp:positionH>
                <wp:positionV relativeFrom="paragraph">
                  <wp:posOffset>43815</wp:posOffset>
                </wp:positionV>
                <wp:extent cx="1094105" cy="202565"/>
                <wp:effectExtent l="12065" t="9525" r="8255" b="6985"/>
                <wp:wrapNone/>
                <wp:docPr id="6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202565"/>
                          <a:chOff x="749" y="508"/>
                          <a:chExt cx="156" cy="39"/>
                        </a:xfrm>
                      </wpg:grpSpPr>
                      <wps:wsp>
                        <wps:cNvPr id="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2F8" w:rsidRPr="00F25696" w:rsidRDefault="000E7BE9" w:rsidP="000242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管理者</w:t>
                              </w:r>
                              <w:r w:rsidR="000242F8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1" style="position:absolute;left:0;text-align:left;margin-left:104.2pt;margin-top:3.45pt;width:86.15pt;height:15.95pt;z-index:251666432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">
                <v:shape id="Text Box 36" o:spid="_x0000_s1082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" filled="f" stroked="f">
                  <v:textbox inset="1.5mm,.5mm,0,0">
                    <w:txbxContent>
                      <w:p w:rsidR="000242F8" w:rsidRPr="00F25696" w:rsidRDefault="000E7BE9" w:rsidP="000242F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管理者</w:t>
                        </w:r>
                        <w:r w:rsidR="000242F8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情報</w:t>
                        </w:r>
                      </w:p>
                    </w:txbxContent>
                  </v:textbox>
                </v:shape>
                <v:shape id="Freeform 37" o:spid="_x0000_s108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" path="m156,l,,,39r156,e" filled="f">
                  <v:path arrowok="t" o:connecttype="custom" o:connectlocs="156,0;0,0;0,39;156,39" o:connectangles="0,0,0,0"/>
                </v:shape>
                <v:line id="Line 38" o:spid="_x0000_s108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9E011" wp14:editId="4785AF3D">
                <wp:simplePos x="0" y="0"/>
                <wp:positionH relativeFrom="column">
                  <wp:posOffset>2930525</wp:posOffset>
                </wp:positionH>
                <wp:positionV relativeFrom="paragraph">
                  <wp:posOffset>129540</wp:posOffset>
                </wp:positionV>
                <wp:extent cx="5905500" cy="542925"/>
                <wp:effectExtent l="19050" t="57150" r="9525" b="9525"/>
                <wp:wrapNone/>
                <wp:docPr id="59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5905500" cy="542925"/>
                        </a:xfrm>
                        <a:prstGeom prst="bentConnector3">
                          <a:avLst>
                            <a:gd name="adj1" fmla="val 9983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7A4B4" id="AutoShape 156" o:spid="_x0000_s1026" type="#_x0000_t34" style="position:absolute;left:0;text-align:left;margin-left:230.75pt;margin-top:10.2pt;width:465pt;height:42.7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" adj="21565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08070" wp14:editId="1E6C3B41">
                <wp:simplePos x="0" y="0"/>
                <wp:positionH relativeFrom="column">
                  <wp:posOffset>7390765</wp:posOffset>
                </wp:positionH>
                <wp:positionV relativeFrom="paragraph">
                  <wp:posOffset>186690</wp:posOffset>
                </wp:positionV>
                <wp:extent cx="1264285" cy="203200"/>
                <wp:effectExtent l="2540" t="0" r="0" b="0"/>
                <wp:wrapNone/>
                <wp:docPr id="5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45641" w:rsidRPr="00CF3DA3" w:rsidRDefault="00245641" w:rsidP="0024564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問い合わせ情報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08070" id="Text Box 155" o:spid="_x0000_s1098" type="#_x0000_t202" style="position:absolute;left:0;text-align:left;margin-left:581.95pt;margin-top:14.7pt;width:99.55pt;height:1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" filled="f" stroked="f">
                <v:textbox inset="0,.7mm,0,0">
                  <w:txbxContent>
                    <w:p w:rsidR="00245641" w:rsidRPr="00CF3DA3" w:rsidRDefault="00245641" w:rsidP="00245641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問い合わせ情報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9FC1D" wp14:editId="1AB9B3A9">
                <wp:simplePos x="0" y="0"/>
                <wp:positionH relativeFrom="column">
                  <wp:posOffset>3178175</wp:posOffset>
                </wp:positionH>
                <wp:positionV relativeFrom="paragraph">
                  <wp:posOffset>97155</wp:posOffset>
                </wp:positionV>
                <wp:extent cx="5686425" cy="346710"/>
                <wp:effectExtent l="19050" t="5715" r="19050" b="57150"/>
                <wp:wrapNone/>
                <wp:docPr id="57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425" cy="346710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062F7" id="AutoShape 153" o:spid="_x0000_s1026" type="#_x0000_t34" style="position:absolute;left:0;text-align:left;margin-left:250.25pt;margin-top:7.65pt;width:447.75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" adj="-19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2E2D0A" wp14:editId="4382BFE2">
                <wp:simplePos x="0" y="0"/>
                <wp:positionH relativeFrom="column">
                  <wp:posOffset>8945880</wp:posOffset>
                </wp:positionH>
                <wp:positionV relativeFrom="paragraph">
                  <wp:posOffset>300355</wp:posOffset>
                </wp:positionV>
                <wp:extent cx="611505" cy="561340"/>
                <wp:effectExtent l="5080" t="8890" r="12065" b="10795"/>
                <wp:wrapNone/>
                <wp:docPr id="5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1028" y="5039"/>
                          <a:chExt cx="963" cy="884"/>
                        </a:xfrm>
                      </wpg:grpSpPr>
                      <wpg:grpSp>
                        <wpg:cNvPr id="53" name="Group 66"/>
                        <wpg:cNvGrpSpPr>
                          <a:grpSpLocks/>
                        </wpg:cNvGrpSpPr>
                        <wpg:grpSpPr bwMode="auto">
                          <a:xfrm>
                            <a:off x="1028" y="5039"/>
                            <a:ext cx="963" cy="884"/>
                            <a:chOff x="615" y="655"/>
                            <a:chExt cx="88" cy="81"/>
                          </a:xfrm>
                        </wpg:grpSpPr>
                        <wps:wsp>
                          <wps:cNvPr id="5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" y="655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0C78" w:rsidRDefault="00090C78" w:rsidP="00090C7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" y="663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0C78" w:rsidRDefault="00410C25" w:rsidP="00090C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vert="horz" wrap="square" lIns="0" tIns="7452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6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5" y="5460"/>
                            <a:ext cx="476" cy="463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>
                            <a:solidFill>
                              <a:srgbClr val="08080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86" style="position:absolute;left:0;text-align:left;margin-left:704.4pt;margin-top:23.65pt;width:48.15pt;height:44.2pt;z-index:251673600" coordorigin="1028,5039" coordsize="963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">
                <v:group id="Group 66" o:spid="_x0000_s1087" style="position:absolute;left:1028;top:5039;width:963;height:884" coordorigin="615,655" coordsize="8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67" o:spid="_x0000_s1088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<v:textbox>
                      <w:txbxContent>
                        <w:p w:rsidR="00090C78" w:rsidRDefault="00090C78" w:rsidP="00090C78"/>
                      </w:txbxContent>
                    </v:textbox>
                  </v:shape>
                  <v:shape id="Text Box 68" o:spid="_x0000_s1089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">
                    <v:textbox inset="0,2.07mm,0,0">
                      <w:txbxContent>
                        <w:p w:rsidR="00090C78" w:rsidRDefault="00410C25" w:rsidP="00090C7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管理者</w:t>
                          </w:r>
                        </w:p>
                      </w:txbxContent>
                    </v:textbox>
                  </v:shape>
                </v:group>
                <v:shape id="AutoShape 69" o:spid="_x0000_s1090" type="#_x0000_t32" style="position:absolute;left:1515;top:5460;width:476;height: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" strokecolor="#080808" strokeweight=".25pt">
                  <v:shadow color="#868686"/>
                </v:shape>
              </v:group>
            </w:pict>
          </mc:Fallback>
        </mc:AlternateConten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08267C" wp14:editId="75B90D4E">
                <wp:simplePos x="0" y="0"/>
                <wp:positionH relativeFrom="column">
                  <wp:posOffset>656590</wp:posOffset>
                </wp:positionH>
                <wp:positionV relativeFrom="paragraph">
                  <wp:posOffset>182880</wp:posOffset>
                </wp:positionV>
                <wp:extent cx="1264285" cy="203200"/>
                <wp:effectExtent l="2540" t="0" r="0" b="0"/>
                <wp:wrapNone/>
                <wp:docPr id="5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6ECB" w:rsidRPr="00CF3DA3" w:rsidRDefault="00826ECB" w:rsidP="00826EC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管理者登録情報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8267C" id="Text Box 165" o:spid="_x0000_s1104" type="#_x0000_t202" style="position:absolute;left:0;text-align:left;margin-left:51.7pt;margin-top:14.4pt;width:99.55pt;height:1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" filled="f" stroked="f">
                <v:textbox inset="0,.7mm,0,0">
                  <w:txbxContent>
                    <w:p w:rsidR="00826ECB" w:rsidRPr="00CF3DA3" w:rsidRDefault="00826ECB" w:rsidP="00826ECB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管理者登録情報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405442" wp14:editId="59ED499B">
                <wp:simplePos x="0" y="0"/>
                <wp:positionH relativeFrom="column">
                  <wp:posOffset>1584960</wp:posOffset>
                </wp:positionH>
                <wp:positionV relativeFrom="paragraph">
                  <wp:posOffset>233680</wp:posOffset>
                </wp:positionV>
                <wp:extent cx="689610" cy="746760"/>
                <wp:effectExtent l="6985" t="9525" r="8255" b="5715"/>
                <wp:wrapNone/>
                <wp:docPr id="4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47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0C78" w:rsidRPr="006F7A7C" w:rsidRDefault="006F7A7C" w:rsidP="00090C78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6F7A7C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管理者管理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4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6F7A7C" w:rsidP="00090C78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6.5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78" w:rsidRDefault="00090C78" w:rsidP="00090C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92" style="position:absolute;left:0;text-align:left;margin-left:124.8pt;margin-top:18.4pt;width:54.3pt;height:58.8pt;z-index:251679744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">
                <v:roundrect id="AutoShape 96" o:spid="_x0000_s1093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"/>
                <v:shape id="Text Box 97" o:spid="_x0000_s1094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" filled="f">
                  <v:textbox inset="0,.5mm,0,0">
                    <w:txbxContent>
                      <w:p w:rsidR="00090C78" w:rsidRPr="006F7A7C" w:rsidRDefault="006F7A7C" w:rsidP="00090C78">
                        <w:pPr>
                          <w:jc w:val="center"/>
                          <w:rPr>
                            <w:rFonts w:hint="eastAsia"/>
                            <w:sz w:val="16"/>
                            <w:szCs w:val="20"/>
                          </w:rPr>
                        </w:pPr>
                        <w:r w:rsidRPr="006F7A7C">
                          <w:rPr>
                            <w:rFonts w:hint="eastAsia"/>
                            <w:sz w:val="18"/>
                            <w:szCs w:val="20"/>
                          </w:rPr>
                          <w:t>管理者管理</w:t>
                        </w:r>
                      </w:p>
                    </w:txbxContent>
                  </v:textbox>
                </v:shape>
                <v:shape id="Text Box 98" o:spid="_x0000_s1095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090C78" w:rsidRDefault="006F7A7C" w:rsidP="00090C78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6.5</w:t>
                        </w:r>
                      </w:p>
                    </w:txbxContent>
                  </v:textbox>
                </v:shape>
                <v:shape id="Text Box 99" o:spid="_x0000_s1096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" filled="f" stroked="f">
                  <v:textbox inset="0,.6mm,0,0">
                    <w:txbxContent>
                      <w:p w:rsidR="00090C78" w:rsidRDefault="00090C78" w:rsidP="00090C7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2DB325" wp14:editId="173E8B9A">
                <wp:simplePos x="0" y="0"/>
                <wp:positionH relativeFrom="column">
                  <wp:posOffset>144780</wp:posOffset>
                </wp:positionH>
                <wp:positionV relativeFrom="paragraph">
                  <wp:posOffset>354965</wp:posOffset>
                </wp:positionV>
                <wp:extent cx="611505" cy="561340"/>
                <wp:effectExtent l="5080" t="6985" r="12065" b="12700"/>
                <wp:wrapNone/>
                <wp:docPr id="41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1028" y="5039"/>
                          <a:chExt cx="963" cy="884"/>
                        </a:xfrm>
                      </wpg:grpSpPr>
                      <wpg:grpSp>
                        <wpg:cNvPr id="42" name="Group 149"/>
                        <wpg:cNvGrpSpPr>
                          <a:grpSpLocks/>
                        </wpg:cNvGrpSpPr>
                        <wpg:grpSpPr bwMode="auto">
                          <a:xfrm>
                            <a:off x="1028" y="5039"/>
                            <a:ext cx="963" cy="884"/>
                            <a:chOff x="615" y="655"/>
                            <a:chExt cx="88" cy="81"/>
                          </a:xfrm>
                        </wpg:grpSpPr>
                        <wps:wsp>
                          <wps:cNvPr id="43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" y="655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5641" w:rsidRDefault="00245641" w:rsidP="0024564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" y="663"/>
                              <a:ext cx="78" cy="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5641" w:rsidRDefault="00245641" w:rsidP="0024564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vert="horz" wrap="square" lIns="0" tIns="7452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5" name="AutoShap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5" y="5460"/>
                            <a:ext cx="476" cy="463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>
                            <a:solidFill>
                              <a:srgbClr val="08080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97" style="position:absolute;left:0;text-align:left;margin-left:11.4pt;margin-top:27.95pt;width:48.15pt;height:44.2pt;z-index:251698176" coordorigin="1028,5039" coordsize="963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">
                <v:group id="Group 149" o:spid="_x0000_s1098" style="position:absolute;left:1028;top:5039;width:963;height:884" coordorigin="615,655" coordsize="8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150" o:spid="_x0000_s1099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<v:textbox>
                      <w:txbxContent>
                        <w:p w:rsidR="00245641" w:rsidRDefault="00245641" w:rsidP="00245641"/>
                      </w:txbxContent>
                    </v:textbox>
                  </v:shape>
                  <v:shape id="Text Box 151" o:spid="_x0000_s1100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">
                    <v:textbox inset="0,2.07mm,0,0">
                      <w:txbxContent>
                        <w:p w:rsidR="00245641" w:rsidRDefault="00245641" w:rsidP="0024564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管理者</w:t>
                          </w:r>
                        </w:p>
                      </w:txbxContent>
                    </v:textbox>
                  </v:shape>
                </v:group>
                <v:shape id="AutoShape 152" o:spid="_x0000_s1101" type="#_x0000_t32" style="position:absolute;left:1515;top:5460;width:476;height: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" strokecolor="#080808" strokeweight=".25pt">
                  <v:shadow color="#868686"/>
                </v:shape>
              </v:group>
            </w:pict>
          </mc:Fallback>
        </mc:AlternateContent>
      </w:r>
    </w:p>
    <w:p w:rsidR="00992730" w:rsidRPr="00992730" w:rsidRDefault="00826ECB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147320</wp:posOffset>
                </wp:positionV>
                <wp:extent cx="682625" cy="0"/>
                <wp:effectExtent l="12700" t="57150" r="19050" b="57150"/>
                <wp:wrapNone/>
                <wp:docPr id="4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F0924" id="Line 162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1.6pt" to="119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7552690</wp:posOffset>
                </wp:positionH>
                <wp:positionV relativeFrom="paragraph">
                  <wp:posOffset>46990</wp:posOffset>
                </wp:positionV>
                <wp:extent cx="1264285" cy="203200"/>
                <wp:effectExtent l="2540" t="4445" r="0" b="1905"/>
                <wp:wrapNone/>
                <wp:docPr id="39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45641" w:rsidRPr="00CF3DA3" w:rsidRDefault="00245641" w:rsidP="00245641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回答情報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15" type="#_x0000_t202" style="position:absolute;left:0;text-align:left;margin-left:594.7pt;margin-top:3.7pt;width:99.55pt;height:1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" filled="f" stroked="f">
                <v:textbox inset="0,.7mm,0,0">
                  <w:txbxContent>
                    <w:p w:rsidR="00245641" w:rsidRPr="00CF3DA3" w:rsidRDefault="00245641" w:rsidP="00245641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回答情報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826ECB" w:rsidP="00B77746">
      <w:pPr>
        <w:tabs>
          <w:tab w:val="left" w:pos="10738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140970</wp:posOffset>
                </wp:positionV>
                <wp:extent cx="1264285" cy="203200"/>
                <wp:effectExtent l="0" t="3810" r="0" b="2540"/>
                <wp:wrapNone/>
                <wp:docPr id="3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6ECB" w:rsidRPr="00CF3DA3" w:rsidRDefault="00826ECB" w:rsidP="00826EC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F3DA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管理者情報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16" type="#_x0000_t202" style="position:absolute;left:0;text-align:left;margin-left:63.3pt;margin-top:11.1pt;width:99.55pt;height:1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" filled="f" stroked="f">
                <v:textbox inset="0,.7mm,0,0">
                  <w:txbxContent>
                    <w:p w:rsidR="00826ECB" w:rsidRPr="00CF3DA3" w:rsidRDefault="00826ECB" w:rsidP="00826ECB">
                      <w:pPr>
                        <w:rPr>
                          <w:sz w:val="18"/>
                          <w:szCs w:val="20"/>
                        </w:rPr>
                      </w:pPr>
                      <w:r w:rsidRPr="00CF3DA3">
                        <w:rPr>
                          <w:rFonts w:hint="eastAsia"/>
                          <w:sz w:val="18"/>
                          <w:szCs w:val="20"/>
                        </w:rPr>
                        <w:t>管理者情報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51435</wp:posOffset>
                </wp:positionV>
                <wp:extent cx="666750" cy="635"/>
                <wp:effectExtent l="19050" t="57150" r="9525" b="56515"/>
                <wp:wrapNone/>
                <wp:docPr id="3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5C3E" id="AutoShape 163" o:spid="_x0000_s1026" type="#_x0000_t32" style="position:absolute;left:0;text-align:left;margin-left:65pt;margin-top:4.05pt;width:52.5pt;height:.0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">
                <v:stroke endarrow="block"/>
              </v:shape>
            </w:pict>
          </mc:Fallback>
        </mc:AlternateContent>
      </w: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CDE" w:rsidRDefault="005C0CDE" w:rsidP="00273989">
      <w:pPr>
        <w:pStyle w:val="a3"/>
      </w:pPr>
      <w:r>
        <w:separator/>
      </w:r>
    </w:p>
  </w:endnote>
  <w:endnote w:type="continuationSeparator" w:id="0">
    <w:p w:rsidR="005C0CDE" w:rsidRDefault="005C0CD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DC" w:rsidRDefault="000432D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26ECB" w:rsidP="000432DC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0432DC" w:rsidP="00817625">
                          <w:r>
                            <w:t>6.0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49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0432DC" w:rsidP="00817625">
                    <w:r>
                      <w:t>6.0</w:t>
                    </w:r>
                  </w:p>
                </w:txbxContent>
              </v:textbox>
            </v:shape>
          </w:pict>
        </mc:Fallback>
      </mc:AlternateContent>
    </w:r>
    <w:r w:rsidR="000432DC">
      <w:rPr>
        <w:rFonts w:hint="eastAsia"/>
      </w:rPr>
      <w:t xml:space="preserve">SD22 </w:t>
    </w:r>
    <w:r w:rsidR="000432DC">
      <w:rPr>
        <w:rFonts w:hint="eastAsia"/>
      </w:rPr>
      <w:t>第９班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DC" w:rsidRDefault="000432D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CDE" w:rsidRDefault="005C0CDE" w:rsidP="00273989">
      <w:pPr>
        <w:pStyle w:val="a3"/>
      </w:pPr>
      <w:r>
        <w:separator/>
      </w:r>
    </w:p>
  </w:footnote>
  <w:footnote w:type="continuationSeparator" w:id="0">
    <w:p w:rsidR="005C0CDE" w:rsidRDefault="005C0CD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DC" w:rsidRDefault="000432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826EC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34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5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6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CA19FB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CdLB9EzgMAAHI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3970" t="12065" r="10160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C275C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C275C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管理者ページ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242F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平尾　健太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0242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42F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432D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432D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117" style="position:absolute;left:0;text-align:left;margin-left:-9.6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11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11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12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12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12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12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12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12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12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12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12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12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13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AD7689" w:rsidRDefault="00C275C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</w:txbxContent>
                </v:textbox>
              </v:shape>
              <v:shape id="Text Box 29" o:spid="_x0000_s113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13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C275C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管理者ページ</w:t>
                      </w:r>
                    </w:p>
                  </w:txbxContent>
                </v:textbox>
              </v:shape>
              <v:group id="Group 36" o:spid="_x0000_s113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13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_x0000_s113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0242F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平尾　健太</w:t>
                          </w:r>
                        </w:p>
                      </w:txbxContent>
                    </v:textbox>
                  </v:shape>
                  <v:shape id="Text Box 31" o:spid="_x0000_s113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13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1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0242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1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14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14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14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42F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14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14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1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432D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432D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1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14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14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2DC" w:rsidRDefault="000432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F8"/>
    <w:rsid w:val="000242F8"/>
    <w:rsid w:val="000432DC"/>
    <w:rsid w:val="00090C78"/>
    <w:rsid w:val="000B0BB7"/>
    <w:rsid w:val="000B5B01"/>
    <w:rsid w:val="000C736F"/>
    <w:rsid w:val="000E03F1"/>
    <w:rsid w:val="000E7BE9"/>
    <w:rsid w:val="001529A6"/>
    <w:rsid w:val="001C379B"/>
    <w:rsid w:val="00204467"/>
    <w:rsid w:val="00231605"/>
    <w:rsid w:val="00245641"/>
    <w:rsid w:val="00273989"/>
    <w:rsid w:val="002D4A47"/>
    <w:rsid w:val="00360FA8"/>
    <w:rsid w:val="00410C25"/>
    <w:rsid w:val="004C5B51"/>
    <w:rsid w:val="0056717A"/>
    <w:rsid w:val="005B0030"/>
    <w:rsid w:val="005C0CDE"/>
    <w:rsid w:val="006064FA"/>
    <w:rsid w:val="006536E8"/>
    <w:rsid w:val="00657348"/>
    <w:rsid w:val="006A46FE"/>
    <w:rsid w:val="006F40F5"/>
    <w:rsid w:val="006F7A7C"/>
    <w:rsid w:val="00730FB8"/>
    <w:rsid w:val="00732F70"/>
    <w:rsid w:val="007B68A8"/>
    <w:rsid w:val="007F0A12"/>
    <w:rsid w:val="00817625"/>
    <w:rsid w:val="00826ECB"/>
    <w:rsid w:val="00833821"/>
    <w:rsid w:val="008374BA"/>
    <w:rsid w:val="00850C77"/>
    <w:rsid w:val="00852F26"/>
    <w:rsid w:val="00904BD1"/>
    <w:rsid w:val="009442AC"/>
    <w:rsid w:val="00957CE6"/>
    <w:rsid w:val="0098594D"/>
    <w:rsid w:val="00987831"/>
    <w:rsid w:val="00992730"/>
    <w:rsid w:val="009D74F5"/>
    <w:rsid w:val="00AD7689"/>
    <w:rsid w:val="00AE7633"/>
    <w:rsid w:val="00B50AD2"/>
    <w:rsid w:val="00B77746"/>
    <w:rsid w:val="00BD41FD"/>
    <w:rsid w:val="00C275CF"/>
    <w:rsid w:val="00CB438A"/>
    <w:rsid w:val="00CC12CB"/>
    <w:rsid w:val="00CC58FD"/>
    <w:rsid w:val="00CF3DA3"/>
    <w:rsid w:val="00D054A8"/>
    <w:rsid w:val="00EB2125"/>
    <w:rsid w:val="00EE7952"/>
    <w:rsid w:val="00F25696"/>
    <w:rsid w:val="00F429D5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080808"/>
    </o:shapedefaults>
    <o:shapelayout v:ext="edit">
      <o:idmap v:ext="edit" data="1"/>
    </o:shapelayout>
  </w:shapeDefaults>
  <w:decimalSymbol w:val="."/>
  <w:listSeparator w:val=","/>
  <w14:docId w14:val="4C5D38E5"/>
  <w15:chartTrackingRefBased/>
  <w15:docId w15:val="{75D00774-0019-44D4-A386-8FAB4C32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170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ohs80587</dc:creator>
  <cp:keywords/>
  <dc:description/>
  <cp:lastModifiedBy>yuhnsa@outlook.jp</cp:lastModifiedBy>
  <cp:revision>4</cp:revision>
  <cp:lastPrinted>2006-06-21T10:05:00Z</cp:lastPrinted>
  <dcterms:created xsi:type="dcterms:W3CDTF">2019-09-03T06:56:00Z</dcterms:created>
  <dcterms:modified xsi:type="dcterms:W3CDTF">2019-09-10T00:58:00Z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