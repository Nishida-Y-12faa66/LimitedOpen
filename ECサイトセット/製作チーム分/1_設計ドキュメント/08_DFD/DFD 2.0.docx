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B65123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２</w:t>
      </w:r>
      <w:r w:rsidR="00817625">
        <w:rPr>
          <w:rFonts w:hint="eastAsia"/>
          <w:sz w:val="28"/>
          <w:szCs w:val="28"/>
        </w:rPr>
        <w:t>．</w:t>
      </w:r>
      <w:r w:rsidR="00F56B6E">
        <w:rPr>
          <w:rFonts w:hint="eastAsia"/>
          <w:sz w:val="28"/>
          <w:szCs w:val="28"/>
        </w:rPr>
        <w:t>０</w:t>
      </w:r>
      <w:r w:rsidR="00817625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出品</w:t>
      </w:r>
    </w:p>
    <w:p w:rsidR="00992730" w:rsidRPr="00992730" w:rsidRDefault="005D6A48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1810137</wp:posOffset>
                </wp:positionH>
                <wp:positionV relativeFrom="paragraph">
                  <wp:posOffset>125702</wp:posOffset>
                </wp:positionV>
                <wp:extent cx="1264285" cy="184150"/>
                <wp:effectExtent l="0" t="0" r="5715" b="635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28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46FE" w:rsidRPr="00F25696" w:rsidRDefault="004B4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</w:t>
                            </w:r>
                            <w:r w:rsidR="00B6512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基本</w:t>
                            </w:r>
                            <w:r w:rsidR="00EC4D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2.55pt;margin-top:9.9pt;width:99.55pt;height:14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" filled="f" stroked="f">
                <v:path arrowok="t"/>
                <v:textbox inset="0,.7mm,0,0">
                  <w:txbxContent>
                    <w:p w:rsidR="006A46FE" w:rsidRPr="00F25696" w:rsidRDefault="004B49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商品</w:t>
                      </w:r>
                      <w:r w:rsidR="00B65123">
                        <w:rPr>
                          <w:rFonts w:hint="eastAsia"/>
                          <w:sz w:val="20"/>
                          <w:szCs w:val="20"/>
                        </w:rPr>
                        <w:t>基本</w:t>
                      </w:r>
                      <w:r w:rsidR="00EC4D79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B375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518629</wp:posOffset>
                </wp:positionH>
                <wp:positionV relativeFrom="paragraph">
                  <wp:posOffset>330642</wp:posOffset>
                </wp:positionV>
                <wp:extent cx="3591585" cy="850613"/>
                <wp:effectExtent l="0" t="63500" r="0" b="635"/>
                <wp:wrapNone/>
                <wp:docPr id="149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1585" cy="850613"/>
                          <a:chOff x="0" y="0"/>
                          <a:chExt cx="3591974" cy="850774"/>
                        </a:xfrm>
                      </wpg:grpSpPr>
                      <wps:wsp>
                        <wps:cNvPr id="147" name="直線コネクタ 147"/>
                        <wps:cNvCnPr/>
                        <wps:spPr>
                          <a:xfrm flipV="1">
                            <a:off x="0" y="6071"/>
                            <a:ext cx="0" cy="84470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Line 21"/>
                        <wps:cNvCnPr>
                          <a:cxnSpLocks/>
                        </wps:cNvCnPr>
                        <wps:spPr bwMode="auto">
                          <a:xfrm flipV="1">
                            <a:off x="9939" y="0"/>
                            <a:ext cx="3582035" cy="1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8E479D" id="グループ化 149" o:spid="_x0000_s1026" style="position:absolute;left:0;text-align:left;margin-left:40.85pt;margin-top:26.05pt;width:282.8pt;height:67pt;z-index:251724287;mso-height-relative:margin" coordsize="35919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">
                <v:line id="直線コネクタ 147" o:spid="_x0000_s1027" style="position:absolute;flip:y;visibility:visible;mso-wrap-style:square" from="0,60" to="0,8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" strokecolor="black [3213]">
                  <v:stroke joinstyle="miter"/>
                </v:line>
                <v:line id="Line 21" o:spid="_x0000_s1028" style="position:absolute;flip:y;visibility:visible;mso-wrap-style:square" from="99,0" to="35919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">
                  <v:stroke endarrow="block"/>
                  <o:lock v:ext="edit" shapetype="f"/>
                </v:line>
              </v:group>
            </w:pict>
          </mc:Fallback>
        </mc:AlternateContent>
      </w:r>
      <w:r w:rsidR="00597381"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F648C2" wp14:editId="3F5219C9">
                <wp:simplePos x="0" y="0"/>
                <wp:positionH relativeFrom="column">
                  <wp:posOffset>5830188</wp:posOffset>
                </wp:positionH>
                <wp:positionV relativeFrom="paragraph">
                  <wp:posOffset>125325</wp:posOffset>
                </wp:positionV>
                <wp:extent cx="1264285" cy="203200"/>
                <wp:effectExtent l="0" t="0" r="5715" b="0"/>
                <wp:wrapNone/>
                <wp:docPr id="1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77C24" w:rsidRPr="00F25696" w:rsidRDefault="00177C24" w:rsidP="00177C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</w:t>
                            </w:r>
                            <w:r w:rsidR="00EC4D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F648C2" id="_x0000_s1027" type="#_x0000_t202" style="position:absolute;left:0;text-align:left;margin-left:459.05pt;margin-top:9.85pt;width:99.55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" filled="f" stroked="f">
                <v:path arrowok="t"/>
                <v:textbox inset="0,.7mm,0,0">
                  <w:txbxContent>
                    <w:p w:rsidR="00177C24" w:rsidRPr="00F25696" w:rsidRDefault="00177C24" w:rsidP="00177C2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商品</w:t>
                      </w:r>
                      <w:r w:rsidR="00EC4D79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5973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4861236</wp:posOffset>
                </wp:positionH>
                <wp:positionV relativeFrom="paragraph">
                  <wp:posOffset>332288</wp:posOffset>
                </wp:positionV>
                <wp:extent cx="2778651" cy="3818"/>
                <wp:effectExtent l="0" t="0" r="15875" b="21590"/>
                <wp:wrapNone/>
                <wp:docPr id="145" name="直線コネク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8651" cy="38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65E9C6" id="直線コネクタ 145" o:spid="_x0000_s1026" style="position:absolute;left:0;text-align:lef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75pt,26.15pt" to="601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" strokecolor="black [3213]">
                <v:stroke joinstyle="miter"/>
              </v:line>
            </w:pict>
          </mc:Fallback>
        </mc:AlternateContent>
      </w:r>
      <w:r w:rsidR="005973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7642120</wp:posOffset>
                </wp:positionH>
                <wp:positionV relativeFrom="paragraph">
                  <wp:posOffset>337820</wp:posOffset>
                </wp:positionV>
                <wp:extent cx="0" cy="903559"/>
                <wp:effectExtent l="63500" t="0" r="50800" b="36830"/>
                <wp:wrapNone/>
                <wp:docPr id="13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035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35435" id="Line 21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1.75pt,26.6pt" to="601.7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">
                <v:stroke endarrow="block"/>
                <o:lock v:ext="edit" shapetype="f"/>
              </v:line>
            </w:pict>
          </mc:Fallback>
        </mc:AlternateContent>
      </w:r>
      <w:r w:rsidR="005973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194945</wp:posOffset>
                </wp:positionV>
                <wp:extent cx="689610" cy="746760"/>
                <wp:effectExtent l="0" t="0" r="0" b="254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46FE" w:rsidRPr="00904BD1" w:rsidRDefault="00B65123" w:rsidP="006A46F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商品登録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Pr="00B65123" w:rsidRDefault="00B65123" w:rsidP="00B65123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  <w:r w:rsidR="002B4DC3"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.</w:t>
                              </w:r>
                              <w:r w:rsidR="002B4DC3"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" o:spid="_x0000_s1028" style="position:absolute;left:0;text-align:left;margin-left:327.2pt;margin-top:15.35pt;width:54.3pt;height:58.8pt;z-index:-251692032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">
                <v:roundrect id="AutoShape 3" o:spid="_x0000_s1029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">
                  <v:path arrowok="t"/>
                </v:roundrect>
                <v:shape id="_x0000_s1030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" filled="f">
                  <v:path arrowok="t"/>
                  <v:textbox inset="0,.5mm,0,0">
                    <w:txbxContent>
                      <w:p w:rsidR="006A46FE" w:rsidRPr="00904BD1" w:rsidRDefault="00B65123" w:rsidP="006A46FE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商品登録</w:t>
                        </w:r>
                      </w:p>
                    </w:txbxContent>
                  </v:textbox>
                </v:shape>
                <v:shape id="_x0000_s1031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" filled="f" stroked="f">
                  <v:path arrowok="t"/>
                  <v:textbox inset="0,0,0,0">
                    <w:txbxContent>
                      <w:p w:rsidR="006A46FE" w:rsidRPr="00B65123" w:rsidRDefault="00B65123" w:rsidP="00B65123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  <w:r w:rsidR="002B4DC3">
                          <w:rPr>
                            <w:rFonts w:ascii="Times New Roman" w:hAnsi="Times New Roman" w:hint="eastAsia"/>
                            <w:sz w:val="24"/>
                          </w:rPr>
                          <w:t>.</w:t>
                        </w:r>
                        <w:r w:rsidR="002B4DC3"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" filled="f" stroked="f">
                  <v:path arrowok="t"/>
                  <v:textbox inset="0,.6mm,0,0">
                    <w:txbxContent>
                      <w:p w:rsidR="006A46FE" w:rsidRDefault="006A46FE" w:rsidP="006A46F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597381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78A3BECC" wp14:editId="3CDB8FEC">
                <wp:simplePos x="0" y="0"/>
                <wp:positionH relativeFrom="column">
                  <wp:posOffset>4174904</wp:posOffset>
                </wp:positionH>
                <wp:positionV relativeFrom="paragraph">
                  <wp:posOffset>371959</wp:posOffset>
                </wp:positionV>
                <wp:extent cx="697230" cy="746760"/>
                <wp:effectExtent l="0" t="0" r="1270" b="15240"/>
                <wp:wrapNone/>
                <wp:docPr id="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" cy="746760"/>
                          <a:chOff x="448" y="597"/>
                          <a:chExt cx="85" cy="97"/>
                        </a:xfrm>
                      </wpg:grpSpPr>
                      <wps:wsp>
                        <wps:cNvPr id="77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663C" w:rsidRPr="00904BD1" w:rsidRDefault="008B20F9" w:rsidP="00FA66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配送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9" name="Text Box 5"/>
                        <wps:cNvSpPr txBox="1">
                          <a:spLocks/>
                        </wps:cNvSpPr>
                        <wps:spPr bwMode="auto">
                          <a:xfrm>
                            <a:off x="449" y="606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3C" w:rsidRDefault="008B20F9" w:rsidP="00FA663C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  <w:r w:rsidR="00FA663C"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.</w:t>
                              </w:r>
                              <w:r w:rsidR="00177C24"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63C" w:rsidRDefault="00FA663C" w:rsidP="00FA66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8A3BECC" id="_x0000_s1033" style="position:absolute;left:0;text-align:left;margin-left:328.75pt;margin-top:29.3pt;width:54.9pt;height:58.8pt;z-index:-251657217" coordorigin="448,597" coordsize="85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">
                <v:roundrect id="AutoShape 3" o:spid="_x0000_s1034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">
                  <v:path arrowok="t"/>
                </v:roundrect>
                <v:shape id="_x0000_s1035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" filled="f">
                  <v:path arrowok="t"/>
                  <v:textbox inset="0,.5mm,0,0">
                    <w:txbxContent>
                      <w:p w:rsidR="00FA663C" w:rsidRPr="00904BD1" w:rsidRDefault="008B20F9" w:rsidP="00FA663C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配送</w:t>
                        </w:r>
                      </w:p>
                    </w:txbxContent>
                  </v:textbox>
                </v:shape>
                <v:shape id="_x0000_s1036" type="#_x0000_t202" style="position:absolute;left:449;top:606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" filled="f" stroked="f">
                  <v:path arrowok="t"/>
                  <v:textbox inset="0,0,0,0">
                    <w:txbxContent>
                      <w:p w:rsidR="00FA663C" w:rsidRDefault="008B20F9" w:rsidP="00FA663C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  <w:r w:rsidR="00FA663C">
                          <w:rPr>
                            <w:rFonts w:ascii="Times New Roman" w:hAnsi="Times New Roman" w:hint="eastAsia"/>
                            <w:sz w:val="24"/>
                          </w:rPr>
                          <w:t>.</w:t>
                        </w:r>
                        <w:r w:rsidR="00177C24"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037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" filled="f" stroked="f">
                  <v:path arrowok="t"/>
                  <v:textbox inset="0,.6mm,0,0">
                    <w:txbxContent>
                      <w:p w:rsidR="00FA663C" w:rsidRDefault="00FA663C" w:rsidP="00FA663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EC4D79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17331" wp14:editId="47FCF531">
                <wp:simplePos x="0" y="0"/>
                <wp:positionH relativeFrom="column">
                  <wp:posOffset>7972867</wp:posOffset>
                </wp:positionH>
                <wp:positionV relativeFrom="paragraph">
                  <wp:posOffset>354993</wp:posOffset>
                </wp:positionV>
                <wp:extent cx="0" cy="1843046"/>
                <wp:effectExtent l="63500" t="25400" r="38100" b="11430"/>
                <wp:wrapNone/>
                <wp:docPr id="17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0" cy="18430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EC4576" id="Line 21" o:spid="_x0000_s1026" style="position:absolute;left:0;text-align:lef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8pt,27.95pt" to="627.8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">
                <v:stroke endarrow="block"/>
                <o:lock v:ext="edit" shapetype="f"/>
              </v:line>
            </w:pict>
          </mc:Fallback>
        </mc:AlternateContent>
      </w:r>
      <w:r w:rsidR="00983B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90F7A" wp14:editId="25937757">
                <wp:simplePos x="0" y="0"/>
                <wp:positionH relativeFrom="column">
                  <wp:posOffset>7801858</wp:posOffset>
                </wp:positionH>
                <wp:positionV relativeFrom="paragraph">
                  <wp:posOffset>353447</wp:posOffset>
                </wp:positionV>
                <wp:extent cx="0" cy="1605521"/>
                <wp:effectExtent l="0" t="0" r="12700" b="7620"/>
                <wp:wrapNone/>
                <wp:docPr id="162" name="直線コネクタ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552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23434C" id="直線コネクタ 162" o:spid="_x0000_s1026" style="position:absolute;left:0;text-align:lef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3pt,27.85pt" to="614.3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" strokecolor="black [3213]">
                <v:stroke joinstyle="miter"/>
              </v:line>
            </w:pict>
          </mc:Fallback>
        </mc:AlternateContent>
      </w:r>
      <w:r w:rsidR="00983B8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0E6B591" wp14:editId="6DD046E7">
                <wp:simplePos x="0" y="0"/>
                <wp:positionH relativeFrom="column">
                  <wp:posOffset>7664636</wp:posOffset>
                </wp:positionH>
                <wp:positionV relativeFrom="paragraph">
                  <wp:posOffset>355225</wp:posOffset>
                </wp:positionV>
                <wp:extent cx="1905" cy="822923"/>
                <wp:effectExtent l="63500" t="25400" r="48895" b="15875"/>
                <wp:wrapNone/>
                <wp:docPr id="14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905" cy="8229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30A72F" id="Line 21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5pt,27.95pt" to="603.6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">
                <v:stroke endarrow="block"/>
                <o:lock v:ext="edit" shapetype="f"/>
              </v:line>
            </w:pict>
          </mc:Fallback>
        </mc:AlternateContent>
      </w:r>
      <w:r w:rsidR="00C31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697534</wp:posOffset>
                </wp:positionH>
                <wp:positionV relativeFrom="paragraph">
                  <wp:posOffset>321394</wp:posOffset>
                </wp:positionV>
                <wp:extent cx="3488634" cy="7397"/>
                <wp:effectExtent l="0" t="63500" r="0" b="69215"/>
                <wp:wrapNone/>
                <wp:docPr id="7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88634" cy="73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19F4CC" id="Line 21" o:spid="_x0000_s1026" style="position:absolute;left:0;text-align:left;flip:y;z-index:25172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25.3pt" to="329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">
                <v:stroke endarrow="block"/>
                <o:lock v:ext="edit" shapetype="f"/>
              </v:line>
            </w:pict>
          </mc:Fallback>
        </mc:AlternateContent>
      </w:r>
      <w:r w:rsidR="00B375B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81308</wp:posOffset>
                </wp:positionH>
                <wp:positionV relativeFrom="paragraph">
                  <wp:posOffset>65051</wp:posOffset>
                </wp:positionV>
                <wp:extent cx="611439" cy="561234"/>
                <wp:effectExtent l="0" t="0" r="11430" b="10795"/>
                <wp:wrapNone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439" cy="561234"/>
                          <a:chOff x="615" y="655"/>
                          <a:chExt cx="88" cy="81"/>
                        </a:xfrm>
                      </wpg:grpSpPr>
                      <wps:wsp>
                        <wps:cNvPr id="25" name="Text Box 12"/>
                        <wps:cNvSpPr txBox="1">
                          <a:spLocks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1" o:spid="_x0000_s1038" style="position:absolute;left:0;text-align:left;margin-left:6.4pt;margin-top:5.1pt;width:48.15pt;height:44.2pt;z-index:251719167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">
                <v:shape id="Text Box 12" o:spid="_x0000_s1039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">
                  <v:path arrowok="t"/>
                  <v:textbox>
                    <w:txbxContent>
                      <w:p w:rsidR="006A46FE" w:rsidRDefault="006A46FE" w:rsidP="006A46FE"/>
                    </w:txbxContent>
                  </v:textbox>
                </v:shape>
                <v:shape id="Text Box 13" o:spid="_x0000_s1040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">
                  <v:path arrowok="t"/>
                  <v:textbox inset="0,2.07mm,0,0">
                    <w:txbxContent>
                      <w:p w:rsidR="006A46FE" w:rsidRDefault="006A46FE" w:rsidP="006A46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5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1949661</wp:posOffset>
                </wp:positionH>
                <wp:positionV relativeFrom="paragraph">
                  <wp:posOffset>65051</wp:posOffset>
                </wp:positionV>
                <wp:extent cx="1264148" cy="203161"/>
                <wp:effectExtent l="0" t="0" r="6350" b="635"/>
                <wp:wrapNone/>
                <wp:docPr id="7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148" cy="203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7602" w:rsidRPr="00F25696" w:rsidRDefault="00B65123" w:rsidP="007976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商品配送</w:t>
                            </w:r>
                            <w:r w:rsidR="00EC4D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41" type="#_x0000_t202" style="position:absolute;left:0;text-align:left;margin-left:153.5pt;margin-top:5.1pt;width:99.55pt;height:16pt;z-index:251720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" filled="f" stroked="f">
                <v:path arrowok="t"/>
                <v:textbox inset="0,.7mm,0,0">
                  <w:txbxContent>
                    <w:p w:rsidR="00797602" w:rsidRPr="00F25696" w:rsidRDefault="00B65123" w:rsidP="0079760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商品配送</w:t>
                      </w:r>
                      <w:r w:rsidR="00EC4D79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5973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F6F8EC" wp14:editId="36B86155">
                <wp:simplePos x="0" y="0"/>
                <wp:positionH relativeFrom="column">
                  <wp:posOffset>4872457</wp:posOffset>
                </wp:positionH>
                <wp:positionV relativeFrom="paragraph">
                  <wp:posOffset>259384</wp:posOffset>
                </wp:positionV>
                <wp:extent cx="2569296" cy="0"/>
                <wp:effectExtent l="0" t="63500" r="0" b="76200"/>
                <wp:wrapNone/>
                <wp:docPr id="13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56929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8C05E3" id="Line 21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20.4pt" to="585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">
                <v:stroke endarrow="block"/>
                <o:lock v:ext="edit" shapetype="f"/>
              </v:line>
            </w:pict>
          </mc:Fallback>
        </mc:AlternateContent>
      </w:r>
      <w:r w:rsidR="005973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7471922</wp:posOffset>
                </wp:positionH>
                <wp:positionV relativeFrom="paragraph">
                  <wp:posOffset>121172</wp:posOffset>
                </wp:positionV>
                <wp:extent cx="1095920" cy="232131"/>
                <wp:effectExtent l="0" t="0" r="9525" b="9525"/>
                <wp:wrapNone/>
                <wp:docPr id="71" name="グループ化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920" cy="232131"/>
                          <a:chOff x="0" y="0"/>
                          <a:chExt cx="1095920" cy="232131"/>
                        </a:xfrm>
                      </wpg:grpSpPr>
                      <wps:wsp>
                        <wps:cNvPr id="17" name="Text Box 28"/>
                        <wps:cNvSpPr txBox="1">
                          <a:spLocks/>
                        </wps:cNvSpPr>
                        <wps:spPr bwMode="auto">
                          <a:xfrm>
                            <a:off x="65315" y="0"/>
                            <a:ext cx="103060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36F" w:rsidRPr="00F25696" w:rsidRDefault="002B4DC3" w:rsidP="000C73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商品台帳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g:grpSp>
                        <wpg:cNvPr id="66" name="グループ化 66"/>
                        <wpg:cNvGrpSpPr/>
                        <wpg:grpSpPr>
                          <a:xfrm>
                            <a:off x="0" y="25121"/>
                            <a:ext cx="1094105" cy="207010"/>
                            <a:chOff x="0" y="0"/>
                            <a:chExt cx="1094105" cy="207589"/>
                          </a:xfrm>
                        </wpg:grpSpPr>
                        <wps:wsp>
                          <wps:cNvPr id="18" name="Freeform 2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4105" cy="20256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0 h 39"/>
                                <a:gd name="T2" fmla="*/ 0 w 156"/>
                                <a:gd name="T3" fmla="*/ 0 h 39"/>
                                <a:gd name="T4" fmla="*/ 0 w 156"/>
                                <a:gd name="T5" fmla="*/ 39 h 39"/>
                                <a:gd name="T6" fmla="*/ 156 w 156"/>
                                <a:gd name="T7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39">
                                  <a:moveTo>
                                    <a:pt x="15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56" y="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30"/>
                          <wps:cNvCnPr>
                            <a:cxnSpLocks/>
                          </wps:cNvCnPr>
                          <wps:spPr bwMode="auto">
                            <a:xfrm>
                              <a:off x="65314" y="5024"/>
                              <a:ext cx="0" cy="2025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グループ化 71" o:spid="_x0000_s1042" style="position:absolute;left:0;text-align:left;margin-left:588.35pt;margin-top:9.55pt;width:86.3pt;height:18.3pt;z-index:251644928" coordsize="10959,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">
                <v:shape id="Text Box 28" o:spid="_x0000_s1043" type="#_x0000_t202" style="position:absolute;left:653;width:1030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" filled="f" stroked="f">
                  <v:path arrowok="t"/>
                  <v:textbox inset="1.5mm,.5mm,0,0">
                    <w:txbxContent>
                      <w:p w:rsidR="000C736F" w:rsidRPr="00F25696" w:rsidRDefault="002B4DC3" w:rsidP="000C736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商品台帳</w:t>
                        </w:r>
                      </w:p>
                    </w:txbxContent>
                  </v:textbox>
                </v:shape>
                <v:group id="グループ化 66" o:spid="_x0000_s1044" style="position:absolute;top:251;width:10941;height:2070" coordsize="10941,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">
                  <v:shape id="Freeform 29" o:spid="_x0000_s1045" style="position:absolute;width:10941;height:2025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" path="m156,l,,,39r156,e" filled="f">
                    <v:path arrowok="t" o:connecttype="custom" o:connectlocs="1094105,0;0,0;0,202565;1094105,202565" o:connectangles="0,0,0,0"/>
                  </v:shape>
                  <v:line id="Line 30" o:spid="_x0000_s1046" style="position:absolute;visibility:visible;mso-wrap-style:square" from="653,50" to="653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">
                    <o:lock v:ext="edit" shapetype="f"/>
                  </v:line>
                </v:group>
              </v:group>
            </w:pict>
          </mc:Fallback>
        </mc:AlternateContent>
      </w:r>
    </w:p>
    <w:p w:rsidR="00992730" w:rsidRPr="00992730" w:rsidRDefault="005D6A48" w:rsidP="0099273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902FE" wp14:editId="7BD4791A">
                <wp:simplePos x="0" y="0"/>
                <wp:positionH relativeFrom="column">
                  <wp:posOffset>172748</wp:posOffset>
                </wp:positionH>
                <wp:positionV relativeFrom="paragraph">
                  <wp:posOffset>259631</wp:posOffset>
                </wp:positionV>
                <wp:extent cx="0" cy="2202153"/>
                <wp:effectExtent l="0" t="0" r="12700" b="8255"/>
                <wp:wrapNone/>
                <wp:docPr id="163" name="直線コネクタ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0215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6AA6A2" id="直線コネクタ 163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pt,20.45pt" to="13.6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212C4" wp14:editId="7696D852">
                <wp:simplePos x="0" y="0"/>
                <wp:positionH relativeFrom="column">
                  <wp:posOffset>285529</wp:posOffset>
                </wp:positionH>
                <wp:positionV relativeFrom="paragraph">
                  <wp:posOffset>261178</wp:posOffset>
                </wp:positionV>
                <wp:extent cx="0" cy="1553954"/>
                <wp:effectExtent l="0" t="0" r="12700" b="8255"/>
                <wp:wrapNone/>
                <wp:docPr id="159" name="直線コネクタ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5395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2D77B9" id="直線コネクタ 159" o:spid="_x0000_s1026" style="position:absolute;left:0;text-align:lef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0.55pt" to="22.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" strokecolor="black [3213]">
                <v:stroke joinstyle="miter"/>
              </v:line>
            </w:pict>
          </mc:Fallback>
        </mc:AlternateContent>
      </w:r>
      <w:r w:rsidR="00C3181D"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6714B3" wp14:editId="4591D2BF">
                <wp:simplePos x="0" y="0"/>
                <wp:positionH relativeFrom="column">
                  <wp:posOffset>389439</wp:posOffset>
                </wp:positionH>
                <wp:positionV relativeFrom="paragraph">
                  <wp:posOffset>251867</wp:posOffset>
                </wp:positionV>
                <wp:extent cx="5425" cy="1330118"/>
                <wp:effectExtent l="63500" t="25400" r="45720" b="16510"/>
                <wp:wrapNone/>
                <wp:docPr id="1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5425" cy="13301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270A60" id="Line 21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9.85pt" to="31.1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">
                <v:stroke endarrow="block"/>
                <o:lock v:ext="edit" shapetype="f"/>
              </v:line>
            </w:pict>
          </mc:Fallback>
        </mc:AlternateContent>
      </w:r>
      <w:r w:rsidR="00B375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A280B" wp14:editId="1C6F0C55">
                <wp:simplePos x="0" y="0"/>
                <wp:positionH relativeFrom="column">
                  <wp:posOffset>518629</wp:posOffset>
                </wp:positionH>
                <wp:positionV relativeFrom="paragraph">
                  <wp:posOffset>255214</wp:posOffset>
                </wp:positionV>
                <wp:extent cx="9939" cy="699245"/>
                <wp:effectExtent l="0" t="0" r="15875" b="12065"/>
                <wp:wrapNone/>
                <wp:docPr id="158" name="直線コネクタ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" cy="6992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CB109E" id="直線コネクタ 158" o:spid="_x0000_s1026" style="position:absolute;left:0;text-align:lef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20.1pt" to="41.6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" strokecolor="black [3213]">
                <v:stroke joinstyle="miter"/>
              </v:line>
            </w:pict>
          </mc:Fallback>
        </mc:AlternateContent>
      </w:r>
    </w:p>
    <w:p w:rsidR="00992730" w:rsidRPr="00992730" w:rsidRDefault="00B375BA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1890228</wp:posOffset>
                </wp:positionH>
                <wp:positionV relativeFrom="paragraph">
                  <wp:posOffset>348698</wp:posOffset>
                </wp:positionV>
                <wp:extent cx="1319309" cy="191603"/>
                <wp:effectExtent l="0" t="0" r="1905" b="12065"/>
                <wp:wrapNone/>
                <wp:docPr id="1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9309" cy="191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2FB6" w:rsidRDefault="00232FB6" w:rsidP="00232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</w:t>
                            </w:r>
                            <w:r w:rsidR="00B6512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値下げ</w:t>
                            </w:r>
                            <w:r w:rsidR="00EC4D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関連データ</w:t>
                            </w:r>
                          </w:p>
                          <w:p w:rsidR="00EC4D79" w:rsidRPr="00F25696" w:rsidRDefault="00EC4D79" w:rsidP="00232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47" type="#_x0000_t202" style="position:absolute;left:0;text-align:left;margin-left:148.85pt;margin-top:27.45pt;width:103.9pt;height:15.1pt;z-index:251724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" filled="f" stroked="f">
                <v:path arrowok="t"/>
                <v:textbox inset="0,.7mm,0,0">
                  <w:txbxContent>
                    <w:p w:rsidR="00232FB6" w:rsidRDefault="00232FB6" w:rsidP="00232F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商品</w:t>
                      </w:r>
                      <w:r w:rsidR="00B65123">
                        <w:rPr>
                          <w:rFonts w:hint="eastAsia"/>
                          <w:sz w:val="20"/>
                          <w:szCs w:val="20"/>
                        </w:rPr>
                        <w:t>値下げ</w:t>
                      </w:r>
                      <w:r w:rsidR="00EC4D79">
                        <w:rPr>
                          <w:rFonts w:hint="eastAsia"/>
                          <w:sz w:val="20"/>
                          <w:szCs w:val="20"/>
                        </w:rPr>
                        <w:t>関連データ</w:t>
                      </w:r>
                    </w:p>
                    <w:p w:rsidR="00EC4D79" w:rsidRPr="00F25696" w:rsidRDefault="00EC4D79" w:rsidP="00232FB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3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4187110</wp:posOffset>
                </wp:positionH>
                <wp:positionV relativeFrom="paragraph">
                  <wp:posOffset>92075</wp:posOffset>
                </wp:positionV>
                <wp:extent cx="689610" cy="746760"/>
                <wp:effectExtent l="0" t="0" r="8890" b="15240"/>
                <wp:wrapNone/>
                <wp:docPr id="10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06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77C24" w:rsidRDefault="008B20F9" w:rsidP="00177C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購入申請</w:t>
                              </w:r>
                            </w:p>
                            <w:p w:rsidR="008B20F9" w:rsidRPr="00904BD1" w:rsidRDefault="008B20F9" w:rsidP="008B20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8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7C24" w:rsidRDefault="008B20F9" w:rsidP="00177C24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7C24" w:rsidRDefault="00177C24" w:rsidP="00177C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_x0000_s1048" style="position:absolute;left:0;text-align:left;margin-left:329.7pt;margin-top:7.25pt;width:54.3pt;height:58.8pt;z-index:251676672;mso-width-relative:margin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">
                <v:roundrect id="AutoShape 3" o:spid="_x0000_s1049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">
                  <v:path arrowok="t"/>
                </v:roundrect>
                <v:shape id="_x0000_s1050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" filled="f">
                  <v:path arrowok="t"/>
                  <v:textbox inset="0,.5mm,0,0">
                    <w:txbxContent>
                      <w:p w:rsidR="00177C24" w:rsidRDefault="008B20F9" w:rsidP="00177C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購入申請</w:t>
                        </w:r>
                      </w:p>
                      <w:p w:rsidR="008B20F9" w:rsidRPr="00904BD1" w:rsidRDefault="008B20F9" w:rsidP="008B20F9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" filled="f" stroked="f">
                  <v:path arrowok="t"/>
                  <v:textbox inset="0,0,0,0">
                    <w:txbxContent>
                      <w:p w:rsidR="00177C24" w:rsidRDefault="008B20F9" w:rsidP="00177C24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2.3</w:t>
                        </w:r>
                      </w:p>
                    </w:txbxContent>
                  </v:textbox>
                </v:shape>
                <v:shape id="_x0000_s1052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" filled="f" stroked="f">
                  <v:path arrowok="t"/>
                  <v:textbox inset="0,.6mm,0,0">
                    <w:txbxContent>
                      <w:p w:rsidR="00177C24" w:rsidRDefault="00177C24" w:rsidP="00177C2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983B8F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4875724</wp:posOffset>
                </wp:positionH>
                <wp:positionV relativeFrom="paragraph">
                  <wp:posOffset>46960</wp:posOffset>
                </wp:positionV>
                <wp:extent cx="2789125" cy="14605"/>
                <wp:effectExtent l="0" t="0" r="17780" b="23495"/>
                <wp:wrapNone/>
                <wp:docPr id="146" name="直線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9125" cy="146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209269" id="直線コネクタ 146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pt,3.7pt" to="603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" strokecolor="black [3213]">
                <v:stroke joinstyle="miter"/>
              </v:line>
            </w:pict>
          </mc:Fallback>
        </mc:AlternateContent>
      </w:r>
      <w:r w:rsidR="00B375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518628</wp:posOffset>
                </wp:positionH>
                <wp:positionV relativeFrom="paragraph">
                  <wp:posOffset>192183</wp:posOffset>
                </wp:positionV>
                <wp:extent cx="3667539" cy="0"/>
                <wp:effectExtent l="0" t="63500" r="0" b="76200"/>
                <wp:wrapNone/>
                <wp:docPr id="1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6675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21E2BC" id="Line 21" o:spid="_x0000_s1026" style="position:absolute;left:0;text-align:left;flip:y;z-index:251724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5.15pt" to="329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">
                <v:stroke endarrow="block"/>
                <o:lock v:ext="edit" shapetype="f"/>
              </v:line>
            </w:pict>
          </mc:Fallback>
        </mc:AlternateContent>
      </w:r>
    </w:p>
    <w:p w:rsidR="00992730" w:rsidRPr="00992730" w:rsidRDefault="00EC4D79" w:rsidP="00177C24">
      <w:pPr>
        <w:tabs>
          <w:tab w:val="left" w:pos="82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CB5DB" wp14:editId="5539705E">
                <wp:simplePos x="0" y="0"/>
                <wp:positionH relativeFrom="column">
                  <wp:posOffset>5903037</wp:posOffset>
                </wp:positionH>
                <wp:positionV relativeFrom="paragraph">
                  <wp:posOffset>271395</wp:posOffset>
                </wp:positionV>
                <wp:extent cx="1264148" cy="184115"/>
                <wp:effectExtent l="0" t="0" r="6350" b="6985"/>
                <wp:wrapNone/>
                <wp:docPr id="17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148" cy="18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4D79" w:rsidRPr="00F25696" w:rsidRDefault="00EC4D79" w:rsidP="00EC4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登録確認情報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DCB5DB" id="_x0000_s1053" type="#_x0000_t202" style="position:absolute;left:0;text-align:left;margin-left:464.8pt;margin-top:21.35pt;width:99.55pt;height:14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" filled="f" stroked="f">
                <v:path arrowok="t"/>
                <v:textbox inset="0,.7mm,0,0">
                  <w:txbxContent>
                    <w:p w:rsidR="00EC4D79" w:rsidRPr="00F25696" w:rsidRDefault="00EC4D79" w:rsidP="00EC4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登録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確認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973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95F0F8" wp14:editId="104A228D">
                <wp:simplePos x="0" y="0"/>
                <wp:positionH relativeFrom="column">
                  <wp:posOffset>4187797</wp:posOffset>
                </wp:positionH>
                <wp:positionV relativeFrom="paragraph">
                  <wp:posOffset>206016</wp:posOffset>
                </wp:positionV>
                <wp:extent cx="689610" cy="746760"/>
                <wp:effectExtent l="0" t="0" r="8890" b="15240"/>
                <wp:wrapNone/>
                <wp:docPr id="1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39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7381" w:rsidRPr="00904BD1" w:rsidRDefault="00597381" w:rsidP="005973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41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381" w:rsidRDefault="00597381" w:rsidP="0059738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381" w:rsidRDefault="00597381" w:rsidP="005973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195F0F8" id="_x0000_s1054" style="position:absolute;left:0;text-align:left;margin-left:329.75pt;margin-top:16.2pt;width:54.3pt;height:58.8pt;z-index:251729920;mso-width-relative:margin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">
                <v:roundrect id="AutoShape 3" o:spid="_x0000_s1055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">
                  <v:path arrowok="t"/>
                </v:roundrect>
                <v:shape id="_x0000_s1056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" filled="f">
                  <v:path arrowok="t"/>
                  <v:textbox inset="0,.5mm,0,0">
                    <w:txbxContent>
                      <w:p w:rsidR="00597381" w:rsidRPr="00904BD1" w:rsidRDefault="00597381" w:rsidP="00597381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確認</w:t>
                        </w:r>
                      </w:p>
                    </w:txbxContent>
                  </v:textbox>
                </v:shape>
                <v:shape id="_x0000_s1057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" filled="f" stroked="f">
                  <v:path arrowok="t"/>
                  <v:textbox inset="0,0,0,0">
                    <w:txbxContent>
                      <w:p w:rsidR="00597381" w:rsidRDefault="00597381" w:rsidP="0059738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2.4</w:t>
                        </w:r>
                      </w:p>
                    </w:txbxContent>
                  </v:textbox>
                </v:shape>
                <v:shape id="_x0000_s1058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" filled="f" stroked="f">
                  <v:path arrowok="t"/>
                  <v:textbox inset="0,.6mm,0,0">
                    <w:txbxContent>
                      <w:p w:rsidR="00597381" w:rsidRDefault="00597381" w:rsidP="0059738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EC4D79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F13DE" wp14:editId="68E9EF28">
                <wp:simplePos x="0" y="0"/>
                <wp:positionH relativeFrom="column">
                  <wp:posOffset>4903470</wp:posOffset>
                </wp:positionH>
                <wp:positionV relativeFrom="paragraph">
                  <wp:posOffset>321006</wp:posOffset>
                </wp:positionV>
                <wp:extent cx="3069203" cy="0"/>
                <wp:effectExtent l="0" t="0" r="17145" b="12700"/>
                <wp:wrapNone/>
                <wp:docPr id="173" name="直線コネクタ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20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292604" id="直線コネクタ 173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25.3pt" to="627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" strokecolor="black [3213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F103A" wp14:editId="50BE5F7B">
                <wp:simplePos x="0" y="0"/>
                <wp:positionH relativeFrom="column">
                  <wp:posOffset>1978356</wp:posOffset>
                </wp:positionH>
                <wp:positionV relativeFrom="paragraph">
                  <wp:posOffset>139700</wp:posOffset>
                </wp:positionV>
                <wp:extent cx="1264148" cy="184115"/>
                <wp:effectExtent l="0" t="0" r="6350" b="6985"/>
                <wp:wrapNone/>
                <wp:docPr id="16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148" cy="18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3B8F" w:rsidRPr="00F25696" w:rsidRDefault="00983B8F" w:rsidP="00983B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登録</w:t>
                            </w:r>
                            <w:r w:rsidR="00EC4D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確定データ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1F103A" id="_x0000_s1059" type="#_x0000_t202" style="position:absolute;left:0;text-align:left;margin-left:155.8pt;margin-top:11pt;width:99.55pt;height:1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" filled="f" stroked="f">
                <v:path arrowok="t"/>
                <v:textbox inset="0,.7mm,0,0">
                  <w:txbxContent>
                    <w:p w:rsidR="00983B8F" w:rsidRPr="00F25696" w:rsidRDefault="00983B8F" w:rsidP="00983B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登録</w:t>
                      </w:r>
                      <w:r w:rsidR="00EC4D79">
                        <w:rPr>
                          <w:rFonts w:hint="eastAsia"/>
                          <w:sz w:val="20"/>
                          <w:szCs w:val="20"/>
                        </w:rPr>
                        <w:t>確定データ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E1BEB0" wp14:editId="135D5B21">
                <wp:simplePos x="0" y="0"/>
                <wp:positionH relativeFrom="column">
                  <wp:posOffset>4867275</wp:posOffset>
                </wp:positionH>
                <wp:positionV relativeFrom="paragraph">
                  <wp:posOffset>103809</wp:posOffset>
                </wp:positionV>
                <wp:extent cx="2936240" cy="0"/>
                <wp:effectExtent l="25400" t="63500" r="0" b="76200"/>
                <wp:wrapNone/>
                <wp:docPr id="14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2FAD8A" id="Line 21" o:spid="_x0000_s1026" style="position:absolute;left:0;text-align:lef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8.15pt" to="614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">
                <v:stroke endarrow="block"/>
                <o:lock v:ext="edit" shapetype="f"/>
              </v:line>
            </w:pict>
          </mc:Fallback>
        </mc:AlternateContent>
      </w:r>
      <w:r w:rsidR="005D6A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7CA19" wp14:editId="0630F05C">
                <wp:simplePos x="0" y="0"/>
                <wp:positionH relativeFrom="column">
                  <wp:posOffset>283845</wp:posOffset>
                </wp:positionH>
                <wp:positionV relativeFrom="paragraph">
                  <wp:posOffset>336797</wp:posOffset>
                </wp:positionV>
                <wp:extent cx="3896581" cy="0"/>
                <wp:effectExtent l="0" t="63500" r="0" b="76200"/>
                <wp:wrapNone/>
                <wp:docPr id="16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658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AB657B" id="Line 21" o:spid="_x0000_s1026" style="position:absolute;left:0;text-align:lef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26.5pt" to="329.1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">
                <v:stroke endarrow="block"/>
                <o:lock v:ext="edit" shapetype="f"/>
              </v:line>
            </w:pict>
          </mc:Fallback>
        </mc:AlternateContent>
      </w:r>
      <w:r w:rsidR="00C318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DE8905" wp14:editId="3E3B66F9">
                <wp:simplePos x="0" y="0"/>
                <wp:positionH relativeFrom="column">
                  <wp:posOffset>393882</wp:posOffset>
                </wp:positionH>
                <wp:positionV relativeFrom="paragraph">
                  <wp:posOffset>93567</wp:posOffset>
                </wp:positionV>
                <wp:extent cx="3796747" cy="0"/>
                <wp:effectExtent l="0" t="0" r="13335" b="12700"/>
                <wp:wrapNone/>
                <wp:docPr id="148" name="直線コネクタ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674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1F68A5" id="直線コネクタ 148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7.35pt" to="329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" strokecolor="black [3213]">
                <v:stroke joinstyle="miter"/>
              </v:line>
            </w:pict>
          </mc:Fallback>
        </mc:AlternateContent>
      </w:r>
    </w:p>
    <w:p w:rsidR="00992730" w:rsidRPr="00992730" w:rsidRDefault="00B375BA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4186168</wp:posOffset>
                </wp:positionH>
                <wp:positionV relativeFrom="paragraph">
                  <wp:posOffset>337213</wp:posOffset>
                </wp:positionV>
                <wp:extent cx="689610" cy="746760"/>
                <wp:effectExtent l="0" t="0" r="8890" b="15240"/>
                <wp:wrapNone/>
                <wp:docPr id="1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" cy="74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610477A" id="AutoShape 3" o:spid="_x0000_s1026" style="position:absolute;left:0;text-align:left;margin-left:329.6pt;margin-top:26.55pt;width:54.3pt;height:58.8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">
                <v:path arrowok="t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4186168</wp:posOffset>
                </wp:positionH>
                <wp:positionV relativeFrom="paragraph">
                  <wp:posOffset>360309</wp:posOffset>
                </wp:positionV>
                <wp:extent cx="689610" cy="223258"/>
                <wp:effectExtent l="0" t="0" r="8890" b="5715"/>
                <wp:wrapNone/>
                <wp:docPr id="1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610" cy="223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381" w:rsidRDefault="00597381" w:rsidP="0059738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2.</w:t>
                            </w:r>
                            <w:r w:rsidR="00B375BA">
                              <w:rPr>
                                <w:rFonts w:ascii="Times New Roman" w:hAnsi="Times New Roman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5" o:spid="_x0000_s1060" type="#_x0000_t202" style="position:absolute;left:0;text-align:left;margin-left:329.6pt;margin-top:28.35pt;width:54.3pt;height:17.6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" filled="f" stroked="f">
                <v:path arrowok="t"/>
                <v:textbox inset="0,0,0,0">
                  <w:txbxContent>
                    <w:p w:rsidR="00597381" w:rsidRDefault="00597381" w:rsidP="0059738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2.</w:t>
                      </w:r>
                      <w:r w:rsidR="00B375BA">
                        <w:rPr>
                          <w:rFonts w:ascii="Times New Roman" w:hAnsi="Times New Roman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92730" w:rsidRPr="00992730" w:rsidRDefault="005D6A48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A707DCC" wp14:editId="0896D241">
                <wp:simplePos x="0" y="0"/>
                <wp:positionH relativeFrom="column">
                  <wp:posOffset>7082486</wp:posOffset>
                </wp:positionH>
                <wp:positionV relativeFrom="paragraph">
                  <wp:posOffset>77470</wp:posOffset>
                </wp:positionV>
                <wp:extent cx="1113464" cy="231978"/>
                <wp:effectExtent l="0" t="0" r="4445" b="9525"/>
                <wp:wrapNone/>
                <wp:docPr id="166" name="グループ化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4" cy="231978"/>
                          <a:chOff x="-17855" y="0"/>
                          <a:chExt cx="1113775" cy="232131"/>
                        </a:xfrm>
                      </wpg:grpSpPr>
                      <wps:wsp>
                        <wps:cNvPr id="167" name="Text Box 28"/>
                        <wps:cNvSpPr txBox="1">
                          <a:spLocks/>
                        </wps:cNvSpPr>
                        <wps:spPr bwMode="auto">
                          <a:xfrm>
                            <a:off x="65315" y="0"/>
                            <a:ext cx="103060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A48" w:rsidRPr="00F25696" w:rsidRDefault="005D6A48" w:rsidP="005D6A4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顧客台帳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g:grpSp>
                        <wpg:cNvPr id="168" name="グループ化 168"/>
                        <wpg:cNvGrpSpPr/>
                        <wpg:grpSpPr>
                          <a:xfrm>
                            <a:off x="-17855" y="30131"/>
                            <a:ext cx="1094105" cy="202000"/>
                            <a:chOff x="-17855" y="5024"/>
                            <a:chExt cx="1094105" cy="202565"/>
                          </a:xfrm>
                        </wpg:grpSpPr>
                        <wps:wsp>
                          <wps:cNvPr id="169" name="Freeform 29"/>
                          <wps:cNvSpPr>
                            <a:spLocks/>
                          </wps:cNvSpPr>
                          <wps:spPr bwMode="auto">
                            <a:xfrm>
                              <a:off x="-17855" y="5024"/>
                              <a:ext cx="1094105" cy="20256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0 h 39"/>
                                <a:gd name="T2" fmla="*/ 0 w 156"/>
                                <a:gd name="T3" fmla="*/ 0 h 39"/>
                                <a:gd name="T4" fmla="*/ 0 w 156"/>
                                <a:gd name="T5" fmla="*/ 39 h 39"/>
                                <a:gd name="T6" fmla="*/ 156 w 156"/>
                                <a:gd name="T7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39">
                                  <a:moveTo>
                                    <a:pt x="15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56" y="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Line 30"/>
                          <wps:cNvCnPr>
                            <a:cxnSpLocks/>
                          </wps:cNvCnPr>
                          <wps:spPr bwMode="auto">
                            <a:xfrm>
                              <a:off x="65314" y="5024"/>
                              <a:ext cx="0" cy="2025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A707DCC" id="グループ化 166" o:spid="_x0000_s1061" style="position:absolute;left:0;text-align:left;margin-left:557.7pt;margin-top:6.1pt;width:87.65pt;height:18.25pt;z-index:-251561984;mso-width-relative:margin;mso-height-relative:margin" coordorigin="-178" coordsize="11137,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">
                <v:shape id="Text Box 28" o:spid="_x0000_s1062" type="#_x0000_t202" style="position:absolute;left:653;width:1030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" filled="f" stroked="f">
                  <v:path arrowok="t"/>
                  <v:textbox inset="1.5mm,.5mm,0,0">
                    <w:txbxContent>
                      <w:p w:rsidR="005D6A48" w:rsidRPr="00F25696" w:rsidRDefault="005D6A48" w:rsidP="005D6A4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顧客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group id="グループ化 168" o:spid="_x0000_s1063" style="position:absolute;left:-178;top:301;width:10940;height:2020" coordorigin="-178,50" coordsize="10941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">
                  <v:shape id="Freeform 29" o:spid="_x0000_s1064" style="position:absolute;left:-178;top:50;width:10940;height:2025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" path="m156,l,,,39r156,e" filled="f">
                    <v:path arrowok="t" o:connecttype="custom" o:connectlocs="1094105,0;0,0;0,202565;1094105,202565" o:connectangles="0,0,0,0"/>
                  </v:shape>
                  <v:line id="Line 30" o:spid="_x0000_s1065" style="position:absolute;visibility:visible;mso-wrap-style:square" from="653,50" to="653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">
                    <o:lock v:ext="edit" shapetype="f"/>
                  </v:line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FBF78" wp14:editId="19F1046F">
                <wp:simplePos x="0" y="0"/>
                <wp:positionH relativeFrom="column">
                  <wp:posOffset>4903774</wp:posOffset>
                </wp:positionH>
                <wp:positionV relativeFrom="paragraph">
                  <wp:posOffset>229373</wp:posOffset>
                </wp:positionV>
                <wp:extent cx="2186608" cy="110"/>
                <wp:effectExtent l="0" t="63500" r="0" b="76200"/>
                <wp:wrapNone/>
                <wp:docPr id="17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6608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AE3DBEB" id="Line 21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18.05pt" to="558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">
                <v:stroke endarrow="block"/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C87CF" wp14:editId="26231161">
                <wp:simplePos x="0" y="0"/>
                <wp:positionH relativeFrom="column">
                  <wp:posOffset>1812538</wp:posOffset>
                </wp:positionH>
                <wp:positionV relativeFrom="paragraph">
                  <wp:posOffset>31253</wp:posOffset>
                </wp:positionV>
                <wp:extent cx="1264148" cy="184115"/>
                <wp:effectExtent l="0" t="0" r="6350" b="6985"/>
                <wp:wrapNone/>
                <wp:docPr id="16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148" cy="18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6A48" w:rsidRPr="00F25696" w:rsidRDefault="005D6A48" w:rsidP="005D6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顧客情報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EC87CF" id="_x0000_s1066" type="#_x0000_t202" style="position:absolute;left:0;text-align:left;margin-left:142.7pt;margin-top:2.45pt;width:99.55pt;height:14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" filled="f" stroked="f">
                <v:path arrowok="t"/>
                <v:textbox inset="0,.7mm,0,0">
                  <w:txbxContent>
                    <w:p w:rsidR="005D6A48" w:rsidRPr="00F25696" w:rsidRDefault="005D6A48" w:rsidP="005D6A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顧客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6F1AC" wp14:editId="7E124572">
                <wp:simplePos x="0" y="0"/>
                <wp:positionH relativeFrom="column">
                  <wp:posOffset>172748</wp:posOffset>
                </wp:positionH>
                <wp:positionV relativeFrom="paragraph">
                  <wp:posOffset>229373</wp:posOffset>
                </wp:positionV>
                <wp:extent cx="3999727" cy="110"/>
                <wp:effectExtent l="0" t="63500" r="0" b="76200"/>
                <wp:wrapNone/>
                <wp:docPr id="16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999727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B42BCA" id="Line 21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pt,18.05pt" to="328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">
                <v:stroke endarrow="block"/>
                <o:lock v:ext="edit" shapetype="f"/>
              </v:line>
            </w:pict>
          </mc:Fallback>
        </mc:AlternateContent>
      </w:r>
      <w:r w:rsidR="00B375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4186168</wp:posOffset>
                </wp:positionH>
                <wp:positionV relativeFrom="paragraph">
                  <wp:posOffset>226854</wp:posOffset>
                </wp:positionV>
                <wp:extent cx="689610" cy="223258"/>
                <wp:effectExtent l="0" t="0" r="8890" b="18415"/>
                <wp:wrapNone/>
                <wp:docPr id="1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610" cy="2232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7381" w:rsidRPr="00904BD1" w:rsidRDefault="00B375BA" w:rsidP="005973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限定公開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" o:spid="_x0000_s1067" type="#_x0000_t202" style="position:absolute;left:0;text-align:left;margin-left:329.6pt;margin-top:17.85pt;width:54.3pt;height:17.6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" filled="f">
                <v:path arrowok="t"/>
                <v:textbox inset="0,.5mm,0,0">
                  <w:txbxContent>
                    <w:p w:rsidR="00597381" w:rsidRPr="00904BD1" w:rsidRDefault="00B375BA" w:rsidP="0059738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限定公開</w:t>
                      </w:r>
                    </w:p>
                  </w:txbxContent>
                </v:textbox>
              </v:shape>
            </w:pict>
          </mc:Fallback>
        </mc:AlternateContent>
      </w:r>
    </w:p>
    <w:p w:rsidR="00992730" w:rsidRPr="00992730" w:rsidRDefault="00B375BA" w:rsidP="00B77746">
      <w:pPr>
        <w:tabs>
          <w:tab w:val="left" w:pos="1073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4186168</wp:posOffset>
                </wp:positionH>
                <wp:positionV relativeFrom="paragraph">
                  <wp:posOffset>93399</wp:posOffset>
                </wp:positionV>
                <wp:extent cx="689610" cy="223258"/>
                <wp:effectExtent l="0" t="0" r="8890" b="5715"/>
                <wp:wrapNone/>
                <wp:docPr id="1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610" cy="223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381" w:rsidRDefault="00597381" w:rsidP="00597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216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6" o:spid="_x0000_s1068" type="#_x0000_t202" style="position:absolute;left:0;text-align:left;margin-left:329.6pt;margin-top:7.35pt;width:54.3pt;height:17.6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" filled="f" stroked="f">
                <v:path arrowok="t"/>
                <v:textbox inset="0,.6mm,0,0">
                  <w:txbxContent>
                    <w:p w:rsidR="00597381" w:rsidRDefault="00597381" w:rsidP="005973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9F" w:rsidRDefault="00616D9F" w:rsidP="00273989">
      <w:pPr>
        <w:pStyle w:val="a3"/>
      </w:pPr>
      <w:r>
        <w:separator/>
      </w:r>
    </w:p>
  </w:endnote>
  <w:endnote w:type="continuationSeparator" w:id="0">
    <w:p w:rsidR="00616D9F" w:rsidRDefault="00616D9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7A" w:rsidRDefault="000E417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3D3A07" w:rsidP="00C9513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0" b="0"/>
              <wp:wrapNone/>
              <wp:docPr id="27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1C02C1" w:rsidP="00817625">
                          <w:r>
                            <w:t>2.0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1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" filled="f" fillcolor="#c9f" stroked="f">
              <v:path arrowok="t"/>
              <v:textbox inset="0,0,0,0">
                <w:txbxContent>
                  <w:p w:rsidR="00817625" w:rsidRDefault="001C02C1" w:rsidP="00817625">
                    <w:r>
                      <w:t>2.0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0E417A">
      <w:t xml:space="preserve">SD22 </w:t>
    </w:r>
    <w:r w:rsidR="000E417A">
      <w:rPr>
        <w:rFonts w:hint="eastAsia"/>
      </w:rPr>
      <w:t>第９班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7A" w:rsidRDefault="000E417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9F" w:rsidRDefault="00616D9F" w:rsidP="00273989">
      <w:pPr>
        <w:pStyle w:val="a3"/>
      </w:pPr>
      <w:r>
        <w:separator/>
      </w:r>
    </w:p>
  </w:footnote>
  <w:footnote w:type="continuationSeparator" w:id="0">
    <w:p w:rsidR="00616D9F" w:rsidRDefault="00616D9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7A" w:rsidRDefault="000E41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3D3A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0" t="0" r="1905" b="5715"/>
              <wp:wrapNone/>
              <wp:docPr id="60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61" name="Rectangle 57"/>
                      <wps:cNvSpPr>
                        <a:spLocks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62" name="Line 67"/>
                      <wps:cNvCnPr>
                        <a:cxnSpLocks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3A37733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" filled="f" strokeweight="1pt">
                <v:path arrowok="t"/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" strokeweight="1pt">
                <o:lock v:ext="edit" shapetype="f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0" t="0" r="14605" b="2540"/>
              <wp:wrapNone/>
              <wp:docPr id="28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9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0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31" name="Rectangle 6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2" name="Text Box 7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34" name="Rectangle 10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5" name="Text Box 11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37" name="Rectangle 13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8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9" name="Text Box 21"/>
                      <wps:cNvSpPr txBox="1">
                        <a:spLocks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40" name="Text Box 27"/>
                      <wps:cNvSpPr txBox="1">
                        <a:spLocks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41" name="Text Box 28"/>
                      <wps:cNvSpPr txBox="1">
                        <a:spLocks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A2" w:rsidRPr="00AD7689" w:rsidRDefault="008313A2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まさる堂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サイト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42" name="Text Box 29"/>
                      <wps:cNvSpPr txBox="1">
                        <a:spLocks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43" name="Text Box 30"/>
                      <wps:cNvSpPr txBox="1">
                        <a:spLocks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123" w:rsidRPr="00AD7689" w:rsidRDefault="00B6512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44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45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46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F56B6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陳　栄超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7" name="Text Box 31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49" name="Text Box 34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313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8313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8313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8313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8313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8313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0" name="Text Box 35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51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53" name="Text Box 39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313A2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4" name="Text Box 40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56" name="Text Box 42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02C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02C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7" name="Text Box 43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8" name="Line 50"/>
                      <wps:cNvCnPr>
                        <a:cxnSpLocks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1"/>
                      <wps:cNvCnPr>
                        <a:cxnSpLocks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69" style="position:absolute;left:0;text-align:left;margin-left:-9.65pt;margin-top:-.55pt;width:769.85pt;height:81.8pt;z-index:251656704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">
              <v:group id="Group 15" o:spid="_x0000_s1070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group id="Group 8" o:spid="_x0000_s1071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6" o:spid="_x0000_s107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">
                    <v:path arrowok="t"/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7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">
                    <v:path arrowok="t"/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74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10" o:spid="_x0000_s107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">
                    <v:path arrowok="t"/>
                    <v:textbox inset="5.85pt,.7pt,5.85pt,.7pt"/>
                  </v:rect>
                  <v:shape id="Text Box 11" o:spid="_x0000_s107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">
                    <v:path arrowok="t"/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77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13" o:spid="_x0000_s107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">
                    <v:path arrowok="t"/>
                    <v:textbox inset="5.85pt,.7pt,5.85pt,.7pt"/>
                  </v:rect>
                  <v:shape id="Text Box 14" o:spid="_x0000_s107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">
                    <v:path arrowok="t"/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80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" filled="f" stroked="f">
                <v:path arrowok="t"/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081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" fillcolor="#c9f">
                <v:path arrowok="t"/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82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">
                <v:path arrowok="t"/>
                <v:textbox inset="2mm,2.25mm,0,.7pt">
                  <w:txbxContent>
                    <w:p w:rsidR="008313A2" w:rsidRPr="00AD7689" w:rsidRDefault="008313A2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まさる堂</w:t>
                      </w:r>
                      <w:r>
                        <w:rPr>
                          <w:rFonts w:hint="eastAsia"/>
                          <w:sz w:val="24"/>
                        </w:rPr>
                        <w:t>EC</w:t>
                      </w:r>
                      <w:r>
                        <w:rPr>
                          <w:rFonts w:hint="eastAsia"/>
                          <w:sz w:val="24"/>
                        </w:rPr>
                        <w:t>サイト</w:t>
                      </w:r>
                    </w:p>
                  </w:txbxContent>
                </v:textbox>
              </v:shape>
              <v:shape id="Text Box 29" o:spid="_x0000_s1083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" fillcolor="#c9f">
                <v:path arrowok="t"/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84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">
                <v:path arrowok="t"/>
                <v:textbox inset="2mm,2.25mm,0,.7pt">
                  <w:txbxContent>
                    <w:p w:rsidR="00B65123" w:rsidRPr="00AD7689" w:rsidRDefault="00B6512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</w:p>
                  </w:txbxContent>
                </v:textbox>
              </v:shape>
              <v:group id="Group 36" o:spid="_x0000_s1085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group id="Group 32" o:spid="_x0000_s108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_x0000_s108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">
                    <v:path arrowok="t"/>
                    <v:textbox inset="5.85pt,.7pt,5.85pt,.7pt">
                      <w:txbxContent>
                        <w:p w:rsidR="00273989" w:rsidRDefault="00F56B6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陳　栄超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8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8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34" o:spid="_x0000_s109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">
                    <v:path arrowok="t"/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313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8313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8313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8313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8313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8313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9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92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group id="Group 38" o:spid="_x0000_s109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ext Box 39" o:spid="_x0000_s109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">
                    <v:path arrowok="t"/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313A2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9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9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42" o:spid="_x0000_s109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">
                    <v:path arrowok="t"/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02C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02C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9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99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" strokecolor="#333" strokeweight="1.5pt">
                <o:lock v:ext="edit" shapetype="f"/>
              </v:line>
              <v:line id="Line 51" o:spid="_x0000_s1100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Qz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Al1BDPEAAAA2wAAAA8A&#10;AAAAAAAAAAAAAAAABwIAAGRycy9kb3ducmV2LnhtbFBLBQYAAAAAAwADALcAAAD4AgAAAAA=&#10;" strokeweight="1.5pt">
                <o:lock v:ext="edit" shapetype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7A" w:rsidRDefault="000E41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A2"/>
    <w:rsid w:val="000B0BB7"/>
    <w:rsid w:val="000B5B01"/>
    <w:rsid w:val="000C736F"/>
    <w:rsid w:val="000E03F1"/>
    <w:rsid w:val="000E417A"/>
    <w:rsid w:val="001529A6"/>
    <w:rsid w:val="00177C24"/>
    <w:rsid w:val="001C02C1"/>
    <w:rsid w:val="001C379B"/>
    <w:rsid w:val="00204467"/>
    <w:rsid w:val="00232FB6"/>
    <w:rsid w:val="00273989"/>
    <w:rsid w:val="002B4DC3"/>
    <w:rsid w:val="002D4A47"/>
    <w:rsid w:val="00360FA8"/>
    <w:rsid w:val="003D3A07"/>
    <w:rsid w:val="004B4900"/>
    <w:rsid w:val="004C5B51"/>
    <w:rsid w:val="004E1999"/>
    <w:rsid w:val="0056717A"/>
    <w:rsid w:val="00597381"/>
    <w:rsid w:val="005D6A48"/>
    <w:rsid w:val="00616D9F"/>
    <w:rsid w:val="006536E8"/>
    <w:rsid w:val="00657348"/>
    <w:rsid w:val="006A46FE"/>
    <w:rsid w:val="006F40F5"/>
    <w:rsid w:val="00730FB8"/>
    <w:rsid w:val="00732F70"/>
    <w:rsid w:val="00734164"/>
    <w:rsid w:val="00797602"/>
    <w:rsid w:val="007A6B09"/>
    <w:rsid w:val="007B68A8"/>
    <w:rsid w:val="007F0A12"/>
    <w:rsid w:val="00817625"/>
    <w:rsid w:val="008313A2"/>
    <w:rsid w:val="00833821"/>
    <w:rsid w:val="008374BA"/>
    <w:rsid w:val="00850C77"/>
    <w:rsid w:val="00852F26"/>
    <w:rsid w:val="008B20F9"/>
    <w:rsid w:val="00904BD1"/>
    <w:rsid w:val="009442AC"/>
    <w:rsid w:val="00957CE6"/>
    <w:rsid w:val="00983B8F"/>
    <w:rsid w:val="0098594D"/>
    <w:rsid w:val="00987831"/>
    <w:rsid w:val="00991B79"/>
    <w:rsid w:val="00992730"/>
    <w:rsid w:val="00AD7689"/>
    <w:rsid w:val="00B375BA"/>
    <w:rsid w:val="00B50AD2"/>
    <w:rsid w:val="00B65123"/>
    <w:rsid w:val="00B77746"/>
    <w:rsid w:val="00BA37BF"/>
    <w:rsid w:val="00BD41FD"/>
    <w:rsid w:val="00C3181D"/>
    <w:rsid w:val="00C95137"/>
    <w:rsid w:val="00CB438A"/>
    <w:rsid w:val="00CC12CB"/>
    <w:rsid w:val="00EC4D79"/>
    <w:rsid w:val="00EE7952"/>
    <w:rsid w:val="00F25696"/>
    <w:rsid w:val="00F56B6E"/>
    <w:rsid w:val="00F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6C6D83C"/>
  <w15:chartTrackingRefBased/>
  <w15:docId w15:val="{75EA3C6D-C28A-2E47-BC4A-36CED7DA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08_DFD\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20620F-AF74-47FC-94AA-7FEA0A9D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DFD.dot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Microsoft Office User</dc:creator>
  <cp:keywords/>
  <dc:description/>
  <cp:lastModifiedBy>yuhnsa@outlook.jp</cp:lastModifiedBy>
  <cp:revision>5</cp:revision>
  <cp:lastPrinted>2006-06-21T10:05:00Z</cp:lastPrinted>
  <dcterms:created xsi:type="dcterms:W3CDTF">2019-09-09T18:17:00Z</dcterms:created>
  <dcterms:modified xsi:type="dcterms:W3CDTF">2019-09-10T00:50:00Z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