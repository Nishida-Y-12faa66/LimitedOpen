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6E8" w:rsidRPr="00817625" w:rsidRDefault="006536E8" w:rsidP="00833821">
      <w:pPr>
        <w:rPr>
          <w:sz w:val="28"/>
          <w:szCs w:val="28"/>
        </w:rPr>
      </w:pPr>
    </w:p>
    <w:p w:rsidR="00992730" w:rsidRDefault="00F56B6E" w:rsidP="0081762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３</w:t>
      </w:r>
      <w:r w:rsidR="00817625"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０</w:t>
      </w:r>
      <w:r w:rsidR="00817625">
        <w:rPr>
          <w:rFonts w:hint="eastAsia"/>
          <w:sz w:val="28"/>
          <w:szCs w:val="28"/>
        </w:rPr>
        <w:t xml:space="preserve">　</w:t>
      </w:r>
      <w:r>
        <w:rPr>
          <w:rFonts w:hint="eastAsia"/>
          <w:sz w:val="28"/>
          <w:szCs w:val="28"/>
        </w:rPr>
        <w:t>検索</w:t>
      </w: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3365AD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65733F51" wp14:editId="1150E6F0">
                <wp:simplePos x="0" y="0"/>
                <wp:positionH relativeFrom="column">
                  <wp:posOffset>8841740</wp:posOffset>
                </wp:positionH>
                <wp:positionV relativeFrom="paragraph">
                  <wp:posOffset>321146</wp:posOffset>
                </wp:positionV>
                <wp:extent cx="689610" cy="746760"/>
                <wp:effectExtent l="0" t="0" r="8890" b="15240"/>
                <wp:wrapNone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5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365AD" w:rsidRPr="00904BD1" w:rsidRDefault="003365AD" w:rsidP="003365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ガイド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4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65AD" w:rsidRDefault="003365AD" w:rsidP="003365AD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5.1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65AD" w:rsidRDefault="003365AD" w:rsidP="003365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733F51" id="Group 2" o:spid="_x0000_s1026" style="position:absolute;left:0;text-align:left;margin-left:696.2pt;margin-top:25.3pt;width:54.3pt;height:58.8pt;z-index:251724800" coordorigin="448,597" coordsize="84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">
                <v:roundrect id="AutoShape 3" o:spid="_x0000_s1027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">
                  <v:path arrowok="t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" filled="f">
                  <v:path arrowok="t"/>
                  <v:textbox inset="0,.5mm,0,0">
                    <w:txbxContent>
                      <w:p w:rsidR="003365AD" w:rsidRPr="00904BD1" w:rsidRDefault="003365AD" w:rsidP="003365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ガイド</w:t>
                        </w:r>
                      </w:p>
                    </w:txbxContent>
                  </v:textbox>
                </v:shape>
                <v:shape id="Text Box 5" o:spid="_x0000_s1029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365AD" w:rsidRDefault="003365AD" w:rsidP="003365AD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5.1</w:t>
                        </w:r>
                      </w:p>
                    </w:txbxContent>
                  </v:textbox>
                </v:shape>
                <v:shape id="Text Box 6" o:spid="_x0000_s1030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" filled="f" stroked="f">
                  <v:path arrowok="t"/>
                  <v:textbox inset="0,.6mm,0,0">
                    <w:txbxContent>
                      <w:p w:rsidR="003365AD" w:rsidRDefault="003365AD" w:rsidP="003365A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EA2D33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7A4A66" wp14:editId="0285013A">
                <wp:simplePos x="0" y="0"/>
                <wp:positionH relativeFrom="column">
                  <wp:posOffset>1870545</wp:posOffset>
                </wp:positionH>
                <wp:positionV relativeFrom="paragraph">
                  <wp:posOffset>371004</wp:posOffset>
                </wp:positionV>
                <wp:extent cx="1264285" cy="203200"/>
                <wp:effectExtent l="0" t="0" r="5715" b="0"/>
                <wp:wrapNone/>
                <wp:docPr id="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2D33" w:rsidRPr="00F25696" w:rsidRDefault="00EA2D33" w:rsidP="00EA2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商品検索結果</w:t>
                            </w:r>
                            <w:r w:rsidR="000370A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A4A66" id="Text Box 18" o:spid="_x0000_s1031" type="#_x0000_t202" style="position:absolute;left:0;text-align:left;margin-left:147.3pt;margin-top:29.2pt;width:99.55pt;height:1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" filled="f" stroked="f">
                <v:path arrowok="t"/>
                <v:textbox inset="0,.7mm,0,0">
                  <w:txbxContent>
                    <w:p w:rsidR="00EA2D33" w:rsidRPr="00F25696" w:rsidRDefault="00EA2D33" w:rsidP="00EA2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商品検索結果</w:t>
                      </w:r>
                      <w:r w:rsidR="000370AE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77C24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CF648C2" wp14:editId="3F5219C9">
                <wp:simplePos x="0" y="0"/>
                <wp:positionH relativeFrom="column">
                  <wp:posOffset>4553900</wp:posOffset>
                </wp:positionH>
                <wp:positionV relativeFrom="paragraph">
                  <wp:posOffset>187668</wp:posOffset>
                </wp:positionV>
                <wp:extent cx="1264285" cy="203200"/>
                <wp:effectExtent l="0" t="0" r="5715" b="0"/>
                <wp:wrapNone/>
                <wp:docPr id="1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77C24" w:rsidRPr="00F25696" w:rsidRDefault="00177C24" w:rsidP="00177C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</w:t>
                            </w:r>
                            <w:r w:rsidR="00EA2D3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検索結果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F648C2" id="_x0000_s1027" type="#_x0000_t202" style="position:absolute;left:0;text-align:left;margin-left:358.55pt;margin-top:14.8pt;width:99.55pt;height:1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" filled="f" stroked="f">
                <v:path arrowok="t"/>
                <v:textbox inset="0,.7mm,0,0">
                  <w:txbxContent>
                    <w:p w:rsidR="00177C24" w:rsidRPr="00F25696" w:rsidRDefault="00177C24" w:rsidP="00177C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</w:t>
                      </w:r>
                      <w:r w:rsidR="00EA2D33">
                        <w:rPr>
                          <w:rFonts w:hint="eastAsia"/>
                          <w:sz w:val="20"/>
                          <w:szCs w:val="20"/>
                        </w:rPr>
                        <w:t>検索結果</w:t>
                      </w:r>
                    </w:p>
                  </w:txbxContent>
                </v:textbox>
              </v:shape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5762058</wp:posOffset>
                </wp:positionH>
                <wp:positionV relativeFrom="paragraph">
                  <wp:posOffset>280755</wp:posOffset>
                </wp:positionV>
                <wp:extent cx="1095920" cy="232131"/>
                <wp:effectExtent l="0" t="0" r="9525" b="9525"/>
                <wp:wrapNone/>
                <wp:docPr id="71" name="グループ化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920" cy="232131"/>
                          <a:chOff x="0" y="0"/>
                          <a:chExt cx="1095920" cy="232131"/>
                        </a:xfrm>
                      </wpg:grpSpPr>
                      <wps:wsp>
                        <wps:cNvPr id="17" name="Text Box 28"/>
                        <wps:cNvSpPr txBox="1">
                          <a:spLocks/>
                        </wps:cNvSpPr>
                        <wps:spPr bwMode="auto">
                          <a:xfrm>
                            <a:off x="65315" y="0"/>
                            <a:ext cx="1030605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C736F" w:rsidRPr="00F25696" w:rsidRDefault="002B4DC3" w:rsidP="000C736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商品台帳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g:grpSp>
                        <wpg:cNvPr id="66" name="グループ化 66"/>
                        <wpg:cNvGrpSpPr/>
                        <wpg:grpSpPr>
                          <a:xfrm>
                            <a:off x="0" y="25121"/>
                            <a:ext cx="1094105" cy="207010"/>
                            <a:chOff x="0" y="0"/>
                            <a:chExt cx="1094105" cy="207589"/>
                          </a:xfrm>
                        </wpg:grpSpPr>
                        <wps:wsp>
                          <wps:cNvPr id="18" name="Freeform 29"/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094105" cy="20256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0 h 39"/>
                                <a:gd name="T2" fmla="*/ 0 w 156"/>
                                <a:gd name="T3" fmla="*/ 0 h 39"/>
                                <a:gd name="T4" fmla="*/ 0 w 156"/>
                                <a:gd name="T5" fmla="*/ 39 h 39"/>
                                <a:gd name="T6" fmla="*/ 156 w 156"/>
                                <a:gd name="T7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39">
                                  <a:moveTo>
                                    <a:pt x="15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56" y="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Line 30"/>
                          <wps:cNvCnPr>
                            <a:cxnSpLocks/>
                          </wps:cNvCnPr>
                          <wps:spPr bwMode="auto">
                            <a:xfrm>
                              <a:off x="65314" y="5024"/>
                              <a:ext cx="0" cy="202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グループ化 71" o:spid="_x0000_s1028" style="position:absolute;left:0;text-align:left;margin-left:453.7pt;margin-top:22.1pt;width:86.3pt;height:18.3pt;z-index:251663360" coordsize="10959,23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">
                <v:shape id="Text Box 28" o:spid="_x0000_s1029" type="#_x0000_t202" style="position:absolute;left:653;width:10306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" filled="f" stroked="f">
                  <v:path arrowok="t"/>
                  <v:textbox inset="1.5mm,.5mm,0,0">
                    <w:txbxContent>
                      <w:p w:rsidR="000C736F" w:rsidRPr="00F25696" w:rsidRDefault="002B4DC3" w:rsidP="000C736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商品台帳</w:t>
                        </w:r>
                      </w:p>
                    </w:txbxContent>
                  </v:textbox>
                </v:shape>
                <v:group id="グループ化 66" o:spid="_x0000_s1030" style="position:absolute;top:251;width:10941;height:2070" coordsize="10941,2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<v:shape id="Freeform 29" o:spid="_x0000_s1031" style="position:absolute;width:10941;height:2025;visibility:visible;mso-wrap-style:square;v-text-anchor:top" coordsize="156,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" path="m156,l,,,39r156,e" filled="f">
                    <v:path arrowok="t" o:connecttype="custom" o:connectlocs="1094105,0;0,0;0,202565;1094105,202565" o:connectangles="0,0,0,0"/>
                  </v:shape>
                  <v:line id="Line 30" o:spid="_x0000_s1032" style="position:absolute;visibility:visible;mso-wrap-style:square" from="653,50" to="653,20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">
                    <o:lock v:ext="edit" shapetype="f"/>
                  </v:line>
                </v:group>
              </v:group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1953840</wp:posOffset>
                </wp:positionH>
                <wp:positionV relativeFrom="paragraph">
                  <wp:posOffset>135559</wp:posOffset>
                </wp:positionV>
                <wp:extent cx="1264285" cy="184150"/>
                <wp:effectExtent l="0" t="0" r="5715" b="6350"/>
                <wp:wrapNone/>
                <wp:docPr id="1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A46FE" w:rsidRPr="00F25696" w:rsidRDefault="004B49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商品検索</w:t>
                            </w:r>
                            <w:r w:rsidR="00EA2D33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3.85pt;margin-top:10.65pt;width:99.55pt;height:14.5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" filled="f" stroked="f">
                <v:path arrowok="t"/>
                <v:textbox inset="0,.7mm,0,0">
                  <w:txbxContent>
                    <w:p w:rsidR="006A46FE" w:rsidRPr="00F25696" w:rsidRDefault="004B4900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商品検索</w:t>
                      </w:r>
                      <w:r w:rsidR="00EA2D33">
                        <w:rPr>
                          <w:rFonts w:hint="eastAsia"/>
                          <w:sz w:val="20"/>
                          <w:szCs w:val="20"/>
                        </w:rPr>
                        <w:t>データ</w:t>
                      </w:r>
                    </w:p>
                  </w:txbxContent>
                </v:textbox>
              </v:shape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688837</wp:posOffset>
                </wp:positionH>
                <wp:positionV relativeFrom="paragraph">
                  <wp:posOffset>330255</wp:posOffset>
                </wp:positionV>
                <wp:extent cx="2732681" cy="8062"/>
                <wp:effectExtent l="0" t="63500" r="0" b="68580"/>
                <wp:wrapNone/>
                <wp:docPr id="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732681" cy="806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A7462" id="Line 21" o:spid="_x0000_s1026" style="position:absolute;left:0;text-align:lef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5pt,26pt" to="269.4pt,2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">
                <v:stroke endarrow="block"/>
                <o:lock v:ext="edit" shapetype="f"/>
              </v:line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3425558</wp:posOffset>
                </wp:positionH>
                <wp:positionV relativeFrom="paragraph">
                  <wp:posOffset>69241</wp:posOffset>
                </wp:positionV>
                <wp:extent cx="689610" cy="746760"/>
                <wp:effectExtent l="0" t="0" r="0" b="2540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7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46FE" w:rsidRPr="00904BD1" w:rsidRDefault="002B4DC3" w:rsidP="006A46FE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2B4DC3" w:rsidP="006A46FE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34" style="position:absolute;left:0;text-align:left;margin-left:269.75pt;margin-top:5.45pt;width:54.3pt;height:58.8pt;z-index:251642880" coordorigin="448,597" coordsize="84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">
                <v:roundrect id="AutoShape 3" o:spid="_x0000_s1035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">
                  <v:path arrowok="t"/>
                </v:roundrect>
                <v:shape id="Text Box 4" o:spid="_x0000_s1036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" filled="f">
                  <v:path arrowok="t"/>
                  <v:textbox inset="0,.5mm,0,0">
                    <w:txbxContent>
                      <w:p w:rsidR="006A46FE" w:rsidRPr="00904BD1" w:rsidRDefault="002B4DC3" w:rsidP="006A46FE">
                        <w:pPr>
                          <w:jc w:val="center"/>
                          <w:rPr>
                            <w:rFonts w:hint="eastAsia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検索</w:t>
                        </w:r>
                      </w:p>
                    </w:txbxContent>
                  </v:textbox>
                </v:shape>
                <v:shape id="Text Box 5" o:spid="_x0000_s1037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:rsidR="006A46FE" w:rsidRDefault="002B4DC3" w:rsidP="006A46FE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3.1</w:t>
                        </w:r>
                      </w:p>
                    </w:txbxContent>
                  </v:textbox>
                </v:shape>
                <v:shape id="Text Box 6" o:spid="_x0000_s1038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" filled="f" stroked="f">
                  <v:path arrowok="t"/>
                  <v:textbox inset="0,.6mm,0,0">
                    <w:txbxContent>
                      <w:p w:rsidR="006A46FE" w:rsidRDefault="006A46FE" w:rsidP="006A46F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79040</wp:posOffset>
                </wp:positionH>
                <wp:positionV relativeFrom="paragraph">
                  <wp:posOffset>135958</wp:posOffset>
                </wp:positionV>
                <wp:extent cx="611505" cy="561340"/>
                <wp:effectExtent l="0" t="0" r="0" b="0"/>
                <wp:wrapNone/>
                <wp:docPr id="24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505" cy="561340"/>
                          <a:chOff x="615" y="655"/>
                          <a:chExt cx="88" cy="81"/>
                        </a:xfrm>
                      </wpg:grpSpPr>
                      <wps:wsp>
                        <wps:cNvPr id="25" name="Text Box 12"/>
                        <wps:cNvSpPr txBox="1">
                          <a:spLocks/>
                        </wps:cNvSpPr>
                        <wps:spPr bwMode="auto">
                          <a:xfrm>
                            <a:off x="615" y="655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13"/>
                        <wps:cNvSpPr txBox="1">
                          <a:spLocks/>
                        </wps:cNvSpPr>
                        <wps:spPr bwMode="auto">
                          <a:xfrm>
                            <a:off x="625" y="663"/>
                            <a:ext cx="78" cy="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A46FE" w:rsidRDefault="006A46FE" w:rsidP="006A46F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顧客</w:t>
                              </w:r>
                            </w:p>
                          </w:txbxContent>
                        </wps:txbx>
                        <wps:bodyPr rot="0" vert="horz" wrap="square" lIns="0" tIns="7452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39" style="position:absolute;left:0;text-align:left;margin-left:6.2pt;margin-top:10.7pt;width:48.15pt;height:44.2pt;z-index:251643904" coordorigin="615,655" coordsize="88,8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">
                <v:shape id="Text Box 12" o:spid="_x0000_s1040" type="#_x0000_t202" style="position:absolute;left:615;top:655;width:78;height: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">
                  <v:path arrowok="t"/>
                  <v:textbox>
                    <w:txbxContent>
                      <w:p w:rsidR="006A46FE" w:rsidRDefault="006A46FE" w:rsidP="006A46FE"/>
                    </w:txbxContent>
                  </v:textbox>
                </v:shape>
                <v:shape id="Text Box 13" o:spid="_x0000_s1041" type="#_x0000_t202" style="position:absolute;left:625;top:663;width:78;height: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">
                  <v:path arrowok="t"/>
                  <v:textbox inset="0,2.07mm,0,0">
                    <w:txbxContent>
                      <w:p w:rsidR="006A46FE" w:rsidRDefault="006A46FE" w:rsidP="006A46F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顧客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3365AD" w:rsidP="00992730">
      <w:pPr>
        <w:rPr>
          <w:sz w:val="28"/>
          <w:szCs w:val="28"/>
        </w:rPr>
      </w:pPr>
      <w:r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A3B2A0" wp14:editId="41086829">
                <wp:simplePos x="0" y="0"/>
                <wp:positionH relativeFrom="column">
                  <wp:posOffset>6864985</wp:posOffset>
                </wp:positionH>
                <wp:positionV relativeFrom="paragraph">
                  <wp:posOffset>117171</wp:posOffset>
                </wp:positionV>
                <wp:extent cx="1574165" cy="203200"/>
                <wp:effectExtent l="0" t="0" r="635" b="0"/>
                <wp:wrapNone/>
                <wp:docPr id="8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416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65AD" w:rsidRPr="00F25696" w:rsidRDefault="003365AD" w:rsidP="003365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ガイド検索条件データ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A3B2A0" id="_x0000_s1047" type="#_x0000_t202" style="position:absolute;left:0;text-align:left;margin-left:540.55pt;margin-top:9.25pt;width:123.95pt;height:16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" filled="f" stroked="f">
                <v:path arrowok="t"/>
                <v:textbox inset="0,.7mm,0,0">
                  <w:txbxContent>
                    <w:p w:rsidR="003365AD" w:rsidRPr="00F25696" w:rsidRDefault="003365AD" w:rsidP="003365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ド検索条件データ</w:t>
                      </w:r>
                    </w:p>
                  </w:txbxContent>
                </v:textbox>
              </v:shape>
            </w:pict>
          </mc:Fallback>
        </mc:AlternateContent>
      </w:r>
      <w:r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69E7A2D" wp14:editId="48C1DE6C">
                <wp:simplePos x="0" y="0"/>
                <wp:positionH relativeFrom="column">
                  <wp:posOffset>6928485</wp:posOffset>
                </wp:positionH>
                <wp:positionV relativeFrom="paragraph">
                  <wp:posOffset>320979</wp:posOffset>
                </wp:positionV>
                <wp:extent cx="1510665" cy="203200"/>
                <wp:effectExtent l="0" t="0" r="635" b="0"/>
                <wp:wrapNone/>
                <wp:docPr id="9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65AD" w:rsidRPr="00F25696" w:rsidRDefault="003365AD" w:rsidP="003365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ガイド検索結果情報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9E7A2D" id="_x0000_s1048" type="#_x0000_t202" style="position:absolute;left:0;text-align:left;margin-left:545.55pt;margin-top:25.25pt;width:118.95pt;height:16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" filled="f" stroked="f">
                <v:path arrowok="t"/>
                <v:textbox inset="0,.7mm,0,0">
                  <w:txbxContent>
                    <w:p w:rsidR="003365AD" w:rsidRPr="00F25696" w:rsidRDefault="003365AD" w:rsidP="003365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ガイド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検索結果情報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4315377</wp:posOffset>
                </wp:positionH>
                <wp:positionV relativeFrom="paragraph">
                  <wp:posOffset>320040</wp:posOffset>
                </wp:positionV>
                <wp:extent cx="4524292" cy="7951"/>
                <wp:effectExtent l="0" t="0" r="22860" b="17780"/>
                <wp:wrapNone/>
                <wp:docPr id="64" name="直線コネク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4292" cy="7951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A141A" id="直線コネクタ 64" o:spid="_x0000_s1026" style="position:absolute;left:0;text-align:lef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25.2pt" to="696.05pt,25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&#13;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D13332" wp14:editId="1EA5E2C0">
                <wp:simplePos x="0" y="0"/>
                <wp:positionH relativeFrom="column">
                  <wp:posOffset>4315267</wp:posOffset>
                </wp:positionH>
                <wp:positionV relativeFrom="paragraph">
                  <wp:posOffset>324790</wp:posOffset>
                </wp:positionV>
                <wp:extent cx="0" cy="371364"/>
                <wp:effectExtent l="63500" t="0" r="38100" b="35560"/>
                <wp:wrapNone/>
                <wp:docPr id="63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0" cy="371364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94C47" id="Line 21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25.55pt" to="339.8pt,5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">
                <v:stroke endarrow="block"/>
                <o:lock v:ext="edit" shapetype="f"/>
              </v:line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09C4A5" wp14:editId="35C9F4E3">
                <wp:simplePos x="0" y="0"/>
                <wp:positionH relativeFrom="column">
                  <wp:posOffset>4112372</wp:posOffset>
                </wp:positionH>
                <wp:positionV relativeFrom="paragraph">
                  <wp:posOffset>41088</wp:posOffset>
                </wp:positionV>
                <wp:extent cx="1651000" cy="0"/>
                <wp:effectExtent l="25400" t="63500" r="0" b="76200"/>
                <wp:wrapNone/>
                <wp:docPr id="7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FC1BF" id="Line 21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pt,3.25pt" to="453.8pt,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">
                <v:stroke endarrow="block"/>
                <o:lock v:ext="edit" shapetype="f"/>
              </v:line>
            </w:pict>
          </mc:Fallback>
        </mc:AlternateContent>
      </w:r>
      <w:r w:rsidR="00FA663C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111BFD" wp14:editId="076B7049">
                <wp:simplePos x="0" y="0"/>
                <wp:positionH relativeFrom="column">
                  <wp:posOffset>685165</wp:posOffset>
                </wp:positionH>
                <wp:positionV relativeFrom="paragraph">
                  <wp:posOffset>185254</wp:posOffset>
                </wp:positionV>
                <wp:extent cx="2736380" cy="0"/>
                <wp:effectExtent l="25400" t="63500" r="0" b="76200"/>
                <wp:wrapNone/>
                <wp:docPr id="7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7363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CACC2D" id="Line 21" o:spid="_x0000_s1026" style="position:absolute;left:0;text-align:lef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95pt,14.6pt" to="269.4pt,1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">
                <v:stroke endarrow="block"/>
                <o:lock v:ext="edit" shapetype="f"/>
              </v:line>
            </w:pict>
          </mc:Fallback>
        </mc:AlternateContent>
      </w:r>
    </w:p>
    <w:p w:rsidR="00992730" w:rsidRPr="00992730" w:rsidRDefault="00C16069" w:rsidP="0099273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51424" behindDoc="0" locked="0" layoutInCell="1" allowOverlap="1" wp14:anchorId="6F25C645" wp14:editId="173428A6">
                <wp:simplePos x="0" y="0"/>
                <wp:positionH relativeFrom="column">
                  <wp:posOffset>4015196</wp:posOffset>
                </wp:positionH>
                <wp:positionV relativeFrom="paragraph">
                  <wp:posOffset>299665</wp:posOffset>
                </wp:positionV>
                <wp:extent cx="689610" cy="746760"/>
                <wp:effectExtent l="0" t="0" r="0" b="2540"/>
                <wp:wrapNone/>
                <wp:docPr id="9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97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C16069" w:rsidRPr="00904BD1" w:rsidRDefault="00C16069" w:rsidP="00C16069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D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99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069" w:rsidRDefault="00C16069" w:rsidP="00C16069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3.1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16069" w:rsidRDefault="00C16069" w:rsidP="00C16069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25C645" id="_x0000_s1049" style="position:absolute;left:0;text-align:left;margin-left:316.15pt;margin-top:23.6pt;width:54.3pt;height:58.8pt;z-index:251751424" coordorigin="448,597" coordsize="84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">
                <v:roundrect id="AutoShape 3" o:spid="_x0000_s1050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">
                  <v:path arrowok="t"/>
                </v:roundrect>
                <v:shape id="Text Box 4" o:spid="_x0000_s1051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" filled="f">
                  <v:path arrowok="t"/>
                  <v:textbox inset="0,.5mm,0,0">
                    <w:txbxContent>
                      <w:p w:rsidR="00C16069" w:rsidRPr="00904BD1" w:rsidRDefault="00C16069" w:rsidP="00C16069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D</w:t>
                        </w:r>
                        <w:r>
                          <w:rPr>
                            <w:sz w:val="20"/>
                            <w:szCs w:val="20"/>
                          </w:rPr>
                          <w:t>B</w:t>
                        </w: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検索</w:t>
                        </w:r>
                      </w:p>
                    </w:txbxContent>
                  </v:textbox>
                </v:shape>
                <v:shape id="Text Box 5" o:spid="_x0000_s1052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C16069" w:rsidRDefault="00C16069" w:rsidP="00C16069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3.1</w:t>
                        </w:r>
                      </w:p>
                    </w:txbxContent>
                  </v:textbox>
                </v:shape>
                <v:shape id="Text Box 6" o:spid="_x0000_s1053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" filled="f" stroked="f">
                  <v:path arrowok="t"/>
                  <v:textbox inset="0,.6mm,0,0">
                    <w:txbxContent>
                      <w:p w:rsidR="00C16069" w:rsidRDefault="00C16069" w:rsidP="00C16069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365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4506208</wp:posOffset>
                </wp:positionH>
                <wp:positionV relativeFrom="paragraph">
                  <wp:posOffset>122859</wp:posOffset>
                </wp:positionV>
                <wp:extent cx="0" cy="198120"/>
                <wp:effectExtent l="0" t="0" r="12700" b="17780"/>
                <wp:wrapNone/>
                <wp:docPr id="67" name="直線コネクタ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7E7D7" id="直線コネクタ 67" o:spid="_x0000_s1026" style="position:absolute;left:0;text-align:lef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9.65pt" to="354.8pt,25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" strokecolor="black [3213]">
                <v:stroke joinstyle="miter"/>
              </v:line>
            </w:pict>
          </mc:Fallback>
        </mc:AlternateContent>
      </w:r>
      <w:r w:rsidR="003365AD"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042DF0B" wp14:editId="00738BD5">
                <wp:simplePos x="0" y="0"/>
                <wp:positionH relativeFrom="column">
                  <wp:posOffset>4506209</wp:posOffset>
                </wp:positionH>
                <wp:positionV relativeFrom="paragraph">
                  <wp:posOffset>122748</wp:posOffset>
                </wp:positionV>
                <wp:extent cx="4332826" cy="0"/>
                <wp:effectExtent l="0" t="63500" r="0" b="76200"/>
                <wp:wrapNone/>
                <wp:docPr id="65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3328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24956" id="Line 21" o:spid="_x0000_s1026" style="position:absolute;left:0;text-align:lef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8pt,9.65pt" to="695.95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">
                <v:stroke endarrow="block"/>
                <o:lock v:ext="edit" shapetype="f"/>
              </v:line>
            </w:pict>
          </mc:Fallback>
        </mc:AlternateContent>
      </w:r>
    </w:p>
    <w:p w:rsidR="00992730" w:rsidRPr="00992730" w:rsidRDefault="00D16B79" w:rsidP="00992730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4864" behindDoc="1" locked="0" layoutInCell="1" allowOverlap="1" wp14:anchorId="3D09E473" wp14:editId="3F8DD2B0">
                <wp:simplePos x="0" y="0"/>
                <wp:positionH relativeFrom="column">
                  <wp:posOffset>6367689</wp:posOffset>
                </wp:positionH>
                <wp:positionV relativeFrom="paragraph">
                  <wp:posOffset>222185</wp:posOffset>
                </wp:positionV>
                <wp:extent cx="1442992" cy="206913"/>
                <wp:effectExtent l="0" t="0" r="5080" b="9525"/>
                <wp:wrapNone/>
                <wp:docPr id="86" name="グループ化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2992" cy="206913"/>
                          <a:chOff x="-12640" y="24980"/>
                          <a:chExt cx="1444235" cy="207151"/>
                        </a:xfrm>
                      </wpg:grpSpPr>
                      <wps:wsp>
                        <wps:cNvPr id="87" name="Text Box 28"/>
                        <wps:cNvSpPr txBox="1">
                          <a:spLocks/>
                        </wps:cNvSpPr>
                        <wps:spPr bwMode="auto">
                          <a:xfrm>
                            <a:off x="58178" y="30131"/>
                            <a:ext cx="1373417" cy="196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7C24" w:rsidRPr="00F25696" w:rsidRDefault="00D16B79" w:rsidP="00177C24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ガイドヘルプ</w:t>
                              </w:r>
                              <w:r w:rsidR="00177C24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台帳</w:t>
                              </w:r>
                            </w:p>
                          </w:txbxContent>
                        </wps:txbx>
                        <wps:bodyPr rot="0" vert="horz" wrap="square" lIns="54000" tIns="18000" rIns="0" bIns="0" anchor="t" anchorCtr="0" upright="1">
                          <a:noAutofit/>
                        </wps:bodyPr>
                      </wps:wsp>
                      <wpg:grpSp>
                        <wpg:cNvPr id="88" name="グループ化 88"/>
                        <wpg:cNvGrpSpPr/>
                        <wpg:grpSpPr>
                          <a:xfrm>
                            <a:off x="-12640" y="24980"/>
                            <a:ext cx="1094105" cy="207151"/>
                            <a:chOff x="-12640" y="-141"/>
                            <a:chExt cx="1094105" cy="207730"/>
                          </a:xfrm>
                        </wpg:grpSpPr>
                        <wps:wsp>
                          <wps:cNvPr id="89" name="Freeform 29"/>
                          <wps:cNvSpPr>
                            <a:spLocks/>
                          </wps:cNvSpPr>
                          <wps:spPr bwMode="auto">
                            <a:xfrm>
                              <a:off x="-12640" y="-141"/>
                              <a:ext cx="1094105" cy="20256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0 h 39"/>
                                <a:gd name="T2" fmla="*/ 0 w 156"/>
                                <a:gd name="T3" fmla="*/ 0 h 39"/>
                                <a:gd name="T4" fmla="*/ 0 w 156"/>
                                <a:gd name="T5" fmla="*/ 39 h 39"/>
                                <a:gd name="T6" fmla="*/ 156 w 156"/>
                                <a:gd name="T7" fmla="*/ 39 h 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56" h="39">
                                  <a:moveTo>
                                    <a:pt x="156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"/>
                                  </a:lnTo>
                                  <a:lnTo>
                                    <a:pt x="156" y="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16B79" w:rsidRDefault="00D16B79" w:rsidP="00D16B79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Line 30"/>
                          <wps:cNvCnPr>
                            <a:cxnSpLocks/>
                          </wps:cNvCnPr>
                          <wps:spPr bwMode="auto">
                            <a:xfrm>
                              <a:off x="65314" y="5024"/>
                              <a:ext cx="0" cy="20256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9E473" id="グループ化 86" o:spid="_x0000_s1054" style="position:absolute;left:0;text-align:left;margin-left:501.4pt;margin-top:17.5pt;width:113.6pt;height:16.3pt;z-index:-251631616;mso-width-relative:margin;mso-height-relative:margin" coordorigin="-126,249" coordsize="14442,207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">
                <v:shape id="Text Box 28" o:spid="_x0000_s1055" type="#_x0000_t202" style="position:absolute;left:581;top:301;width:13734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" filled="f" stroked="f">
                  <v:path arrowok="t"/>
                  <v:textbox inset="1.5mm,.5mm,0,0">
                    <w:txbxContent>
                      <w:p w:rsidR="00177C24" w:rsidRPr="00F25696" w:rsidRDefault="00D16B79" w:rsidP="00177C24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ガイドヘルプ</w:t>
                        </w:r>
                        <w:r w:rsidR="00177C24">
                          <w:rPr>
                            <w:rFonts w:hint="eastAsia"/>
                            <w:sz w:val="20"/>
                            <w:szCs w:val="20"/>
                          </w:rPr>
                          <w:t>台帳</w:t>
                        </w:r>
                      </w:p>
                    </w:txbxContent>
                  </v:textbox>
                </v:shape>
                <v:group id="グループ化 88" o:spid="_x0000_s1056" style="position:absolute;left:-126;top:249;width:10940;height:2072" coordorigin="-126,-1" coordsize="10941,20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Freeform 29" o:spid="_x0000_s1057" style="position:absolute;left:-126;top:-1;width:10940;height:2025;visibility:visible;mso-wrap-style:square;v-text-anchor:top" coordsize="156,39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" adj="-11796480,,5400" path="m156,l,,,39r156,e" filled="f">
                    <v:stroke joinstyle="round"/>
                    <v:formulas/>
                    <v:path arrowok="t" o:connecttype="custom" o:connectlocs="1094105,0;0,0;0,202565;1094105,202565" o:connectangles="0,0,0,0" textboxrect="0,0,156,39"/>
                    <v:textbox>
                      <w:txbxContent>
                        <w:p w:rsidR="00D16B79" w:rsidRDefault="00D16B79" w:rsidP="00D16B79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</v:shape>
                  <v:line id="Line 30" o:spid="_x0000_s1058" style="position:absolute;visibility:visible;mso-wrap-style:square" from="653,50" to="653,20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">
                    <o:lock v:ext="edit" shapetype="f"/>
                  </v:line>
                </v:group>
              </v:group>
            </w:pict>
          </mc:Fallback>
        </mc:AlternateContent>
      </w:r>
      <w:r w:rsidR="003365AD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53292E" wp14:editId="2B5FA4D3">
                <wp:simplePos x="0" y="0"/>
                <wp:positionH relativeFrom="column">
                  <wp:posOffset>4717553</wp:posOffset>
                </wp:positionH>
                <wp:positionV relativeFrom="paragraph">
                  <wp:posOffset>297180</wp:posOffset>
                </wp:positionV>
                <wp:extent cx="1651000" cy="0"/>
                <wp:effectExtent l="25400" t="63500" r="0" b="76200"/>
                <wp:wrapNone/>
                <wp:docPr id="9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2F998" id="Line 21" o:spid="_x0000_s1026" style="position:absolute;left:0;text-align:lef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45pt,23.4pt" to="501.45pt,2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">
                <v:stroke endarrow="block"/>
                <o:lock v:ext="edit" shapetype="f"/>
              </v:line>
            </w:pict>
          </mc:Fallback>
        </mc:AlternateContent>
      </w:r>
      <w:r w:rsidR="003365AD"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76FDE6" wp14:editId="00F72737">
                <wp:simplePos x="0" y="0"/>
                <wp:positionH relativeFrom="column">
                  <wp:posOffset>4951785</wp:posOffset>
                </wp:positionH>
                <wp:positionV relativeFrom="paragraph">
                  <wp:posOffset>87050</wp:posOffset>
                </wp:positionV>
                <wp:extent cx="1264285" cy="203200"/>
                <wp:effectExtent l="0" t="0" r="5715" b="0"/>
                <wp:wrapNone/>
                <wp:docPr id="2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2642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2D33" w:rsidRPr="00F25696" w:rsidRDefault="00EA2D33" w:rsidP="00EA2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キーワード検索結果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FDE6" id="_x0000_s1059" type="#_x0000_t202" style="position:absolute;left:0;text-align:left;margin-left:389.9pt;margin-top:6.85pt;width:99.55pt;height:1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" filled="f" stroked="f">
                <v:path arrowok="t"/>
                <v:textbox inset="0,.7mm,0,0">
                  <w:txbxContent>
                    <w:p w:rsidR="00EA2D33" w:rsidRPr="00F25696" w:rsidRDefault="00EA2D33" w:rsidP="00EA2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キーワード検索結果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  <w:lang w:eastAsia="zh-CN"/>
        </w:rPr>
        <w:t>v</w:t>
      </w:r>
    </w:p>
    <w:p w:rsidR="00992730" w:rsidRPr="00992730" w:rsidRDefault="003365AD" w:rsidP="00992730">
      <w:pPr>
        <w:rPr>
          <w:sz w:val="28"/>
          <w:szCs w:val="28"/>
        </w:rPr>
      </w:pPr>
      <w:r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8F2439" wp14:editId="686D63CA">
                <wp:simplePos x="0" y="0"/>
                <wp:positionH relativeFrom="column">
                  <wp:posOffset>6868740</wp:posOffset>
                </wp:positionH>
                <wp:positionV relativeFrom="paragraph">
                  <wp:posOffset>313664</wp:posOffset>
                </wp:positionV>
                <wp:extent cx="1510665" cy="203200"/>
                <wp:effectExtent l="0" t="0" r="635" b="0"/>
                <wp:wrapNone/>
                <wp:docPr id="9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1066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65AD" w:rsidRPr="00F25696" w:rsidRDefault="003365AD" w:rsidP="003365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ヘルプ検索結果情報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8F2439" id="_x0000_s1062" type="#_x0000_t202" style="position:absolute;left:0;text-align:left;margin-left:540.85pt;margin-top:24.7pt;width:118.95pt;height:16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" filled="f" stroked="f">
                <v:path arrowok="t"/>
                <v:textbox inset="0,.7mm,0,0">
                  <w:txbxContent>
                    <w:p w:rsidR="003365AD" w:rsidRPr="00F25696" w:rsidRDefault="003365AD" w:rsidP="003365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検索結果情報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ADB148" wp14:editId="3676D56C">
                <wp:simplePos x="0" y="0"/>
                <wp:positionH relativeFrom="column">
                  <wp:posOffset>4315266</wp:posOffset>
                </wp:positionH>
                <wp:positionV relativeFrom="paragraph">
                  <wp:posOffset>334340</wp:posOffset>
                </wp:positionV>
                <wp:extent cx="8061" cy="395688"/>
                <wp:effectExtent l="63500" t="25400" r="43180" b="10795"/>
                <wp:wrapNone/>
                <wp:docPr id="6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 flipV="1">
                          <a:off x="0" y="0"/>
                          <a:ext cx="8061" cy="395688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19871" id="Line 21" o:spid="_x0000_s1026" style="position:absolute;left:0;text-align:lef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9.8pt,26.35pt" to="340.45pt,5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&#13;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D6E483B" wp14:editId="0AD6081B">
                <wp:simplePos x="0" y="0"/>
                <wp:positionH relativeFrom="column">
                  <wp:posOffset>4507285</wp:posOffset>
                </wp:positionH>
                <wp:positionV relativeFrom="paragraph">
                  <wp:posOffset>335363</wp:posOffset>
                </wp:positionV>
                <wp:extent cx="0" cy="198120"/>
                <wp:effectExtent l="0" t="0" r="12700" b="1778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F483F" id="直線コネクタ 70" o:spid="_x0000_s1026" style="position:absolute;left:0;text-align:lef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26.4pt" to="354.9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" strokecolor="black [3213]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21094243" wp14:editId="7B3FD855">
                <wp:simplePos x="0" y="0"/>
                <wp:positionH relativeFrom="column">
                  <wp:posOffset>8840470</wp:posOffset>
                </wp:positionH>
                <wp:positionV relativeFrom="paragraph">
                  <wp:posOffset>269196</wp:posOffset>
                </wp:positionV>
                <wp:extent cx="689610" cy="746760"/>
                <wp:effectExtent l="0" t="0" r="8890" b="15240"/>
                <wp:wrapNone/>
                <wp:docPr id="1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20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3365AD" w:rsidRPr="00904BD1" w:rsidRDefault="003365AD" w:rsidP="003365AD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ヘルプ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22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65AD" w:rsidRDefault="003365AD" w:rsidP="003365AD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5.2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365AD" w:rsidRDefault="003365AD" w:rsidP="003365A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094243" id="_x0000_s1061" style="position:absolute;left:0;text-align:left;margin-left:696.1pt;margin-top:21.2pt;width:54.3pt;height:58.8pt;z-index:251726848" coordorigin="448,597" coordsize="84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">
                <v:roundrect id="AutoShape 3" o:spid="_x0000_s1062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">
                  <v:path arrowok="t"/>
                </v:roundrect>
                <v:shape id="Text Box 4" o:spid="_x0000_s1063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" filled="f">
                  <v:path arrowok="t"/>
                  <v:textbox inset="0,.5mm,0,0">
                    <w:txbxContent>
                      <w:p w:rsidR="003365AD" w:rsidRPr="00904BD1" w:rsidRDefault="003365AD" w:rsidP="003365A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ヘルプ</w:t>
                        </w:r>
                      </w:p>
                    </w:txbxContent>
                  </v:textbox>
                </v:shape>
                <v:shape id="Text Box 5" o:spid="_x0000_s1064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" filled="f" stroked="f">
                  <v:path arrowok="t"/>
                  <v:textbox inset="0,0,0,0">
                    <w:txbxContent>
                      <w:p w:rsidR="003365AD" w:rsidRDefault="003365AD" w:rsidP="003365AD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5.2</w:t>
                        </w:r>
                      </w:p>
                    </w:txbxContent>
                  </v:textbox>
                </v:shape>
                <v:shape id="Text Box 6" o:spid="_x0000_s1065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" filled="f" stroked="f">
                  <v:path arrowok="t"/>
                  <v:textbox inset="0,.6mm,0,0">
                    <w:txbxContent>
                      <w:p w:rsidR="003365AD" w:rsidRDefault="003365AD" w:rsidP="003365A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3365AD" w:rsidP="00992730">
      <w:pPr>
        <w:rPr>
          <w:sz w:val="28"/>
          <w:szCs w:val="28"/>
        </w:rPr>
      </w:pPr>
      <w:r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570B360" wp14:editId="3F9E3361">
                <wp:simplePos x="0" y="0"/>
                <wp:positionH relativeFrom="column">
                  <wp:posOffset>6852735</wp:posOffset>
                </wp:positionH>
                <wp:positionV relativeFrom="paragraph">
                  <wp:posOffset>155685</wp:posOffset>
                </wp:positionV>
                <wp:extent cx="1574165" cy="203200"/>
                <wp:effectExtent l="0" t="0" r="635" b="0"/>
                <wp:wrapNone/>
                <wp:docPr id="9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57416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3365AD" w:rsidRPr="00F25696" w:rsidRDefault="003365AD" w:rsidP="003365A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ヘルプ検索条件データ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70B360" id="_x0000_s1068" type="#_x0000_t202" style="position:absolute;left:0;text-align:left;margin-left:539.6pt;margin-top:12.25pt;width:123.95pt;height:16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" filled="f" stroked="f">
                <v:path arrowok="t"/>
                <v:textbox inset="0,.7mm,0,0">
                  <w:txbxContent>
                    <w:p w:rsidR="003365AD" w:rsidRPr="00F25696" w:rsidRDefault="003365AD" w:rsidP="003365A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ヘルプ</w:t>
                      </w:r>
                      <w:r>
                        <w:rPr>
                          <w:rFonts w:hint="eastAsia"/>
                          <w:sz w:val="20"/>
                          <w:szCs w:val="20"/>
                        </w:rPr>
                        <w:t>検索条件データ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38F124" wp14:editId="5B87B0CB">
                <wp:simplePos x="0" y="0"/>
                <wp:positionH relativeFrom="column">
                  <wp:posOffset>4323080</wp:posOffset>
                </wp:positionH>
                <wp:positionV relativeFrom="paragraph">
                  <wp:posOffset>350216</wp:posOffset>
                </wp:positionV>
                <wp:extent cx="4523740" cy="7620"/>
                <wp:effectExtent l="0" t="0" r="22860" b="17780"/>
                <wp:wrapNone/>
                <wp:docPr id="69" name="直線コネクタ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23740" cy="762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CF21EE" id="直線コネクタ 69" o:spid="_x0000_s1026" style="position:absolute;left:0;text-align:lef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4pt,27.6pt" to="696.6pt,28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" strokecolor="black [3213]">
                <v:stroke joinstyle="miter"/>
              </v:line>
            </w:pict>
          </mc:Fallback>
        </mc:AlternateContent>
      </w:r>
      <w:r w:rsidRPr="0079760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90D940" wp14:editId="2EEB5168">
                <wp:simplePos x="0" y="0"/>
                <wp:positionH relativeFrom="column">
                  <wp:posOffset>4515540</wp:posOffset>
                </wp:positionH>
                <wp:positionV relativeFrom="paragraph">
                  <wp:posOffset>160353</wp:posOffset>
                </wp:positionV>
                <wp:extent cx="4332826" cy="0"/>
                <wp:effectExtent l="0" t="63500" r="0" b="76200"/>
                <wp:wrapNone/>
                <wp:docPr id="8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4332826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64969" id="Line 21" o:spid="_x0000_s1026" style="position:absolute;left:0;text-align:lef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5pt,12.65pt" to="696.7pt,12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">
                <v:stroke endarrow="block"/>
                <o:lock v:ext="edit" shapetype="f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3469640</wp:posOffset>
                </wp:positionH>
                <wp:positionV relativeFrom="paragraph">
                  <wp:posOffset>273381</wp:posOffset>
                </wp:positionV>
                <wp:extent cx="3432175" cy="746760"/>
                <wp:effectExtent l="0" t="0" r="9525" b="15240"/>
                <wp:wrapNone/>
                <wp:docPr id="116" name="グループ化 1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2175" cy="746760"/>
                          <a:chOff x="0" y="0"/>
                          <a:chExt cx="3432720" cy="746760"/>
                        </a:xfrm>
                      </wpg:grpSpPr>
                      <wpg:grpSp>
                        <wpg:cNvPr id="105" name="Group 2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89610" cy="746760"/>
                            <a:chOff x="448" y="597"/>
                            <a:chExt cx="84" cy="97"/>
                          </a:xfrm>
                        </wpg:grpSpPr>
                        <wps:wsp>
                          <wps:cNvPr id="106" name="AutoShape 3"/>
                          <wps:cNvSpPr>
                            <a:spLocks/>
                          </wps:cNvSpPr>
                          <wps:spPr bwMode="auto">
                            <a:xfrm>
                              <a:off x="448" y="597"/>
                              <a:ext cx="84" cy="97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Text Box 4"/>
                          <wps:cNvSpPr txBox="1">
                            <a:spLocks/>
                          </wps:cNvSpPr>
                          <wps:spPr bwMode="auto">
                            <a:xfrm>
                              <a:off x="448" y="631"/>
                              <a:ext cx="84" cy="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77C24" w:rsidRPr="00904BD1" w:rsidRDefault="00177C24" w:rsidP="00177C2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D</w: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検索</w:t>
                                </w:r>
                              </w:p>
                            </w:txbxContent>
                          </wps:txbx>
                          <wps:bodyPr rot="0" vert="horz" wrap="square" lIns="0" tIns="18000" rIns="0" bIns="0" anchor="t" anchorCtr="0" upright="1">
                            <a:noAutofit/>
                          </wps:bodyPr>
                        </wps:wsp>
                        <wps:wsp>
                          <wps:cNvPr id="108" name="Text Box 5"/>
                          <wps:cNvSpPr txBox="1">
                            <a:spLocks/>
                          </wps:cNvSpPr>
                          <wps:spPr bwMode="auto">
                            <a:xfrm>
                              <a:off x="448" y="600"/>
                              <a:ext cx="84" cy="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7C24" w:rsidRDefault="00177C24" w:rsidP="00177C24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</w:rPr>
                                  <w:t>3.1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Text Box 6"/>
                          <wps:cNvSpPr txBox="1">
                            <a:spLocks/>
                          </wps:cNvSpPr>
                          <wps:spPr bwMode="auto">
                            <a:xfrm>
                              <a:off x="448" y="662"/>
                              <a:ext cx="84" cy="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7C24" w:rsidRDefault="00177C24" w:rsidP="00177C2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0" tIns="2160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10" name="グループ化 110"/>
                        <wpg:cNvGrpSpPr/>
                        <wpg:grpSpPr>
                          <a:xfrm>
                            <a:off x="2336800" y="218831"/>
                            <a:ext cx="1095920" cy="232131"/>
                            <a:chOff x="0" y="0"/>
                            <a:chExt cx="1095920" cy="232131"/>
                          </a:xfrm>
                        </wpg:grpSpPr>
                        <wps:wsp>
                          <wps:cNvPr id="111" name="Text Box 28"/>
                          <wps:cNvSpPr txBox="1">
                            <a:spLocks/>
                          </wps:cNvSpPr>
                          <wps:spPr bwMode="auto">
                            <a:xfrm>
                              <a:off x="65315" y="0"/>
                              <a:ext cx="1030605" cy="19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7C24" w:rsidRPr="00F25696" w:rsidRDefault="00177C24" w:rsidP="00177C24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商品台帳</w:t>
                                </w:r>
                              </w:p>
                            </w:txbxContent>
                          </wps:txbx>
                          <wps:bodyPr rot="0" vert="horz" wrap="square" lIns="54000" tIns="18000" rIns="0" bIns="0" anchor="t" anchorCtr="0" upright="1">
                            <a:noAutofit/>
                          </wps:bodyPr>
                        </wps:wsp>
                        <wpg:grpSp>
                          <wpg:cNvPr id="112" name="グループ化 112"/>
                          <wpg:cNvGrpSpPr/>
                          <wpg:grpSpPr>
                            <a:xfrm>
                              <a:off x="0" y="25121"/>
                              <a:ext cx="1094105" cy="207010"/>
                              <a:chOff x="0" y="0"/>
                              <a:chExt cx="1094105" cy="207589"/>
                            </a:xfrm>
                          </wpg:grpSpPr>
                          <wps:wsp>
                            <wps:cNvPr id="113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4105" cy="202565"/>
                              </a:xfrm>
                              <a:custGeom>
                                <a:avLst/>
                                <a:gdLst>
                                  <a:gd name="T0" fmla="*/ 156 w 156"/>
                                  <a:gd name="T1" fmla="*/ 0 h 39"/>
                                  <a:gd name="T2" fmla="*/ 0 w 156"/>
                                  <a:gd name="T3" fmla="*/ 0 h 39"/>
                                  <a:gd name="T4" fmla="*/ 0 w 156"/>
                                  <a:gd name="T5" fmla="*/ 39 h 39"/>
                                  <a:gd name="T6" fmla="*/ 156 w 156"/>
                                  <a:gd name="T7" fmla="*/ 39 h 3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56" h="39">
                                    <a:moveTo>
                                      <a:pt x="15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39"/>
                                    </a:lnTo>
                                    <a:lnTo>
                                      <a:pt x="156" y="3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Line 30"/>
                            <wps:cNvCnPr>
                              <a:cxnSpLocks/>
                            </wps:cNvCnPr>
                            <wps:spPr bwMode="auto">
                              <a:xfrm>
                                <a:off x="65314" y="5024"/>
                                <a:ext cx="0" cy="2025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15" name="Line 21"/>
                        <wps:cNvCnPr>
                          <a:cxnSpLocks/>
                        </wps:cNvCnPr>
                        <wps:spPr bwMode="auto">
                          <a:xfrm flipH="1">
                            <a:off x="681893" y="407377"/>
                            <a:ext cx="16510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グループ化 116" o:spid="_x0000_s1069" style="position:absolute;left:0;text-align:left;margin-left:273.2pt;margin-top:21.55pt;width:270.25pt;height:58.8pt;z-index:251694080" coordsize="34327,74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">
                <v:group id="_x0000_s1070" style="position:absolute;width:6896;height:7467" coordorigin="448,597" coordsize="84,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<v:roundrect id="AutoShape 3" o:spid="_x0000_s1071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">
                    <v:path arrowok="t"/>
                  </v:roundrect>
                  <v:shape id="Text Box 4" o:spid="_x0000_s1072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" filled="f">
                    <v:path arrowok="t"/>
                    <v:textbox inset="0,.5mm,0,0">
                      <w:txbxContent>
                        <w:p w:rsidR="00177C24" w:rsidRPr="00904BD1" w:rsidRDefault="00177C24" w:rsidP="00177C24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D</w:t>
                          </w:r>
                          <w:r>
                            <w:rPr>
                              <w:sz w:val="20"/>
                              <w:szCs w:val="20"/>
                            </w:rPr>
                            <w:t>B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検索</w:t>
                          </w:r>
                        </w:p>
                      </w:txbxContent>
                    </v:textbox>
                  </v:shape>
                  <v:shape id="Text Box 5" o:spid="_x0000_s1073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" filled="f" stroked="f">
                    <v:path arrowok="t"/>
                    <v:textbox inset="0,0,0,0">
                      <w:txbxContent>
                        <w:p w:rsidR="00177C24" w:rsidRDefault="00177C24" w:rsidP="00177C24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sz w:val="24"/>
                            </w:rPr>
                            <w:t>3.1</w:t>
                          </w:r>
                        </w:p>
                      </w:txbxContent>
                    </v:textbox>
                  </v:shape>
                  <v:shape id="Text Box 6" o:spid="_x0000_s1074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" filled="f" stroked="f">
                    <v:path arrowok="t"/>
                    <v:textbox inset="0,.6mm,0,0">
                      <w:txbxContent>
                        <w:p w:rsidR="00177C24" w:rsidRDefault="00177C24" w:rsidP="00177C2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グループ化 110" o:spid="_x0000_s1075" style="position:absolute;left:23368;top:2188;width:10959;height:2321" coordsize="10959,23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">
                  <v:shape id="Text Box 28" o:spid="_x0000_s1076" type="#_x0000_t202" style="position:absolute;left:653;width:10306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" filled="f" stroked="f">
                    <v:path arrowok="t"/>
                    <v:textbox inset="1.5mm,.5mm,0,0">
                      <w:txbxContent>
                        <w:p w:rsidR="00177C24" w:rsidRPr="00F25696" w:rsidRDefault="00177C24" w:rsidP="00177C24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商品台帳</w:t>
                          </w:r>
                        </w:p>
                      </w:txbxContent>
                    </v:textbox>
                  </v:shape>
                  <v:group id="グループ化 112" o:spid="_x0000_s1077" style="position:absolute;top:251;width:10941;height:2070" coordsize="10941,20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2rw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">
                    <v:shape id="Freeform 29" o:spid="_x0000_s1078" style="position:absolute;width:10941;height:2025;visibility:visible;mso-wrap-style:square;v-text-anchor:top" coordsize="156,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" path="m156,l,,,39r156,e" filled="f">
                      <v:path arrowok="t" o:connecttype="custom" o:connectlocs="1094105,0;0,0;0,202565;1094105,202565" o:connectangles="0,0,0,0"/>
                    </v:shape>
                    <v:line id="Line 30" o:spid="_x0000_s1079" style="position:absolute;visibility:visible;mso-wrap-style:square" from="653,50" to="653,20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">
                      <o:lock v:ext="edit" shapetype="f"/>
                    </v:line>
                  </v:group>
                </v:group>
                <v:line id="Line 21" o:spid="_x0000_s1080" style="position:absolute;flip:x;visibility:visible;mso-wrap-style:square" from="6818,4073" to="23328,407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">
                  <v:stroke endarrow="block"/>
                  <o:lock v:ext="edit" shapetype="f"/>
                </v:line>
              </v:group>
            </w:pict>
          </mc:Fallback>
        </mc:AlternateContent>
      </w:r>
      <w:r w:rsidR="00232F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92F43D" wp14:editId="03B09065">
                <wp:simplePos x="0" y="0"/>
                <wp:positionH relativeFrom="column">
                  <wp:posOffset>1253739</wp:posOffset>
                </wp:positionH>
                <wp:positionV relativeFrom="paragraph">
                  <wp:posOffset>292866</wp:posOffset>
                </wp:positionV>
                <wp:extent cx="2043486" cy="208004"/>
                <wp:effectExtent l="0" t="0" r="1270" b="8255"/>
                <wp:wrapNone/>
                <wp:docPr id="13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43486" cy="2080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32FB6" w:rsidRPr="00F25696" w:rsidRDefault="00EA2D33" w:rsidP="00232FB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マイページ表示情報検索データ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2F43D" id="_x0000_s1055" type="#_x0000_t202" style="position:absolute;left:0;text-align:left;margin-left:98.7pt;margin-top:23.05pt;width:160.9pt;height:16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" filled="f" stroked="f">
                <v:path arrowok="t"/>
                <v:textbox inset="0,.7mm,0,0">
                  <w:txbxContent>
                    <w:p w:rsidR="00232FB6" w:rsidRPr="00F25696" w:rsidRDefault="00EA2D33" w:rsidP="00232FB6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マイページ表示情報検索データ</w:t>
                      </w:r>
                    </w:p>
                  </w:txbxContent>
                </v:textbox>
              </v:shape>
            </w:pict>
          </mc:Fallback>
        </mc:AlternateContent>
      </w:r>
      <w:r w:rsidR="00177C24"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6128" behindDoc="1" locked="0" layoutInCell="1" allowOverlap="1" wp14:anchorId="67ACEECD" wp14:editId="705213D9">
                <wp:simplePos x="0" y="0"/>
                <wp:positionH relativeFrom="column">
                  <wp:posOffset>154940</wp:posOffset>
                </wp:positionH>
                <wp:positionV relativeFrom="paragraph">
                  <wp:posOffset>249115</wp:posOffset>
                </wp:positionV>
                <wp:extent cx="689610" cy="746760"/>
                <wp:effectExtent l="0" t="0" r="8890" b="15240"/>
                <wp:wrapNone/>
                <wp:docPr id="11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610" cy="746760"/>
                          <a:chOff x="448" y="597"/>
                          <a:chExt cx="84" cy="97"/>
                        </a:xfrm>
                      </wpg:grpSpPr>
                      <wps:wsp>
                        <wps:cNvPr id="118" name="AutoShape 3"/>
                        <wps:cNvSpPr>
                          <a:spLocks/>
                        </wps:cNvSpPr>
                        <wps:spPr bwMode="auto">
                          <a:xfrm>
                            <a:off x="448" y="597"/>
                            <a:ext cx="84" cy="97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4"/>
                        <wps:cNvSpPr txBox="1">
                          <a:spLocks/>
                        </wps:cNvSpPr>
                        <wps:spPr bwMode="auto">
                          <a:xfrm>
                            <a:off x="448" y="631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77C24" w:rsidRPr="00904BD1" w:rsidRDefault="00177C24" w:rsidP="00177C2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マイページ</w:t>
                              </w:r>
                            </w:p>
                          </w:txbxContent>
                        </wps:txbx>
                        <wps:bodyPr rot="0" vert="horz" wrap="square" lIns="0" tIns="18000" rIns="0" bIns="0" anchor="t" anchorCtr="0" upright="1">
                          <a:noAutofit/>
                        </wps:bodyPr>
                      </wps:wsp>
                      <wps:wsp>
                        <wps:cNvPr id="120" name="Text Box 5"/>
                        <wps:cNvSpPr txBox="1">
                          <a:spLocks/>
                        </wps:cNvSpPr>
                        <wps:spPr bwMode="auto">
                          <a:xfrm>
                            <a:off x="448" y="600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7C24" w:rsidRDefault="00177C24" w:rsidP="00177C24">
                              <w:pPr>
                                <w:jc w:val="center"/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Times New Roman" w:hAnsi="Times New Roman" w:hint="eastAsia"/>
                                  <w:sz w:val="24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6"/>
                        <wps:cNvSpPr txBox="1">
                          <a:spLocks/>
                        </wps:cNvSpPr>
                        <wps:spPr bwMode="auto">
                          <a:xfrm>
                            <a:off x="448" y="662"/>
                            <a:ext cx="84" cy="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77C24" w:rsidRDefault="00177C24" w:rsidP="00177C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216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CEECD" id="_x0000_s1082" style="position:absolute;left:0;text-align:left;margin-left:12.2pt;margin-top:19.6pt;width:54.3pt;height:58.8pt;z-index:-251620352" coordorigin="448,597" coordsize="84,9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">
                <v:roundrect id="AutoShape 3" o:spid="_x0000_s1083" style="position:absolute;left:448;top:597;width:84;height:97;visibility:visible;mso-wrap-style:square;v-text-anchor:top" arcsize="10923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">
                  <v:path arrowok="t"/>
                </v:roundrect>
                <v:shape id="Text Box 4" o:spid="_x0000_s1084" type="#_x0000_t202" style="position:absolute;left:448;top:631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" filled="f">
                  <v:path arrowok="t"/>
                  <v:textbox inset="0,.5mm,0,0">
                    <w:txbxContent>
                      <w:p w:rsidR="00177C24" w:rsidRPr="00904BD1" w:rsidRDefault="00177C24" w:rsidP="00177C2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0"/>
                          </w:rPr>
                          <w:t>マイページ</w:t>
                        </w:r>
                      </w:p>
                    </w:txbxContent>
                  </v:textbox>
                </v:shape>
                <v:shape id="Text Box 5" o:spid="_x0000_s1085" type="#_x0000_t202" style="position:absolute;left:448;top:600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" filled="f" stroked="f">
                  <v:path arrowok="t"/>
                  <v:textbox inset="0,0,0,0">
                    <w:txbxContent>
                      <w:p w:rsidR="00177C24" w:rsidRDefault="00177C24" w:rsidP="00177C24">
                        <w:pPr>
                          <w:jc w:val="center"/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1</w:t>
                        </w:r>
                        <w:r>
                          <w:rPr>
                            <w:rFonts w:ascii="Times New Roman" w:hAnsi="Times New Roman" w:hint="eastAsia"/>
                            <w:sz w:val="24"/>
                          </w:rPr>
                          <w:t>.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2</w:t>
                        </w:r>
                      </w:p>
                    </w:txbxContent>
                  </v:textbox>
                </v:shape>
                <v:shape id="Text Box 6" o:spid="_x0000_s1086" type="#_x0000_t202" style="position:absolute;left:448;top:662;width:84;height: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" filled="f" stroked="f">
                  <v:path arrowok="t"/>
                  <v:textbox inset="0,.6mm,0,0">
                    <w:txbxContent>
                      <w:p w:rsidR="00177C24" w:rsidRDefault="00177C24" w:rsidP="00177C24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992730" w:rsidRPr="00992730" w:rsidRDefault="003365AD" w:rsidP="00177C24">
      <w:pPr>
        <w:tabs>
          <w:tab w:val="left" w:pos="825"/>
        </w:tabs>
        <w:rPr>
          <w:sz w:val="28"/>
          <w:szCs w:val="28"/>
        </w:rPr>
      </w:pPr>
      <w:r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F648C2" wp14:editId="3F5219C9">
                <wp:simplePos x="0" y="0"/>
                <wp:positionH relativeFrom="column">
                  <wp:posOffset>4275455</wp:posOffset>
                </wp:positionH>
                <wp:positionV relativeFrom="paragraph">
                  <wp:posOffset>101296</wp:posOffset>
                </wp:positionV>
                <wp:extent cx="2003425" cy="250825"/>
                <wp:effectExtent l="0" t="0" r="3175" b="3175"/>
                <wp:wrapNone/>
                <wp:docPr id="1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342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77C24" w:rsidRPr="00F25696" w:rsidRDefault="00EA2D33" w:rsidP="00177C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マイページ表示検索結果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48C2" id="_x0000_s1087" type="#_x0000_t202" style="position:absolute;left:0;text-align:left;margin-left:336.65pt;margin-top:8pt;width:157.75pt;height:19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" filled="f" stroked="f">
                <v:path arrowok="t"/>
                <v:textbox inset="0,.7mm,0,0">
                  <w:txbxContent>
                    <w:p w:rsidR="00177C24" w:rsidRPr="00F25696" w:rsidRDefault="00EA2D33" w:rsidP="00177C2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マイページ表示検索結果</w:t>
                      </w:r>
                    </w:p>
                  </w:txbxContent>
                </v:textbox>
              </v:shape>
            </w:pict>
          </mc:Fallback>
        </mc:AlternateContent>
      </w:r>
      <w:r w:rsidR="00EA2D33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CA483A" wp14:editId="2541891A">
                <wp:simplePos x="0" y="0"/>
                <wp:positionH relativeFrom="column">
                  <wp:posOffset>1414504</wp:posOffset>
                </wp:positionH>
                <wp:positionV relativeFrom="paragraph">
                  <wp:posOffset>128870</wp:posOffset>
                </wp:positionV>
                <wp:extent cx="2003729" cy="250908"/>
                <wp:effectExtent l="0" t="0" r="3175" b="3175"/>
                <wp:wrapNone/>
                <wp:docPr id="3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003729" cy="2509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A2D33" w:rsidRPr="00F25696" w:rsidRDefault="00EA2D33" w:rsidP="00EA2D3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マイページ表示検索結果</w:t>
                            </w:r>
                            <w:r w:rsidR="000370AE"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情報</w:t>
                            </w:r>
                          </w:p>
                        </w:txbxContent>
                      </wps:txbx>
                      <wps:bodyPr rot="0" vert="horz" wrap="square" lIns="0" tIns="252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483A" id="_x0000_s1088" type="#_x0000_t202" style="position:absolute;left:0;text-align:left;margin-left:111.4pt;margin-top:10.15pt;width:157.75pt;height:19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" filled="f" stroked="f">
                <v:path arrowok="t"/>
                <v:textbox inset="0,.7mm,0,0">
                  <w:txbxContent>
                    <w:p w:rsidR="00EA2D33" w:rsidRPr="00F25696" w:rsidRDefault="00EA2D33" w:rsidP="00EA2D3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マイページ表示検索結果</w:t>
                      </w:r>
                      <w:r w:rsidR="000370AE">
                        <w:rPr>
                          <w:rFonts w:hint="eastAsia"/>
                          <w:sz w:val="20"/>
                          <w:szCs w:val="20"/>
                        </w:rPr>
                        <w:t>情報</w:t>
                      </w:r>
                    </w:p>
                  </w:txbxContent>
                </v:textbox>
              </v:shape>
            </w:pict>
          </mc:Fallback>
        </mc:AlternateContent>
      </w:r>
      <w:r w:rsidR="00177C24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6714B3" wp14:editId="4591D2BF">
                <wp:simplePos x="0" y="0"/>
                <wp:positionH relativeFrom="column">
                  <wp:posOffset>839909</wp:posOffset>
                </wp:positionH>
                <wp:positionV relativeFrom="paragraph">
                  <wp:posOffset>350227</wp:posOffset>
                </wp:positionV>
                <wp:extent cx="2620938" cy="0"/>
                <wp:effectExtent l="25400" t="63500" r="0" b="76200"/>
                <wp:wrapNone/>
                <wp:docPr id="124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H="1">
                          <a:off x="0" y="0"/>
                          <a:ext cx="2620938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8BBD3" id="Line 21" o:spid="_x0000_s1026" style="position:absolute;left:0;text-align:lef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15pt,27.6pt" to="272.5pt,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">
                <v:stroke endarrow="block"/>
                <o:lock v:ext="edit" shapetype="f"/>
              </v:line>
            </w:pict>
          </mc:Fallback>
        </mc:AlternateContent>
      </w:r>
      <w:r w:rsidR="00177C24" w:rsidRPr="00177C24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2E9EDF8" wp14:editId="335B015C">
                <wp:simplePos x="0" y="0"/>
                <wp:positionH relativeFrom="column">
                  <wp:posOffset>841766</wp:posOffset>
                </wp:positionH>
                <wp:positionV relativeFrom="paragraph">
                  <wp:posOffset>123580</wp:posOffset>
                </wp:positionV>
                <wp:extent cx="2621133" cy="18731"/>
                <wp:effectExtent l="0" t="63500" r="0" b="57785"/>
                <wp:wrapNone/>
                <wp:docPr id="12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2621133" cy="1873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6549D" id="Line 21" o:spid="_x0000_s1026" style="position:absolute;left:0;text-align:lef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9.75pt" to="272.7pt,1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">
                <v:stroke endarrow="block"/>
                <o:lock v:ext="edit" shapetype="f"/>
              </v:line>
            </w:pict>
          </mc:Fallback>
        </mc:AlternateContent>
      </w:r>
    </w:p>
    <w:p w:rsidR="00992730" w:rsidRDefault="00992730" w:rsidP="00992730">
      <w:pPr>
        <w:rPr>
          <w:sz w:val="28"/>
          <w:szCs w:val="28"/>
        </w:rPr>
      </w:pPr>
      <w:bookmarkStart w:id="0" w:name="_GoBack"/>
      <w:bookmarkEnd w:id="0"/>
    </w:p>
    <w:p w:rsidR="004D4780" w:rsidRDefault="004D4780" w:rsidP="00992730">
      <w:pPr>
        <w:rPr>
          <w:sz w:val="28"/>
          <w:szCs w:val="28"/>
        </w:rPr>
      </w:pPr>
    </w:p>
    <w:p w:rsidR="004D4780" w:rsidRPr="00992730" w:rsidRDefault="004D478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992730">
      <w:pPr>
        <w:rPr>
          <w:sz w:val="28"/>
          <w:szCs w:val="28"/>
        </w:rPr>
      </w:pPr>
    </w:p>
    <w:p w:rsidR="00992730" w:rsidRPr="00992730" w:rsidRDefault="00992730" w:rsidP="00B77746">
      <w:pPr>
        <w:tabs>
          <w:tab w:val="left" w:pos="10738"/>
        </w:tabs>
        <w:rPr>
          <w:sz w:val="28"/>
          <w:szCs w:val="28"/>
        </w:rPr>
      </w:pPr>
    </w:p>
    <w:p w:rsidR="00817625" w:rsidRDefault="00992730" w:rsidP="0099273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　</w:t>
      </w:r>
    </w:p>
    <w:sectPr w:rsidR="00817625" w:rsidSect="000B0BB7">
      <w:headerReference w:type="default" r:id="rId7"/>
      <w:footerReference w:type="default" r:id="rId8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2D23" w:rsidRDefault="004A2D23" w:rsidP="00273989">
      <w:pPr>
        <w:pStyle w:val="a3"/>
      </w:pPr>
      <w:r>
        <w:separator/>
      </w:r>
    </w:p>
  </w:endnote>
  <w:endnote w:type="continuationSeparator" w:id="0">
    <w:p w:rsidR="004A2D23" w:rsidRDefault="004A2D2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379B" w:rsidRDefault="003D3A07" w:rsidP="004D4780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-25400</wp:posOffset>
              </wp:positionV>
              <wp:extent cx="3647440" cy="200660"/>
              <wp:effectExtent l="0" t="0" r="0" b="0"/>
              <wp:wrapNone/>
              <wp:docPr id="27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817625" w:rsidRDefault="0087756A" w:rsidP="00817625">
                          <w:fldSimple w:instr=" FILENAME  ">
                            <w:r w:rsidR="00C16069">
                              <w:rPr>
                                <w:rFonts w:hint="eastAsia"/>
                                <w:noProof/>
                              </w:rPr>
                              <w:t>DFD_</w:t>
                            </w:r>
                            <w:r w:rsidR="00C16069">
                              <w:rPr>
                                <w:rFonts w:hint="eastAsia"/>
                                <w:noProof/>
                              </w:rPr>
                              <w:t>３</w:t>
                            </w:r>
                            <w:r w:rsidR="00C16069">
                              <w:rPr>
                                <w:rFonts w:hint="eastAsia"/>
                                <w:noProof/>
                              </w:rPr>
                              <w:t>.</w:t>
                            </w:r>
                            <w:r w:rsidR="00C16069">
                              <w:rPr>
                                <w:rFonts w:hint="eastAsia"/>
                                <w:noProof/>
                              </w:rPr>
                              <w:t>０陳栄超</w:t>
                            </w:r>
                            <w:r w:rsidR="00C16069">
                              <w:rPr>
                                <w:rFonts w:hint="eastAsia"/>
                                <w:noProof/>
                              </w:rPr>
                              <w:t>0924.docx</w:t>
                            </w:r>
                          </w:fldSimple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119" type="#_x0000_t202" style="position:absolute;left:0;text-align:left;margin-left:-.5pt;margin-top:-2pt;width:287.2pt;height:15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" filled="f" fillcolor="#c9f" stroked="f">
              <v:path arrowok="t"/>
              <v:textbox inset="0,0,0,0">
                <w:txbxContent>
                  <w:p w:rsidR="00817625" w:rsidRDefault="0087756A" w:rsidP="00817625">
                    <w:fldSimple w:instr=" FILENAME  ">
                      <w:r w:rsidR="00C16069">
                        <w:rPr>
                          <w:rFonts w:hint="eastAsia"/>
                          <w:noProof/>
                        </w:rPr>
                        <w:t>DFD_</w:t>
                      </w:r>
                      <w:r w:rsidR="00C16069">
                        <w:rPr>
                          <w:rFonts w:hint="eastAsia"/>
                          <w:noProof/>
                        </w:rPr>
                        <w:t>３</w:t>
                      </w:r>
                      <w:r w:rsidR="00C16069">
                        <w:rPr>
                          <w:rFonts w:hint="eastAsia"/>
                          <w:noProof/>
                        </w:rPr>
                        <w:t>.</w:t>
                      </w:r>
                      <w:r w:rsidR="00C16069">
                        <w:rPr>
                          <w:rFonts w:hint="eastAsia"/>
                          <w:noProof/>
                        </w:rPr>
                        <w:t>０陳栄超</w:t>
                      </w:r>
                      <w:r w:rsidR="00C16069">
                        <w:rPr>
                          <w:rFonts w:hint="eastAsia"/>
                          <w:noProof/>
                        </w:rPr>
                        <w:t>0924.docx</w:t>
                      </w:r>
                    </w:fldSimple>
                  </w:p>
                </w:txbxContent>
              </v:textbox>
            </v:shape>
          </w:pict>
        </mc:Fallback>
      </mc:AlternateContent>
    </w:r>
    <w:r w:rsidR="004D4780">
      <w:rPr>
        <w:rFonts w:hint="eastAsia"/>
      </w:rPr>
      <w:t>S</w:t>
    </w:r>
    <w:r w:rsidR="004D4780">
      <w:t xml:space="preserve">D22 </w:t>
    </w:r>
    <w:r w:rsidR="004D4780">
      <w:rPr>
        <w:rFonts w:hint="eastAsia"/>
      </w:rPr>
      <w:t>第９班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2D23" w:rsidRDefault="004A2D23" w:rsidP="00273989">
      <w:pPr>
        <w:pStyle w:val="a3"/>
      </w:pPr>
      <w:r>
        <w:separator/>
      </w:r>
    </w:p>
  </w:footnote>
  <w:footnote w:type="continuationSeparator" w:id="0">
    <w:p w:rsidR="004A2D23" w:rsidRDefault="004A2D2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89" w:rsidRDefault="003D3A07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926465</wp:posOffset>
              </wp:positionH>
              <wp:positionV relativeFrom="paragraph">
                <wp:posOffset>1494790</wp:posOffset>
              </wp:positionV>
              <wp:extent cx="7808595" cy="4947285"/>
              <wp:effectExtent l="0" t="0" r="1905" b="5715"/>
              <wp:wrapNone/>
              <wp:docPr id="60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808595" cy="4947285"/>
                        <a:chOff x="2364" y="2924"/>
                        <a:chExt cx="12297" cy="7791"/>
                      </a:xfrm>
                    </wpg:grpSpPr>
                    <wps:wsp>
                      <wps:cNvPr id="61" name="Rectangle 57"/>
                      <wps:cNvSpPr>
                        <a:spLocks/>
                      </wps:cNvSpPr>
                      <wps:spPr bwMode="auto">
                        <a:xfrm>
                          <a:off x="2364" y="2924"/>
                          <a:ext cx="12297" cy="7791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62" name="Line 67"/>
                      <wps:cNvCnPr>
                        <a:cxnSpLocks/>
                      </wps:cNvCnPr>
                      <wps:spPr bwMode="auto">
                        <a:xfrm>
                          <a:off x="2364" y="3512"/>
                          <a:ext cx="12297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A37733" id="Group 69" o:spid="_x0000_s1026" style="position:absolute;left:0;text-align:left;margin-left:72.95pt;margin-top:117.7pt;width:614.85pt;height:389.55pt;z-index:251658752" coordorigin="2364,2924" coordsize="12297,77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">
              <v:rect id="Rectangle 57" o:spid="_x0000_s1027" style="position:absolute;left:2364;top:2924;width:12297;height:779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" filled="f" strokeweight="1pt">
                <v:path arrowok="t"/>
                <v:textbox inset="0,.7pt,0,.7pt"/>
              </v:rect>
              <v:line id="Line 67" o:spid="_x0000_s1028" style="position:absolute;visibility:visible;mso-wrap-style:square" from="2364,3512" to="14661,35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>
                <o:lock v:ext="edit" shapetype="f"/>
              </v:lin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0" t="0" r="14605" b="2540"/>
              <wp:wrapNone/>
              <wp:docPr id="28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29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30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1" name="Rectangle 6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2" name="Text Box 7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4" name="Rectangle 10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5" name="Text Box 11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37" name="Rectangle 13"/>
                          <wps:cNvSpPr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8" name="Text Box 14"/>
                          <wps:cNvSpPr txBox="1">
                            <a:spLocks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9" name="Text Box 21"/>
                      <wps:cNvSpPr txBox="1">
                        <a:spLocks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852F26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ＤＦＤ（</w:t>
                            </w:r>
                            <w:r w:rsidRPr="00852F26">
                              <w:rPr>
                                <w:rFonts w:ascii="ＭＳ 明朝" w:hAnsi="ＭＳ 明朝" w:hint="eastAsia"/>
                                <w:b/>
                                <w:sz w:val="40"/>
                                <w:szCs w:val="40"/>
                              </w:rPr>
                              <w:t>Data Flow Diagram</w:t>
                            </w: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40" name="Text Box 27"/>
                      <wps:cNvSpPr txBox="1">
                        <a:spLocks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1" name="Text Box 28"/>
                      <wps:cNvSpPr txBox="1">
                        <a:spLocks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A2" w:rsidRPr="00AD7689" w:rsidRDefault="008313A2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まさる堂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EC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サイト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42" name="Text Box 29"/>
                      <wps:cNvSpPr txBox="1">
                        <a:spLocks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43" name="Text Box 30"/>
                      <wps:cNvSpPr txBox="1">
                        <a:spLocks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3A2" w:rsidRPr="00AD7689" w:rsidRDefault="008313A2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検索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44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45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46" name="Text Box 18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F56B6E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陳　栄超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47" name="Text Box 31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49" name="Text Box 34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2019</w:t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10</w:t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10</w:t>
                                </w:r>
                                <w:r w:rsidR="00C16069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0" name="Text Box 35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51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52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53" name="Text Box 39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C16069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4" name="Text Box 40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56" name="Text Box 42"/>
                          <wps:cNvSpPr txBox="1">
                            <a:spLocks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C736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0C736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57" name="Text Box 43"/>
                          <wps:cNvSpPr txBox="1">
                            <a:spLocks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58" name="Line 50"/>
                      <wps:cNvCnPr>
                        <a:cxnSpLocks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9" name="Line 51"/>
                      <wps:cNvCnPr>
                        <a:cxnSpLocks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87" style="position:absolute;left:0;text-align:left;margin-left:-9.65pt;margin-top:-.55pt;width:769.85pt;height:81.8pt;z-index:251656704" coordorigin="712,559" coordsize="15397,163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">
              <v:group id="Group 15" o:spid="_x0000_s1088" style="position:absolute;left:13377;top:559;width:2732;height:879" coordorigin="13320,1168" coordsize="27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group id="Group 8" o:spid="_x0000_s1089" style="position:absolute;left:151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rect id="Rectangle 6" o:spid="_x0000_s1090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">
                    <v:path arrowok="t"/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91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">
                    <v:path arrowok="t"/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92" style="position:absolute;left:133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<v:rect id="Rectangle 10" o:spid="_x0000_s1093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">
                    <v:path arrowok="t"/>
                    <v:textbox inset="5.85pt,.7pt,5.85pt,.7pt"/>
                  </v:rect>
                  <v:shape id="Text Box 11" o:spid="_x0000_s1094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">
                    <v:path arrowok="t"/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95" style="position:absolute;left:14220;top:1168;width:900;height:879" coordorigin="13500,4684" coordsize="900,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">
                  <v:rect id="Rectangle 13" o:spid="_x0000_s1096" style="position:absolute;left:13500;top:4684;width:900;height:8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">
                    <v:path arrowok="t"/>
                    <v:textbox inset="5.85pt,.7pt,5.85pt,.7pt"/>
                  </v:rect>
                  <v:shape id="Text Box 14" o:spid="_x0000_s1097" type="#_x0000_t202" style="position:absolute;left:13500;top:4684;width:900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">
                    <v:path arrowok="t"/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98" type="#_x0000_t202" style="position:absolute;left:749;top:942;width:7118;height:4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" filled="f" stroked="f">
                <v:path arrowok="t"/>
                <v:textbox inset="5.85pt,.7pt,5.85pt,.7pt">
                  <w:txbxContent>
                    <w:p w:rsidR="00273989" w:rsidRPr="00732F70" w:rsidRDefault="00852F26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ＤＦＤ（</w:t>
                      </w:r>
                      <w:r w:rsidRPr="00852F26">
                        <w:rPr>
                          <w:rFonts w:ascii="ＭＳ 明朝" w:hAnsi="ＭＳ 明朝" w:hint="eastAsia"/>
                          <w:b/>
                          <w:sz w:val="40"/>
                          <w:szCs w:val="40"/>
                        </w:rPr>
                        <w:t>Data Flow Diagram</w:t>
                      </w: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）</w:t>
                      </w:r>
                    </w:p>
                  </w:txbxContent>
                </v:textbox>
              </v:shape>
              <v:shape id="Text Box 27" o:spid="_x0000_s1099" type="#_x0000_t202" style="position:absolute;left:736;top:1608;width:1649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" fillcolor="#c9f">
                <v:path arrowok="t"/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100" type="#_x0000_t202" style="position:absolute;left:2386;top:1608;width:3833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">
                <v:path arrowok="t"/>
                <v:textbox inset="2mm,2.25mm,0,.7pt">
                  <w:txbxContent>
                    <w:p w:rsidR="008313A2" w:rsidRPr="00AD7689" w:rsidRDefault="008313A2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まさる堂</w:t>
                      </w:r>
                      <w:r>
                        <w:rPr>
                          <w:rFonts w:hint="eastAsia"/>
                          <w:sz w:val="24"/>
                        </w:rPr>
                        <w:t>EC</w:t>
                      </w:r>
                      <w:r>
                        <w:rPr>
                          <w:rFonts w:hint="eastAsia"/>
                          <w:sz w:val="24"/>
                        </w:rPr>
                        <w:t>サイト</w:t>
                      </w:r>
                    </w:p>
                  </w:txbxContent>
                </v:textbox>
              </v:shape>
              <v:shape id="Text Box 29" o:spid="_x0000_s1101" type="#_x0000_t202" style="position:absolute;left:6218;top:1608;width:1648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" fillcolor="#c9f">
                <v:path arrowok="t"/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102" type="#_x0000_t202" style="position:absolute;left:7867;top:1608;width:2564;height:58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">
                <v:path arrowok="t"/>
                <v:textbox inset="2mm,2.25mm,0,.7pt">
                  <w:txbxContent>
                    <w:p w:rsidR="008313A2" w:rsidRPr="00AD7689" w:rsidRDefault="008313A2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検索</w:t>
                      </w:r>
                    </w:p>
                  </w:txbxContent>
                </v:textbox>
              </v:shape>
              <v:group id="Group 36" o:spid="_x0000_s1103" style="position:absolute;left:10431;top:1608;width:3297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<v:group id="Group 32" o:spid="_x0000_s1104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<v:shape id="_x0000_s1105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">
                    <v:path arrowok="t"/>
                    <v:textbox inset="5.85pt,.7pt,5.85pt,.7pt">
                      <w:txbxContent>
                        <w:p w:rsidR="00273989" w:rsidRDefault="00F56B6E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陳　栄超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106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&#13;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107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Text Box 34" o:spid="_x0000_s1108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">
                    <v:path arrowok="t"/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2019</w:t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10</w:t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10</w:t>
                          </w:r>
                          <w:r w:rsidR="00C16069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109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&#13;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110" style="position:absolute;left:13728;top:1609;width:2381;height:586" coordorigin="7958,2897" coordsize="3258,5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<v:group id="Group 38" o:spid="_x0000_s1111" style="position:absolute;left:7958;top:2897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shape id="Text Box 39" o:spid="_x0000_s1112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">
                    <v:path arrowok="t"/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C16069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113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&#13;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114" style="position:absolute;left:7958;top:3190;width:3258;height:293" coordorigin="7958,2897" coordsize="3258,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Text Box 42" o:spid="_x0000_s1115" type="#_x0000_t202" style="position:absolute;left:9225;top:2897;width:1991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">
                    <v:path arrowok="t"/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C736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0C736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116" type="#_x0000_t202" style="position:absolute;left:7958;top:2897;width:1267;height:2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" fillcolor="#c9f">
                    <v:path arrowok="t"/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117" style="position:absolute;visibility:visible;mso-wrap-style:square" from="724,1439" to="16109,14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" strokecolor="#333" strokeweight="1.5pt">
                <o:lock v:ext="edit" shapetype="f"/>
              </v:line>
              <v:line id="Line 51" o:spid="_x0000_s1118" style="position:absolute;visibility:visible;mso-wrap-style:square" from="712,1511" to="16109,15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" strokeweight="1.5pt">
                <o:lock v:ext="edit" shapetype="f"/>
              </v:lin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A2"/>
    <w:rsid w:val="000370AE"/>
    <w:rsid w:val="000B0BB7"/>
    <w:rsid w:val="000B5B01"/>
    <w:rsid w:val="000C736F"/>
    <w:rsid w:val="000E03F1"/>
    <w:rsid w:val="00144629"/>
    <w:rsid w:val="001529A6"/>
    <w:rsid w:val="00177C24"/>
    <w:rsid w:val="001C379B"/>
    <w:rsid w:val="00204467"/>
    <w:rsid w:val="00232FB6"/>
    <w:rsid w:val="00242A07"/>
    <w:rsid w:val="00273989"/>
    <w:rsid w:val="00275981"/>
    <w:rsid w:val="002B4DC3"/>
    <w:rsid w:val="002C6D86"/>
    <w:rsid w:val="002D4A47"/>
    <w:rsid w:val="003365AD"/>
    <w:rsid w:val="00360FA8"/>
    <w:rsid w:val="003D3A07"/>
    <w:rsid w:val="004A2D23"/>
    <w:rsid w:val="004B4900"/>
    <w:rsid w:val="004C5B51"/>
    <w:rsid w:val="004D4780"/>
    <w:rsid w:val="0056717A"/>
    <w:rsid w:val="00621D34"/>
    <w:rsid w:val="006536E8"/>
    <w:rsid w:val="00657348"/>
    <w:rsid w:val="006A46FE"/>
    <w:rsid w:val="006F35AD"/>
    <w:rsid w:val="006F40F5"/>
    <w:rsid w:val="007214A5"/>
    <w:rsid w:val="00730FB8"/>
    <w:rsid w:val="00732F70"/>
    <w:rsid w:val="007503EA"/>
    <w:rsid w:val="00797602"/>
    <w:rsid w:val="007A4FA1"/>
    <w:rsid w:val="007B68A8"/>
    <w:rsid w:val="007B7BC9"/>
    <w:rsid w:val="007F0A12"/>
    <w:rsid w:val="00817625"/>
    <w:rsid w:val="008313A2"/>
    <w:rsid w:val="00833821"/>
    <w:rsid w:val="008374BA"/>
    <w:rsid w:val="00850C77"/>
    <w:rsid w:val="00852F26"/>
    <w:rsid w:val="0087756A"/>
    <w:rsid w:val="00904BD1"/>
    <w:rsid w:val="009442AC"/>
    <w:rsid w:val="00957CE6"/>
    <w:rsid w:val="0098594D"/>
    <w:rsid w:val="00987831"/>
    <w:rsid w:val="00991B79"/>
    <w:rsid w:val="00992730"/>
    <w:rsid w:val="00AD7689"/>
    <w:rsid w:val="00B50AD2"/>
    <w:rsid w:val="00B77746"/>
    <w:rsid w:val="00BA37BF"/>
    <w:rsid w:val="00BA45F3"/>
    <w:rsid w:val="00BD41FD"/>
    <w:rsid w:val="00C16069"/>
    <w:rsid w:val="00C95137"/>
    <w:rsid w:val="00CB438A"/>
    <w:rsid w:val="00CC12CB"/>
    <w:rsid w:val="00D13DFC"/>
    <w:rsid w:val="00D16B79"/>
    <w:rsid w:val="00EA2D33"/>
    <w:rsid w:val="00EE7952"/>
    <w:rsid w:val="00F25696"/>
    <w:rsid w:val="00F56B6E"/>
    <w:rsid w:val="00FA6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9906535"/>
  <w15:chartTrackingRefBased/>
  <w15:docId w15:val="{75EA3C6D-C28A-2E47-BC4A-36CED7DA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enmiaocho/Downloads/DFD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8A9623-7899-244D-BE12-9425A33B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DFD.dot</Template>
  <TotalTime>0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DFD</vt:lpstr>
      <vt:lpstr>DFD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DFD</dc:title>
  <dc:subject/>
  <dc:creator>Microsoft Office User</dc:creator>
  <cp:keywords/>
  <dc:description/>
  <cp:lastModifiedBy>Microsoft Office User</cp:lastModifiedBy>
  <cp:revision>2</cp:revision>
  <cp:lastPrinted>2019-10-10T10:11:00Z</cp:lastPrinted>
  <dcterms:created xsi:type="dcterms:W3CDTF">2019-10-10T10:43:00Z</dcterms:created>
  <dcterms:modified xsi:type="dcterms:W3CDTF">2019-10-10T10:43:00Z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