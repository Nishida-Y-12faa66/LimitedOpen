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E8" w:rsidRPr="00817625" w:rsidRDefault="006536E8" w:rsidP="00833821">
      <w:pPr>
        <w:rPr>
          <w:sz w:val="28"/>
          <w:szCs w:val="28"/>
        </w:rPr>
      </w:pPr>
    </w:p>
    <w:p w:rsidR="00992730" w:rsidRDefault="00933693" w:rsidP="0081762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５</w:t>
      </w:r>
      <w:r w:rsidR="00223839">
        <w:rPr>
          <w:rFonts w:hint="eastAsia"/>
          <w:sz w:val="28"/>
          <w:szCs w:val="28"/>
        </w:rPr>
        <w:t xml:space="preserve">．０　</w:t>
      </w:r>
      <w:r w:rsidR="00B512C7">
        <w:rPr>
          <w:rFonts w:hint="eastAsia"/>
          <w:sz w:val="28"/>
          <w:szCs w:val="28"/>
        </w:rPr>
        <w:t>問合せ</w:t>
      </w:r>
    </w:p>
    <w:p w:rsidR="00992730" w:rsidRPr="00992730" w:rsidRDefault="00331640" w:rsidP="0099273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2F1201" wp14:editId="23D2802B">
                <wp:simplePos x="0" y="0"/>
                <wp:positionH relativeFrom="column">
                  <wp:posOffset>997065</wp:posOffset>
                </wp:positionH>
                <wp:positionV relativeFrom="paragraph">
                  <wp:posOffset>121285</wp:posOffset>
                </wp:positionV>
                <wp:extent cx="1477774" cy="221016"/>
                <wp:effectExtent l="0" t="0" r="8255" b="7620"/>
                <wp:wrapNone/>
                <wp:docPr id="10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774" cy="221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640" w:rsidRPr="00F25696" w:rsidRDefault="00331640" w:rsidP="0033164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ガイド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検索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F120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78.5pt;margin-top:9.55pt;width:116.35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" filled="f" stroked="f">
                <v:textbox inset="0,.7mm,0,0">
                  <w:txbxContent>
                    <w:p w:rsidR="00331640" w:rsidRPr="00F25696" w:rsidRDefault="00331640" w:rsidP="0033164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ガイド</w:t>
                      </w:r>
                      <w:r>
                        <w:rPr>
                          <w:sz w:val="20"/>
                          <w:szCs w:val="20"/>
                        </w:rPr>
                        <w:t>検索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8BA6E5" wp14:editId="518E7EA6">
                <wp:simplePos x="0" y="0"/>
                <wp:positionH relativeFrom="column">
                  <wp:posOffset>799092</wp:posOffset>
                </wp:positionH>
                <wp:positionV relativeFrom="paragraph">
                  <wp:posOffset>342274</wp:posOffset>
                </wp:positionV>
                <wp:extent cx="3479920" cy="8667"/>
                <wp:effectExtent l="0" t="76200" r="25400" b="86995"/>
                <wp:wrapNone/>
                <wp:docPr id="11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920" cy="8667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7F1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1" o:spid="_x0000_s1026" type="#_x0000_t32" style="position:absolute;left:0;text-align:left;margin-left:62.9pt;margin-top:26.95pt;width:274pt;height: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" strokecolor="black [3213]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9D8FE0" wp14:editId="51A581F4">
                <wp:simplePos x="0" y="0"/>
                <wp:positionH relativeFrom="column">
                  <wp:posOffset>5159363</wp:posOffset>
                </wp:positionH>
                <wp:positionV relativeFrom="paragraph">
                  <wp:posOffset>295266</wp:posOffset>
                </wp:positionV>
                <wp:extent cx="1477774" cy="221016"/>
                <wp:effectExtent l="0" t="0" r="8255" b="7620"/>
                <wp:wrapNone/>
                <wp:docPr id="11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774" cy="221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640" w:rsidRPr="00F25696" w:rsidRDefault="00331640" w:rsidP="0033164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ガイド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検索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条件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8FE0" id="_x0000_s1027" type="#_x0000_t202" style="position:absolute;left:0;text-align:left;margin-left:406.25pt;margin-top:23.25pt;width:116.35pt;height:17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" filled="f" stroked="f">
                <v:textbox inset="0,.7mm,0,0">
                  <w:txbxContent>
                    <w:p w:rsidR="00331640" w:rsidRPr="00F25696" w:rsidRDefault="00331640" w:rsidP="0033164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ガイド</w:t>
                      </w:r>
                      <w:r>
                        <w:rPr>
                          <w:sz w:val="20"/>
                          <w:szCs w:val="20"/>
                        </w:rPr>
                        <w:t>検索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条件</w:t>
                      </w:r>
                      <w:r>
                        <w:rPr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E361F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57757F6" wp14:editId="5E766EE7">
                <wp:simplePos x="0" y="0"/>
                <wp:positionH relativeFrom="column">
                  <wp:posOffset>8890231</wp:posOffset>
                </wp:positionH>
                <wp:positionV relativeFrom="paragraph">
                  <wp:posOffset>245919</wp:posOffset>
                </wp:positionV>
                <wp:extent cx="689610" cy="746760"/>
                <wp:effectExtent l="0" t="0" r="15240" b="15240"/>
                <wp:wrapNone/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56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361F5" w:rsidRPr="00904BD1" w:rsidRDefault="00331640" w:rsidP="00E361F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DB</w:t>
                              </w:r>
                              <w:r w:rsidR="00E361F5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61F5" w:rsidRDefault="00E361F5" w:rsidP="00E361F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3.</w:t>
                              </w:r>
                              <w:r w:rsidR="00331640"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61F5" w:rsidRDefault="00E361F5" w:rsidP="00E361F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7757F6" id="Group 2" o:spid="_x0000_s1028" style="position:absolute;left:0;text-align:left;margin-left:700pt;margin-top:19.35pt;width:54.3pt;height:58.8pt;z-index:251698176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">
                <v:roundrect id="AutoShape 3" o:spid="_x0000_s1029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"/>
                <v:shape id="Text Box 4" o:spid="_x0000_s1030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" filled="f">
                  <v:textbox inset="0,.5mm,0,0">
                    <w:txbxContent>
                      <w:p w:rsidR="00E361F5" w:rsidRPr="00904BD1" w:rsidRDefault="00331640" w:rsidP="00E361F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DB</w:t>
                        </w:r>
                        <w:r w:rsidR="00E361F5">
                          <w:rPr>
                            <w:rFonts w:hint="eastAsia"/>
                            <w:sz w:val="20"/>
                            <w:szCs w:val="20"/>
                          </w:rPr>
                          <w:t>検索</w:t>
                        </w:r>
                      </w:p>
                    </w:txbxContent>
                  </v:textbox>
                </v:shape>
                <v:shape id="Text Box 5" o:spid="_x0000_s1031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E361F5" w:rsidRDefault="00E361F5" w:rsidP="00E361F5">
                        <w:pPr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sz w:val="24"/>
                          </w:rPr>
                          <w:t>3.</w:t>
                        </w:r>
                        <w:r w:rsidR="00331640">
                          <w:rPr>
                            <w:rFonts w:ascii="Times New Roman" w:hAnsi="Times New Roman" w:hint="eastAsia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2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" filled="f" stroked="f">
                  <v:textbox inset="0,.6mm,0,0">
                    <w:txbxContent>
                      <w:p w:rsidR="00E361F5" w:rsidRDefault="00E361F5" w:rsidP="00E361F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97B66" wp14:editId="354FA59D">
                <wp:simplePos x="0" y="0"/>
                <wp:positionH relativeFrom="column">
                  <wp:posOffset>2780030</wp:posOffset>
                </wp:positionH>
                <wp:positionV relativeFrom="paragraph">
                  <wp:posOffset>324485</wp:posOffset>
                </wp:positionV>
                <wp:extent cx="1264285" cy="203200"/>
                <wp:effectExtent l="1905" t="0" r="635" b="0"/>
                <wp:wrapNone/>
                <wp:docPr id="9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33693" w:rsidRPr="00F25696" w:rsidRDefault="00331640" w:rsidP="009336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ガイド検索結果情報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97B66" id="Text Box 63" o:spid="_x0000_s1033" type="#_x0000_t202" style="position:absolute;left:0;text-align:left;margin-left:218.9pt;margin-top:25.55pt;width:99.55pt;height:1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" filled="f" stroked="f">
                <v:textbox inset="0,.7mm,0,0">
                  <w:txbxContent>
                    <w:p w:rsidR="00933693" w:rsidRPr="00F25696" w:rsidRDefault="00331640" w:rsidP="009336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ガイド検索結果情報</w:t>
                      </w:r>
                    </w:p>
                  </w:txbxContent>
                </v:textbox>
              </v:shape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B913C4C" wp14:editId="1DC300CC">
                <wp:simplePos x="0" y="0"/>
                <wp:positionH relativeFrom="column">
                  <wp:posOffset>4349750</wp:posOffset>
                </wp:positionH>
                <wp:positionV relativeFrom="paragraph">
                  <wp:posOffset>229235</wp:posOffset>
                </wp:positionV>
                <wp:extent cx="689610" cy="746760"/>
                <wp:effectExtent l="9525" t="8890" r="5715" b="6350"/>
                <wp:wrapNone/>
                <wp:docPr id="9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9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46FE" w:rsidRPr="00904BD1" w:rsidRDefault="00223839" w:rsidP="006A46F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ガイド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46FE" w:rsidRDefault="00223839" w:rsidP="006A46F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5.1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46FE" w:rsidRDefault="006A46FE" w:rsidP="006A46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left:0;text-align:left;margin-left:342.5pt;margin-top:18.05pt;width:54.3pt;height:58.8pt;z-index:251652096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">
                <v:roundrect id="AutoShape 3" o:spid="_x0000_s1028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"/>
                <v:shape id="Text Box 4" o:spid="_x0000_s1029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" filled="f">
                  <v:textbox inset="0,.5mm,0,0">
                    <w:txbxContent>
                      <w:p w:rsidR="006A46FE" w:rsidRPr="00904BD1" w:rsidRDefault="00223839" w:rsidP="006A46FE">
                        <w:pPr>
                          <w:jc w:val="center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ガイド</w:t>
                        </w:r>
                      </w:p>
                    </w:txbxContent>
                  </v:textbox>
                </v:shape>
                <v:shape id="Text Box 5" o:spid="_x0000_s1030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6A46FE" w:rsidRDefault="00223839" w:rsidP="006A46FE">
                        <w:pPr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sz w:val="24"/>
                          </w:rPr>
                          <w:t>5.1</w:t>
                        </w:r>
                      </w:p>
                    </w:txbxContent>
                  </v:textbox>
                </v:shape>
                <v:shape id="Text Box 6" o:spid="_x0000_s1031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" filled="f" stroked="f">
                  <v:textbox inset="0,.6mm,0,0">
                    <w:txbxContent>
                      <w:p w:rsidR="006A46FE" w:rsidRDefault="006A46FE" w:rsidP="006A46F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025159" wp14:editId="3CF7A8DC">
                <wp:simplePos x="0" y="0"/>
                <wp:positionH relativeFrom="column">
                  <wp:posOffset>141605</wp:posOffset>
                </wp:positionH>
                <wp:positionV relativeFrom="paragraph">
                  <wp:posOffset>324485</wp:posOffset>
                </wp:positionV>
                <wp:extent cx="611505" cy="561340"/>
                <wp:effectExtent l="11430" t="8890" r="5715" b="10795"/>
                <wp:wrapNone/>
                <wp:docPr id="8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615" y="655"/>
                          <a:chExt cx="88" cy="81"/>
                        </a:xfrm>
                      </wpg:grpSpPr>
                      <wps:wsp>
                        <wps:cNvPr id="9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655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6FE" w:rsidRDefault="006A46FE" w:rsidP="006A46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663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6FE" w:rsidRDefault="006A46FE" w:rsidP="006A46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顧客</w:t>
                              </w:r>
                            </w:p>
                          </w:txbxContent>
                        </wps:txbx>
                        <wps:bodyPr rot="0" vert="horz" wrap="square" lIns="0" tIns="7452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2" style="position:absolute;left:0;text-align:left;margin-left:11.15pt;margin-top:25.55pt;width:48.15pt;height:44.2pt;z-index:251653120" coordorigin="615,655" coordsize="8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">
                <v:shape id="Text Box 12" o:spid="_x0000_s1033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I+M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">
                  <v:textbox>
                    <w:txbxContent>
                      <w:p w:rsidR="006A46FE" w:rsidRDefault="006A46FE" w:rsidP="006A46FE"/>
                    </w:txbxContent>
                  </v:textbox>
                </v:shape>
                <v:shape id="Text Box 13" o:spid="_x0000_s1034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">
                  <v:textbox inset="0,2.07mm,0,0">
                    <w:txbxContent>
                      <w:p w:rsidR="006A46FE" w:rsidRDefault="006A46FE" w:rsidP="006A46F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顧客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331640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15DE7C" wp14:editId="5604F75D">
                <wp:simplePos x="0" y="0"/>
                <wp:positionH relativeFrom="column">
                  <wp:posOffset>775254</wp:posOffset>
                </wp:positionH>
                <wp:positionV relativeFrom="paragraph">
                  <wp:posOffset>172464</wp:posOffset>
                </wp:positionV>
                <wp:extent cx="3436584" cy="0"/>
                <wp:effectExtent l="38100" t="76200" r="0" b="95250"/>
                <wp:wrapNone/>
                <wp:docPr id="112" name="直線矢印コネク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6584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53644" id="直線矢印コネクタ 112" o:spid="_x0000_s1026" type="#_x0000_t32" style="position:absolute;left:0;text-align:left;margin-left:61.05pt;margin-top:13.6pt;width:270.6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" strokecolor="black [3213]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928D18" wp14:editId="6C3B912E">
                <wp:simplePos x="0" y="0"/>
                <wp:positionH relativeFrom="column">
                  <wp:posOffset>773511</wp:posOffset>
                </wp:positionH>
                <wp:positionV relativeFrom="paragraph">
                  <wp:posOffset>281907</wp:posOffset>
                </wp:positionV>
                <wp:extent cx="3540592" cy="1512443"/>
                <wp:effectExtent l="0" t="0" r="98425" b="88265"/>
                <wp:wrapNone/>
                <wp:docPr id="113" name="カギ線コネク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592" cy="1512443"/>
                        </a:xfrm>
                        <a:prstGeom prst="bentConnector3">
                          <a:avLst>
                            <a:gd name="adj1" fmla="val 53788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20A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13" o:spid="_x0000_s1026" type="#_x0000_t34" style="position:absolute;left:0;text-align:left;margin-left:60.9pt;margin-top:22.2pt;width:278.8pt;height:119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" adj="11618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D8C25" wp14:editId="083639CB">
                <wp:simplePos x="0" y="0"/>
                <wp:positionH relativeFrom="column">
                  <wp:posOffset>7520254</wp:posOffset>
                </wp:positionH>
                <wp:positionV relativeFrom="paragraph">
                  <wp:posOffset>207904</wp:posOffset>
                </wp:positionV>
                <wp:extent cx="1477774" cy="221016"/>
                <wp:effectExtent l="0" t="0" r="8255" b="7620"/>
                <wp:wrapNone/>
                <wp:docPr id="8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774" cy="221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33693" w:rsidRPr="00F25696" w:rsidRDefault="007677F9" w:rsidP="00933693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ガイド</w:t>
                            </w:r>
                            <w:r w:rsidR="00331640">
                              <w:rPr>
                                <w:sz w:val="20"/>
                                <w:szCs w:val="20"/>
                              </w:rPr>
                              <w:t>検索</w:t>
                            </w:r>
                            <w:r w:rsidR="0033164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結果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D8C25" id="_x0000_s1042" type="#_x0000_t202" style="position:absolute;left:0;text-align:left;margin-left:592.15pt;margin-top:16.35pt;width:116.35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" filled="f" stroked="f">
                <v:textbox inset="0,.7mm,0,0">
                  <w:txbxContent>
                    <w:p w:rsidR="00933693" w:rsidRPr="00F25696" w:rsidRDefault="007677F9" w:rsidP="00933693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ガイド</w:t>
                      </w:r>
                      <w:r w:rsidR="00331640">
                        <w:rPr>
                          <w:sz w:val="20"/>
                          <w:szCs w:val="20"/>
                        </w:rPr>
                        <w:t>検索</w:t>
                      </w:r>
                      <w:r w:rsidR="00331640">
                        <w:rPr>
                          <w:rFonts w:hint="eastAsia"/>
                          <w:sz w:val="20"/>
                          <w:szCs w:val="20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53C5C3" wp14:editId="5FD69956">
                <wp:simplePos x="0" y="0"/>
                <wp:positionH relativeFrom="column">
                  <wp:posOffset>5106670</wp:posOffset>
                </wp:positionH>
                <wp:positionV relativeFrom="paragraph">
                  <wp:posOffset>192862</wp:posOffset>
                </wp:positionV>
                <wp:extent cx="3787610" cy="0"/>
                <wp:effectExtent l="0" t="76200" r="22860" b="95250"/>
                <wp:wrapNone/>
                <wp:docPr id="107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61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1AC1A" id="直線矢印コネクタ 107" o:spid="_x0000_s1026" type="#_x0000_t32" style="position:absolute;left:0;text-align:left;margin-left:402.1pt;margin-top:15.2pt;width:298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" strokecolor="black [3213]">
                <v:stroke endarrow="block" joinstyle="miter"/>
              </v:shape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C56DBB" wp14:editId="1F0F7195">
                <wp:simplePos x="0" y="0"/>
                <wp:positionH relativeFrom="column">
                  <wp:posOffset>503555</wp:posOffset>
                </wp:positionH>
                <wp:positionV relativeFrom="paragraph">
                  <wp:posOffset>252730</wp:posOffset>
                </wp:positionV>
                <wp:extent cx="249555" cy="260985"/>
                <wp:effectExtent l="11430" t="13970" r="5715" b="10795"/>
                <wp:wrapNone/>
                <wp:docPr id="8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9555" cy="2609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17EA8" id="AutoShape 73" o:spid="_x0000_s1026" type="#_x0000_t32" style="position:absolute;left:0;text-align:left;margin-left:39.65pt;margin-top:19.9pt;width:19.65pt;height:20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" strokecolor="black [3200]">
                <v:shadow color="#868686"/>
              </v:shape>
            </w:pict>
          </mc:Fallback>
        </mc:AlternateContent>
      </w:r>
    </w:p>
    <w:p w:rsidR="00992730" w:rsidRPr="00992730" w:rsidRDefault="00EE3277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852205" wp14:editId="4476D8D5">
                <wp:simplePos x="0" y="0"/>
                <wp:positionH relativeFrom="column">
                  <wp:posOffset>9071279</wp:posOffset>
                </wp:positionH>
                <wp:positionV relativeFrom="paragraph">
                  <wp:posOffset>373380</wp:posOffset>
                </wp:positionV>
                <wp:extent cx="0" cy="979405"/>
                <wp:effectExtent l="76200" t="38100" r="57150" b="11430"/>
                <wp:wrapNone/>
                <wp:docPr id="119" name="直線矢印コネク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940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349F7" id="直線矢印コネクタ 119" o:spid="_x0000_s1026" type="#_x0000_t32" style="position:absolute;left:0;text-align:left;margin-left:714.25pt;margin-top:29.4pt;width:0;height:77.1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" strokecolor="black [3213]">
                <v:stroke endarrow="block" joinstyle="miter"/>
              </v:shape>
            </w:pict>
          </mc:Fallback>
        </mc:AlternateContent>
      </w:r>
      <w:r w:rsidR="003316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93401" wp14:editId="44FCCEEC">
                <wp:simplePos x="0" y="0"/>
                <wp:positionH relativeFrom="column">
                  <wp:posOffset>799091</wp:posOffset>
                </wp:positionH>
                <wp:positionV relativeFrom="paragraph">
                  <wp:posOffset>44419</wp:posOffset>
                </wp:positionV>
                <wp:extent cx="3523425" cy="1588935"/>
                <wp:effectExtent l="38100" t="76200" r="20320" b="30480"/>
                <wp:wrapNone/>
                <wp:docPr id="8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3523425" cy="1588935"/>
                        </a:xfrm>
                        <a:prstGeom prst="bentConnector3">
                          <a:avLst>
                            <a:gd name="adj1" fmla="val 51328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C07A8" id="AutoShape 46" o:spid="_x0000_s1026" type="#_x0000_t34" style="position:absolute;left:0;text-align:left;margin-left:62.9pt;margin-top:3.5pt;width:277.45pt;height:125.1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" adj="11087">
                <v:stroke endarrow="block"/>
              </v:shape>
            </w:pict>
          </mc:Fallback>
        </mc:AlternateContent>
      </w:r>
      <w:r w:rsidR="003316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B154B" wp14:editId="258CA4C1">
                <wp:simplePos x="0" y="0"/>
                <wp:positionH relativeFrom="column">
                  <wp:posOffset>5136482</wp:posOffset>
                </wp:positionH>
                <wp:positionV relativeFrom="paragraph">
                  <wp:posOffset>56849</wp:posOffset>
                </wp:positionV>
                <wp:extent cx="3700936" cy="0"/>
                <wp:effectExtent l="38100" t="76200" r="0" b="95250"/>
                <wp:wrapNone/>
                <wp:docPr id="105" name="直線矢印コネク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0936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204EA" id="直線矢印コネクタ 105" o:spid="_x0000_s1026" type="#_x0000_t32" style="position:absolute;left:0;text-align:left;margin-left:404.45pt;margin-top:4.5pt;width:291.4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" strokecolor="black [3213]">
                <v:stroke endarrow="block" joinstyle="miter"/>
              </v:shape>
            </w:pict>
          </mc:Fallback>
        </mc:AlternateContent>
      </w:r>
    </w:p>
    <w:p w:rsidR="00992730" w:rsidRPr="00992730" w:rsidRDefault="00EE3277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995708" wp14:editId="58AC9C5B">
                <wp:simplePos x="0" y="0"/>
                <wp:positionH relativeFrom="column">
                  <wp:posOffset>9332650</wp:posOffset>
                </wp:positionH>
                <wp:positionV relativeFrom="paragraph">
                  <wp:posOffset>7565</wp:posOffset>
                </wp:positionV>
                <wp:extent cx="0" cy="1250840"/>
                <wp:effectExtent l="0" t="0" r="19050" b="26035"/>
                <wp:wrapNone/>
                <wp:docPr id="120" name="直線コネク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741AA" id="直線コネクタ 120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4.85pt,.6pt" to="734.8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" strokecolor="black [3213]">
                <v:stroke joinstyle="miter"/>
              </v:line>
            </w:pict>
          </mc:Fallback>
        </mc:AlternateContent>
      </w:r>
    </w:p>
    <w:p w:rsidR="00992730" w:rsidRPr="00992730" w:rsidRDefault="00EE3277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050F79" wp14:editId="0E2F8594">
                <wp:simplePos x="0" y="0"/>
                <wp:positionH relativeFrom="column">
                  <wp:posOffset>5197972</wp:posOffset>
                </wp:positionH>
                <wp:positionV relativeFrom="paragraph">
                  <wp:posOffset>335170</wp:posOffset>
                </wp:positionV>
                <wp:extent cx="1371600" cy="203200"/>
                <wp:effectExtent l="0" t="0" r="0" b="6350"/>
                <wp:wrapNone/>
                <wp:docPr id="11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640" w:rsidRPr="00F25696" w:rsidRDefault="00EE3277" w:rsidP="003316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ヘルプ検索条件データ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50F79" id="_x0000_s1043" type="#_x0000_t202" style="position:absolute;left:0;text-align:left;margin-left:409.3pt;margin-top:26.4pt;width:108pt;height:1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" filled="f" stroked="f">
                <v:textbox inset="0,.7mm,0,0">
                  <w:txbxContent>
                    <w:p w:rsidR="00331640" w:rsidRPr="00F25696" w:rsidRDefault="00EE3277" w:rsidP="003316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ヘルプ検索条件データ</w:t>
                      </w:r>
                    </w:p>
                  </w:txbxContent>
                </v:textbox>
              </v:shape>
            </w:pict>
          </mc:Fallback>
        </mc:AlternateContent>
      </w:r>
    </w:p>
    <w:p w:rsidR="00992730" w:rsidRPr="00992730" w:rsidRDefault="00EE3277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BACB7F" wp14:editId="611DA8FE">
                <wp:simplePos x="0" y="0"/>
                <wp:positionH relativeFrom="column">
                  <wp:posOffset>7397336</wp:posOffset>
                </wp:positionH>
                <wp:positionV relativeFrom="paragraph">
                  <wp:posOffset>269985</wp:posOffset>
                </wp:positionV>
                <wp:extent cx="1371600" cy="203200"/>
                <wp:effectExtent l="0" t="0" r="0" b="6350"/>
                <wp:wrapNone/>
                <wp:docPr id="12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E3277" w:rsidRPr="00F25696" w:rsidRDefault="00EE3277" w:rsidP="00EE32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ヘルプ検索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結果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ACB7F" id="_x0000_s1044" type="#_x0000_t202" style="position:absolute;left:0;text-align:left;margin-left:582.45pt;margin-top:21.25pt;width:108pt;height:1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Xc9g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" filled="f" stroked="f">
                <v:textbox inset="0,.7mm,0,0">
                  <w:txbxContent>
                    <w:p w:rsidR="00EE3277" w:rsidRPr="00F25696" w:rsidRDefault="00EE3277" w:rsidP="00EE327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ヘルプ検索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5190021</wp:posOffset>
                </wp:positionH>
                <wp:positionV relativeFrom="paragraph">
                  <wp:posOffset>233404</wp:posOffset>
                </wp:positionV>
                <wp:extent cx="3880236" cy="0"/>
                <wp:effectExtent l="0" t="0" r="25400" b="19050"/>
                <wp:wrapNone/>
                <wp:docPr id="118" name="直線コネク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023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D2B7F" id="直線コネクタ 118" o:spid="_x0000_s1026" style="position:absolute;left:0;text-align:lef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8.65pt,18.4pt" to="714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" strokecolor="black [3213]">
                <v:stroke joinstyle="miter"/>
              </v:line>
            </w:pict>
          </mc:Fallback>
        </mc:AlternateContent>
      </w:r>
      <w:r w:rsidR="003316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0FC682" wp14:editId="353F6310">
                <wp:simplePos x="0" y="0"/>
                <wp:positionH relativeFrom="column">
                  <wp:posOffset>2918460</wp:posOffset>
                </wp:positionH>
                <wp:positionV relativeFrom="paragraph">
                  <wp:posOffset>3175</wp:posOffset>
                </wp:positionV>
                <wp:extent cx="1264285" cy="203200"/>
                <wp:effectExtent l="1905" t="0" r="635" b="0"/>
                <wp:wrapNone/>
                <wp:docPr id="11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640" w:rsidRPr="00F25696" w:rsidRDefault="00331640" w:rsidP="003316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ヘルプ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FC682" id="_x0000_s1045" type="#_x0000_t202" style="position:absolute;left:0;text-align:left;margin-left:229.8pt;margin-top:.25pt;width:99.55pt;height:1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" filled="f" stroked="f">
                <v:textbox inset="0,.7mm,0,0">
                  <w:txbxContent>
                    <w:p w:rsidR="00331640" w:rsidRPr="00F25696" w:rsidRDefault="00331640" w:rsidP="003316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ヘルプ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2817639</wp:posOffset>
                </wp:positionH>
                <wp:positionV relativeFrom="paragraph">
                  <wp:posOffset>296024</wp:posOffset>
                </wp:positionV>
                <wp:extent cx="1264285" cy="203200"/>
                <wp:effectExtent l="3175" t="0" r="0" b="0"/>
                <wp:wrapNone/>
                <wp:docPr id="7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736F" w:rsidRPr="00F25696" w:rsidRDefault="00331640" w:rsidP="000C73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ヘルプ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検索結果</w:t>
                            </w:r>
                            <w:r w:rsidR="0093369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left:0;text-align:left;margin-left:221.85pt;margin-top:23.3pt;width:99.55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" filled="f" stroked="f">
                <v:textbox inset="0,.7mm,0,0">
                  <w:txbxContent>
                    <w:p w:rsidR="000C736F" w:rsidRPr="00F25696" w:rsidRDefault="00331640" w:rsidP="000C73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ヘルプ</w:t>
                      </w:r>
                      <w:r>
                        <w:rPr>
                          <w:sz w:val="20"/>
                          <w:szCs w:val="20"/>
                        </w:rPr>
                        <w:t>検索結果</w:t>
                      </w:r>
                      <w:r w:rsidR="00933693">
                        <w:rPr>
                          <w:rFonts w:hint="eastAsia"/>
                          <w:sz w:val="20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30480</wp:posOffset>
                </wp:positionV>
                <wp:extent cx="689610" cy="746760"/>
                <wp:effectExtent l="11430" t="13335" r="13335" b="11430"/>
                <wp:wrapNone/>
                <wp:docPr id="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73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3839" w:rsidRPr="00904BD1" w:rsidRDefault="00223839" w:rsidP="002238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ヘルプ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7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3839" w:rsidRDefault="00223839" w:rsidP="00223839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5.2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3839" w:rsidRDefault="00223839" w:rsidP="0022383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42" style="position:absolute;left:0;text-align:left;margin-left:345.65pt;margin-top:2.4pt;width:54.3pt;height:58.8pt;z-index:251666432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">
                <v:roundrect id="AutoShape 35" o:spid="_x0000_s1043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"/>
                <v:shape id="Text Box 36" o:spid="_x0000_s1044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" filled="f">
                  <v:textbox inset="0,.5mm,0,0">
                    <w:txbxContent>
                      <w:p w:rsidR="00223839" w:rsidRPr="00904BD1" w:rsidRDefault="00223839" w:rsidP="00223839">
                        <w:pPr>
                          <w:jc w:val="center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ヘルプ</w:t>
                        </w:r>
                      </w:p>
                    </w:txbxContent>
                  </v:textbox>
                </v:shape>
                <v:shape id="Text Box 37" o:spid="_x0000_s1045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223839" w:rsidRDefault="00223839" w:rsidP="00223839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5.2</w:t>
                        </w:r>
                      </w:p>
                    </w:txbxContent>
                  </v:textbox>
                </v:shape>
                <v:shape id="Text Box 38" o:spid="_x0000_s1046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" filled="f" stroked="f">
                  <v:textbox inset="0,.6mm,0,0">
                    <w:txbxContent>
                      <w:p w:rsidR="00223839" w:rsidRDefault="00223839" w:rsidP="00223839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115C98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40E5B5" wp14:editId="1AB955C1">
                <wp:simplePos x="0" y="0"/>
                <wp:positionH relativeFrom="column">
                  <wp:posOffset>1715549</wp:posOffset>
                </wp:positionH>
                <wp:positionV relativeFrom="paragraph">
                  <wp:posOffset>311150</wp:posOffset>
                </wp:positionV>
                <wp:extent cx="1264285" cy="203200"/>
                <wp:effectExtent l="1905" t="0" r="635" b="0"/>
                <wp:wrapNone/>
                <wp:docPr id="7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33693" w:rsidRPr="00F25696" w:rsidRDefault="00B512C7" w:rsidP="009336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要望・質問</w:t>
                            </w:r>
                            <w:r w:rsidR="00115C9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0E5B5" id="Text Box 68" o:spid="_x0000_s1052" type="#_x0000_t202" style="position:absolute;left:0;text-align:left;margin-left:135.1pt;margin-top:24.5pt;width:99.55pt;height:1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" filled="f" stroked="f">
                <v:textbox inset="0,.7mm,0,0">
                  <w:txbxContent>
                    <w:p w:rsidR="00933693" w:rsidRPr="00F25696" w:rsidRDefault="00B512C7" w:rsidP="009336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要望・質問</w:t>
                      </w:r>
                      <w:r w:rsidR="00115C98">
                        <w:rPr>
                          <w:rFonts w:hint="eastAsia"/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EE32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710475" wp14:editId="47C4F284">
                <wp:simplePos x="0" y="0"/>
                <wp:positionH relativeFrom="column">
                  <wp:posOffset>5186045</wp:posOffset>
                </wp:positionH>
                <wp:positionV relativeFrom="paragraph">
                  <wp:posOffset>141550</wp:posOffset>
                </wp:positionV>
                <wp:extent cx="4150581" cy="0"/>
                <wp:effectExtent l="38100" t="76200" r="0" b="95250"/>
                <wp:wrapNone/>
                <wp:docPr id="121" name="直線矢印コネク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0581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2871E" id="直線矢印コネクタ 121" o:spid="_x0000_s1026" type="#_x0000_t32" style="position:absolute;left:0;text-align:left;margin-left:408.35pt;margin-top:11.15pt;width:326.8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" strokecolor="black [3213]">
                <v:stroke endarrow="block" joinstyle="miter"/>
              </v:shape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5477510</wp:posOffset>
                </wp:positionH>
                <wp:positionV relativeFrom="paragraph">
                  <wp:posOffset>350520</wp:posOffset>
                </wp:positionV>
                <wp:extent cx="1264285" cy="203200"/>
                <wp:effectExtent l="3810" t="635" r="0" b="0"/>
                <wp:wrapNone/>
                <wp:docPr id="7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33693" w:rsidRPr="00F25696" w:rsidRDefault="00B512C7" w:rsidP="009336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要望・質問</w:t>
                            </w:r>
                            <w:r w:rsidR="0093369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8" type="#_x0000_t202" style="position:absolute;left:0;text-align:left;margin-left:431.3pt;margin-top:27.6pt;width:99.55pt;height:1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" filled="f" stroked="f">
                <v:textbox inset="0,.7mm,0,0">
                  <w:txbxContent>
                    <w:p w:rsidR="00933693" w:rsidRPr="00F25696" w:rsidRDefault="00B512C7" w:rsidP="00933693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要望・質問</w:t>
                      </w:r>
                      <w:r w:rsidR="00933693">
                        <w:rPr>
                          <w:rFonts w:hint="eastAsia"/>
                          <w:sz w:val="20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350520</wp:posOffset>
                </wp:positionV>
                <wp:extent cx="689610" cy="746760"/>
                <wp:effectExtent l="6350" t="10160" r="8890" b="5080"/>
                <wp:wrapNone/>
                <wp:docPr id="6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66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23839" w:rsidRPr="00904BD1" w:rsidRDefault="00B6560B" w:rsidP="002238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要望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6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3839" w:rsidRDefault="00B6560B" w:rsidP="00223839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5.3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3839" w:rsidRDefault="00223839" w:rsidP="0022383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49" style="position:absolute;left:0;text-align:left;margin-left:269.5pt;margin-top:27.6pt;width:54.3pt;height:58.8pt;z-index:251667456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">
                <v:roundrect id="AutoShape 40" o:spid="_x0000_s1050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"/>
                <v:shape id="Text Box 41" o:spid="_x0000_s1051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" filled="f">
                  <v:textbox inset="0,.5mm,0,0">
                    <w:txbxContent>
                      <w:p w:rsidR="00223839" w:rsidRPr="00904BD1" w:rsidRDefault="00B6560B" w:rsidP="00223839">
                        <w:pPr>
                          <w:jc w:val="center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要望</w:t>
                        </w:r>
                      </w:p>
                    </w:txbxContent>
                  </v:textbox>
                </v:shape>
                <v:shape id="Text Box 42" o:spid="_x0000_s1052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223839" w:rsidRDefault="00B6560B" w:rsidP="00223839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5.3</w:t>
                        </w:r>
                      </w:p>
                    </w:txbxContent>
                  </v:textbox>
                </v:shape>
                <v:shape id="Text Box 43" o:spid="_x0000_s1053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" filled="f" stroked="f">
                  <v:textbox inset="0,.6mm,0,0">
                    <w:txbxContent>
                      <w:p w:rsidR="00223839" w:rsidRDefault="00223839" w:rsidP="00223839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6343FF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276860</wp:posOffset>
                </wp:positionV>
                <wp:extent cx="4690110" cy="0"/>
                <wp:effectExtent l="6985" t="60960" r="17780" b="53340"/>
                <wp:wrapNone/>
                <wp:docPr id="6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264CF" id="Line 2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05pt,21.8pt" to="697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X2KQIAAEw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8917305</wp:posOffset>
                </wp:positionH>
                <wp:positionV relativeFrom="paragraph">
                  <wp:posOffset>45085</wp:posOffset>
                </wp:positionV>
                <wp:extent cx="611505" cy="561340"/>
                <wp:effectExtent l="5080" t="10160" r="12065" b="9525"/>
                <wp:wrapNone/>
                <wp:docPr id="6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615" y="655"/>
                          <a:chExt cx="88" cy="81"/>
                        </a:xfrm>
                      </wpg:grpSpPr>
                      <wps:wsp>
                        <wps:cNvPr id="6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655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3839" w:rsidRDefault="00223839" w:rsidP="002238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663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3839" w:rsidRDefault="00223839" w:rsidP="002238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管理者</w:t>
                              </w:r>
                            </w:p>
                          </w:txbxContent>
                        </wps:txbx>
                        <wps:bodyPr rot="0" vert="horz" wrap="square" lIns="0" tIns="7452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54" style="position:absolute;left:0;text-align:left;margin-left:702.15pt;margin-top:3.55pt;width:48.15pt;height:44.2pt;z-index:251665408" coordorigin="615,655" coordsize="8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">
                <v:shape id="Text Box 32" o:spid="_x0000_s1055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:rsidR="00223839" w:rsidRDefault="00223839" w:rsidP="00223839"/>
                    </w:txbxContent>
                  </v:textbox>
                </v:shape>
                <v:shape id="Text Box 33" o:spid="_x0000_s1056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">
                  <v:textbox inset="0,2.07mm,0,0">
                    <w:txbxContent>
                      <w:p w:rsidR="00223839" w:rsidRDefault="00223839" w:rsidP="0022383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212090</wp:posOffset>
                </wp:positionV>
                <wp:extent cx="2579370" cy="641985"/>
                <wp:effectExtent l="9525" t="53340" r="20955" b="9525"/>
                <wp:wrapNone/>
                <wp:docPr id="6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9370" cy="641985"/>
                        </a:xfrm>
                        <a:prstGeom prst="bentConnector3">
                          <a:avLst>
                            <a:gd name="adj1" fmla="val 40199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19816" id="AutoShape 57" o:spid="_x0000_s1026" type="#_x0000_t34" style="position:absolute;left:0;text-align:left;margin-left:62.75pt;margin-top:16.7pt;width:203.1pt;height:5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" adj="8683">
                <v:stroke endarrow="block"/>
              </v:shape>
            </w:pict>
          </mc:Fallback>
        </mc:AlternateContent>
      </w:r>
    </w:p>
    <w:bookmarkStart w:id="0" w:name="_GoBack"/>
    <w:bookmarkEnd w:id="0"/>
    <w:p w:rsidR="00992730" w:rsidRPr="00992730" w:rsidRDefault="006343FF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330200</wp:posOffset>
                </wp:positionV>
                <wp:extent cx="611505" cy="561340"/>
                <wp:effectExtent l="6350" t="10160" r="10795" b="9525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615" y="655"/>
                          <a:chExt cx="88" cy="81"/>
                        </a:xfrm>
                      </wpg:grpSpPr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655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560B" w:rsidRDefault="00B6560B" w:rsidP="00B6560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663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560B" w:rsidRDefault="00B6560B" w:rsidP="00B6560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顧客</w:t>
                              </w:r>
                            </w:p>
                          </w:txbxContent>
                        </wps:txbx>
                        <wps:bodyPr rot="0" vert="horz" wrap="square" lIns="0" tIns="7452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57" style="position:absolute;left:0;text-align:left;margin-left:13pt;margin-top:26pt;width:48.15pt;height:44.2pt;z-index:251673600" coordorigin="615,655" coordsize="8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58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:rsidR="00B6560B" w:rsidRDefault="00B6560B" w:rsidP="00B6560B"/>
                    </w:txbxContent>
                  </v:textbox>
                </v:shape>
                <v:shape id="Text Box 56" o:spid="_x0000_s1059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">
                  <v:textbox inset="0,2.07mm,0,0">
                    <w:txbxContent>
                      <w:p w:rsidR="00B6560B" w:rsidRDefault="00B6560B" w:rsidP="00B6560B">
                        <w:pPr>
                          <w:jc w:val="center"/>
                        </w:pPr>
                        <w:bookmarkStart w:id="1" w:name="_GoBack"/>
                        <w:bookmarkEnd w:id="1"/>
                        <w:r>
                          <w:rPr>
                            <w:rFonts w:hint="eastAsia"/>
                          </w:rPr>
                          <w:t>顧客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115C98" w:rsidP="0099273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13870" wp14:editId="072F0731">
                <wp:simplePos x="0" y="0"/>
                <wp:positionH relativeFrom="column">
                  <wp:posOffset>798802</wp:posOffset>
                </wp:positionH>
                <wp:positionV relativeFrom="paragraph">
                  <wp:posOffset>155133</wp:posOffset>
                </wp:positionV>
                <wp:extent cx="1264285" cy="203200"/>
                <wp:effectExtent l="635" t="4445" r="1905" b="1905"/>
                <wp:wrapNone/>
                <wp:docPr id="3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12C7" w:rsidRPr="00F25696" w:rsidRDefault="00B512C7" w:rsidP="00B512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顧</w:t>
                            </w:r>
                            <w:r w:rsidR="00115C9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客通報データ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13870" id="Text Box 72" o:spid="_x0000_s1065" type="#_x0000_t202" style="position:absolute;left:0;text-align:left;margin-left:62.9pt;margin-top:12.2pt;width:99.55pt;height:1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" filled="f" stroked="f">
                <v:textbox inset="0,.7mm,0,0">
                  <w:txbxContent>
                    <w:p w:rsidR="00B512C7" w:rsidRPr="00F25696" w:rsidRDefault="00B512C7" w:rsidP="00B512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顧</w:t>
                      </w:r>
                      <w:r w:rsidR="00115C98">
                        <w:rPr>
                          <w:rFonts w:hint="eastAsia"/>
                          <w:sz w:val="20"/>
                          <w:szCs w:val="20"/>
                        </w:rPr>
                        <w:t>客通報データ</w:t>
                      </w:r>
                    </w:p>
                  </w:txbxContent>
                </v:textbox>
              </v:shape>
            </w:pict>
          </mc:Fallback>
        </mc:AlternateContent>
      </w:r>
      <w:r w:rsidR="00F97C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EB3F84" wp14:editId="6EF067F2">
                <wp:simplePos x="0" y="0"/>
                <wp:positionH relativeFrom="column">
                  <wp:posOffset>6146120</wp:posOffset>
                </wp:positionH>
                <wp:positionV relativeFrom="paragraph">
                  <wp:posOffset>254172</wp:posOffset>
                </wp:positionV>
                <wp:extent cx="1264285" cy="203200"/>
                <wp:effectExtent l="0" t="0" r="0" b="0"/>
                <wp:wrapNone/>
                <wp:docPr id="5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12C7" w:rsidRPr="00F25696" w:rsidRDefault="00B512C7" w:rsidP="00B512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顧客通報データ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47483" id="Text Box 71" o:spid="_x0000_s1060" type="#_x0000_t202" style="position:absolute;left:0;text-align:left;margin-left:483.95pt;margin-top:20pt;width:99.55pt;height:1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" filled="f" stroked="f">
                <v:textbox inset="0,.7mm,0,0">
                  <w:txbxContent>
                    <w:p w:rsidR="00B512C7" w:rsidRPr="00F25696" w:rsidRDefault="00B512C7" w:rsidP="00B512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顧客通報データ</w:t>
                      </w:r>
                    </w:p>
                  </w:txbxContent>
                </v:textbox>
              </v:shape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D08EB6" wp14:editId="36FFAB9E">
                <wp:simplePos x="0" y="0"/>
                <wp:positionH relativeFrom="column">
                  <wp:posOffset>527050</wp:posOffset>
                </wp:positionH>
                <wp:positionV relativeFrom="paragraph">
                  <wp:posOffset>258445</wp:posOffset>
                </wp:positionV>
                <wp:extent cx="249555" cy="260985"/>
                <wp:effectExtent l="6350" t="5715" r="10795" b="9525"/>
                <wp:wrapNone/>
                <wp:docPr id="52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9555" cy="2609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15D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4" o:spid="_x0000_s1026" type="#_x0000_t32" style="position:absolute;left:0;text-align:left;margin-left:41.5pt;margin-top:20.35pt;width:19.65pt;height:20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">
                <v:shadow color="#868686"/>
              </v:shape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679B87" wp14:editId="66C63653">
                <wp:simplePos x="0" y="0"/>
                <wp:positionH relativeFrom="column">
                  <wp:posOffset>2485390</wp:posOffset>
                </wp:positionH>
                <wp:positionV relativeFrom="paragraph">
                  <wp:posOffset>2540</wp:posOffset>
                </wp:positionV>
                <wp:extent cx="1264285" cy="203200"/>
                <wp:effectExtent l="2540" t="0" r="0" b="0"/>
                <wp:wrapNone/>
                <wp:docPr id="5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12C7" w:rsidRPr="00F25696" w:rsidRDefault="00B512C7" w:rsidP="00B512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要望・質問データ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63" type="#_x0000_t202" style="position:absolute;left:0;text-align:left;margin-left:195.7pt;margin-top:.2pt;width:99.55pt;height:1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" filled="f" stroked="f">
                <v:textbox inset="0,.7mm,0,0">
                  <w:txbxContent>
                    <w:p w:rsidR="00B512C7" w:rsidRPr="00F25696" w:rsidRDefault="00B512C7" w:rsidP="00B512C7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要望・質問データ</w:t>
                      </w:r>
                    </w:p>
                  </w:txbxContent>
                </v:textbox>
              </v:shape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1EF567" wp14:editId="07B955CD">
                <wp:simplePos x="0" y="0"/>
                <wp:positionH relativeFrom="column">
                  <wp:posOffset>3623945</wp:posOffset>
                </wp:positionH>
                <wp:positionV relativeFrom="paragraph">
                  <wp:posOffset>12065</wp:posOffset>
                </wp:positionV>
                <wp:extent cx="0" cy="207010"/>
                <wp:effectExtent l="55245" t="6985" r="59055" b="14605"/>
                <wp:wrapNone/>
                <wp:docPr id="49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411D2" id="AutoShape 62" o:spid="_x0000_s1026" type="#_x0000_t32" style="position:absolute;left:0;text-align:left;margin-left:285.35pt;margin-top:.95pt;width:0;height:1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">
                <v:stroke endarrow="block"/>
              </v:shape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D43BB" wp14:editId="39BC47DB">
                <wp:simplePos x="0" y="0"/>
                <wp:positionH relativeFrom="column">
                  <wp:posOffset>789940</wp:posOffset>
                </wp:positionH>
                <wp:positionV relativeFrom="paragraph">
                  <wp:posOffset>367030</wp:posOffset>
                </wp:positionV>
                <wp:extent cx="4517390" cy="402590"/>
                <wp:effectExtent l="12065" t="9525" r="23495" b="54610"/>
                <wp:wrapNone/>
                <wp:docPr id="4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7390" cy="402590"/>
                        </a:xfrm>
                        <a:prstGeom prst="bentConnector3">
                          <a:avLst>
                            <a:gd name="adj1" fmla="val 23713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EB7B6" id="AutoShape 58" o:spid="_x0000_s1026" type="#_x0000_t34" style="position:absolute;left:0;text-align:left;margin-left:62.2pt;margin-top:28.9pt;width:355.7pt;height:3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" adj="5122">
                <v:stroke endarrow="block"/>
              </v:shape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71D7E32" wp14:editId="117EEB48">
                <wp:simplePos x="0" y="0"/>
                <wp:positionH relativeFrom="column">
                  <wp:posOffset>5347970</wp:posOffset>
                </wp:positionH>
                <wp:positionV relativeFrom="paragraph">
                  <wp:posOffset>205740</wp:posOffset>
                </wp:positionV>
                <wp:extent cx="689610" cy="746760"/>
                <wp:effectExtent l="7620" t="10160" r="7620" b="5080"/>
                <wp:wrapNone/>
                <wp:docPr id="4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44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560B" w:rsidRPr="00904BD1" w:rsidRDefault="00B6560B" w:rsidP="00B656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通報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4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560B" w:rsidRDefault="00B6560B" w:rsidP="00B6560B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5.4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560B" w:rsidRDefault="00B6560B" w:rsidP="00B6560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64" style="position:absolute;left:0;text-align:left;margin-left:421.1pt;margin-top:16.2pt;width:54.3pt;height:58.8pt;z-index:251672576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">
                <v:roundrect id="AutoShape 50" o:spid="_x0000_s1065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"/>
                <v:shape id="Text Box 51" o:spid="_x0000_s1066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" filled="f">
                  <v:textbox inset="0,.5mm,0,0">
                    <w:txbxContent>
                      <w:p w:rsidR="00B6560B" w:rsidRPr="00904BD1" w:rsidRDefault="00B6560B" w:rsidP="00B6560B">
                        <w:pPr>
                          <w:jc w:val="center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通報</w:t>
                        </w:r>
                      </w:p>
                    </w:txbxContent>
                  </v:textbox>
                </v:shape>
                <v:shape id="Text Box 52" o:spid="_x0000_s1067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B6560B" w:rsidRDefault="00B6560B" w:rsidP="00B6560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5.4</w:t>
                        </w:r>
                      </w:p>
                    </w:txbxContent>
                  </v:textbox>
                </v:shape>
                <v:shape id="Text Box 53" o:spid="_x0000_s1068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" filled="f" stroked="f">
                  <v:textbox inset="0,.6mm,0,0">
                    <w:txbxContent>
                      <w:p w:rsidR="00B6560B" w:rsidRDefault="00B6560B" w:rsidP="00B6560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343F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14D597" wp14:editId="3352D0AE">
                <wp:simplePos x="0" y="0"/>
                <wp:positionH relativeFrom="column">
                  <wp:posOffset>3270885</wp:posOffset>
                </wp:positionH>
                <wp:positionV relativeFrom="paragraph">
                  <wp:posOffset>219075</wp:posOffset>
                </wp:positionV>
                <wp:extent cx="1094105" cy="202565"/>
                <wp:effectExtent l="6985" t="13970" r="13335" b="12065"/>
                <wp:wrapNone/>
                <wp:docPr id="3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105" cy="202565"/>
                          <a:chOff x="749" y="508"/>
                          <a:chExt cx="156" cy="39"/>
                        </a:xfrm>
                      </wpg:grpSpPr>
                      <wps:wsp>
                        <wps:cNvPr id="4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147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36F" w:rsidRDefault="00933693" w:rsidP="000C736F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問</w:t>
                              </w:r>
                              <w:r w:rsidR="00E361F5"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合せ台帳</w:t>
                              </w:r>
                            </w:p>
                            <w:p w:rsidR="00933693" w:rsidRPr="00F25696" w:rsidRDefault="00933693" w:rsidP="000C736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41" name="Freeform 29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4D597" id="Group 27" o:spid="_x0000_s1073" style="position:absolute;left:0;text-align:left;margin-left:257.55pt;margin-top:17.25pt;width:86.15pt;height:15.95pt;z-index:251664384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">
                <v:shape id="Text Box 28" o:spid="_x0000_s1074" type="#_x0000_t202" style="position:absolute;left:756;top:508;width:14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" filled="f" stroked="f">
                  <v:textbox inset="1.5mm,.5mm,0,0">
                    <w:txbxContent>
                      <w:p w:rsidR="000C736F" w:rsidRDefault="00933693" w:rsidP="000C736F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問</w:t>
                        </w:r>
                        <w:r w:rsidR="00E361F5"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合せ台帳</w:t>
                        </w:r>
                      </w:p>
                      <w:p w:rsidR="00933693" w:rsidRPr="00F25696" w:rsidRDefault="00933693" w:rsidP="000C736F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Freeform 29" o:spid="_x0000_s1075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" path="m156,l,,,39r156,e" filled="f">
                  <v:path arrowok="t" o:connecttype="custom" o:connectlocs="156,0;0,0;0,39;156,39" o:connectangles="0,0,0,0"/>
                </v:shape>
                <v:line id="Line 30" o:spid="_x0000_s1076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/v:group>
            </w:pict>
          </mc:Fallback>
        </mc:AlternateContent>
      </w:r>
    </w:p>
    <w:p w:rsidR="00992730" w:rsidRPr="00992730" w:rsidRDefault="00F97C97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C805A" wp14:editId="5F74A7B4">
                <wp:simplePos x="0" y="0"/>
                <wp:positionH relativeFrom="column">
                  <wp:posOffset>6106671</wp:posOffset>
                </wp:positionH>
                <wp:positionV relativeFrom="paragraph">
                  <wp:posOffset>187767</wp:posOffset>
                </wp:positionV>
                <wp:extent cx="1084553" cy="0"/>
                <wp:effectExtent l="0" t="76200" r="20955" b="95250"/>
                <wp:wrapNone/>
                <wp:docPr id="103" name="直線矢印コネクタ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53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639BD" id="直線矢印コネクタ 103" o:spid="_x0000_s1026" type="#_x0000_t32" style="position:absolute;left:0;text-align:left;margin-left:480.85pt;margin-top:14.8pt;width:85.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9528846" wp14:editId="0E429DC7">
                <wp:simplePos x="0" y="0"/>
                <wp:positionH relativeFrom="column">
                  <wp:posOffset>7278440</wp:posOffset>
                </wp:positionH>
                <wp:positionV relativeFrom="paragraph">
                  <wp:posOffset>71132</wp:posOffset>
                </wp:positionV>
                <wp:extent cx="1094105" cy="202565"/>
                <wp:effectExtent l="6985" t="13970" r="13335" b="12065"/>
                <wp:wrapNone/>
                <wp:docPr id="9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105" cy="202565"/>
                          <a:chOff x="749" y="508"/>
                          <a:chExt cx="156" cy="39"/>
                        </a:xfrm>
                      </wpg:grpSpPr>
                      <wps:wsp>
                        <wps:cNvPr id="10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147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7C97" w:rsidRDefault="00F97C97" w:rsidP="00F97C97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通</w:t>
                              </w:r>
                              <w:r w:rsidR="00E361F5"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報台帳</w:t>
                              </w:r>
                            </w:p>
                            <w:p w:rsidR="00F97C97" w:rsidRPr="00F25696" w:rsidRDefault="00F97C97" w:rsidP="00F97C9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101" name="Freeform 29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28846" id="_x0000_s1077" style="position:absolute;left:0;text-align:left;margin-left:573.1pt;margin-top:5.6pt;width:86.15pt;height:15.95pt;z-index:251695104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">
                <v:shape id="Text Box 28" o:spid="_x0000_s1078" type="#_x0000_t202" style="position:absolute;left:756;top:508;width:14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" filled="f" stroked="f">
                  <v:textbox inset="1.5mm,.5mm,0,0">
                    <w:txbxContent>
                      <w:p w:rsidR="00F97C97" w:rsidRDefault="00F97C97" w:rsidP="00F97C97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通</w:t>
                        </w:r>
                        <w:r w:rsidR="00E361F5"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報台帳</w:t>
                        </w:r>
                      </w:p>
                      <w:p w:rsidR="00F97C97" w:rsidRPr="00F25696" w:rsidRDefault="00F97C97" w:rsidP="00F97C9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Freeform 29" o:spid="_x0000_s1079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" path="m156,l,,,39r156,e" filled="f">
                  <v:path arrowok="t" o:connecttype="custom" o:connectlocs="156,0;0,0;0,39;156,39" o:connectangles="0,0,0,0"/>
                </v:shape>
                <v:line id="Line 30" o:spid="_x0000_s1080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</v:group>
            </w:pict>
          </mc:Fallback>
        </mc:AlternateContent>
      </w:r>
    </w:p>
    <w:p w:rsidR="00992730" w:rsidRPr="00992730" w:rsidRDefault="00992730" w:rsidP="00B77746">
      <w:pPr>
        <w:tabs>
          <w:tab w:val="left" w:pos="10738"/>
        </w:tabs>
        <w:rPr>
          <w:sz w:val="28"/>
          <w:szCs w:val="28"/>
        </w:rPr>
      </w:pPr>
    </w:p>
    <w:p w:rsidR="00817625" w:rsidRDefault="00992730" w:rsidP="009927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</w:p>
    <w:sectPr w:rsidR="00817625" w:rsidSect="000B0BB7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DD3" w:rsidRDefault="00543DD3" w:rsidP="00273989">
      <w:pPr>
        <w:pStyle w:val="a3"/>
      </w:pPr>
      <w:r>
        <w:separator/>
      </w:r>
    </w:p>
  </w:endnote>
  <w:endnote w:type="continuationSeparator" w:id="0">
    <w:p w:rsidR="00543DD3" w:rsidRDefault="00543DD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6343FF" w:rsidP="00B512C7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-25400</wp:posOffset>
              </wp:positionV>
              <wp:extent cx="3647440" cy="200660"/>
              <wp:effectExtent l="0" t="0" r="381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17625" w:rsidRDefault="00B512C7" w:rsidP="00817625">
                          <w:r>
                            <w:rPr>
                              <w:rFonts w:hint="eastAsia"/>
                            </w:rPr>
                            <w:t>5.0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06" type="#_x0000_t202" style="position:absolute;left:0;text-align:left;margin-left:-.5pt;margin-top:-2pt;width:287.2pt;height:1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" filled="f" fillcolor="#c9f" stroked="f">
              <v:textbox inset="0,0,0,0">
                <w:txbxContent>
                  <w:p w:rsidR="00817625" w:rsidRDefault="00B512C7" w:rsidP="00817625">
                    <w:r>
                      <w:rPr>
                        <w:rFonts w:hint="eastAsia"/>
                      </w:rPr>
                      <w:t>5.0</w:t>
                    </w:r>
                  </w:p>
                </w:txbxContent>
              </v:textbox>
            </v:shape>
          </w:pict>
        </mc:Fallback>
      </mc:AlternateContent>
    </w:r>
    <w:r w:rsidR="00A451FF">
      <w:t>SD22</w:t>
    </w:r>
    <w:r w:rsidR="00B512C7">
      <w:rPr>
        <w:rFonts w:hint="eastAsia"/>
      </w:rPr>
      <w:t xml:space="preserve">　</w:t>
    </w:r>
    <w:r w:rsidR="00B512C7">
      <w:rPr>
        <w:rFonts w:hint="eastAsia"/>
      </w:rPr>
      <w:t>第</w:t>
    </w:r>
    <w:r w:rsidR="00B512C7">
      <w:rPr>
        <w:rFonts w:hint="eastAsia"/>
      </w:rPr>
      <w:t>9</w:t>
    </w:r>
    <w:r w:rsidR="00B512C7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DD3" w:rsidRDefault="00543DD3" w:rsidP="00273989">
      <w:pPr>
        <w:pStyle w:val="a3"/>
      </w:pPr>
      <w:r>
        <w:separator/>
      </w:r>
    </w:p>
  </w:footnote>
  <w:footnote w:type="continuationSeparator" w:id="0">
    <w:p w:rsidR="00543DD3" w:rsidRDefault="00543DD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6343F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926465</wp:posOffset>
              </wp:positionH>
              <wp:positionV relativeFrom="paragraph">
                <wp:posOffset>1494790</wp:posOffset>
              </wp:positionV>
              <wp:extent cx="7808595" cy="4947285"/>
              <wp:effectExtent l="15240" t="8890" r="15240" b="15875"/>
              <wp:wrapNone/>
              <wp:docPr id="34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08595" cy="4947285"/>
                        <a:chOff x="2364" y="2924"/>
                        <a:chExt cx="12297" cy="7791"/>
                      </a:xfrm>
                    </wpg:grpSpPr>
                    <wps:wsp>
                      <wps:cNvPr id="35" name="Rectangle 57"/>
                      <wps:cNvSpPr>
                        <a:spLocks noChangeArrowheads="1"/>
                      </wps:cNvSpPr>
                      <wps:spPr bwMode="auto">
                        <a:xfrm>
                          <a:off x="2364" y="2924"/>
                          <a:ext cx="12297" cy="7791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6" name="Line 67"/>
                      <wps:cNvCnPr>
                        <a:cxnSpLocks noChangeShapeType="1"/>
                      </wps:cNvCnPr>
                      <wps:spPr bwMode="auto">
                        <a:xfrm>
                          <a:off x="2364" y="3512"/>
                          <a:ext cx="1229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C4DB3C" id="Group 69" o:spid="_x0000_s1026" style="position:absolute;left:0;text-align:left;margin-left:72.95pt;margin-top:117.7pt;width:614.85pt;height:389.55pt;z-index:251658752" coordorigin="2364,2924" coordsize="12297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">
              <v:rect id="Rectangle 57" o:spid="_x0000_s1027" style="position:absolute;left:2364;top:2924;width:12297;height:7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" filled="f" strokeweight="1pt">
                <v:textbox inset="0,.7pt,0,.7pt"/>
              </v:rect>
              <v:line id="Line 67" o:spid="_x0000_s1028" style="position:absolute;visibility:visible;mso-wrap-style:square" from="2364,3512" to="14661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3970" t="12065" r="10160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852F2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ＤＦＤ（</w:t>
                            </w:r>
                            <w:r w:rsidRPr="00852F26">
                              <w:rPr>
                                <w:rFonts w:ascii="ＭＳ 明朝" w:hAnsi="ＭＳ 明朝" w:hint="eastAsia"/>
                                <w:b/>
                                <w:sz w:val="40"/>
                                <w:szCs w:val="40"/>
                              </w:rPr>
                              <w:t>Data Flow Diagram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Default="006343FF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まさる堂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EC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サイト</w:t>
                            </w:r>
                          </w:p>
                          <w:p w:rsidR="006343FF" w:rsidRPr="00AD7689" w:rsidRDefault="006343FF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B512C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問合せ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6343FF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平尾　</w:t>
                                </w:r>
                                <w:r>
                                  <w:rPr>
                                    <w:rFonts w:hint="eastAsia"/>
                                  </w:rPr>
                                  <w:t>健太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2383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2383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2383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2383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2383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2383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23839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15C9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15C9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81" style="position:absolute;left:0;text-align:left;margin-left:-9.65pt;margin-top:-.55pt;width:769.85pt;height:81.8pt;z-index:251656704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82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8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8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8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8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8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8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8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9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9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92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852F2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ＤＦＤ（</w:t>
                      </w:r>
                      <w:r w:rsidRPr="00852F26">
                        <w:rPr>
                          <w:rFonts w:ascii="ＭＳ 明朝" w:hAnsi="ＭＳ 明朝" w:hint="eastAsia"/>
                          <w:b/>
                          <w:sz w:val="40"/>
                          <w:szCs w:val="40"/>
                        </w:rPr>
                        <w:t>Data Flow Diagram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shape id="Text Box 27" o:spid="_x0000_s1093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94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Default="006343FF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まさる堂</w:t>
                      </w:r>
                      <w:r>
                        <w:rPr>
                          <w:rFonts w:hint="eastAsia"/>
                          <w:sz w:val="24"/>
                        </w:rPr>
                        <w:t>EC</w:t>
                      </w:r>
                      <w:r>
                        <w:rPr>
                          <w:rFonts w:hint="eastAsia"/>
                          <w:sz w:val="24"/>
                        </w:rPr>
                        <w:t>サイト</w:t>
                      </w:r>
                    </w:p>
                    <w:p w:rsidR="006343FF" w:rsidRPr="00AD7689" w:rsidRDefault="006343FF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95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96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B512C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問合せ</w:t>
                      </w:r>
                    </w:p>
                  </w:txbxContent>
                </v:textbox>
              </v:shape>
              <v:group id="Group 36" o:spid="_x0000_s1097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9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9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6343FF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平尾　</w:t>
                          </w:r>
                          <w:r>
                            <w:rPr>
                              <w:rFonts w:hint="eastAsia"/>
                            </w:rPr>
                            <w:t>健太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10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10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10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2383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2383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2383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2383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2383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2383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10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104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10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10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23839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10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10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10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15C9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15C9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11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111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112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39"/>
    <w:rsid w:val="000B0BB7"/>
    <w:rsid w:val="000B5B01"/>
    <w:rsid w:val="000C736F"/>
    <w:rsid w:val="000E03F1"/>
    <w:rsid w:val="00115C98"/>
    <w:rsid w:val="001529A6"/>
    <w:rsid w:val="00164C84"/>
    <w:rsid w:val="001C379B"/>
    <w:rsid w:val="00204467"/>
    <w:rsid w:val="00223839"/>
    <w:rsid w:val="00273989"/>
    <w:rsid w:val="002D4A47"/>
    <w:rsid w:val="002D62E5"/>
    <w:rsid w:val="00331640"/>
    <w:rsid w:val="00360FA8"/>
    <w:rsid w:val="004C5B51"/>
    <w:rsid w:val="00543DD3"/>
    <w:rsid w:val="0056717A"/>
    <w:rsid w:val="006343FF"/>
    <w:rsid w:val="006536E8"/>
    <w:rsid w:val="00657348"/>
    <w:rsid w:val="006A46FE"/>
    <w:rsid w:val="006F40F5"/>
    <w:rsid w:val="00730FB8"/>
    <w:rsid w:val="00732F70"/>
    <w:rsid w:val="007677F9"/>
    <w:rsid w:val="007B68A8"/>
    <w:rsid w:val="007F0A12"/>
    <w:rsid w:val="00817625"/>
    <w:rsid w:val="00833821"/>
    <w:rsid w:val="008374BA"/>
    <w:rsid w:val="00850C77"/>
    <w:rsid w:val="00852F26"/>
    <w:rsid w:val="008A5F0B"/>
    <w:rsid w:val="00904BD1"/>
    <w:rsid w:val="00912D32"/>
    <w:rsid w:val="00933693"/>
    <w:rsid w:val="009442AC"/>
    <w:rsid w:val="00957CE6"/>
    <w:rsid w:val="0098594D"/>
    <w:rsid w:val="00987831"/>
    <w:rsid w:val="00992730"/>
    <w:rsid w:val="00A451FF"/>
    <w:rsid w:val="00AD7689"/>
    <w:rsid w:val="00B50AD2"/>
    <w:rsid w:val="00B512C7"/>
    <w:rsid w:val="00B6560B"/>
    <w:rsid w:val="00B77746"/>
    <w:rsid w:val="00BD41FD"/>
    <w:rsid w:val="00BE0D99"/>
    <w:rsid w:val="00CB438A"/>
    <w:rsid w:val="00CC12CB"/>
    <w:rsid w:val="00E341FB"/>
    <w:rsid w:val="00E361F5"/>
    <w:rsid w:val="00E80388"/>
    <w:rsid w:val="00EE3277"/>
    <w:rsid w:val="00EE7952"/>
    <w:rsid w:val="00F25696"/>
    <w:rsid w:val="00F9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B95A52B"/>
  <w15:chartTrackingRefBased/>
  <w15:docId w15:val="{E416660A-FE57-455C-9536-41F387CF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87\Desktop\HAL&#35506;&#38988;\SD\08_DFD\5.xDFD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5.xDFD.dot</Template>
  <TotalTime>33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DFD</vt:lpstr>
      <vt:lpstr>DFD</vt:lpstr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</dc:title>
  <dc:subject/>
  <dc:creator>ohs80587</dc:creator>
  <cp:keywords/>
  <dc:description/>
  <cp:lastModifiedBy>yuhnsa@outlook.jp</cp:lastModifiedBy>
  <cp:revision>7</cp:revision>
  <cp:lastPrinted>2006-06-21T10:05:00Z</cp:lastPrinted>
  <dcterms:created xsi:type="dcterms:W3CDTF">2019-09-10T00:45:00Z</dcterms:created>
  <dcterms:modified xsi:type="dcterms:W3CDTF">2019-10-10T10:21:00Z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