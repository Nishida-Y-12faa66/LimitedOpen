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6E8" w:rsidRPr="00817625" w:rsidRDefault="006536E8" w:rsidP="00833821">
      <w:pPr>
        <w:rPr>
          <w:sz w:val="28"/>
          <w:szCs w:val="28"/>
        </w:rPr>
      </w:pPr>
    </w:p>
    <w:p w:rsidR="00992730" w:rsidRDefault="00AC3E79" w:rsidP="0081762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347.95pt;margin-top:28.65pt;width:123.55pt;height:15.5pt;z-index:5" filled="f" stroked="f">
            <v:textbox style="mso-next-textbox:#_x0000_s1044" inset="0,.7mm,0,0">
              <w:txbxContent>
                <w:p w:rsidR="000841A5" w:rsidRPr="00F25696" w:rsidRDefault="001C1933" w:rsidP="000C736F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購入</w:t>
                  </w:r>
                  <w:r w:rsidR="000841A5">
                    <w:rPr>
                      <w:rFonts w:hint="eastAsia"/>
                      <w:sz w:val="20"/>
                      <w:szCs w:val="20"/>
                    </w:rPr>
                    <w:t>商品検索</w:t>
                  </w:r>
                  <w:r w:rsidR="00C8039B">
                    <w:rPr>
                      <w:rFonts w:hint="eastAsia"/>
                      <w:sz w:val="20"/>
                      <w:szCs w:val="20"/>
                    </w:rPr>
                    <w:t>条件</w:t>
                  </w:r>
                  <w:r w:rsidR="00511EFC">
                    <w:rPr>
                      <w:rFonts w:hint="eastAsia"/>
                      <w:sz w:val="20"/>
                      <w:szCs w:val="20"/>
                    </w:rPr>
                    <w:t>データ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2" type="#_x0000_t202" style="position:absolute;left:0;text-align:left;margin-left:100.5pt;margin-top:485.75pt;width:99.55pt;height:16pt;z-index: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" filled="f" stroked="f">
            <v:textbox style="mso-next-textbox:#_x0000_s1252" inset="0,.7mm,0,0">
              <w:txbxContent>
                <w:p w:rsidR="00A50B82" w:rsidRDefault="00A50B82" w:rsidP="00A50B82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設定情報</w:t>
                  </w:r>
                </w:p>
              </w:txbxContent>
            </v:textbox>
          </v:shape>
        </w:pict>
      </w:r>
      <w:r w:rsidR="00622B02">
        <w:rPr>
          <w:rFonts w:hint="eastAsia"/>
          <w:sz w:val="28"/>
          <w:szCs w:val="28"/>
        </w:rPr>
        <w:t>1.2</w:t>
      </w:r>
      <w:r w:rsidR="00333BA3">
        <w:rPr>
          <w:rFonts w:hint="eastAsia"/>
          <w:sz w:val="28"/>
          <w:szCs w:val="28"/>
        </w:rPr>
        <w:t xml:space="preserve"> </w:t>
      </w:r>
      <w:r w:rsidR="001015C0">
        <w:rPr>
          <w:rFonts w:hint="eastAsia"/>
          <w:sz w:val="28"/>
          <w:szCs w:val="28"/>
        </w:rPr>
        <w:t>マイページ</w:t>
      </w:r>
    </w:p>
    <w:p w:rsidR="00992730" w:rsidRPr="00992730" w:rsidRDefault="00AC3E79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58" type="#_x0000_t202" style="position:absolute;left:0;text-align:left;margin-left:347.9pt;margin-top:14.85pt;width:67.45pt;height:16pt;z-index:76" filled="f" stroked="f">
            <v:textbox style="mso-next-textbox:#_x0000_s1258" inset="0,.7mm,0,0">
              <w:txbxContent>
                <w:p w:rsidR="0078114A" w:rsidRPr="00F25696" w:rsidRDefault="001C1933" w:rsidP="0078114A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購入</w:t>
                  </w:r>
                  <w:r w:rsidR="0078114A">
                    <w:rPr>
                      <w:rFonts w:hint="eastAsia"/>
                      <w:sz w:val="20"/>
                      <w:szCs w:val="20"/>
                    </w:rPr>
                    <w:t>商品情報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284" type="#_x0000_t34" style="position:absolute;left:0;text-align:left;margin-left:320.3pt;margin-top:14.85pt;width:433.75pt;height:141.15pt;z-index:94" o:connectortype="elbow" adj="21630,-29114,-18204">
            <v:stroke endarrow="block"/>
          </v:shape>
        </w:pict>
      </w:r>
      <w:r>
        <w:rPr>
          <w:noProof/>
          <w:sz w:val="28"/>
          <w:szCs w:val="28"/>
        </w:rPr>
        <w:pict>
          <v:shape id="_x0000_s1048" type="#_x0000_t202" style="position:absolute;left:0;text-align:left;margin-left:77.75pt;margin-top:14.85pt;width:99.55pt;height:16pt;z-index:6" filled="f" stroked="f">
            <v:textbox style="mso-next-textbox:#_x0000_s1048" inset="0,.7mm,0,0">
              <w:txbxContent>
                <w:p w:rsidR="000841A5" w:rsidRPr="00F25696" w:rsidRDefault="001C1933" w:rsidP="000C736F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購入</w:t>
                  </w:r>
                  <w:r w:rsidR="000841A5">
                    <w:rPr>
                      <w:rFonts w:hint="eastAsia"/>
                      <w:sz w:val="20"/>
                      <w:szCs w:val="20"/>
                    </w:rPr>
                    <w:t>商品情報</w:t>
                  </w:r>
                </w:p>
              </w:txbxContent>
            </v:textbox>
          </v:shape>
        </w:pict>
      </w:r>
      <w:r>
        <w:rPr>
          <w:noProof/>
        </w:rPr>
        <w:pict>
          <v:group id="Group 32" o:spid="_x0000_s1081" style="position:absolute;left:0;text-align:left;margin-left:266pt;margin-top:4.15pt;width:54.3pt;height:58.8pt;z-index:13" coordorigin="448,597" coordsize="84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">
            <v:roundrect id="AutoShape 33" o:spid="_x0000_s1082" style="position:absolute;left:448;top:597;width:84;height:9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"/>
            <v:shape id="Text Box 34" o:spid="_x0000_s1083" type="#_x0000_t202" style="position:absolute;left:448;top:631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" filled="f">
              <v:textbox style="mso-next-textbox:#Text Box 34" inset="0,.5mm,0,0">
                <w:txbxContent>
                  <w:p w:rsidR="000841A5" w:rsidRDefault="001C1933" w:rsidP="00D36A4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購入</w:t>
                    </w:r>
                    <w:r w:rsidR="000841A5">
                      <w:rPr>
                        <w:rFonts w:hint="eastAsia"/>
                        <w:sz w:val="20"/>
                        <w:szCs w:val="20"/>
                      </w:rPr>
                      <w:t>履歴</w:t>
                    </w:r>
                  </w:p>
                </w:txbxContent>
              </v:textbox>
            </v:shape>
            <v:shape id="Text Box 35" o:spid="_x0000_s1084" type="#_x0000_t202" style="position:absolute;left:448;top:600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<v:textbox style="mso-next-textbox:#Text Box 35" inset="0,0,0,0">
                <w:txbxContent>
                  <w:p w:rsidR="000841A5" w:rsidRDefault="000841A5" w:rsidP="00D36A47">
                    <w:pPr>
                      <w:jc w:val="center"/>
                    </w:pPr>
                    <w:r>
                      <w:rPr>
                        <w:rFonts w:ascii="Times New Roman" w:hAnsi="Times New Roman"/>
                        <w:sz w:val="24"/>
                      </w:rPr>
                      <w:t>1.2.</w:t>
                    </w:r>
                    <w:r w:rsidR="001C1933">
                      <w:rPr>
                        <w:rFonts w:ascii="Times New Roman" w:hAnsi="Times New Roman"/>
                        <w:sz w:val="24"/>
                      </w:rPr>
                      <w:t>3</w:t>
                    </w:r>
                  </w:p>
                </w:txbxContent>
              </v:textbox>
            </v:shape>
            <v:shape id="Text Box 36" o:spid="_x0000_s1085" type="#_x0000_t202" style="position:absolute;left:448;top:662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" filled="f" stroked="f">
              <v:textbox style="mso-next-textbox:#Text Box 36" inset="0,.6mm,0,0">
                <w:txbxContent>
                  <w:p w:rsidR="000841A5" w:rsidRDefault="000841A5" w:rsidP="00D36A47">
                    <w:pPr>
                      <w:jc w:val="center"/>
                    </w:pPr>
                  </w:p>
                </w:txbxContent>
              </v:textbox>
            </v:shape>
          </v:group>
        </w:pict>
      </w:r>
    </w:p>
    <w:p w:rsidR="00992730" w:rsidRPr="00992730" w:rsidRDefault="00AC3E79" w:rsidP="00992730">
      <w:pPr>
        <w:rPr>
          <w:sz w:val="28"/>
          <w:szCs w:val="28"/>
        </w:rPr>
      </w:pPr>
      <w:r>
        <w:rPr>
          <w:noProof/>
        </w:rPr>
        <w:pict>
          <v:shape id="_x0000_s1292" type="#_x0000_t202" style="position:absolute;left:0;text-align:left;margin-left:572pt;margin-top:6.05pt;width:99.55pt;height:16pt;z-index:98" filled="f" stroked="f">
            <v:textbox style="mso-next-textbox:#_x0000_s1292" inset="0,.7mm,0,0">
              <w:txbxContent>
                <w:p w:rsidR="00F347DD" w:rsidRPr="00F25696" w:rsidRDefault="00F347DD" w:rsidP="00F347DD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購入商品特定データ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91" type="#_x0000_t34" style="position:absolute;left:0;text-align:left;margin-left:548.65pt;margin-top:22.05pt;width:194.35pt;height:101.25pt;z-index:97" o:connectortype="elbow" adj="21717,-48373,-66006">
            <v:stroke endarrow="block"/>
          </v:shape>
        </w:pict>
      </w:r>
      <w:r>
        <w:rPr>
          <w:noProof/>
        </w:rPr>
        <w:pict>
          <v:group id="_x0000_s1287" style="position:absolute;left:0;text-align:left;margin-left:461.4pt;margin-top:13.05pt;width:86.15pt;height:15.95pt;z-index:96" coordorigin="749,508" coordsize="156,39">
            <v:shape id="_x0000_s1288" type="#_x0000_t202" style="position:absolute;left:756;top:508;width:147;height:38" filled="f" stroked="f">
              <v:textbox style="mso-next-textbox:#_x0000_s1288;mso-direction-alt:auto" inset="1.5mm,.5mm,0,0">
                <w:txbxContent>
                  <w:p w:rsidR="00F347DD" w:rsidRDefault="00F347DD" w:rsidP="00F347DD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hint="eastAsia"/>
                        <w:sz w:val="20"/>
                        <w:szCs w:val="20"/>
                      </w:rPr>
                      <w:t>取引台帳</w:t>
                    </w:r>
                  </w:p>
                  <w:p w:rsidR="00F347DD" w:rsidRPr="00F25696" w:rsidRDefault="00F347DD" w:rsidP="00F347DD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289" style="position:absolute;left:749;top:508;width:156;height:39" coordsize="156,39" path="m156,l,,,39r156,e" filled="f">
              <v:path arrowok="t"/>
            </v:shape>
            <v:line id="_x0000_s1290" style="position:absolute" from="759,508" to="759,547"/>
          </v:group>
        </w:pict>
      </w:r>
      <w:r>
        <w:rPr>
          <w:noProof/>
        </w:rPr>
        <w:pict>
          <v:shape id="_x0000_s1147" type="#_x0000_t202" style="position:absolute;left:0;text-align:left;margin-left:347.95pt;margin-top:22.05pt;width:132.75pt;height:16pt;z-index:18" filled="f" stroked="f">
            <v:textbox style="mso-next-textbox:#_x0000_s1147" inset="0,.7mm,0,0">
              <w:txbxContent>
                <w:p w:rsidR="000841A5" w:rsidRPr="00F25696" w:rsidRDefault="001C1933" w:rsidP="00B3352A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出品</w:t>
                  </w:r>
                  <w:r w:rsidR="000841A5">
                    <w:rPr>
                      <w:rFonts w:hint="eastAsia"/>
                      <w:sz w:val="20"/>
                      <w:szCs w:val="20"/>
                    </w:rPr>
                    <w:t>商品検索</w:t>
                  </w:r>
                  <w:r w:rsidR="00C8039B">
                    <w:rPr>
                      <w:rFonts w:hint="eastAsia"/>
                      <w:sz w:val="20"/>
                      <w:szCs w:val="20"/>
                    </w:rPr>
                    <w:t>条件</w:t>
                  </w:r>
                  <w:r w:rsidR="00511EFC">
                    <w:rPr>
                      <w:rFonts w:hint="eastAsia"/>
                      <w:sz w:val="20"/>
                      <w:szCs w:val="20"/>
                    </w:rPr>
                    <w:t>データ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86" type="#_x0000_t34" style="position:absolute;left:0;text-align:left;margin-left:320.3pt;margin-top:1.55pt;width:430.2pt;height:121.75pt;rotation:180;z-index:95" o:connectortype="elbow" adj="-46,-58191,-39954">
            <v:stroke endarrow="block"/>
          </v:shape>
        </w:pict>
      </w: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45" type="#_x0000_t32" style="position:absolute;left:0;text-align:left;margin-left:17.05pt;margin-top:1.55pt;width:0;height:127.5pt;z-index:7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44" type="#_x0000_t32" style="position:absolute;left:0;text-align:left;margin-left:17.05pt;margin-top:1.55pt;width:248.95pt;height:0;flip:x;z-index:69" o:connectortype="straight"/>
        </w:pict>
      </w:r>
    </w:p>
    <w:p w:rsidR="00992730" w:rsidRPr="00992730" w:rsidRDefault="00AC3E79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59" type="#_x0000_t202" style="position:absolute;left:0;text-align:left;margin-left:347.9pt;margin-top:5.8pt;width:99.55pt;height:16pt;z-index:77" filled="f" stroked="f">
            <v:textbox style="mso-next-textbox:#_x0000_s1259" inset="0,.7mm,0,0">
              <w:txbxContent>
                <w:p w:rsidR="0078114A" w:rsidRPr="00F25696" w:rsidRDefault="001C1933" w:rsidP="0078114A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出品</w:t>
                  </w:r>
                  <w:r w:rsidR="0078114A">
                    <w:rPr>
                      <w:rFonts w:hint="eastAsia"/>
                      <w:sz w:val="20"/>
                      <w:szCs w:val="20"/>
                    </w:rPr>
                    <w:t>商品情報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50" type="#_x0000_t202" style="position:absolute;left:0;text-align:left;margin-left:572pt;margin-top:26pt;width:81.55pt;height:16pt;z-index:8" filled="f" stroked="f">
            <v:textbox style="mso-next-textbox:#_x0000_s1050" inset="0,.7mm,0,0">
              <w:txbxContent>
                <w:p w:rsidR="000841A5" w:rsidRPr="00F25696" w:rsidRDefault="000841A5" w:rsidP="00797873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出品商品検索結果</w:t>
                  </w:r>
                </w:p>
                <w:p w:rsidR="000841A5" w:rsidRPr="00F25696" w:rsidRDefault="000841A5" w:rsidP="000C736F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267" type="#_x0000_t32" style="position:absolute;left:0;text-align:left;margin-left:730.25pt;margin-top:8.75pt;width:0;height:85.25pt;z-index:83" o:connectortype="straight">
            <v:stroke endarrow="block"/>
          </v:shape>
        </w:pict>
      </w:r>
      <w:r>
        <w:rPr>
          <w:noProof/>
        </w:rPr>
        <w:pict>
          <v:shape id="_x0000_s1177" type="#_x0000_t32" style="position:absolute;left:0;text-align:left;margin-left:725.4pt;margin-top:21.8pt;width:0;height:72.2pt;flip:y;z-index:32" o:connectortype="straight"/>
        </w:pict>
      </w:r>
      <w:r>
        <w:rPr>
          <w:noProof/>
        </w:rPr>
        <w:pict>
          <v:shape id="_x0000_s1178" type="#_x0000_t32" style="position:absolute;left:0;text-align:left;margin-left:255.7pt;margin-top:21.8pt;width:469.7pt;height:0;flip:x;z-index:33" o:connectortype="straight">
            <v:stroke endarrow="block"/>
          </v:shape>
        </w:pict>
      </w:r>
      <w:r>
        <w:rPr>
          <w:noProof/>
        </w:rPr>
        <w:pict>
          <v:shape id="_x0000_s1175" type="#_x0000_t32" style="position:absolute;left:0;text-align:left;margin-left:247.35pt;margin-top:8.75pt;width:482.9pt;height:0;z-index:31" o:connectortype="straight"/>
        </w:pict>
      </w:r>
      <w:r>
        <w:rPr>
          <w:noProof/>
          <w:sz w:val="28"/>
          <w:szCs w:val="28"/>
        </w:rPr>
        <w:pict>
          <v:shape id="_x0000_s1042" type="#_x0000_t202" style="position:absolute;left:0;text-align:left;margin-left:82.65pt;margin-top:21.8pt;width:99.55pt;height:16pt;z-index:4" filled="f" stroked="f">
            <v:textbox style="mso-next-textbox:#_x0000_s1042" inset="0,.7mm,0,0">
              <w:txbxContent>
                <w:p w:rsidR="000841A5" w:rsidRPr="00F25696" w:rsidRDefault="001C1933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出品</w:t>
                  </w:r>
                  <w:r w:rsidR="000841A5">
                    <w:rPr>
                      <w:rFonts w:hint="eastAsia"/>
                      <w:sz w:val="20"/>
                      <w:szCs w:val="20"/>
                    </w:rPr>
                    <w:t>商品情報</w:t>
                  </w:r>
                </w:p>
              </w:txbxContent>
            </v:textbox>
          </v:shape>
        </w:pict>
      </w:r>
      <w:r>
        <w:rPr>
          <w:noProof/>
        </w:rPr>
        <w:pict>
          <v:group id="Group 2" o:spid="_x0000_s1061" style="position:absolute;left:0;text-align:left;margin-left:198.75pt;margin-top:8.75pt;width:54.3pt;height:58.8pt;z-index:9" coordorigin="448,597" coordsize="84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">
            <v:roundrect id="AutoShape 3" o:spid="_x0000_s1062" style="position:absolute;left:448;top:597;width:84;height:9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"/>
            <v:shape id="Text Box 4" o:spid="_x0000_s1063" type="#_x0000_t202" style="position:absolute;left:448;top:631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" filled="f">
              <v:textbox style="mso-next-textbox:#Text Box 4" inset="0,.5mm,0,0">
                <w:txbxContent>
                  <w:p w:rsidR="000841A5" w:rsidRDefault="001C1933" w:rsidP="001A6A3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出品</w:t>
                    </w:r>
                    <w:r w:rsidR="000841A5">
                      <w:rPr>
                        <w:rFonts w:hint="eastAsia"/>
                        <w:sz w:val="20"/>
                        <w:szCs w:val="20"/>
                      </w:rPr>
                      <w:t>履歴</w:t>
                    </w:r>
                  </w:p>
                </w:txbxContent>
              </v:textbox>
            </v:shape>
            <v:shape id="Text Box 5" o:spid="_x0000_s1064" type="#_x0000_t202" style="position:absolute;left:448;top:600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<v:textbox style="mso-next-textbox:#Text Box 5" inset="0,0,0,0">
                <w:txbxContent>
                  <w:p w:rsidR="000841A5" w:rsidRDefault="000841A5" w:rsidP="001A6A37">
                    <w:pPr>
                      <w:jc w:val="center"/>
                    </w:pPr>
                    <w:r>
                      <w:rPr>
                        <w:rFonts w:ascii="Times New Roman" w:hAnsi="Times New Roman"/>
                        <w:sz w:val="24"/>
                      </w:rPr>
                      <w:t>1.2.</w:t>
                    </w:r>
                    <w:r w:rsidR="001C1933">
                      <w:rPr>
                        <w:rFonts w:ascii="Times New Roman" w:hAnsi="Times New Roman"/>
                        <w:sz w:val="24"/>
                      </w:rPr>
                      <w:t>2</w:t>
                    </w:r>
                  </w:p>
                </w:txbxContent>
              </v:textbox>
            </v:shape>
            <v:shape id="Text Box 6" o:spid="_x0000_s1065" type="#_x0000_t202" style="position:absolute;left:448;top:662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" filled="f" stroked="f">
              <v:textbox style="mso-next-textbox:#Text Box 6" inset="0,.6mm,0,0">
                <w:txbxContent>
                  <w:p w:rsidR="000841A5" w:rsidRDefault="000841A5" w:rsidP="001A6A37">
                    <w:pPr>
                      <w:jc w:val="center"/>
                    </w:pPr>
                  </w:p>
                </w:txbxContent>
              </v:textbox>
            </v:shape>
          </v:group>
        </w:pict>
      </w:r>
    </w:p>
    <w:p w:rsidR="00992730" w:rsidRPr="00992730" w:rsidRDefault="00AC3E79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47" type="#_x0000_t202" style="position:absolute;left:0;text-align:left;margin-left:326.2pt;margin-top:24.9pt;width:48.55pt;height:33.95pt;z-index:72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" filled="f" stroked="f">
            <v:textbox style="mso-next-textbox:#_x0000_s1247" inset="0,.7mm,0,0">
              <w:txbxContent>
                <w:p w:rsidR="00A50B82" w:rsidRPr="00511EFC" w:rsidRDefault="00511EFC" w:rsidP="00A50B82">
                  <w:pPr>
                    <w:rPr>
                      <w:sz w:val="16"/>
                      <w:szCs w:val="16"/>
                    </w:rPr>
                  </w:pPr>
                  <w:r w:rsidRPr="00511EFC">
                    <w:rPr>
                      <w:rFonts w:hint="eastAsia"/>
                      <w:sz w:val="16"/>
                      <w:szCs w:val="16"/>
                    </w:rPr>
                    <w:t>お気に入り</w:t>
                  </w:r>
                </w:p>
                <w:p w:rsidR="00A50B82" w:rsidRPr="00511EFC" w:rsidRDefault="00511EFC" w:rsidP="00A50B82">
                  <w:pPr>
                    <w:rPr>
                      <w:sz w:val="16"/>
                      <w:szCs w:val="16"/>
                    </w:rPr>
                  </w:pPr>
                  <w:r w:rsidRPr="00511EFC">
                    <w:rPr>
                      <w:rFonts w:hint="eastAsia"/>
                      <w:sz w:val="16"/>
                      <w:szCs w:val="16"/>
                    </w:rPr>
                    <w:t>更新データ</w:t>
                  </w:r>
                </w:p>
                <w:p w:rsidR="00A50B82" w:rsidRDefault="00A50B82" w:rsidP="00A50B82">
                  <w:pPr>
                    <w:rPr>
                      <w:sz w:val="20"/>
                      <w:szCs w:val="20"/>
                    </w:rPr>
                  </w:pPr>
                </w:p>
                <w:p w:rsidR="00A50B82" w:rsidRDefault="00A50B82" w:rsidP="00A50B82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273" type="#_x0000_t202" style="position:absolute;left:0;text-align:left;margin-left:572pt;margin-top:24.9pt;width:118.5pt;height:16pt;z-index:87" filled="f" stroked="f">
            <v:textbox style="mso-next-textbox:#_x0000_s1273" inset="0,.7mm,0,0">
              <w:txbxContent>
                <w:p w:rsidR="00C8039B" w:rsidRPr="00F25696" w:rsidRDefault="00C8039B" w:rsidP="00C8039B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お気に入り商品検索結果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8" type="#_x0000_t32" style="position:absolute;left:0;text-align:left;margin-left:527.75pt;margin-top:17.65pt;width:0;height:7.25pt;flip:y;z-index:92" o:connectortype="straight"/>
        </w:pict>
      </w:r>
      <w:r>
        <w:rPr>
          <w:noProof/>
        </w:rPr>
        <w:pict>
          <v:shape id="_x0000_s1277" type="#_x0000_t32" style="position:absolute;left:0;text-align:left;margin-left:527.75pt;margin-top:24.9pt;width:183.75pt;height:0;flip:x;z-index:91" o:connectortype="straight"/>
        </w:pict>
      </w:r>
      <w:r>
        <w:rPr>
          <w:noProof/>
        </w:rPr>
        <w:pict>
          <v:shape id="_x0000_s1276" type="#_x0000_t32" style="position:absolute;left:0;text-align:left;margin-left:494.75pt;margin-top:16.85pt;width:0;height:21.4pt;flip:y;z-index:90" o:connectortype="straight"/>
        </w:pict>
      </w:r>
      <w:r>
        <w:rPr>
          <w:noProof/>
        </w:rPr>
        <w:pict>
          <v:shape id="_x0000_s1275" type="#_x0000_t32" style="position:absolute;left:0;text-align:left;margin-left:383.75pt;margin-top:17.25pt;width:0;height:30.7pt;flip:y;z-index:89" o:connectortype="straight"/>
        </w:pict>
      </w:r>
      <w:r>
        <w:rPr>
          <w:noProof/>
        </w:rPr>
        <w:pict>
          <v:shape id="_x0000_s1274" type="#_x0000_t32" style="position:absolute;left:0;text-align:left;margin-left:374.75pt;margin-top:17.25pt;width:0;height:40.4pt;flip:y;z-index:88" o:connectortype="straight">
            <v:stroke endarrow="block"/>
          </v:shape>
        </w:pict>
      </w:r>
      <w:r>
        <w:rPr>
          <w:noProof/>
        </w:rPr>
        <w:pict>
          <v:group id="_x0000_s1161" style="position:absolute;left:0;text-align:left;margin-left:344.1pt;margin-top:1.3pt;width:86.15pt;height:15.95pt;z-index:30" coordorigin="749,508" coordsize="156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">
            <v:shape id="Text Box 3" o:spid="_x0000_s1162" type="#_x0000_t202" style="position:absolute;left:756;top:508;width:147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" filled="f" stroked="f">
              <v:textbox style="mso-next-textbox:#Text Box 3" inset="1.5mm,.5mm,0,0">
                <w:txbxContent>
                  <w:p w:rsidR="000841A5" w:rsidRDefault="000841A5" w:rsidP="00007C46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hint="eastAsia"/>
                        <w:sz w:val="20"/>
                        <w:szCs w:val="20"/>
                      </w:rPr>
                      <w:t>お気に入り台帳</w:t>
                    </w:r>
                  </w:p>
                  <w:p w:rsidR="000841A5" w:rsidRDefault="000841A5" w:rsidP="00007C46">
                    <w:pPr>
                      <w:rPr>
                        <w:rFonts w:ascii="游明朝" w:hAnsi="游明朝"/>
                        <w:sz w:val="20"/>
                        <w:szCs w:val="20"/>
                      </w:rPr>
                    </w:pPr>
                  </w:p>
                  <w:p w:rsidR="000841A5" w:rsidRDefault="000841A5" w:rsidP="00007C46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Freeform 4" o:spid="_x0000_s1163" style="position:absolute;left:749;top:508;width:156;height:39;visibility:visible;mso-wrap-style:square;v-text-anchor:top" coordsize="156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" path="m156,l,,,39r156,e" filled="f">
              <v:path arrowok="t" o:connecttype="custom" o:connectlocs="156,0;0,0;0,39;156,39" o:connectangles="0,0,0,0"/>
            </v:shape>
            <v:line id="Line 5" o:spid="_x0000_s1164" style="position:absolute;visibility:visible;mso-wrap-style:square" from="759,508" to="759,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</v:group>
        </w:pict>
      </w:r>
      <w:r>
        <w:rPr>
          <w:noProof/>
          <w:sz w:val="28"/>
          <w:szCs w:val="28"/>
        </w:rPr>
        <w:pict>
          <v:group id="_x0000_s1031" style="position:absolute;left:0;text-align:left;margin-left:462.5pt;margin-top:1.7pt;width:86.15pt;height:15.95pt;z-index:3" coordorigin="749,508" coordsize="156,39">
            <v:shape id="_x0000_s1032" type="#_x0000_t202" style="position:absolute;left:756;top:508;width:147;height:38" filled="f" stroked="f">
              <v:textbox style="mso-next-textbox:#_x0000_s1032;mso-direction-alt:auto" inset="1.5mm,.5mm,0,0">
                <w:txbxContent>
                  <w:p w:rsidR="000841A5" w:rsidRDefault="000841A5" w:rsidP="006A46FE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hint="eastAsia"/>
                        <w:sz w:val="20"/>
                        <w:szCs w:val="20"/>
                      </w:rPr>
                      <w:t>商品台帳</w:t>
                    </w:r>
                  </w:p>
                  <w:p w:rsidR="000841A5" w:rsidRPr="00F25696" w:rsidRDefault="000841A5" w:rsidP="006A46FE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033" style="position:absolute;left:749;top:508;width:156;height:39" coordsize="156,39" path="m156,l,,,39r156,e" filled="f">
              <v:path arrowok="t"/>
            </v:shape>
            <v:line id="_x0000_s1034" style="position:absolute" from="759,508" to="759,547"/>
          </v:group>
        </w:pict>
      </w:r>
      <w:r>
        <w:rPr>
          <w:noProof/>
          <w:sz w:val="28"/>
          <w:szCs w:val="28"/>
        </w:rPr>
        <w:pict>
          <v:shape id="_x0000_s1049" type="#_x0000_t202" style="position:absolute;left:0;text-align:left;margin-left:572pt;margin-top:8.9pt;width:99.55pt;height:16pt;z-index:7" filled="f" stroked="f">
            <v:textbox style="mso-next-textbox:#_x0000_s1049" inset="0,.7mm,0,0">
              <w:txbxContent>
                <w:p w:rsidR="000841A5" w:rsidRPr="00F25696" w:rsidRDefault="000841A5" w:rsidP="000C736F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購入商品検索結果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72" type="#_x0000_t32" style="position:absolute;left:0;text-align:left;margin-left:711.5pt;margin-top:24.85pt;width:0;height:39.85pt;z-index:8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69" type="#_x0000_t32" style="position:absolute;left:0;text-align:left;margin-left:717.9pt;margin-top:12.7pt;width:0;height:52pt;z-index:85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68" type="#_x0000_t32" style="position:absolute;left:0;text-align:left;margin-left:547.55pt;margin-top:12.7pt;width:170.35pt;height:0;z-index:84" o:connectortype="straight"/>
        </w:pict>
      </w:r>
      <w:r>
        <w:rPr>
          <w:noProof/>
        </w:rPr>
        <w:pict>
          <v:shape id="_x0000_s1243" type="#_x0000_t32" style="position:absolute;left:0;text-align:left;margin-left:38.75pt;margin-top:8.5pt;width:0;height:61.95pt;z-index:68" o:connectortype="straight">
            <v:stroke endarrow="block"/>
          </v:shape>
        </w:pict>
      </w:r>
      <w:r>
        <w:rPr>
          <w:noProof/>
        </w:rPr>
        <w:pict>
          <v:shape id="_x0000_s1242" type="#_x0000_t32" style="position:absolute;left:0;text-align:left;margin-left:38.75pt;margin-top:8.5pt;width:160pt;height:0;flip:x;z-index:67" o:connectortype="straight"/>
        </w:pict>
      </w:r>
    </w:p>
    <w:p w:rsidR="00992730" w:rsidRPr="00992730" w:rsidRDefault="00AC3E79" w:rsidP="00992730">
      <w:pPr>
        <w:rPr>
          <w:sz w:val="28"/>
          <w:szCs w:val="28"/>
        </w:rPr>
      </w:pPr>
      <w:r>
        <w:rPr>
          <w:noProof/>
        </w:rPr>
        <w:pict>
          <v:shape id="Text Box 73" o:spid="_x0000_s1152" type="#_x0000_t202" style="position:absolute;left:0;text-align:left;margin-left:383.75pt;margin-top:24.4pt;width:169.25pt;height:16.75pt;z-index:23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" filled="f" stroked="f">
            <v:textbox style="mso-next-textbox:#Text Box 73" inset="0,.7mm,0,0">
              <w:txbxContent>
                <w:p w:rsidR="000841A5" w:rsidRDefault="000841A5" w:rsidP="00B3352A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お気に入り登録商品検索</w:t>
                  </w:r>
                  <w:r w:rsidR="00C8039B">
                    <w:rPr>
                      <w:rFonts w:hint="eastAsia"/>
                      <w:sz w:val="20"/>
                      <w:szCs w:val="20"/>
                    </w:rPr>
                    <w:t>条件</w:t>
                  </w:r>
                  <w:r w:rsidR="00511EFC">
                    <w:rPr>
                      <w:rFonts w:hint="eastAsia"/>
                      <w:sz w:val="20"/>
                      <w:szCs w:val="20"/>
                    </w:rPr>
                    <w:t>データ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" o:spid="_x0000_s1280" type="#_x0000_t202" style="position:absolute;left:0;text-align:left;margin-left:77.75pt;margin-top:13.55pt;width:115.3pt;height:16pt;z-index:93;visibility:visible;mso-height-percent:0;mso-wrap-distance-left:9pt;mso-wrap-distance-top:0;mso-wrap-distance-right:9pt;mso-wrap-distance-bottom:0;mso-position-horizontal-relative:text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" filled="f" stroked="f">
            <v:textbox inset="0,.7mm,0,0">
              <w:txbxContent>
                <w:p w:rsidR="00511EFC" w:rsidRDefault="00511EFC" w:rsidP="00511EFC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お気に入り更新データ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74" o:spid="_x0000_s1153" type="#_x0000_t202" style="position:absolute;left:0;text-align:left;margin-left:390.75pt;margin-top:3.4pt;width:132pt;height:16pt;z-index:24;visibility:visible;mso-height-percent:0;mso-wrap-distance-left:9pt;mso-wrap-distance-top:0;mso-wrap-distance-right:9pt;mso-wrap-distance-bottom:0;mso-position-horizontal-relative:text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" filled="f" stroked="f">
            <v:textbox style="mso-next-textbox:#Text Box 74" inset="0,.7mm,0,0">
              <w:txbxContent>
                <w:p w:rsidR="000841A5" w:rsidRDefault="00E66151" w:rsidP="00B3352A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お</w:t>
                  </w:r>
                  <w:r w:rsidR="00511EFC">
                    <w:rPr>
                      <w:rFonts w:hint="eastAsia"/>
                      <w:sz w:val="20"/>
                      <w:szCs w:val="20"/>
                    </w:rPr>
                    <w:t>気に入り商品特定データ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0" type="#_x0000_t32" style="position:absolute;left:0;text-align:left;margin-left:320.3pt;margin-top:28.35pt;width:54.45pt;height:0;z-index:66" o:connectortype="straight"/>
        </w:pict>
      </w:r>
      <w:r>
        <w:rPr>
          <w:noProof/>
        </w:rPr>
        <w:pict>
          <v:shape id="_x0000_s1237" type="#_x0000_t32" style="position:absolute;left:0;text-align:left;margin-left:701.45pt;margin-top:18.65pt;width:0;height:16.75pt;z-index:63" o:connectortype="straight">
            <v:stroke endarrow="block"/>
          </v:shape>
        </w:pict>
      </w:r>
      <w:r>
        <w:rPr>
          <w:noProof/>
        </w:rPr>
        <w:pict>
          <v:shape id="_x0000_s1236" type="#_x0000_t32" style="position:absolute;left:0;text-align:left;margin-left:383.75pt;margin-top:18.65pt;width:317.7pt;height:0;z-index:62" o:connectortype="straight"/>
        </w:pict>
      </w:r>
      <w:r>
        <w:rPr>
          <w:noProof/>
        </w:rPr>
        <w:pict>
          <v:shape id="_x0000_s1185" type="#_x0000_t32" style="position:absolute;left:0;text-align:left;margin-left:707.75pt;margin-top:8.95pt;width:0;height:26.45pt;z-index:35" o:connectortype="straight">
            <v:stroke endarrow="block"/>
          </v:shape>
        </w:pict>
      </w:r>
      <w:r>
        <w:rPr>
          <w:noProof/>
        </w:rPr>
        <w:pict>
          <v:shape id="_x0000_s1183" type="#_x0000_t32" style="position:absolute;left:0;text-align:left;margin-left:494.75pt;margin-top:8.95pt;width:213pt;height:0;z-index:34" o:connectortype="straight"/>
        </w:pict>
      </w:r>
      <w:r>
        <w:rPr>
          <w:noProof/>
        </w:rPr>
        <w:pict>
          <v:group id="Group 17" o:spid="_x0000_s1071" style="position:absolute;left:0;text-align:left;margin-left:266pt;margin-top:8.95pt;width:54.3pt;height:58.8pt;z-index:11" coordorigin="448,597" coordsize="84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">
            <v:roundrect id="AutoShape 18" o:spid="_x0000_s1072" style="position:absolute;left:448;top:597;width:84;height:9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"/>
            <v:shape id="Text Box 19" o:spid="_x0000_s1073" type="#_x0000_t202" style="position:absolute;left:448;top:631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" filled="f">
              <v:textbox style="mso-next-textbox:#Text Box 19" inset="0,.5mm,0,0">
                <w:txbxContent>
                  <w:p w:rsidR="000841A5" w:rsidRDefault="000841A5" w:rsidP="001A6A3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お気に入り</w:t>
                    </w:r>
                  </w:p>
                </w:txbxContent>
              </v:textbox>
            </v:shape>
            <v:shape id="Text Box 20" o:spid="_x0000_s1074" type="#_x0000_t202" style="position:absolute;left:448;top:600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<v:textbox style="mso-next-textbox:#Text Box 20" inset="0,0,0,0">
                <w:txbxContent>
                  <w:p w:rsidR="000841A5" w:rsidRDefault="000841A5" w:rsidP="001A6A37">
                    <w:pPr>
                      <w:jc w:val="center"/>
                    </w:pPr>
                    <w:r>
                      <w:rPr>
                        <w:rFonts w:ascii="Times New Roman" w:hAnsi="Times New Roman"/>
                        <w:sz w:val="24"/>
                      </w:rPr>
                      <w:t>1.2.6</w:t>
                    </w:r>
                  </w:p>
                </w:txbxContent>
              </v:textbox>
            </v:shape>
            <v:shape id="Text Box 21" o:spid="_x0000_s1075" type="#_x0000_t202" style="position:absolute;left:448;top:662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" filled="f" stroked="f">
              <v:textbox style="mso-next-textbox:#Text Box 21" inset="0,.6mm,0,0">
                <w:txbxContent>
                  <w:p w:rsidR="000841A5" w:rsidRDefault="000841A5" w:rsidP="001A6A37">
                    <w:pPr>
                      <w:jc w:val="center"/>
                    </w:pPr>
                  </w:p>
                </w:txbxContent>
              </v:textbox>
            </v:shape>
          </v:group>
        </w:pict>
      </w:r>
    </w:p>
    <w:p w:rsidR="00992730" w:rsidRPr="00992730" w:rsidRDefault="00AC3E79" w:rsidP="00992730">
      <w:pPr>
        <w:rPr>
          <w:sz w:val="28"/>
          <w:szCs w:val="28"/>
        </w:rPr>
      </w:pPr>
      <w:r>
        <w:rPr>
          <w:noProof/>
        </w:rPr>
        <w:pict>
          <v:shape id="_x0000_s1233" type="#_x0000_t32" style="position:absolute;left:0;text-align:left;margin-left:320.3pt;margin-top:11.85pt;width:381.15pt;height:0;z-index:61" o:connectortype="straight">
            <v:stroke endarrow="block"/>
          </v:shape>
        </w:pict>
      </w:r>
      <w:r>
        <w:rPr>
          <w:noProof/>
        </w:rPr>
        <w:pict>
          <v:shape id="_x0000_s1262" type="#_x0000_t202" style="position:absolute;left:0;text-align:left;margin-left:390.75pt;margin-top:28.3pt;width:99.55pt;height:16pt;z-index:79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" filled="f" stroked="f">
            <v:textbox inset="0,.7mm,0,0">
              <w:txbxContent>
                <w:p w:rsidR="0078114A" w:rsidRDefault="0078114A" w:rsidP="0078114A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評価情報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0" type="#_x0000_t202" style="position:absolute;left:0;text-align:left;margin-left:390.75pt;margin-top:10.7pt;width:99.55pt;height:16pt;z-index:7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" filled="f" stroked="f">
            <v:textbox style="mso-next-textbox:#_x0000_s1260" inset="0,.7mm,0,0">
              <w:txbxContent>
                <w:p w:rsidR="0078114A" w:rsidRDefault="0078114A" w:rsidP="0078114A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お気に入り商品情報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78" o:spid="_x0000_s1157" type="#_x0000_t202" style="position:absolute;left:0;text-align:left;margin-left:77.75pt;margin-top:9.5pt;width:99.55pt;height:16pt;z-index:2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" filled="f" stroked="f">
            <v:textbox style="mso-next-textbox:#Text Box 78" inset="0,.7mm,0,0">
              <w:txbxContent>
                <w:p w:rsidR="000841A5" w:rsidRDefault="000841A5" w:rsidP="00B3352A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お気に入り商品情報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9" type="#_x0000_t32" style="position:absolute;left:0;text-align:left;margin-left:47pt;margin-top:.25pt;width:219pt;height:0;z-index:65" o:connectortype="straight">
            <v:stroke endarrow="block"/>
          </v:shape>
        </w:pict>
      </w:r>
      <w:r>
        <w:rPr>
          <w:noProof/>
        </w:rPr>
        <w:pict>
          <v:shape id="_x0000_s1238" type="#_x0000_t32" style="position:absolute;left:0;text-align:left;margin-left:47pt;margin-top:.25pt;width:0;height:11.6pt;flip:y;z-index:64" o:connectortype="straight"/>
        </w:pict>
      </w:r>
      <w:r>
        <w:rPr>
          <w:noProof/>
        </w:rPr>
        <w:pict>
          <v:shape id="_x0000_s1231" type="#_x0000_t32" style="position:absolute;left:0;text-align:left;margin-left:59.75pt;margin-top:25.5pt;width:206.25pt;height:0;flip:x;z-index:60" o:connectortype="straight">
            <v:stroke endarrow="block"/>
          </v:shape>
        </w:pict>
      </w:r>
      <w:r>
        <w:rPr>
          <w:noProof/>
        </w:rPr>
        <w:pict>
          <v:shape id="_x0000_s1230" type="#_x0000_t32" style="position:absolute;left:0;text-align:left;margin-left:320.3pt;margin-top:26.7pt;width:381.15pt;height:0;flip:x;z-index:59" o:connectortype="straight">
            <v:stroke endarrow="block"/>
          </v:shape>
        </w:pict>
      </w:r>
      <w:r>
        <w:rPr>
          <w:noProof/>
        </w:rPr>
        <w:pict>
          <v:group id="Group 37" o:spid="_x0000_s1086" style="position:absolute;left:0;text-align:left;margin-left:701.45pt;margin-top:6.1pt;width:54.3pt;height:58.8pt;z-index:14" coordorigin="448,597" coordsize="84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">
            <v:roundrect id="AutoShape 38" o:spid="_x0000_s1087" style="position:absolute;left:448;top:597;width:84;height:9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"/>
            <v:shape id="Text Box 39" o:spid="_x0000_s1088" type="#_x0000_t202" style="position:absolute;left:448;top:631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" filled="f">
              <v:textbox style="mso-next-textbox:#Text Box 39" inset="0,.5mm,0,0">
                <w:txbxContent>
                  <w:p w:rsidR="000841A5" w:rsidRDefault="000841A5" w:rsidP="00622B02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検索</w:t>
                    </w:r>
                  </w:p>
                </w:txbxContent>
              </v:textbox>
            </v:shape>
            <v:shape id="Text Box 40" o:spid="_x0000_s1089" type="#_x0000_t202" style="position:absolute;left:448;top:600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<v:textbox style="mso-next-textbox:#Text Box 40" inset="0,0,0,0">
                <w:txbxContent>
                  <w:p w:rsidR="000841A5" w:rsidRDefault="000841A5" w:rsidP="00622B02">
                    <w:pPr>
                      <w:jc w:val="center"/>
                    </w:pPr>
                    <w:r>
                      <w:rPr>
                        <w:rFonts w:ascii="Times New Roman" w:hAnsi="Times New Roman"/>
                        <w:sz w:val="24"/>
                      </w:rPr>
                      <w:t>3.0</w:t>
                    </w:r>
                  </w:p>
                </w:txbxContent>
              </v:textbox>
            </v:shape>
            <v:shape id="Text Box 41" o:spid="_x0000_s1090" type="#_x0000_t202" style="position:absolute;left:448;top:662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" filled="f" stroked="f">
              <v:textbox style="mso-next-textbox:#Text Box 41" inset="0,.6mm,0,0">
                <w:txbxContent>
                  <w:p w:rsidR="000841A5" w:rsidRDefault="000841A5" w:rsidP="00622B02">
                    <w:pPr>
                      <w:jc w:val="center"/>
                    </w:pPr>
                  </w:p>
                </w:txbxContent>
              </v:textbox>
            </v:shape>
          </v:group>
        </w:pict>
      </w:r>
      <w:r>
        <w:rPr>
          <w:noProof/>
          <w:sz w:val="28"/>
          <w:szCs w:val="28"/>
        </w:rPr>
        <w:pict>
          <v:group id="_x0000_s1035" style="position:absolute;left:0;text-align:left;margin-left:11.6pt;margin-top:11.85pt;width:48.15pt;height:44.2pt;z-index:2" coordorigin="615,655" coordsize="88,81">
            <v:shape id="_x0000_s1036" type="#_x0000_t202" style="position:absolute;left:615;top:655;width:78;height:73;mso-wrap-style:tight">
              <v:textbox style="mso-next-textbox:#_x0000_s1036;mso-direction-alt:auto">
                <w:txbxContent>
                  <w:p w:rsidR="000841A5" w:rsidRDefault="000841A5" w:rsidP="006A46FE"/>
                </w:txbxContent>
              </v:textbox>
            </v:shape>
            <v:shape id="_x0000_s1037" type="#_x0000_t202" style="position:absolute;left:625;top:663;width:78;height:73">
              <v:textbox style="mso-next-textbox:#_x0000_s1037;mso-direction-alt:auto" inset="0,2.07mm,0,0">
                <w:txbxContent>
                  <w:p w:rsidR="000841A5" w:rsidRDefault="000841A5" w:rsidP="006A46FE">
                    <w:pPr>
                      <w:jc w:val="center"/>
                    </w:pPr>
                    <w:r>
                      <w:rPr>
                        <w:rFonts w:hint="eastAsia"/>
                      </w:rPr>
                      <w:t>顧客</w:t>
                    </w:r>
                  </w:p>
                </w:txbxContent>
              </v:textbox>
            </v:shape>
          </v:group>
        </w:pict>
      </w:r>
    </w:p>
    <w:p w:rsidR="00992730" w:rsidRPr="00992730" w:rsidRDefault="00AC3E79" w:rsidP="00992730">
      <w:pPr>
        <w:rPr>
          <w:sz w:val="28"/>
          <w:szCs w:val="28"/>
        </w:rPr>
      </w:pPr>
      <w:r>
        <w:rPr>
          <w:noProof/>
        </w:rPr>
        <w:pict>
          <v:shape id="_x0000_s1264" type="#_x0000_t202" style="position:absolute;left:0;text-align:left;margin-left:77.75pt;margin-top:.2pt;width:99.55pt;height:16pt;z-index: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" filled="f" stroked="f">
            <v:textbox inset="0,.7mm,0,0">
              <w:txbxContent>
                <w:p w:rsidR="00E66151" w:rsidRDefault="00E66151" w:rsidP="00E66151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評価情報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67" o:spid="_x0000_s1149" type="#_x0000_t202" style="position:absolute;left:0;text-align:left;margin-left:572pt;margin-top:17.8pt;width:99.55pt;height:16pt;z-index:2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" filled="f" stroked="f">
            <v:textbox style="mso-next-textbox:#Text Box 67" inset="0,.7mm,0,0">
              <w:txbxContent>
                <w:p w:rsidR="000841A5" w:rsidRDefault="000841A5" w:rsidP="00B3352A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評価情報検索結果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8" type="#_x0000_t32" style="position:absolute;left:0;text-align:left;margin-left:59.75pt;margin-top:15pt;width:139pt;height:0;flip:x;z-index:58" o:connectortype="straight">
            <v:stroke endarrow="block"/>
          </v:shape>
        </w:pict>
      </w:r>
      <w:r>
        <w:rPr>
          <w:noProof/>
        </w:rPr>
        <w:pict>
          <v:shape id="_x0000_s1213" type="#_x0000_t32" style="position:absolute;left:0;text-align:left;margin-left:253.05pt;margin-top:15pt;width:448.4pt;height:0;flip:x;z-index:50" o:connectortype="straight">
            <v:stroke endarrow="block"/>
          </v:shape>
        </w:pict>
      </w:r>
      <w:r>
        <w:rPr>
          <w:noProof/>
        </w:rPr>
        <w:pict>
          <v:shape id="_x0000_s1210" type="#_x0000_t32" style="position:absolute;left:0;text-align:left;margin-left:38.75pt;margin-top:26.75pt;width:0;height:53.55pt;flip:y;z-index:49" o:connectortype="straight">
            <v:stroke endarrow="block"/>
          </v:shape>
        </w:pict>
      </w:r>
      <w:r>
        <w:rPr>
          <w:noProof/>
        </w:rPr>
        <w:pict>
          <v:shape id="_x0000_s1194" type="#_x0000_t32" style="position:absolute;left:0;text-align:left;margin-left:27.5pt;margin-top:26.75pt;width:0;height:114.25pt;z-index:42" o:connectortype="straight"/>
        </w:pict>
      </w:r>
      <w:r>
        <w:rPr>
          <w:noProof/>
        </w:rPr>
        <w:pict>
          <v:shape id="_x0000_s1193" type="#_x0000_t32" style="position:absolute;left:0;text-align:left;margin-left:17.05pt;margin-top:26.75pt;width:0;height:135.05pt;flip:y;z-index:41" o:connectortype="straight">
            <v:stroke endarrow="block"/>
          </v:shape>
        </w:pict>
      </w:r>
      <w:r>
        <w:rPr>
          <w:noProof/>
        </w:rPr>
        <w:pict>
          <v:group id="Group 50" o:spid="_x0000_s1099" style="position:absolute;left:0;text-align:left;margin-left:462.5pt;margin-top:22.1pt;width:86.15pt;height:15.95pt;z-index:16" coordorigin="749,508" coordsize="156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">
            <v:shape id="Text Box 51" o:spid="_x0000_s1100" type="#_x0000_t202" style="position:absolute;left:756;top:508;width:147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" filled="f" stroked="f">
              <v:textbox style="mso-next-textbox:#Text Box 51" inset="1.5mm,.5mm,0,0">
                <w:txbxContent>
                  <w:p w:rsidR="000841A5" w:rsidRDefault="000841A5" w:rsidP="00622B02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hint="eastAsia"/>
                        <w:sz w:val="20"/>
                        <w:szCs w:val="20"/>
                      </w:rPr>
                      <w:t>評価台帳</w:t>
                    </w:r>
                  </w:p>
                  <w:p w:rsidR="000841A5" w:rsidRDefault="000841A5" w:rsidP="00622B02">
                    <w:pPr>
                      <w:rPr>
                        <w:rFonts w:ascii="游明朝" w:hAnsi="游明朝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Freeform 52" o:spid="_x0000_s1101" style="position:absolute;left:749;top:508;width:156;height:39;visibility:visible;mso-wrap-style:square;v-text-anchor:top" coordsize="156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" path="m156,l,,,39r156,e" filled="f">
              <v:path arrowok="t" o:connecttype="custom" o:connectlocs="156,0;0,0;0,39;156,39" o:connectangles="0,0,0,0"/>
            </v:shape>
            <v:line id="Line 53" o:spid="_x0000_s1102" style="position:absolute;visibility:visible;mso-wrap-style:square" from="759,508" to="759,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mk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stWJpMYAAADbAAAA&#10;DwAAAAAAAAAAAAAAAAAHAgAAZHJzL2Rvd25yZXYueG1sUEsFBgAAAAADAAMAtwAAAPoCAAAAAA==&#10;"/>
          </v:group>
        </w:pict>
      </w:r>
      <w:r>
        <w:rPr>
          <w:noProof/>
        </w:rPr>
        <w:pict>
          <v:group id="Group 12" o:spid="_x0000_s1066" style="position:absolute;left:0;text-align:left;margin-left:198.75pt;margin-top:2.7pt;width:54.3pt;height:58.8pt;z-index:10" coordorigin="448,597" coordsize="84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">
            <v:roundrect id="AutoShape 13" o:spid="_x0000_s1067" style="position:absolute;left:448;top:597;width:84;height:9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"/>
            <v:shape id="Text Box 14" o:spid="_x0000_s1068" type="#_x0000_t202" style="position:absolute;left:448;top:631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" filled="f">
              <v:textbox style="mso-next-textbox:#Text Box 14" inset="0,.5mm,0,0">
                <w:txbxContent>
                  <w:p w:rsidR="000841A5" w:rsidRDefault="000841A5" w:rsidP="001A6A3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評価一覧</w:t>
                    </w:r>
                  </w:p>
                </w:txbxContent>
              </v:textbox>
            </v:shape>
            <v:shape id="Text Box 15" o:spid="_x0000_s1069" type="#_x0000_t202" style="position:absolute;left:448;top:600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<v:textbox style="mso-next-textbox:#Text Box 15" inset="0,0,0,0">
                <w:txbxContent>
                  <w:p w:rsidR="000841A5" w:rsidRDefault="000841A5" w:rsidP="001A6A37">
                    <w:pPr>
                      <w:jc w:val="center"/>
                    </w:pPr>
                    <w:r>
                      <w:rPr>
                        <w:rFonts w:ascii="Times New Roman" w:hAnsi="Times New Roman"/>
                        <w:sz w:val="24"/>
                      </w:rPr>
                      <w:t>1.2.4</w:t>
                    </w:r>
                  </w:p>
                </w:txbxContent>
              </v:textbox>
            </v:shape>
            <v:shape id="Text Box 16" o:spid="_x0000_s1070" type="#_x0000_t202" style="position:absolute;left:448;top:662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" filled="f" stroked="f">
              <v:textbox style="mso-next-textbox:#Text Box 16" inset="0,.6mm,0,0">
                <w:txbxContent>
                  <w:p w:rsidR="000841A5" w:rsidRDefault="000841A5" w:rsidP="001A6A37">
                    <w:pPr>
                      <w:jc w:val="center"/>
                    </w:pPr>
                  </w:p>
                </w:txbxContent>
              </v:textbox>
            </v:shape>
          </v:group>
        </w:pict>
      </w:r>
    </w:p>
    <w:p w:rsidR="00992730" w:rsidRPr="00992730" w:rsidRDefault="00AC3E79" w:rsidP="00992730">
      <w:pPr>
        <w:rPr>
          <w:sz w:val="28"/>
          <w:szCs w:val="28"/>
        </w:rPr>
      </w:pPr>
      <w:r>
        <w:rPr>
          <w:noProof/>
        </w:rPr>
        <w:pict>
          <v:shape id="Text Box 76" o:spid="_x0000_s1155" type="#_x0000_t202" style="position:absolute;left:0;text-align:left;margin-left:326.2pt;margin-top:27.75pt;width:114.9pt;height:16pt;z-index:26;visibility:visible;mso-height-percent:0;mso-wrap-distance-left:9pt;mso-wrap-distance-top:0;mso-wrap-distance-right:9pt;mso-wrap-distance-bottom:0;mso-position-horizontal-relative:text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" filled="f" stroked="f">
            <v:textbox style="mso-next-textbox:#Text Box 76" inset="0,.7mm,0,0">
              <w:txbxContent>
                <w:p w:rsidR="000841A5" w:rsidRDefault="000841A5" w:rsidP="00B3352A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通知情報検索</w:t>
                  </w:r>
                  <w:r w:rsidR="00C8039B">
                    <w:rPr>
                      <w:rFonts w:hint="eastAsia"/>
                      <w:sz w:val="20"/>
                      <w:szCs w:val="20"/>
                    </w:rPr>
                    <w:t>条件</w:t>
                  </w:r>
                  <w:r w:rsidR="00511EFC">
                    <w:rPr>
                      <w:rFonts w:hint="eastAsia"/>
                      <w:sz w:val="20"/>
                      <w:szCs w:val="20"/>
                    </w:rPr>
                    <w:t>データ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66" o:spid="_x0000_s1148" type="#_x0000_t202" style="position:absolute;left:0;text-align:left;margin-left:326.2pt;margin-top:4.5pt;width:121.25pt;height:14.75pt;z-index:19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" filled="f" stroked="f">
            <v:textbox style="mso-next-textbox:#Text Box 66" inset="0,.7mm,0,0">
              <w:txbxContent>
                <w:p w:rsidR="000841A5" w:rsidRDefault="000841A5" w:rsidP="00B3352A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評価情報検索</w:t>
                  </w:r>
                  <w:r w:rsidR="00C8039B">
                    <w:rPr>
                      <w:rFonts w:hint="eastAsia"/>
                      <w:sz w:val="20"/>
                      <w:szCs w:val="20"/>
                    </w:rPr>
                    <w:t>条件</w:t>
                  </w:r>
                  <w:r w:rsidR="00511EFC">
                    <w:rPr>
                      <w:rFonts w:hint="eastAsia"/>
                      <w:sz w:val="20"/>
                      <w:szCs w:val="20"/>
                    </w:rPr>
                    <w:t>データ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6" type="#_x0000_t32" style="position:absolute;left:0;text-align:left;margin-left:548.65pt;margin-top:4.5pt;width:152.8pt;height:0;z-index:71" o:connectortype="straight">
            <v:stroke endarrow="block"/>
          </v:shape>
        </w:pict>
      </w:r>
      <w:r>
        <w:rPr>
          <w:noProof/>
        </w:rPr>
        <w:pict>
          <v:shape id="_x0000_s1227" type="#_x0000_t32" style="position:absolute;left:0;text-align:left;margin-left:715.25pt;margin-top:6.3pt;width:0;height:33.95pt;flip:y;z-index:57" o:connectortype="straight">
            <v:stroke endarrow="block"/>
          </v:shape>
        </w:pict>
      </w:r>
      <w:r>
        <w:rPr>
          <w:noProof/>
        </w:rPr>
        <w:pict>
          <v:shape id="_x0000_s1226" type="#_x0000_t32" style="position:absolute;left:0;text-align:left;margin-left:719pt;margin-top:6.3pt;width:0;height:53.45pt;flip:y;z-index:56" o:connectortype="straight"/>
        </w:pict>
      </w:r>
      <w:r>
        <w:rPr>
          <w:noProof/>
        </w:rPr>
        <w:pict>
          <v:shape id="_x0000_s1225" type="#_x0000_t32" style="position:absolute;left:0;text-align:left;margin-left:725.4pt;margin-top:6.3pt;width:0;height:73.7pt;flip:y;z-index:55" o:connectortype="straight">
            <v:stroke endarrow="block"/>
          </v:shape>
        </w:pict>
      </w:r>
      <w:r>
        <w:rPr>
          <w:noProof/>
        </w:rPr>
        <w:pict>
          <v:shape id="_x0000_s1223" type="#_x0000_t32" style="position:absolute;left:0;text-align:left;margin-left:707.75pt;margin-top:6.3pt;width:0;height:12.95pt;flip:y;z-index:54" o:connectortype="straight">
            <v:stroke endarrow="block"/>
          </v:shape>
        </w:pict>
      </w:r>
      <w:r>
        <w:rPr>
          <w:noProof/>
        </w:rPr>
        <w:pict>
          <v:shape id="_x0000_s1222" type="#_x0000_t32" style="position:absolute;left:0;text-align:left;margin-left:253.05pt;margin-top:19.25pt;width:454.7pt;height:0;z-index:53" o:connectortype="straight"/>
        </w:pict>
      </w:r>
      <w:r>
        <w:rPr>
          <w:noProof/>
        </w:rPr>
        <w:pict>
          <v:shape id="_x0000_s1198" type="#_x0000_t32" style="position:absolute;left:0;text-align:left;margin-left:734.75pt;margin-top:6.3pt;width:0;height:101.05pt;flip:y;z-index:46" o:connectortype="straight">
            <v:stroke endarrow="block"/>
          </v:shape>
        </w:pict>
      </w:r>
      <w:r>
        <w:rPr>
          <w:noProof/>
        </w:rPr>
        <w:pict>
          <v:shape id="_x0000_s1190" type="#_x0000_t32" style="position:absolute;left:0;text-align:left;margin-left:743pt;margin-top:6.3pt;width:0;height:118.65pt;z-index:38" o:connectortype="straight"/>
        </w:pict>
      </w:r>
      <w:r>
        <w:rPr>
          <w:noProof/>
        </w:rPr>
        <w:pict>
          <v:shape id="_x0000_s1189" type="#_x0000_t32" style="position:absolute;left:0;text-align:left;margin-left:750.5pt;margin-top:6.3pt;width:0;height:137.45pt;flip:y;z-index:37" o:connectortype="straight">
            <v:stroke endarrow="block"/>
          </v:shape>
        </w:pict>
      </w:r>
    </w:p>
    <w:p w:rsidR="00992730" w:rsidRPr="00992730" w:rsidRDefault="00AC3E79" w:rsidP="00992730">
      <w:pPr>
        <w:rPr>
          <w:sz w:val="28"/>
          <w:szCs w:val="28"/>
        </w:rPr>
      </w:pPr>
      <w:r>
        <w:rPr>
          <w:noProof/>
        </w:rPr>
        <w:pict>
          <v:shape id="_x0000_s1250" type="#_x0000_t202" style="position:absolute;left:0;text-align:left;margin-left:326.2pt;margin-top:14.45pt;width:99.55pt;height:16pt;z-index:73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" filled="f" stroked="f">
            <v:textbox style="mso-next-textbox:#_x0000_s1250" inset="0,.7mm,0,0">
              <w:txbxContent>
                <w:p w:rsidR="00A50B82" w:rsidRDefault="00A50B82" w:rsidP="00A50B82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通知情報</w:t>
                  </w:r>
                </w:p>
                <w:p w:rsidR="00A50B82" w:rsidRDefault="00A50B82" w:rsidP="00A50B82">
                  <w:pPr>
                    <w:rPr>
                      <w:sz w:val="20"/>
                      <w:szCs w:val="20"/>
                    </w:rPr>
                  </w:pPr>
                </w:p>
                <w:p w:rsidR="00A50B82" w:rsidRDefault="00A50B82" w:rsidP="00A50B82">
                  <w:pPr>
                    <w:rPr>
                      <w:sz w:val="20"/>
                      <w:szCs w:val="20"/>
                    </w:rPr>
                  </w:pPr>
                </w:p>
                <w:p w:rsidR="00A50B82" w:rsidRDefault="00A50B82" w:rsidP="00A50B82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80" o:spid="_x0000_s1158" type="#_x0000_t202" style="position:absolute;left:0;text-align:left;margin-left:82.65pt;margin-top:5.7pt;width:99.55pt;height:16pt;z-index:29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" filled="f" stroked="f">
            <v:textbox style="mso-next-textbox:#Text Box 80" inset="0,.7mm,0,0">
              <w:txbxContent>
                <w:p w:rsidR="000841A5" w:rsidRDefault="000841A5" w:rsidP="00B3352A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通知情報</w:t>
                  </w:r>
                </w:p>
                <w:p w:rsidR="000841A5" w:rsidRDefault="000841A5" w:rsidP="00B3352A">
                  <w:pPr>
                    <w:rPr>
                      <w:sz w:val="20"/>
                      <w:szCs w:val="20"/>
                    </w:rPr>
                  </w:pPr>
                </w:p>
                <w:p w:rsidR="000841A5" w:rsidRDefault="000841A5" w:rsidP="00B3352A">
                  <w:pPr>
                    <w:rPr>
                      <w:sz w:val="20"/>
                      <w:szCs w:val="20"/>
                    </w:rPr>
                  </w:pPr>
                </w:p>
                <w:p w:rsidR="000841A5" w:rsidRDefault="000841A5" w:rsidP="00B3352A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221" type="#_x0000_t32" style="position:absolute;left:0;text-align:left;margin-left:320.3pt;margin-top:10.95pt;width:394.95pt;height:0;z-index:52" o:connectortype="straight"/>
        </w:pict>
      </w:r>
      <w:r>
        <w:rPr>
          <w:noProof/>
        </w:rPr>
        <w:pict>
          <v:shape id="_x0000_s1205" type="#_x0000_t32" style="position:absolute;left:0;text-align:left;margin-left:38.75pt;margin-top:21.7pt;width:227.25pt;height:0;flip:x;z-index:48" o:connectortype="straight"/>
        </w:pict>
      </w:r>
      <w:r>
        <w:rPr>
          <w:noProof/>
        </w:rPr>
        <w:pict>
          <v:group id="Group 27" o:spid="_x0000_s1076" style="position:absolute;left:0;text-align:left;margin-left:266pt;margin-top:1.1pt;width:54.3pt;height:58.8pt;z-index:12" coordorigin="448,597" coordsize="84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">
            <v:roundrect id="AutoShape 28" o:spid="_x0000_s1077" style="position:absolute;left:448;top:597;width:84;height:9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"/>
            <v:shape id="Text Box 29" o:spid="_x0000_s1078" type="#_x0000_t202" style="position:absolute;left:448;top:631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" filled="f">
              <v:textbox style="mso-next-textbox:#Text Box 29" inset="0,.5mm,0,0">
                <w:txbxContent>
                  <w:p w:rsidR="000841A5" w:rsidRDefault="000841A5" w:rsidP="001A6A3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通知</w:t>
                    </w:r>
                  </w:p>
                </w:txbxContent>
              </v:textbox>
            </v:shape>
            <v:shape id="Text Box 30" o:spid="_x0000_s1079" type="#_x0000_t202" style="position:absolute;left:448;top:600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<v:textbox style="mso-next-textbox:#Text Box 30" inset="0,0,0,0">
                <w:txbxContent>
                  <w:p w:rsidR="000841A5" w:rsidRDefault="000841A5" w:rsidP="001A6A37">
                    <w:pPr>
                      <w:jc w:val="center"/>
                    </w:pPr>
                    <w:r>
                      <w:rPr>
                        <w:rFonts w:ascii="Times New Roman" w:hAnsi="Times New Roman"/>
                        <w:sz w:val="24"/>
                      </w:rPr>
                      <w:t>1.2.1</w:t>
                    </w:r>
                  </w:p>
                </w:txbxContent>
              </v:textbox>
            </v:shape>
            <v:shape id="Text Box 31" o:spid="_x0000_s1080" type="#_x0000_t202" style="position:absolute;left:448;top:662;width:8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" filled="f" stroked="f">
              <v:textbox style="mso-next-textbox:#Text Box 31" inset="0,.6mm,0,0">
                <w:txbxContent>
                  <w:p w:rsidR="000841A5" w:rsidRDefault="000841A5" w:rsidP="001A6A37">
                    <w:pPr>
                      <w:jc w:val="center"/>
                    </w:pPr>
                  </w:p>
                </w:txbxContent>
              </v:textbox>
            </v:shape>
          </v:group>
        </w:pict>
      </w:r>
    </w:p>
    <w:p w:rsidR="00992730" w:rsidRPr="00992730" w:rsidRDefault="00AC3E79" w:rsidP="00992730">
      <w:pPr>
        <w:rPr>
          <w:sz w:val="28"/>
          <w:szCs w:val="28"/>
        </w:rPr>
      </w:pPr>
      <w:r>
        <w:rPr>
          <w:noProof/>
        </w:rPr>
        <w:pict>
          <v:shape id="Text Box 75" o:spid="_x0000_s1154" type="#_x0000_t202" style="position:absolute;left:0;text-align:left;margin-left:572pt;margin-top:5.4pt;width:99.55pt;height:16pt;z-index:2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" filled="f" stroked="f">
            <v:textbox style="mso-next-textbox:#Text Box 75" inset="0,.7mm,0,0">
              <w:txbxContent>
                <w:p w:rsidR="000841A5" w:rsidRDefault="000841A5" w:rsidP="00B3352A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通知情報検索結果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4" type="#_x0000_t32" style="position:absolute;left:0;text-align:left;margin-left:320.3pt;margin-top:1.15pt;width:398.7pt;height:0;flip:x;z-index:51" o:connectortype="straight">
            <v:stroke endarrow="block"/>
          </v:shape>
        </w:pict>
      </w:r>
      <w:r>
        <w:rPr>
          <w:noProof/>
        </w:rPr>
        <w:pict>
          <v:shape id="_x0000_s1202" type="#_x0000_t32" style="position:absolute;left:0;text-align:left;margin-left:547.55pt;margin-top:21.4pt;width:177.85pt;height:0;z-index:47" o:connectortype="straight"/>
        </w:pict>
      </w:r>
      <w:r>
        <w:rPr>
          <w:noProof/>
        </w:rPr>
        <w:pict>
          <v:group id="Group 42" o:spid="_x0000_s1095" style="position:absolute;left:0;text-align:left;margin-left:462.5pt;margin-top:11.2pt;width:86.15pt;height:15.95pt;z-index:15" coordorigin="749,508" coordsize="156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">
            <v:shape id="Text Box 43" o:spid="_x0000_s1096" type="#_x0000_t202" style="position:absolute;left:756;top:508;width:147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" filled="f" stroked="f">
              <v:textbox style="mso-next-textbox:#Text Box 43" inset="1.5mm,.5mm,0,0">
                <w:txbxContent>
                  <w:p w:rsidR="000841A5" w:rsidRDefault="000841A5" w:rsidP="00622B02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hint="eastAsia"/>
                        <w:sz w:val="20"/>
                        <w:szCs w:val="20"/>
                      </w:rPr>
                      <w:t>通知台帳</w:t>
                    </w:r>
                  </w:p>
                  <w:p w:rsidR="000841A5" w:rsidRDefault="000841A5" w:rsidP="00622B02">
                    <w:pPr>
                      <w:rPr>
                        <w:rFonts w:ascii="游明朝" w:hAnsi="游明朝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Freeform 44" o:spid="_x0000_s1097" style="position:absolute;left:749;top:508;width:156;height:39;visibility:visible;mso-wrap-style:square;v-text-anchor:top" coordsize="156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" path="m156,l,,,39r156,e" filled="f">
              <v:path arrowok="t" o:connecttype="custom" o:connectlocs="156,0;0,0;0,39;156,39" o:connectangles="0,0,0,0"/>
            </v:shape>
            <v:line id="Line 45" o:spid="_x0000_s1098" style="position:absolute;visibility:visible;mso-wrap-style:square" from="759,508" to="759,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</v:group>
        </w:pict>
      </w:r>
    </w:p>
    <w:p w:rsidR="00992730" w:rsidRPr="00992730" w:rsidRDefault="00AC3E79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26" style="position:absolute;left:0;text-align:left;margin-left:193.05pt;margin-top:3.45pt;width:54.3pt;height:58.8pt;z-index:1" coordorigin="448,597" coordsize="84,97">
            <v:roundrect id="_x0000_s1027" style="position:absolute;left:448;top:597;width:84;height:97" arcsize="10923f"/>
            <v:shape id="_x0000_s1028" type="#_x0000_t202" style="position:absolute;left:448;top:631;width:84;height:29" filled="f">
              <v:textbox style="mso-next-textbox:#_x0000_s1028;mso-direction-alt:auto" inset="0,.5mm,0,0">
                <w:txbxContent>
                  <w:p w:rsidR="000841A5" w:rsidRPr="00904BD1" w:rsidRDefault="000841A5" w:rsidP="006A46FE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設定</w:t>
                    </w:r>
                  </w:p>
                </w:txbxContent>
              </v:textbox>
            </v:shape>
            <v:shape id="_x0000_s1029" type="#_x0000_t202" style="position:absolute;left:448;top:600;width:84;height:29" filled="f" stroked="f">
              <v:textbox style="mso-next-textbox:#_x0000_s1029;mso-direction-alt:auto" inset="0,0,0,0">
                <w:txbxContent>
                  <w:p w:rsidR="000841A5" w:rsidRDefault="000841A5" w:rsidP="006A46FE">
                    <w:pPr>
                      <w:jc w:val="center"/>
                    </w:pPr>
                    <w:r>
                      <w:rPr>
                        <w:rFonts w:ascii="Times New Roman" w:hAnsi="Times New Roman"/>
                        <w:sz w:val="24"/>
                      </w:rPr>
                      <w:t>1.2.5</w:t>
                    </w:r>
                  </w:p>
                </w:txbxContent>
              </v:textbox>
            </v:shape>
            <v:shape id="_x0000_s1030" type="#_x0000_t202" style="position:absolute;left:448;top:662;width:84;height:29" filled="f" stroked="f">
              <v:textbox style="mso-next-textbox:#_x0000_s1030;mso-direction-alt:auto" inset="0,.6mm,0,0">
                <w:txbxContent>
                  <w:p w:rsidR="000841A5" w:rsidRDefault="000841A5" w:rsidP="006A46FE">
                    <w:pPr>
                      <w:jc w:val="center"/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253" type="#_x0000_t202" style="position:absolute;left:0;text-align:left;margin-left:326.2pt;margin-top:19.45pt;width:77.25pt;height:17.6pt;z-index:75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" filled="f" stroked="f">
            <v:textbox inset="0,.7mm,0,0">
              <w:txbxContent>
                <w:p w:rsidR="00A50B82" w:rsidRDefault="00A50B82" w:rsidP="00A50B82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設定情報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6" type="#_x0000_t202" style="position:absolute;left:0;text-align:left;margin-left:326.2pt;margin-top:3.45pt;width:77.25pt;height:16pt;z-index:82;visibility:visible;mso-height-percent:0;mso-wrap-distance-left:9pt;mso-wrap-distance-top:0;mso-wrap-distance-right:9pt;mso-wrap-distance-bottom:0;mso-position-horizontal-relative:text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" filled="f" stroked="f">
            <v:textbox style="mso-next-textbox:#_x0000_s1266" inset="0,.7mm,0,0">
              <w:txbxContent>
                <w:p w:rsidR="00E66151" w:rsidRDefault="00511EFC" w:rsidP="00E66151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設定</w:t>
                  </w:r>
                  <w:r w:rsidR="005B01F8">
                    <w:rPr>
                      <w:rFonts w:hint="eastAsia"/>
                      <w:sz w:val="20"/>
                      <w:szCs w:val="20"/>
                    </w:rPr>
                    <w:t>更新</w:t>
                  </w:r>
                  <w:r w:rsidR="00E66151">
                    <w:rPr>
                      <w:rFonts w:hint="eastAsia"/>
                      <w:sz w:val="20"/>
                      <w:szCs w:val="20"/>
                    </w:rPr>
                    <w:t>データ</w:t>
                  </w:r>
                </w:p>
                <w:p w:rsidR="00E66151" w:rsidRDefault="00E66151" w:rsidP="00E66151">
                  <w:pPr>
                    <w:rPr>
                      <w:sz w:val="20"/>
                      <w:szCs w:val="20"/>
                    </w:rPr>
                  </w:pPr>
                </w:p>
                <w:p w:rsidR="00E66151" w:rsidRDefault="00E66151" w:rsidP="00E66151">
                  <w:pPr>
                    <w:rPr>
                      <w:sz w:val="20"/>
                      <w:szCs w:val="20"/>
                    </w:rPr>
                  </w:pPr>
                </w:p>
                <w:p w:rsidR="00E66151" w:rsidRDefault="00E66151" w:rsidP="00E66151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265" type="#_x0000_t202" style="position:absolute;left:0;text-align:left;margin-left:77.75pt;margin-top:7.85pt;width:99.55pt;height:16pt;z-index:81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" filled="f" stroked="f">
            <v:textbox style="mso-next-textbox:#_x0000_s1265" inset="0,.7mm,0,0">
              <w:txbxContent>
                <w:p w:rsidR="00E66151" w:rsidRDefault="00511EFC" w:rsidP="00E66151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設定</w:t>
                  </w:r>
                  <w:r w:rsidR="005B01F8">
                    <w:rPr>
                      <w:rFonts w:hint="eastAsia"/>
                      <w:sz w:val="20"/>
                      <w:szCs w:val="20"/>
                    </w:rPr>
                    <w:t>更新</w:t>
                  </w:r>
                  <w:r w:rsidR="00E66151">
                    <w:rPr>
                      <w:rFonts w:hint="eastAsia"/>
                      <w:sz w:val="20"/>
                      <w:szCs w:val="20"/>
                    </w:rPr>
                    <w:t>データ</w:t>
                  </w:r>
                </w:p>
                <w:p w:rsidR="00E66151" w:rsidRDefault="00E66151" w:rsidP="00E66151">
                  <w:pPr>
                    <w:rPr>
                      <w:sz w:val="20"/>
                      <w:szCs w:val="20"/>
                    </w:rPr>
                  </w:pPr>
                </w:p>
                <w:p w:rsidR="00E66151" w:rsidRDefault="00E66151" w:rsidP="00E66151">
                  <w:pPr>
                    <w:rPr>
                      <w:sz w:val="20"/>
                      <w:szCs w:val="20"/>
                    </w:rPr>
                  </w:pPr>
                </w:p>
                <w:p w:rsidR="00E66151" w:rsidRDefault="00E66151" w:rsidP="00E66151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69" o:spid="_x0000_s1150" type="#_x0000_t202" style="position:absolute;left:0;text-align:left;margin-left:572pt;margin-top:3.45pt;width:99.55pt;height:16pt;z-index:21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" filled="f" stroked="f">
            <v:textbox style="mso-next-textbox:#Text Box 69" inset="0,.7mm,0,0">
              <w:txbxContent>
                <w:p w:rsidR="000841A5" w:rsidRDefault="000841A5" w:rsidP="00B3352A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設定情報検索結果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77" o:spid="_x0000_s1156" type="#_x0000_t202" style="position:absolute;left:0;text-align:left;margin-left:77.75pt;margin-top:28.6pt;width:99.55pt;height:16pt;z-index:27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" filled="f" stroked="f">
            <v:textbox inset="0,.7mm,0,0">
              <w:txbxContent>
                <w:p w:rsidR="000841A5" w:rsidRDefault="000841A5" w:rsidP="00B3352A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設定情報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7" type="#_x0000_t32" style="position:absolute;left:0;text-align:left;margin-left:548.65pt;margin-top:19.45pt;width:186.1pt;height:0;z-index:45" o:connectortype="straight"/>
        </w:pict>
      </w:r>
      <w:r>
        <w:rPr>
          <w:noProof/>
        </w:rPr>
        <w:pict>
          <v:shape id="_x0000_s1196" type="#_x0000_t32" style="position:absolute;left:0;text-align:left;margin-left:247.35pt;margin-top:19.45pt;width:215.15pt;height:0;z-index:44" o:connectortype="straight">
            <v:stroke endarrow="block"/>
          </v:shape>
        </w:pict>
      </w:r>
      <w:r>
        <w:rPr>
          <w:noProof/>
        </w:rPr>
        <w:pict>
          <v:shape id="_x0000_s1195" type="#_x0000_t32" style="position:absolute;left:0;text-align:left;margin-left:27.5pt;margin-top:23.4pt;width:165.55pt;height:0;z-index:43" o:connectortype="straight">
            <v:stroke endarrow="block"/>
          </v:shape>
        </w:pict>
      </w:r>
      <w:r>
        <w:rPr>
          <w:noProof/>
        </w:rPr>
        <w:pict>
          <v:group id="Group 62" o:spid="_x0000_s1107" style="position:absolute;left:0;text-align:left;margin-left:462.5pt;margin-top:7.85pt;width:86.15pt;height:15.95pt;z-index:17" coordorigin="749,508" coordsize="156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">
            <v:shape id="Text Box 63" o:spid="_x0000_s1108" type="#_x0000_t202" style="position:absolute;left:756;top:508;width:147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" filled="f" stroked="f">
              <v:textbox inset="1.5mm,.5mm,0,0">
                <w:txbxContent>
                  <w:p w:rsidR="000841A5" w:rsidRDefault="000841A5" w:rsidP="00622B02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hint="eastAsia"/>
                        <w:sz w:val="20"/>
                        <w:szCs w:val="20"/>
                      </w:rPr>
                      <w:t>顧客台帳</w:t>
                    </w:r>
                  </w:p>
                  <w:p w:rsidR="000841A5" w:rsidRDefault="000841A5" w:rsidP="00622B02">
                    <w:pPr>
                      <w:rPr>
                        <w:rFonts w:ascii="游明朝" w:hAnsi="游明朝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Freeform 64" o:spid="_x0000_s1109" style="position:absolute;left:749;top:508;width:156;height:39;visibility:visible;mso-wrap-style:square;v-text-anchor:top" coordsize="156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" path="m156,l,,,39r156,e" filled="f">
              <v:path arrowok="t" o:connecttype="custom" o:connectlocs="156,0;0,0;0,39;156,39" o:connectangles="0,0,0,0"/>
            </v:shape>
            <v:line id="Line 65" o:spid="_x0000_s1110" style="position:absolute;visibility:visible;mso-wrap-style:square" from="759,508" to="759,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</v:group>
        </w:pict>
      </w:r>
    </w:p>
    <w:p w:rsidR="00992730" w:rsidRPr="00992730" w:rsidRDefault="005C3E74" w:rsidP="00B77746">
      <w:pPr>
        <w:tabs>
          <w:tab w:val="left" w:pos="10738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88" type="#_x0000_t32" style="position:absolute;left:0;text-align:left;margin-left:247.35pt;margin-top:26.55pt;width:503.15pt;height:.05pt;z-index:36" o:connectortype="straight"/>
        </w:pict>
      </w:r>
      <w:r w:rsidR="00AC3E79">
        <w:rPr>
          <w:noProof/>
        </w:rPr>
        <w:pict>
          <v:shape id="Text Box 71" o:spid="_x0000_s1151" type="#_x0000_t202" style="position:absolute;left:0;text-align:left;margin-left:326.2pt;margin-top:8.95pt;width:121.25pt;height:16pt;z-index:22;visibility:visible;mso-height-percent:0;mso-wrap-distance-left:9pt;mso-wrap-distance-top:0;mso-wrap-distance-right:9pt;mso-wrap-distance-bottom:0;mso-position-horizontal-relative:text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" filled="f" stroked="f">
            <v:textbox style="mso-next-textbox:#Text Box 71" inset="0,.7mm,0,0">
              <w:txbxContent>
                <w:p w:rsidR="000841A5" w:rsidRDefault="000841A5" w:rsidP="00B3352A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設定情報検索</w:t>
                  </w:r>
                  <w:bookmarkStart w:id="0" w:name="_GoBack"/>
                  <w:bookmarkEnd w:id="0"/>
                  <w:r w:rsidR="00A50B82">
                    <w:rPr>
                      <w:rFonts w:hint="eastAsia"/>
                      <w:sz w:val="20"/>
                      <w:szCs w:val="20"/>
                    </w:rPr>
                    <w:t>条件</w:t>
                  </w:r>
                  <w:r w:rsidR="00511EFC">
                    <w:rPr>
                      <w:rFonts w:hint="eastAsia"/>
                      <w:sz w:val="20"/>
                      <w:szCs w:val="20"/>
                    </w:rPr>
                    <w:t>データ</w:t>
                  </w:r>
                </w:p>
              </w:txbxContent>
            </v:textbox>
          </v:shape>
        </w:pict>
      </w:r>
      <w:r w:rsidR="00AC3E79">
        <w:rPr>
          <w:noProof/>
          <w:sz w:val="28"/>
          <w:szCs w:val="28"/>
        </w:rPr>
        <w:pict>
          <v:shape id="_x0000_s1192" type="#_x0000_t32" style="position:absolute;left:0;text-align:left;margin-left:17.05pt;margin-top:15.3pt;width:176pt;height:0;flip:x;z-index:40" o:connectortype="straight"/>
        </w:pict>
      </w:r>
      <w:r w:rsidR="00AC3E79">
        <w:rPr>
          <w:noProof/>
          <w:sz w:val="28"/>
          <w:szCs w:val="28"/>
        </w:rPr>
        <w:pict>
          <v:shape id="_x0000_s1191" type="#_x0000_t32" style="position:absolute;left:0;text-align:left;margin-left:247.35pt;margin-top:7.75pt;width:495.65pt;height:0;flip:x;z-index:39" o:connectortype="straight">
            <v:stroke endarrow="block"/>
          </v:shape>
        </w:pict>
      </w:r>
    </w:p>
    <w:p w:rsidR="00817625" w:rsidRDefault="00992730" w:rsidP="009927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</w:t>
      </w:r>
    </w:p>
    <w:sectPr w:rsidR="00817625" w:rsidSect="000B0BB7">
      <w:headerReference w:type="default" r:id="rId6"/>
      <w:footerReference w:type="default" r:id="rId7"/>
      <w:pgSz w:w="16838" w:h="11906" w:orient="landscape" w:code="9"/>
      <w:pgMar w:top="2336" w:right="818" w:bottom="876" w:left="905" w:header="570" w:footer="495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E79" w:rsidRDefault="00AC3E79" w:rsidP="00273989">
      <w:pPr>
        <w:pStyle w:val="a3"/>
      </w:pPr>
      <w:r>
        <w:separator/>
      </w:r>
    </w:p>
  </w:endnote>
  <w:endnote w:type="continuationSeparator" w:id="0">
    <w:p w:rsidR="00AC3E79" w:rsidRDefault="00AC3E79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1A5" w:rsidRDefault="00AC3E79" w:rsidP="00845A9D">
    <w:pPr>
      <w:pStyle w:val="a4"/>
      <w:wordWrap w:val="0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2" type="#_x0000_t202" style="position:absolute;left:0;text-align:left;margin-left:-.5pt;margin-top:-2pt;width:287.2pt;height:15.8pt;z-index:2" filled="f" fillcolor="#c9f" stroked="f">
          <v:textbox style="mso-next-textbox:#_x0000_s2102" inset="0,0,0,0">
            <w:txbxContent>
              <w:p w:rsidR="000841A5" w:rsidRDefault="00AC3E79" w:rsidP="00817625">
                <w:r>
                  <w:fldChar w:fldCharType="begin"/>
                </w:r>
                <w:r>
                  <w:instrText xml:space="preserve"> FILENAME  </w:instrText>
                </w:r>
                <w:r>
                  <w:fldChar w:fldCharType="separate"/>
                </w:r>
                <w:r w:rsidR="000841A5">
                  <w:rPr>
                    <w:rFonts w:hint="eastAsia"/>
                    <w:noProof/>
                  </w:rPr>
                  <w:t>文書</w:t>
                </w:r>
                <w:r w:rsidR="000841A5">
                  <w:rPr>
                    <w:rFonts w:hint="eastAsia"/>
                    <w:noProof/>
                  </w:rPr>
                  <w:t xml:space="preserve"> 1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</v:shape>
      </w:pict>
    </w:r>
    <w:r w:rsidR="00845A9D">
      <w:rPr>
        <w:rFonts w:hint="eastAsia"/>
      </w:rPr>
      <w:t xml:space="preserve">SD22 </w:t>
    </w:r>
    <w:r w:rsidR="00845A9D">
      <w:rPr>
        <w:rFonts w:hint="eastAsia"/>
      </w:rPr>
      <w:t>第９班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E79" w:rsidRDefault="00AC3E79" w:rsidP="00273989">
      <w:pPr>
        <w:pStyle w:val="a3"/>
      </w:pPr>
      <w:r>
        <w:separator/>
      </w:r>
    </w:p>
  </w:footnote>
  <w:footnote w:type="continuationSeparator" w:id="0">
    <w:p w:rsidR="00AC3E79" w:rsidRDefault="00AC3E79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1A5" w:rsidRDefault="00AC3E79">
    <w:pPr>
      <w:pStyle w:val="a3"/>
    </w:pPr>
    <w:r>
      <w:rPr>
        <w:noProof/>
      </w:rPr>
      <w:pict>
        <v:group id="_x0000_s2117" style="position:absolute;left:0;text-align:left;margin-left:72.95pt;margin-top:117.7pt;width:614.85pt;height:389.55pt;z-index:3" coordorigin="2364,2924" coordsize="12297,7791">
          <v:rect id="_x0000_s2105" style="position:absolute;left:2364;top:2924;width:12297;height:7791" filled="f" strokeweight="1pt">
            <v:textbox inset="0,.7pt,0,.7pt"/>
          </v:rect>
          <v:line id="_x0000_s2115" style="position:absolute" from="2364,3512" to="14661,3512" strokeweight="1pt"/>
        </v:group>
      </w:pict>
    </w:r>
    <w:r>
      <w:rPr>
        <w:noProof/>
      </w:rPr>
      <w:pict>
        <v:group id="_x0000_s2101" style="position:absolute;left:0;text-align:left;margin-left:-9.65pt;margin-top:-.55pt;width:769.85pt;height:81.8pt;z-index:1" coordorigin="712,559" coordsize="15397,1636">
          <v:group id="_x0000_s2063" style="position:absolute;left:13377;top:559;width:2732;height:879" coordorigin="13320,1168" coordsize="2700,879">
            <v:group id="_x0000_s2056" style="position:absolute;left:15120;top:1168;width:900;height:879" coordorigin="13500,4684" coordsize="900,879">
              <v:rect id="_x0000_s2054" style="position:absolute;left:13500;top:4684;width:900;height:879">
                <v:textbox inset="5.85pt,.7pt,5.85pt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3500;top:4684;width:900;height:293">
                <v:textbox style="mso-next-textbox:#_x0000_s2055" inset="5.85pt,.7pt,5.85pt,.7pt">
                  <w:txbxContent>
                    <w:p w:rsidR="000841A5" w:rsidRDefault="000841A5" w:rsidP="00AD76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作成者</w:t>
                      </w:r>
                    </w:p>
                  </w:txbxContent>
                </v:textbox>
              </v:shape>
            </v:group>
            <v:group id="_x0000_s2057" style="position:absolute;left:13320;top:1168;width:900;height:879" coordorigin="13500,4684" coordsize="900,879">
              <v:rect id="_x0000_s2058" style="position:absolute;left:13500;top:4684;width:900;height:879">
                <v:textbox inset="5.85pt,.7pt,5.85pt,.7pt"/>
              </v:rect>
              <v:shape id="_x0000_s2059" type="#_x0000_t202" style="position:absolute;left:13500;top:4684;width:900;height:293">
                <v:textbox style="mso-next-textbox:#_x0000_s2059" inset="5.85pt,.7pt,5.85pt,.7pt">
                  <w:txbxContent>
                    <w:p w:rsidR="000841A5" w:rsidRDefault="000841A5" w:rsidP="00AD7689">
                      <w:r>
                        <w:rPr>
                          <w:rFonts w:hint="eastAsia"/>
                        </w:rPr>
                        <w:t>査　閲</w:t>
                      </w:r>
                    </w:p>
                  </w:txbxContent>
                </v:textbox>
              </v:shape>
            </v:group>
            <v:group id="_x0000_s2060" style="position:absolute;left:14220;top:1168;width:900;height:879" coordorigin="13500,4684" coordsize="900,879">
              <v:rect id="_x0000_s2061" style="position:absolute;left:13500;top:4684;width:900;height:879">
                <v:textbox inset="5.85pt,.7pt,5.85pt,.7pt"/>
              </v:rect>
              <v:shape id="_x0000_s2062" type="#_x0000_t202" style="position:absolute;left:13500;top:4684;width:900;height:293">
                <v:textbox style="mso-next-textbox:#_x0000_s2062" inset="5.85pt,.7pt,5.85pt,.7pt">
                  <w:txbxContent>
                    <w:p w:rsidR="000841A5" w:rsidRDefault="000841A5" w:rsidP="00AD76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検　証</w:t>
                      </w:r>
                    </w:p>
                  </w:txbxContent>
                </v:textbox>
              </v:shape>
            </v:group>
          </v:group>
          <v:shape id="_x0000_s2069" type="#_x0000_t202" style="position:absolute;left:749;top:942;width:7118;height:468" filled="f" stroked="f">
            <v:textbox style="mso-next-textbox:#_x0000_s2069" inset="5.85pt,.7pt,5.85pt,.7pt">
              <w:txbxContent>
                <w:p w:rsidR="000841A5" w:rsidRPr="00732F70" w:rsidRDefault="000841A5">
                  <w:pPr>
                    <w:rPr>
                      <w:b/>
                      <w:sz w:val="40"/>
                      <w:szCs w:val="40"/>
                    </w:rPr>
                  </w:pPr>
                  <w:r>
                    <w:rPr>
                      <w:rFonts w:hint="eastAsia"/>
                      <w:b/>
                      <w:sz w:val="40"/>
                      <w:szCs w:val="40"/>
                    </w:rPr>
                    <w:t>ＤＦＤ（</w:t>
                  </w:r>
                  <w:r w:rsidRPr="00852F26">
                    <w:rPr>
                      <w:rFonts w:ascii="ＭＳ 明朝" w:hAnsi="ＭＳ 明朝" w:hint="eastAsia"/>
                      <w:b/>
                      <w:sz w:val="40"/>
                      <w:szCs w:val="40"/>
                    </w:rPr>
                    <w:t>Data Flow Diagram</w:t>
                  </w:r>
                  <w:r>
                    <w:rPr>
                      <w:rFonts w:hint="eastAsia"/>
                      <w:b/>
                      <w:sz w:val="40"/>
                      <w:szCs w:val="40"/>
                    </w:rPr>
                    <w:t>）</w:t>
                  </w:r>
                </w:p>
              </w:txbxContent>
            </v:textbox>
          </v:shape>
          <v:shape id="_x0000_s2075" type="#_x0000_t202" style="position:absolute;left:736;top:1608;width:1649;height:586" fillcolor="#c9f">
            <v:textbox style="mso-next-textbox:#_x0000_s2075" inset="0,2.25mm,0,.7pt">
              <w:txbxContent>
                <w:p w:rsidR="000841A5" w:rsidRPr="00730FB8" w:rsidRDefault="000841A5" w:rsidP="00AD7689">
                  <w:pPr>
                    <w:jc w:val="center"/>
                    <w:rPr>
                      <w:b/>
                      <w:sz w:val="24"/>
                    </w:rPr>
                  </w:pPr>
                  <w:r w:rsidRPr="00730FB8">
                    <w:rPr>
                      <w:rFonts w:hint="eastAsia"/>
                      <w:b/>
                      <w:sz w:val="24"/>
                    </w:rPr>
                    <w:t>システム名</w:t>
                  </w:r>
                </w:p>
              </w:txbxContent>
            </v:textbox>
          </v:shape>
          <v:shape id="_x0000_s2076" type="#_x0000_t202" style="position:absolute;left:2386;top:1608;width:3833;height:586">
            <v:textbox style="mso-next-textbox:#_x0000_s2076" inset="2mm,2.25mm,0,.7pt">
              <w:txbxContent>
                <w:p w:rsidR="000841A5" w:rsidRPr="00AD7689" w:rsidRDefault="000841A5" w:rsidP="00730FB8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まさる堂　ＥＣサイト</w:t>
                  </w:r>
                </w:p>
              </w:txbxContent>
            </v:textbox>
          </v:shape>
          <v:shape id="_x0000_s2077" type="#_x0000_t202" style="position:absolute;left:6218;top:1608;width:1648;height:586" fillcolor="#c9f">
            <v:textbox style="mso-next-textbox:#_x0000_s2077" inset="0,2.25mm,0,.7pt">
              <w:txbxContent>
                <w:p w:rsidR="000841A5" w:rsidRPr="00730FB8" w:rsidRDefault="000841A5" w:rsidP="00730FB8">
                  <w:pPr>
                    <w:jc w:val="center"/>
                    <w:rPr>
                      <w:b/>
                      <w:sz w:val="24"/>
                    </w:rPr>
                  </w:pPr>
                  <w:r w:rsidRPr="00730FB8">
                    <w:rPr>
                      <w:rFonts w:hint="eastAsia"/>
                      <w:b/>
                      <w:sz w:val="24"/>
                    </w:rPr>
                    <w:t>業</w:t>
                  </w:r>
                  <w:r>
                    <w:rPr>
                      <w:rFonts w:hint="eastAsia"/>
                      <w:b/>
                      <w:sz w:val="24"/>
                    </w:rPr>
                    <w:t xml:space="preserve"> </w:t>
                  </w:r>
                  <w:r w:rsidRPr="00730FB8">
                    <w:rPr>
                      <w:rFonts w:hint="eastAsia"/>
                      <w:b/>
                      <w:sz w:val="24"/>
                    </w:rPr>
                    <w:t>務</w:t>
                  </w:r>
                  <w:r>
                    <w:rPr>
                      <w:rFonts w:hint="eastAsia"/>
                      <w:b/>
                      <w:sz w:val="24"/>
                    </w:rPr>
                    <w:t xml:space="preserve"> </w:t>
                  </w:r>
                  <w:r w:rsidRPr="00730FB8">
                    <w:rPr>
                      <w:rFonts w:hint="eastAsia"/>
                      <w:b/>
                      <w:sz w:val="24"/>
                    </w:rPr>
                    <w:t>名</w:t>
                  </w:r>
                </w:p>
              </w:txbxContent>
            </v:textbox>
          </v:shape>
          <v:shape id="_x0000_s2078" type="#_x0000_t202" style="position:absolute;left:7867;top:1608;width:2564;height:586">
            <v:textbox style="mso-next-textbox:#_x0000_s2078" inset="2mm,2.25mm,0,.7pt">
              <w:txbxContent>
                <w:p w:rsidR="000841A5" w:rsidRPr="00AD7689" w:rsidRDefault="007850D3" w:rsidP="00730FB8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マイページ</w:t>
                  </w:r>
                </w:p>
              </w:txbxContent>
            </v:textbox>
          </v:shape>
          <v:group id="_x0000_s2084" style="position:absolute;left:10431;top:1608;width:3297;height:586" coordorigin="7958,2897" coordsize="3258,586">
            <v:group id="_x0000_s2080" style="position:absolute;left:7958;top:2897;width:3258;height:293" coordorigin="7958,2897" coordsize="3258,293">
              <v:shape id="_x0000_s2066" type="#_x0000_t202" style="position:absolute;left:9225;top:2897;width:1991;height:293">
                <v:textbox style="mso-next-textbox:#_x0000_s2066" inset="5.85pt,.7pt,5.85pt,.7pt">
                  <w:txbxContent>
                    <w:p w:rsidR="000841A5" w:rsidRDefault="000841A5" w:rsidP="007F0A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西田　洋平</w:t>
                      </w:r>
                      <w:r>
                        <w:br/>
                      </w:r>
                    </w:p>
                  </w:txbxContent>
                </v:textbox>
              </v:shape>
              <v:shape id="_x0000_s2079" type="#_x0000_t202" style="position:absolute;left:7958;top:2897;width:1267;height:293" fillcolor="#c9f">
                <v:textbox style="mso-next-textbox:#_x0000_s2079" inset="5.85pt,.7pt,5.85pt,.7pt">
                  <w:txbxContent>
                    <w:p w:rsidR="000841A5" w:rsidRPr="007F0A12" w:rsidRDefault="000841A5" w:rsidP="000B5B01">
                      <w:pPr>
                        <w:jc w:val="center"/>
                        <w:rPr>
                          <w:b/>
                        </w:rPr>
                      </w:pPr>
                      <w:r w:rsidRPr="007F0A12">
                        <w:rPr>
                          <w:rFonts w:hint="eastAsia"/>
                          <w:b/>
                        </w:rPr>
                        <w:t>作成者名</w:t>
                      </w:r>
                    </w:p>
                  </w:txbxContent>
                </v:textbox>
              </v:shape>
            </v:group>
            <v:group id="_x0000_s2081" style="position:absolute;left:7958;top:3190;width:3258;height:293" coordorigin="7958,2897" coordsize="3258,293">
              <v:shape id="_x0000_s2082" type="#_x0000_t202" style="position:absolute;left:9225;top:2897;width:1991;height:293">
                <v:textbox style="mso-next-textbox:#_x0000_s2082" inset="5.85pt,.7pt,5.85pt,.7pt">
                  <w:txbxContent>
                    <w:p w:rsidR="000841A5" w:rsidRDefault="000841A5" w:rsidP="000B5B01"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instrText xml:space="preserve"> </w:instrTex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instrText>PRINTDATE  \@ "yyyy</w:instrTex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instrText>年</w:instrTex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instrText>MM</w:instrTex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instrText>月</w:instrTex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instrText>dd</w:instrTex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instrText>日</w:instrTex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instrText>"</w:instrTex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instrText xml:space="preserve"> </w:instrTex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separate"/>
                      </w:r>
                      <w:r>
                        <w:rPr>
                          <w:rFonts w:ascii="Times New Roman" w:hAnsi="Times New Roman" w:hint="eastAsia"/>
                          <w:noProof/>
                          <w:kern w:val="0"/>
                          <w:szCs w:val="21"/>
                        </w:rPr>
                        <w:t>2006</w:t>
                      </w:r>
                      <w:r>
                        <w:rPr>
                          <w:rFonts w:ascii="Times New Roman" w:hAnsi="Times New Roman" w:hint="eastAsia"/>
                          <w:noProof/>
                          <w:kern w:val="0"/>
                          <w:szCs w:val="21"/>
                        </w:rPr>
                        <w:t>年</w:t>
                      </w:r>
                      <w:r>
                        <w:rPr>
                          <w:rFonts w:ascii="Times New Roman" w:hAnsi="Times New Roman" w:hint="eastAsia"/>
                          <w:noProof/>
                          <w:kern w:val="0"/>
                          <w:szCs w:val="21"/>
                        </w:rPr>
                        <w:t>06</w:t>
                      </w:r>
                      <w:r>
                        <w:rPr>
                          <w:rFonts w:ascii="Times New Roman" w:hAnsi="Times New Roman" w:hint="eastAsia"/>
                          <w:noProof/>
                          <w:kern w:val="0"/>
                          <w:szCs w:val="21"/>
                        </w:rPr>
                        <w:t>月</w:t>
                      </w:r>
                      <w:r>
                        <w:rPr>
                          <w:rFonts w:ascii="Times New Roman" w:hAnsi="Times New Roman" w:hint="eastAsia"/>
                          <w:noProof/>
                          <w:kern w:val="0"/>
                          <w:szCs w:val="21"/>
                        </w:rPr>
                        <w:t>21</w:t>
                      </w:r>
                      <w:r>
                        <w:rPr>
                          <w:rFonts w:ascii="Times New Roman" w:hAnsi="Times New Roman" w:hint="eastAsia"/>
                          <w:noProof/>
                          <w:kern w:val="0"/>
                          <w:szCs w:val="21"/>
                        </w:rPr>
                        <w:t>日</w: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end"/>
                      </w:r>
                    </w:p>
                  </w:txbxContent>
                </v:textbox>
              </v:shape>
              <v:shape id="_x0000_s2083" type="#_x0000_t202" style="position:absolute;left:7958;top:2897;width:1267;height:293" fillcolor="#c9f">
                <v:textbox style="mso-next-textbox:#_x0000_s2083" inset="5.85pt,.7pt,5.85pt,.7pt">
                  <w:txbxContent>
                    <w:p w:rsidR="000841A5" w:rsidRPr="007F0A12" w:rsidRDefault="000841A5" w:rsidP="000B5B01">
                      <w:pPr>
                        <w:jc w:val="center"/>
                        <w:rPr>
                          <w:b/>
                        </w:rPr>
                      </w:pPr>
                      <w:r w:rsidRPr="007F0A12">
                        <w:rPr>
                          <w:rFonts w:hint="eastAsia"/>
                          <w:b/>
                        </w:rPr>
                        <w:t>最終印刷</w:t>
                      </w:r>
                    </w:p>
                  </w:txbxContent>
                </v:textbox>
              </v:shape>
            </v:group>
          </v:group>
          <v:group id="_x0000_s2085" style="position:absolute;left:13728;top:1609;width:2381;height:586" coordorigin="7958,2897" coordsize="3258,586">
            <v:group id="_x0000_s2086" style="position:absolute;left:7958;top:2897;width:3258;height:293" coordorigin="7958,2897" coordsize="3258,293">
              <v:shape id="_x0000_s2087" type="#_x0000_t202" style="position:absolute;left:9225;top:2897;width:1991;height:293">
                <v:textbox style="mso-next-textbox:#_x0000_s2087" inset="5.85pt,.7pt,5.85pt,.7pt">
                  <w:txbxContent>
                    <w:p w:rsidR="000841A5" w:rsidRPr="000B5B01" w:rsidRDefault="000841A5" w:rsidP="000B5B01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instrText xml:space="preserve"> INFO  RevNum  \* MERGEFORMAT </w:instrTex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end"/>
                      </w:r>
                    </w:p>
                  </w:txbxContent>
                </v:textbox>
              </v:shape>
              <v:shape id="_x0000_s2088" type="#_x0000_t202" style="position:absolute;left:7958;top:2897;width:1267;height:293" fillcolor="#c9f">
                <v:textbox style="mso-next-textbox:#_x0000_s2088" inset="5.85pt,.7pt,5.85pt,.7pt">
                  <w:txbxContent>
                    <w:p w:rsidR="000841A5" w:rsidRPr="007F0A12" w:rsidRDefault="000841A5" w:rsidP="000B5B01">
                      <w:pPr>
                        <w:jc w:val="center"/>
                        <w:rPr>
                          <w:b/>
                        </w:rPr>
                      </w:pPr>
                      <w:r w:rsidRPr="007F0A12">
                        <w:rPr>
                          <w:rFonts w:hint="eastAsia"/>
                          <w:b/>
                        </w:rPr>
                        <w:t>Rev</w:t>
                      </w:r>
                    </w:p>
                  </w:txbxContent>
                </v:textbox>
              </v:shape>
            </v:group>
            <v:group id="_x0000_s2089" style="position:absolute;left:7958;top:3190;width:3258;height:293" coordorigin="7958,2897" coordsize="3258,293">
              <v:shape id="_x0000_s2090" type="#_x0000_t202" style="position:absolute;left:9225;top:2897;width:1991;height:293">
                <v:textbox style="mso-next-textbox:#_x0000_s2090" inset="5.85pt,.7pt,5.85pt,.7pt">
                  <w:txbxContent>
                    <w:p w:rsidR="000841A5" w:rsidRPr="000B5B01" w:rsidRDefault="000841A5" w:rsidP="007F0A12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instrText xml:space="preserve"> PAGE </w:instrTex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separate"/>
                      </w:r>
                      <w:r w:rsidR="005C3E74">
                        <w:rPr>
                          <w:rFonts w:ascii="Times New Roman" w:hAnsi="Times New Roman"/>
                          <w:noProof/>
                          <w:kern w:val="0"/>
                          <w:szCs w:val="21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end"/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t>/</w:t>
                      </w:r>
                      <w:r>
                        <w:rPr>
                          <w:rFonts w:ascii="Times New Roman" w:hAnsi="Times New Roman" w:hint="eastAsia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instrText xml:space="preserve"> NUMPAGES </w:instrTex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separate"/>
                      </w:r>
                      <w:r w:rsidR="005C3E74">
                        <w:rPr>
                          <w:rFonts w:ascii="Times New Roman" w:hAnsi="Times New Roman"/>
                          <w:noProof/>
                          <w:kern w:val="0"/>
                          <w:szCs w:val="21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kern w:val="0"/>
                          <w:szCs w:val="21"/>
                        </w:rPr>
                        <w:fldChar w:fldCharType="end"/>
                      </w:r>
                    </w:p>
                  </w:txbxContent>
                </v:textbox>
              </v:shape>
              <v:shape id="_x0000_s2091" type="#_x0000_t202" style="position:absolute;left:7958;top:2897;width:1267;height:293" fillcolor="#c9f">
                <v:textbox style="mso-next-textbox:#_x0000_s2091" inset="5.85pt,.7pt,5.85pt,.7pt">
                  <w:txbxContent>
                    <w:p w:rsidR="000841A5" w:rsidRPr="007F0A12" w:rsidRDefault="000841A5" w:rsidP="000B5B01">
                      <w:pPr>
                        <w:jc w:val="center"/>
                        <w:rPr>
                          <w:b/>
                        </w:rPr>
                      </w:pPr>
                      <w:r w:rsidRPr="007F0A12">
                        <w:rPr>
                          <w:rFonts w:hint="eastAsia"/>
                          <w:b/>
                        </w:rPr>
                        <w:t>Page</w:t>
                      </w:r>
                    </w:p>
                  </w:txbxContent>
                </v:textbox>
              </v:shape>
            </v:group>
          </v:group>
          <v:line id="_x0000_s2098" style="position:absolute" from="724,1439" to="16109,1439" strokecolor="#333" strokeweight="1.5pt"/>
          <v:line id="_x0000_s2099" style="position:absolute" from="712,1511" to="16109,1511" strokeweight="1.5pt"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05"/>
  <w:drawingGridVerticalSpacing w:val="147"/>
  <w:characterSpacingControl w:val="compressPunctuation"/>
  <w:hdrShapeDefaults>
    <o:shapedefaults v:ext="edit" spidmax="2118" fillcolor="white">
      <v:fill color="white"/>
      <v:textbox inset="0,.7pt,0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72EE5"/>
    <w:rsid w:val="00007C46"/>
    <w:rsid w:val="000570C6"/>
    <w:rsid w:val="000841A5"/>
    <w:rsid w:val="000B0BB7"/>
    <w:rsid w:val="000B5B01"/>
    <w:rsid w:val="000C736F"/>
    <w:rsid w:val="000E03F1"/>
    <w:rsid w:val="001015C0"/>
    <w:rsid w:val="00121E56"/>
    <w:rsid w:val="001529A6"/>
    <w:rsid w:val="00164A2F"/>
    <w:rsid w:val="001A6A37"/>
    <w:rsid w:val="001B077D"/>
    <w:rsid w:val="001C1933"/>
    <w:rsid w:val="001C379B"/>
    <w:rsid w:val="001C3E67"/>
    <w:rsid w:val="00204467"/>
    <w:rsid w:val="00212EFB"/>
    <w:rsid w:val="00225092"/>
    <w:rsid w:val="00273989"/>
    <w:rsid w:val="002B03FD"/>
    <w:rsid w:val="002D4A47"/>
    <w:rsid w:val="00317318"/>
    <w:rsid w:val="00333BA3"/>
    <w:rsid w:val="00360FA8"/>
    <w:rsid w:val="004C5B51"/>
    <w:rsid w:val="004E5C85"/>
    <w:rsid w:val="00511EFC"/>
    <w:rsid w:val="0056717A"/>
    <w:rsid w:val="005B01F8"/>
    <w:rsid w:val="005C209C"/>
    <w:rsid w:val="005C3E74"/>
    <w:rsid w:val="00622B02"/>
    <w:rsid w:val="006536E8"/>
    <w:rsid w:val="00657348"/>
    <w:rsid w:val="006A42F0"/>
    <w:rsid w:val="006A46FE"/>
    <w:rsid w:val="006C26C2"/>
    <w:rsid w:val="006C3819"/>
    <w:rsid w:val="006F40F5"/>
    <w:rsid w:val="00730FB8"/>
    <w:rsid w:val="00732F70"/>
    <w:rsid w:val="0078114A"/>
    <w:rsid w:val="007850D3"/>
    <w:rsid w:val="00797873"/>
    <w:rsid w:val="007B68A8"/>
    <w:rsid w:val="007F0A12"/>
    <w:rsid w:val="00807C6D"/>
    <w:rsid w:val="00817625"/>
    <w:rsid w:val="00833821"/>
    <w:rsid w:val="008374BA"/>
    <w:rsid w:val="00845A9D"/>
    <w:rsid w:val="00850C77"/>
    <w:rsid w:val="00852F26"/>
    <w:rsid w:val="008C64DB"/>
    <w:rsid w:val="00904BD1"/>
    <w:rsid w:val="009442AC"/>
    <w:rsid w:val="00957CE6"/>
    <w:rsid w:val="0098594D"/>
    <w:rsid w:val="00987627"/>
    <w:rsid w:val="00987831"/>
    <w:rsid w:val="00990871"/>
    <w:rsid w:val="00991D71"/>
    <w:rsid w:val="00992730"/>
    <w:rsid w:val="00A50B82"/>
    <w:rsid w:val="00AC3E79"/>
    <w:rsid w:val="00AD7689"/>
    <w:rsid w:val="00B05760"/>
    <w:rsid w:val="00B3352A"/>
    <w:rsid w:val="00B50AD2"/>
    <w:rsid w:val="00B77746"/>
    <w:rsid w:val="00BD41FD"/>
    <w:rsid w:val="00C4768A"/>
    <w:rsid w:val="00C57BC3"/>
    <w:rsid w:val="00C8039B"/>
    <w:rsid w:val="00CA6DA7"/>
    <w:rsid w:val="00CB438A"/>
    <w:rsid w:val="00CC12CB"/>
    <w:rsid w:val="00D36A47"/>
    <w:rsid w:val="00E66151"/>
    <w:rsid w:val="00EE7952"/>
    <w:rsid w:val="00EF572D"/>
    <w:rsid w:val="00F25696"/>
    <w:rsid w:val="00F347DD"/>
    <w:rsid w:val="00F7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8" fillcolor="white">
      <v:fill color="white"/>
      <v:textbox inset="0,.7pt,0,.7pt"/>
    </o:shapedefaults>
    <o:shapelayout v:ext="edit">
      <o:idmap v:ext="edit" data="1"/>
      <o:rules v:ext="edit">
        <o:r id="V:Rule1" type="connector" idref="#_x0000_s1277"/>
        <o:r id="V:Rule2" type="connector" idref="#_x0000_s1223"/>
        <o:r id="V:Rule3" type="connector" idref="#_x0000_s1213"/>
        <o:r id="V:Rule4" type="connector" idref="#Line 53"/>
        <o:r id="V:Rule5" type="connector" idref="#_x0000_s1236"/>
        <o:r id="V:Rule6" type="connector" idref="#_x0000_s1196"/>
        <o:r id="V:Rule7" type="connector" idref="#_x0000_s1177"/>
        <o:r id="V:Rule8" type="connector" idref="#_x0000_s1231"/>
        <o:r id="V:Rule9" type="connector" idref="#_x0000_s1192"/>
        <o:r id="V:Rule10" type="connector" idref="#_x0000_s1245"/>
        <o:r id="V:Rule11" type="connector" idref="#_x0000_s1278"/>
        <o:r id="V:Rule12" type="connector" idref="#_x0000_s1244"/>
        <o:r id="V:Rule13" type="connector" idref="#_x0000_s1291"/>
        <o:r id="V:Rule14" type="connector" idref="#_x0000_s1193"/>
        <o:r id="V:Rule15" type="connector" idref="#_x0000_s1189"/>
        <o:r id="V:Rule16" type="connector" idref="#Line 5"/>
        <o:r id="V:Rule17" type="connector" idref="#_x0000_s1228"/>
        <o:r id="V:Rule18" type="connector" idref="#_x0000_s1268"/>
        <o:r id="V:Rule19" type="connector" idref="#_x0000_s1243"/>
        <o:r id="V:Rule20" type="connector" idref="#_x0000_s1240"/>
        <o:r id="V:Rule21" type="connector" idref="#_x0000_s1286"/>
        <o:r id="V:Rule22" type="connector" idref="#_x0000_s1188"/>
        <o:r id="V:Rule23" type="connector" idref="#_x0000_s1238"/>
        <o:r id="V:Rule24" type="connector" idref="#_x0000_s1246"/>
        <o:r id="V:Rule25" type="connector" idref="#_x0000_s1272"/>
        <o:r id="V:Rule26" type="connector" idref="#_x0000_s1284"/>
        <o:r id="V:Rule27" type="connector" idref="#Line 65"/>
        <o:r id="V:Rule28" type="connector" idref="#_x0000_s1175"/>
        <o:r id="V:Rule29" type="connector" idref="#_x0000_s1221"/>
        <o:r id="V:Rule30" type="connector" idref="#_x0000_s1178"/>
        <o:r id="V:Rule31" type="connector" idref="#_x0000_s1230"/>
        <o:r id="V:Rule32" type="connector" idref="#_x0000_s1202"/>
        <o:r id="V:Rule33" type="connector" idref="#_x0000_s1226"/>
        <o:r id="V:Rule34" type="connector" idref="#_x0000_s1183"/>
        <o:r id="V:Rule35" type="connector" idref="#_x0000_s1185"/>
        <o:r id="V:Rule36" type="connector" idref="#_x0000_s1190"/>
        <o:r id="V:Rule37" type="connector" idref="#_x0000_s1194"/>
        <o:r id="V:Rule38" type="connector" idref="#_x0000_s1233"/>
        <o:r id="V:Rule39" type="connector" idref="#_x0000_s1197"/>
        <o:r id="V:Rule40" type="connector" idref="#_x0000_s1195"/>
        <o:r id="V:Rule41" type="connector" idref="#_x0000_s1214"/>
        <o:r id="V:Rule42" type="connector" idref="#_x0000_s1242"/>
        <o:r id="V:Rule43" type="connector" idref="#Line 45"/>
        <o:r id="V:Rule44" type="connector" idref="#_x0000_s1269"/>
        <o:r id="V:Rule45" type="connector" idref="#_x0000_s1237"/>
        <o:r id="V:Rule46" type="connector" idref="#_x0000_s1210"/>
        <o:r id="V:Rule47" type="connector" idref="#_x0000_s1191"/>
        <o:r id="V:Rule48" type="connector" idref="#_x0000_s1267"/>
        <o:r id="V:Rule49" type="connector" idref="#_x0000_s1198"/>
        <o:r id="V:Rule50" type="connector" idref="#_x0000_s1239"/>
        <o:r id="V:Rule51" type="connector" idref="#_x0000_s1225"/>
        <o:r id="V:Rule52" type="connector" idref="#_x0000_s1276"/>
        <o:r id="V:Rule53" type="connector" idref="#_x0000_s1222"/>
        <o:r id="V:Rule54" type="connector" idref="#_x0000_s1274"/>
        <o:r id="V:Rule55" type="connector" idref="#_x0000_s1227"/>
        <o:r id="V:Rule56" type="connector" idref="#_x0000_s1205"/>
        <o:r id="V:Rule57" type="connector" idref="#_x0000_s1275"/>
      </o:rules>
    </o:shapelayout>
  </w:shapeDefaults>
  <w:decimalSymbol w:val="."/>
  <w:listSeparator w:val=","/>
  <w15:chartTrackingRefBased/>
  <w15:docId w15:val="{CB2BD2B9-2A57-4588-962D-1B25950D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787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character" w:styleId="a6">
    <w:name w:val="annotation reference"/>
    <w:rsid w:val="001B077D"/>
    <w:rPr>
      <w:sz w:val="18"/>
      <w:szCs w:val="18"/>
    </w:rPr>
  </w:style>
  <w:style w:type="paragraph" w:styleId="a7">
    <w:name w:val="annotation text"/>
    <w:basedOn w:val="a"/>
    <w:link w:val="a8"/>
    <w:rsid w:val="001B077D"/>
    <w:pPr>
      <w:jc w:val="left"/>
    </w:pPr>
  </w:style>
  <w:style w:type="character" w:customStyle="1" w:styleId="a8">
    <w:name w:val="コメント文字列 (文字)"/>
    <w:link w:val="a7"/>
    <w:rsid w:val="001B077D"/>
    <w:rPr>
      <w:kern w:val="2"/>
      <w:sz w:val="21"/>
      <w:szCs w:val="24"/>
    </w:rPr>
  </w:style>
  <w:style w:type="paragraph" w:styleId="a9">
    <w:name w:val="annotation subject"/>
    <w:basedOn w:val="a7"/>
    <w:next w:val="a7"/>
    <w:link w:val="aa"/>
    <w:rsid w:val="001B077D"/>
    <w:rPr>
      <w:b/>
      <w:bCs/>
    </w:rPr>
  </w:style>
  <w:style w:type="character" w:customStyle="1" w:styleId="aa">
    <w:name w:val="コメント内容 (文字)"/>
    <w:link w:val="a9"/>
    <w:rsid w:val="001B077D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85001\Desktop\HAL-2nd-class\SD22\&#24029;&#23798;&#23554;&#29992;&#35373;&#35336;&#12489;&#12461;&#12517;&#12513;&#12531;&#12488;\08_DFD\DFD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DFD.dot</Template>
  <TotalTime>227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DFD</vt:lpstr>
      <vt:lpstr>DFD</vt:lpstr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DFD</dc:title>
  <dc:subject/>
  <dc:creator>ohs85001</dc:creator>
  <cp:keywords/>
  <dc:description/>
  <cp:lastModifiedBy>ohs85001</cp:lastModifiedBy>
  <cp:revision>16</cp:revision>
  <cp:lastPrinted>2006-06-21T10:05:00Z</cp:lastPrinted>
  <dcterms:created xsi:type="dcterms:W3CDTF">2019-09-08T16:59:00Z</dcterms:created>
  <dcterms:modified xsi:type="dcterms:W3CDTF">2019-10-10T00:16:00Z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