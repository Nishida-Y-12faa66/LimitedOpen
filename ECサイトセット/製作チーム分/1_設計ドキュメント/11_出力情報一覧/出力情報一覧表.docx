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617"/>
        <w:gridCol w:w="2505"/>
        <w:gridCol w:w="2507"/>
        <w:gridCol w:w="1031"/>
        <w:gridCol w:w="1033"/>
        <w:gridCol w:w="1033"/>
        <w:gridCol w:w="1033"/>
        <w:gridCol w:w="899"/>
        <w:gridCol w:w="899"/>
        <w:gridCol w:w="541"/>
        <w:gridCol w:w="897"/>
        <w:gridCol w:w="901"/>
        <w:gridCol w:w="1435"/>
      </w:tblGrid>
      <w:tr w:rsidR="003A6CA9" w:rsidTr="00894064">
        <w:trPr>
          <w:tblHeader/>
        </w:trPr>
        <w:tc>
          <w:tcPr>
            <w:tcW w:w="617" w:type="dxa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D1BC2" w:rsidRDefault="00BD1BC2" w:rsidP="003A6CA9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BD1BC2" w:rsidRDefault="00BD1BC2" w:rsidP="003A6CA9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505" w:type="dxa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D1BC2" w:rsidRDefault="00BD1BC2" w:rsidP="003A6CA9">
            <w:pPr>
              <w:jc w:val="center"/>
            </w:pPr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2507" w:type="dxa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D1BC2" w:rsidRDefault="00BD1BC2" w:rsidP="003A6CA9">
            <w:pPr>
              <w:jc w:val="center"/>
            </w:pPr>
            <w:r>
              <w:rPr>
                <w:rFonts w:hint="eastAsia"/>
              </w:rPr>
              <w:t>内　容</w:t>
            </w:r>
          </w:p>
        </w:tc>
        <w:tc>
          <w:tcPr>
            <w:tcW w:w="1031" w:type="dxa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D1BC2" w:rsidRDefault="00BD1BC2" w:rsidP="003A6CA9">
            <w:pPr>
              <w:jc w:val="center"/>
            </w:pPr>
            <w:r>
              <w:rPr>
                <w:rFonts w:hint="eastAsia"/>
              </w:rPr>
              <w:t>出力</w:t>
            </w:r>
          </w:p>
          <w:p w:rsidR="00BD1BC2" w:rsidRDefault="00BD1BC2" w:rsidP="003A6CA9">
            <w:pPr>
              <w:jc w:val="center"/>
            </w:pPr>
            <w:r>
              <w:rPr>
                <w:rFonts w:hint="eastAsia"/>
              </w:rPr>
              <w:t>手段</w:t>
            </w:r>
          </w:p>
        </w:tc>
        <w:tc>
          <w:tcPr>
            <w:tcW w:w="1033" w:type="dxa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D1BC2" w:rsidRDefault="00BD1BC2" w:rsidP="003A6CA9">
            <w:pPr>
              <w:jc w:val="center"/>
            </w:pPr>
            <w:r>
              <w:rPr>
                <w:rFonts w:hint="eastAsia"/>
              </w:rPr>
              <w:t>出力</w:t>
            </w:r>
          </w:p>
          <w:p w:rsidR="00BD1BC2" w:rsidRDefault="00BD1BC2" w:rsidP="003A6CA9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1033" w:type="dxa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D1BC2" w:rsidRDefault="00BD1BC2" w:rsidP="003A6CA9">
            <w:pPr>
              <w:jc w:val="center"/>
            </w:pPr>
            <w:r>
              <w:rPr>
                <w:rFonts w:hint="eastAsia"/>
              </w:rPr>
              <w:t>出力</w:t>
            </w:r>
          </w:p>
          <w:p w:rsidR="00BD1BC2" w:rsidRDefault="00BD1BC2" w:rsidP="003A6CA9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033" w:type="dxa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D1BC2" w:rsidRDefault="00BD1BC2" w:rsidP="003A6CA9">
            <w:pPr>
              <w:jc w:val="center"/>
            </w:pPr>
            <w:r>
              <w:rPr>
                <w:rFonts w:hint="eastAsia"/>
              </w:rPr>
              <w:t>配布</w:t>
            </w:r>
          </w:p>
          <w:p w:rsidR="00BD1BC2" w:rsidRDefault="00BD1BC2" w:rsidP="003A6CA9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179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D1BC2" w:rsidRDefault="00BD1BC2" w:rsidP="003A6CA9">
            <w:pPr>
              <w:jc w:val="center"/>
            </w:pPr>
            <w:r>
              <w:rPr>
                <w:rFonts w:hint="eastAsia"/>
              </w:rPr>
              <w:t>帳　票</w:t>
            </w:r>
          </w:p>
        </w:tc>
        <w:tc>
          <w:tcPr>
            <w:tcW w:w="541" w:type="dxa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D1BC2" w:rsidRPr="003A6CA9" w:rsidRDefault="00BD1BC2" w:rsidP="003A6CA9">
            <w:pPr>
              <w:jc w:val="center"/>
              <w:rPr>
                <w:sz w:val="16"/>
                <w:szCs w:val="16"/>
              </w:rPr>
            </w:pPr>
            <w:r w:rsidRPr="003A6CA9">
              <w:rPr>
                <w:rFonts w:hint="eastAsia"/>
                <w:sz w:val="16"/>
                <w:szCs w:val="16"/>
              </w:rPr>
              <w:t>複写</w:t>
            </w:r>
          </w:p>
          <w:p w:rsidR="00BD1BC2" w:rsidRPr="003A6CA9" w:rsidRDefault="00BD1BC2" w:rsidP="003A6CA9">
            <w:pPr>
              <w:jc w:val="center"/>
              <w:rPr>
                <w:sz w:val="16"/>
                <w:szCs w:val="16"/>
              </w:rPr>
            </w:pPr>
            <w:r w:rsidRPr="003A6CA9">
              <w:rPr>
                <w:rFonts w:hint="eastAsia"/>
                <w:sz w:val="16"/>
                <w:szCs w:val="16"/>
              </w:rPr>
              <w:t>枚数</w:t>
            </w:r>
          </w:p>
        </w:tc>
        <w:tc>
          <w:tcPr>
            <w:tcW w:w="179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D1BC2" w:rsidRDefault="00BD1BC2" w:rsidP="003A6CA9">
            <w:pPr>
              <w:jc w:val="center"/>
            </w:pPr>
            <w:r>
              <w:rPr>
                <w:rFonts w:hint="eastAsia"/>
              </w:rPr>
              <w:t>出力帳票保管</w:t>
            </w:r>
          </w:p>
        </w:tc>
        <w:tc>
          <w:tcPr>
            <w:tcW w:w="1435" w:type="dxa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D1BC2" w:rsidRDefault="00BD1BC2" w:rsidP="003A6CA9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3A6CA9" w:rsidTr="00894064">
        <w:trPr>
          <w:tblHeader/>
        </w:trPr>
        <w:tc>
          <w:tcPr>
            <w:tcW w:w="617" w:type="dxa"/>
            <w:vMerge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D1BC2" w:rsidRDefault="00BD1BC2" w:rsidP="00833821"/>
        </w:tc>
        <w:tc>
          <w:tcPr>
            <w:tcW w:w="2505" w:type="dxa"/>
            <w:vMerge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D1BC2" w:rsidRDefault="00BD1BC2" w:rsidP="00833821"/>
        </w:tc>
        <w:tc>
          <w:tcPr>
            <w:tcW w:w="2507" w:type="dxa"/>
            <w:vMerge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D1BC2" w:rsidRDefault="00BD1BC2" w:rsidP="00833821"/>
        </w:tc>
        <w:tc>
          <w:tcPr>
            <w:tcW w:w="1031" w:type="dxa"/>
            <w:vMerge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D1BC2" w:rsidRDefault="00BD1BC2" w:rsidP="00833821"/>
        </w:tc>
        <w:tc>
          <w:tcPr>
            <w:tcW w:w="1033" w:type="dxa"/>
            <w:vMerge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D1BC2" w:rsidRDefault="00BD1BC2" w:rsidP="00833821"/>
        </w:tc>
        <w:tc>
          <w:tcPr>
            <w:tcW w:w="1033" w:type="dxa"/>
            <w:vMerge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D1BC2" w:rsidRDefault="00BD1BC2" w:rsidP="00833821"/>
        </w:tc>
        <w:tc>
          <w:tcPr>
            <w:tcW w:w="1033" w:type="dxa"/>
            <w:vMerge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D1BC2" w:rsidRDefault="00BD1BC2" w:rsidP="00833821"/>
        </w:tc>
        <w:tc>
          <w:tcPr>
            <w:tcW w:w="899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D1BC2" w:rsidRDefault="00BD1BC2" w:rsidP="00833821">
            <w:r>
              <w:rPr>
                <w:rFonts w:hint="eastAsia"/>
              </w:rPr>
              <w:t>タイプ</w:t>
            </w:r>
          </w:p>
        </w:tc>
        <w:tc>
          <w:tcPr>
            <w:tcW w:w="899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D1BC2" w:rsidRDefault="00BD1BC2" w:rsidP="00833821">
            <w:r>
              <w:rPr>
                <w:rFonts w:hint="eastAsia"/>
              </w:rPr>
              <w:t>サイズ</w:t>
            </w:r>
          </w:p>
        </w:tc>
        <w:tc>
          <w:tcPr>
            <w:tcW w:w="541" w:type="dxa"/>
            <w:vMerge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BD1BC2" w:rsidRDefault="00BD1BC2" w:rsidP="00833821"/>
        </w:tc>
        <w:tc>
          <w:tcPr>
            <w:tcW w:w="897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D1BC2" w:rsidRDefault="009B53EB" w:rsidP="003A6CA9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901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D1BC2" w:rsidRDefault="00BD1BC2" w:rsidP="003A6CA9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35" w:type="dxa"/>
            <w:vMerge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D1BC2" w:rsidRDefault="00BD1BC2" w:rsidP="003A6CA9">
            <w:pPr>
              <w:jc w:val="center"/>
            </w:pPr>
          </w:p>
        </w:tc>
      </w:tr>
      <w:tr w:rsidR="003A6CA9" w:rsidRPr="003A6CA9" w:rsidTr="00894064">
        <w:trPr>
          <w:trHeight w:hRule="exact" w:val="675"/>
        </w:trPr>
        <w:tc>
          <w:tcPr>
            <w:tcW w:w="61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F45FD" w:rsidRPr="003A6CA9" w:rsidRDefault="00BD1BC2" w:rsidP="003A6CA9">
            <w:pPr>
              <w:jc w:val="right"/>
              <w:rPr>
                <w:sz w:val="20"/>
                <w:szCs w:val="20"/>
              </w:rPr>
            </w:pPr>
            <w:r w:rsidRPr="003A6CA9">
              <w:rPr>
                <w:rFonts w:hint="eastAsia"/>
                <w:sz w:val="20"/>
                <w:szCs w:val="20"/>
              </w:rPr>
              <w:t>1</w:t>
            </w:r>
            <w:r w:rsidR="00894064">
              <w:rPr>
                <w:sz w:val="20"/>
                <w:szCs w:val="20"/>
              </w:rPr>
              <w:t>-1</w:t>
            </w:r>
          </w:p>
        </w:tc>
        <w:tc>
          <w:tcPr>
            <w:tcW w:w="250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D1BC2" w:rsidRPr="003A6CA9" w:rsidRDefault="001D5A21" w:rsidP="00BD1BC2">
            <w:pPr>
              <w:rPr>
                <w:sz w:val="20"/>
                <w:szCs w:val="20"/>
              </w:rPr>
            </w:pPr>
            <w:r w:rsidRPr="003A6CA9">
              <w:rPr>
                <w:rFonts w:hint="eastAsia"/>
                <w:sz w:val="20"/>
                <w:szCs w:val="20"/>
              </w:rPr>
              <w:t>通知画面</w:t>
            </w:r>
          </w:p>
        </w:tc>
        <w:tc>
          <w:tcPr>
            <w:tcW w:w="250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F45FD" w:rsidRPr="003A6CA9" w:rsidRDefault="001156E3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通知の表示画面</w:t>
            </w:r>
          </w:p>
        </w:tc>
        <w:tc>
          <w:tcPr>
            <w:tcW w:w="103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F45FD" w:rsidRPr="003A6CA9" w:rsidRDefault="001D5A21" w:rsidP="003A6CA9">
            <w:pPr>
              <w:jc w:val="center"/>
              <w:rPr>
                <w:sz w:val="20"/>
                <w:szCs w:val="20"/>
              </w:rPr>
            </w:pPr>
            <w:r w:rsidRPr="003A6CA9">
              <w:rPr>
                <w:rFonts w:hint="eastAsia"/>
                <w:sz w:val="20"/>
                <w:szCs w:val="20"/>
              </w:rPr>
              <w:t>画面</w:t>
            </w:r>
          </w:p>
        </w:tc>
        <w:tc>
          <w:tcPr>
            <w:tcW w:w="103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C6EB2" w:rsidRDefault="00971F47" w:rsidP="003A6C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サイト</w:t>
            </w:r>
          </w:p>
          <w:p w:rsidR="00AF45FD" w:rsidRPr="003A6CA9" w:rsidRDefault="005F39F2" w:rsidP="003A6C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利用者</w:t>
            </w:r>
          </w:p>
        </w:tc>
        <w:tc>
          <w:tcPr>
            <w:tcW w:w="103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F45FD" w:rsidRPr="003A6CA9" w:rsidRDefault="00724E0A" w:rsidP="003A6CA9">
            <w:pPr>
              <w:jc w:val="center"/>
              <w:rPr>
                <w:sz w:val="20"/>
                <w:szCs w:val="20"/>
              </w:rPr>
            </w:pPr>
            <w:r w:rsidRPr="003A6CA9"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3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F45FD" w:rsidRPr="003A6CA9" w:rsidRDefault="00AF45FD" w:rsidP="003A6C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F45FD" w:rsidRPr="003A6CA9" w:rsidRDefault="00AF45FD" w:rsidP="003A6C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F45FD" w:rsidRPr="003A6CA9" w:rsidRDefault="00AF45FD" w:rsidP="003A6C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F45FD" w:rsidRPr="003A6CA9" w:rsidRDefault="00AF45FD" w:rsidP="003A6C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F45FD" w:rsidRPr="003A6CA9" w:rsidRDefault="00AF45FD" w:rsidP="003A6C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F45FD" w:rsidRPr="003A6CA9" w:rsidRDefault="00AF45FD" w:rsidP="003A6C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F45FD" w:rsidRPr="003A6CA9" w:rsidRDefault="00AF45FD" w:rsidP="00BD1BC2">
            <w:pPr>
              <w:rPr>
                <w:sz w:val="20"/>
                <w:szCs w:val="20"/>
              </w:rPr>
            </w:pPr>
          </w:p>
        </w:tc>
      </w:tr>
      <w:tr w:rsidR="001156E3" w:rsidRPr="003A6CA9" w:rsidTr="00894064">
        <w:trPr>
          <w:trHeight w:hRule="exact" w:val="700"/>
        </w:trPr>
        <w:tc>
          <w:tcPr>
            <w:tcW w:w="61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156E3" w:rsidRPr="003A6CA9" w:rsidRDefault="00894064" w:rsidP="003A6CA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 w:rsidR="001156E3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50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156E3" w:rsidRPr="003A6CA9" w:rsidRDefault="001156E3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通知一覧</w:t>
            </w:r>
          </w:p>
        </w:tc>
        <w:tc>
          <w:tcPr>
            <w:tcW w:w="250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156E3" w:rsidRPr="003A6CA9" w:rsidRDefault="001156E3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通知情報の一覧</w:t>
            </w:r>
          </w:p>
        </w:tc>
        <w:tc>
          <w:tcPr>
            <w:tcW w:w="103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156E3" w:rsidRPr="003A6CA9" w:rsidRDefault="001156E3" w:rsidP="003A6CA9">
            <w:pPr>
              <w:jc w:val="center"/>
              <w:rPr>
                <w:sz w:val="20"/>
                <w:szCs w:val="20"/>
              </w:rPr>
            </w:pPr>
            <w:r w:rsidRPr="003A6CA9">
              <w:rPr>
                <w:rFonts w:hint="eastAsia"/>
                <w:sz w:val="20"/>
                <w:szCs w:val="20"/>
              </w:rPr>
              <w:t>画面</w:t>
            </w:r>
          </w:p>
        </w:tc>
        <w:tc>
          <w:tcPr>
            <w:tcW w:w="103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C6EB2" w:rsidRDefault="00971F47" w:rsidP="003A6C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サイト</w:t>
            </w:r>
          </w:p>
          <w:p w:rsidR="001156E3" w:rsidRPr="003A6CA9" w:rsidRDefault="005F39F2" w:rsidP="003A6C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利用者</w:t>
            </w:r>
          </w:p>
        </w:tc>
        <w:tc>
          <w:tcPr>
            <w:tcW w:w="103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156E3" w:rsidRPr="003A6CA9" w:rsidRDefault="001156E3" w:rsidP="003A6CA9">
            <w:pPr>
              <w:jc w:val="center"/>
              <w:rPr>
                <w:sz w:val="20"/>
                <w:szCs w:val="20"/>
              </w:rPr>
            </w:pPr>
            <w:r w:rsidRPr="003A6CA9"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3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156E3" w:rsidRPr="003A6CA9" w:rsidRDefault="001156E3" w:rsidP="003A6C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156E3" w:rsidRPr="003A6CA9" w:rsidRDefault="001156E3" w:rsidP="003A6C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156E3" w:rsidRPr="003A6CA9" w:rsidRDefault="001156E3" w:rsidP="003A6C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156E3" w:rsidRPr="003A6CA9" w:rsidRDefault="001156E3" w:rsidP="003A6C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156E3" w:rsidRPr="003A6CA9" w:rsidRDefault="001156E3" w:rsidP="003A6C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156E3" w:rsidRPr="003A6CA9" w:rsidRDefault="001156E3" w:rsidP="003A6C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156E3" w:rsidRPr="003A6CA9" w:rsidRDefault="001156E3" w:rsidP="00BD1BC2">
            <w:pPr>
              <w:rPr>
                <w:sz w:val="20"/>
                <w:szCs w:val="20"/>
              </w:rPr>
            </w:pPr>
          </w:p>
        </w:tc>
      </w:tr>
      <w:tr w:rsidR="003A6CA9" w:rsidRPr="003A6CA9" w:rsidTr="00894064">
        <w:trPr>
          <w:trHeight w:hRule="exact" w:val="589"/>
        </w:trPr>
        <w:tc>
          <w:tcPr>
            <w:tcW w:w="617" w:type="dxa"/>
            <w:shd w:val="clear" w:color="auto" w:fill="auto"/>
            <w:vAlign w:val="center"/>
          </w:tcPr>
          <w:p w:rsidR="00BD1BC2" w:rsidRPr="003A6CA9" w:rsidRDefault="00894064" w:rsidP="003A6CA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 w:rsidR="001156E3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BD1BC2" w:rsidRPr="003A6CA9" w:rsidRDefault="001D5A21" w:rsidP="00BD1BC2">
            <w:pPr>
              <w:rPr>
                <w:sz w:val="20"/>
                <w:szCs w:val="20"/>
              </w:rPr>
            </w:pPr>
            <w:r w:rsidRPr="003A6CA9">
              <w:rPr>
                <w:rFonts w:hint="eastAsia"/>
                <w:sz w:val="20"/>
                <w:szCs w:val="20"/>
              </w:rPr>
              <w:t>出品履歴画面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BD1BC2" w:rsidRPr="003A6CA9" w:rsidRDefault="001156E3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出品</w:t>
            </w:r>
            <w:r w:rsidR="00B34BB0">
              <w:rPr>
                <w:rFonts w:hint="eastAsia"/>
                <w:sz w:val="20"/>
                <w:szCs w:val="20"/>
              </w:rPr>
              <w:t>した</w:t>
            </w:r>
            <w:r w:rsidR="006D4A5F" w:rsidRPr="003A6CA9">
              <w:rPr>
                <w:rFonts w:hint="eastAsia"/>
                <w:sz w:val="20"/>
                <w:szCs w:val="20"/>
              </w:rPr>
              <w:t>商品</w:t>
            </w:r>
            <w:r w:rsidR="00B34BB0">
              <w:rPr>
                <w:rFonts w:hint="eastAsia"/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履歴の表示画面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BD1BC2" w:rsidRPr="003A6CA9" w:rsidRDefault="001D5A21" w:rsidP="003A6CA9">
            <w:pPr>
              <w:jc w:val="center"/>
              <w:rPr>
                <w:sz w:val="20"/>
                <w:szCs w:val="20"/>
              </w:rPr>
            </w:pPr>
            <w:r w:rsidRPr="003A6CA9">
              <w:rPr>
                <w:rFonts w:hint="eastAsia"/>
                <w:sz w:val="20"/>
                <w:szCs w:val="20"/>
              </w:rPr>
              <w:t>画面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EC6EB2" w:rsidRDefault="00971F47" w:rsidP="003A6C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サイト</w:t>
            </w:r>
          </w:p>
          <w:p w:rsidR="00BD1BC2" w:rsidRPr="003A6CA9" w:rsidRDefault="00971F47" w:rsidP="003A6C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利用者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BD1BC2" w:rsidRPr="003A6CA9" w:rsidRDefault="001D5A21" w:rsidP="003A6CA9">
            <w:pPr>
              <w:jc w:val="center"/>
              <w:rPr>
                <w:sz w:val="20"/>
                <w:szCs w:val="20"/>
              </w:rPr>
            </w:pPr>
            <w:r w:rsidRPr="003A6CA9"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BD1BC2" w:rsidRPr="003A6CA9" w:rsidRDefault="00BD1BC2" w:rsidP="003A6C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BD1BC2" w:rsidRPr="003A6CA9" w:rsidRDefault="00BD1BC2" w:rsidP="003A6C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BD1BC2" w:rsidRPr="003A6CA9" w:rsidRDefault="00BD1BC2" w:rsidP="003A6C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BD1BC2" w:rsidRPr="003A6CA9" w:rsidRDefault="00BD1BC2" w:rsidP="003A6C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 w:rsidR="00BD1BC2" w:rsidRPr="003A6CA9" w:rsidRDefault="00BD1BC2" w:rsidP="003A6C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dxa"/>
            <w:shd w:val="clear" w:color="auto" w:fill="auto"/>
            <w:vAlign w:val="center"/>
          </w:tcPr>
          <w:p w:rsidR="00BD1BC2" w:rsidRPr="003A6CA9" w:rsidRDefault="00BD1BC2" w:rsidP="003A6C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:rsidR="00BD1BC2" w:rsidRPr="003A6CA9" w:rsidRDefault="00BD1BC2" w:rsidP="00BD1BC2">
            <w:pPr>
              <w:rPr>
                <w:sz w:val="20"/>
                <w:szCs w:val="20"/>
              </w:rPr>
            </w:pPr>
          </w:p>
        </w:tc>
      </w:tr>
      <w:tr w:rsidR="00B34BB0" w:rsidRPr="003A6CA9" w:rsidTr="00894064">
        <w:trPr>
          <w:trHeight w:hRule="exact" w:val="674"/>
        </w:trPr>
        <w:tc>
          <w:tcPr>
            <w:tcW w:w="617" w:type="dxa"/>
            <w:shd w:val="clear" w:color="auto" w:fill="auto"/>
            <w:vAlign w:val="center"/>
          </w:tcPr>
          <w:p w:rsidR="00B34BB0" w:rsidRPr="003A6CA9" w:rsidRDefault="00894064" w:rsidP="00B34BB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 w:rsidR="00B34BB0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B34BB0" w:rsidRPr="003A6CA9" w:rsidRDefault="00B34BB0" w:rsidP="00B34BB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出品履歴一覧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B34BB0" w:rsidRPr="003A6CA9" w:rsidRDefault="00B34BB0" w:rsidP="00B34BB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出品した商品の一覧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B34BB0" w:rsidRPr="003A6CA9" w:rsidRDefault="00B34BB0" w:rsidP="00B34BB0">
            <w:pPr>
              <w:jc w:val="center"/>
              <w:rPr>
                <w:sz w:val="20"/>
                <w:szCs w:val="20"/>
              </w:rPr>
            </w:pPr>
            <w:r w:rsidRPr="003A6CA9">
              <w:rPr>
                <w:rFonts w:hint="eastAsia"/>
                <w:sz w:val="20"/>
                <w:szCs w:val="20"/>
              </w:rPr>
              <w:t>画面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EC6EB2" w:rsidRDefault="00971F47" w:rsidP="00B34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サイト</w:t>
            </w:r>
          </w:p>
          <w:p w:rsidR="00B34BB0" w:rsidRPr="003A6CA9" w:rsidRDefault="00971F47" w:rsidP="00B34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利用者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B34BB0" w:rsidRPr="003A6CA9" w:rsidRDefault="00B34BB0" w:rsidP="00B34BB0">
            <w:pPr>
              <w:jc w:val="center"/>
              <w:rPr>
                <w:sz w:val="20"/>
                <w:szCs w:val="20"/>
              </w:rPr>
            </w:pPr>
            <w:r w:rsidRPr="003A6CA9"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B34BB0" w:rsidRPr="003A6CA9" w:rsidRDefault="00B34BB0" w:rsidP="00B34B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B34BB0" w:rsidRPr="003A6CA9" w:rsidRDefault="00B34BB0" w:rsidP="00B34B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B34BB0" w:rsidRPr="003A6CA9" w:rsidRDefault="00B34BB0" w:rsidP="00B34B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B34BB0" w:rsidRPr="003A6CA9" w:rsidRDefault="00B34BB0" w:rsidP="00B34B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 w:rsidR="00B34BB0" w:rsidRPr="003A6CA9" w:rsidRDefault="00B34BB0" w:rsidP="00B34B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dxa"/>
            <w:shd w:val="clear" w:color="auto" w:fill="auto"/>
            <w:vAlign w:val="center"/>
          </w:tcPr>
          <w:p w:rsidR="00B34BB0" w:rsidRPr="003A6CA9" w:rsidRDefault="00B34BB0" w:rsidP="00B34B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:rsidR="00B34BB0" w:rsidRPr="003A6CA9" w:rsidRDefault="00B34BB0" w:rsidP="00B34BB0">
            <w:pPr>
              <w:rPr>
                <w:sz w:val="20"/>
                <w:szCs w:val="20"/>
              </w:rPr>
            </w:pPr>
          </w:p>
        </w:tc>
      </w:tr>
      <w:tr w:rsidR="003A6CA9" w:rsidRPr="003A6CA9" w:rsidTr="00894064">
        <w:trPr>
          <w:trHeight w:hRule="exact" w:val="712"/>
        </w:trPr>
        <w:tc>
          <w:tcPr>
            <w:tcW w:w="617" w:type="dxa"/>
            <w:shd w:val="clear" w:color="auto" w:fill="auto"/>
            <w:vAlign w:val="center"/>
          </w:tcPr>
          <w:p w:rsidR="00BD1BC2" w:rsidRPr="003A6CA9" w:rsidRDefault="00894064" w:rsidP="003A6CA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 w:rsidR="001156E3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BD1BC2" w:rsidRPr="003A6CA9" w:rsidRDefault="001D5A21" w:rsidP="00BD1BC2">
            <w:pPr>
              <w:rPr>
                <w:sz w:val="20"/>
                <w:szCs w:val="20"/>
              </w:rPr>
            </w:pPr>
            <w:r w:rsidRPr="003A6CA9">
              <w:rPr>
                <w:rFonts w:hint="eastAsia"/>
                <w:sz w:val="20"/>
                <w:szCs w:val="20"/>
              </w:rPr>
              <w:t>購入履歴画面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BD1BC2" w:rsidRPr="003A6CA9" w:rsidRDefault="001156E3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購入</w:t>
            </w:r>
            <w:r w:rsidR="00B34BB0">
              <w:rPr>
                <w:rFonts w:hint="eastAsia"/>
                <w:sz w:val="20"/>
                <w:szCs w:val="20"/>
              </w:rPr>
              <w:t>した</w:t>
            </w:r>
            <w:r>
              <w:rPr>
                <w:rFonts w:hint="eastAsia"/>
                <w:sz w:val="20"/>
                <w:szCs w:val="20"/>
              </w:rPr>
              <w:t>商品</w:t>
            </w:r>
            <w:r w:rsidR="00B34BB0">
              <w:rPr>
                <w:rFonts w:hint="eastAsia"/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履歴の表示画面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BD1BC2" w:rsidRPr="003A6CA9" w:rsidRDefault="001D5A21" w:rsidP="003A6CA9">
            <w:pPr>
              <w:jc w:val="center"/>
              <w:rPr>
                <w:sz w:val="20"/>
                <w:szCs w:val="20"/>
              </w:rPr>
            </w:pPr>
            <w:r w:rsidRPr="003A6CA9">
              <w:rPr>
                <w:rFonts w:hint="eastAsia"/>
                <w:sz w:val="20"/>
                <w:szCs w:val="20"/>
              </w:rPr>
              <w:t>画面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EC6EB2" w:rsidRDefault="00971F47" w:rsidP="003A6C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サイト</w:t>
            </w:r>
          </w:p>
          <w:p w:rsidR="00BD1BC2" w:rsidRPr="003A6CA9" w:rsidRDefault="00971F47" w:rsidP="003A6C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利用者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BD1BC2" w:rsidRPr="003A6CA9" w:rsidRDefault="001D5A21" w:rsidP="003A6CA9">
            <w:pPr>
              <w:jc w:val="center"/>
              <w:rPr>
                <w:sz w:val="20"/>
                <w:szCs w:val="20"/>
              </w:rPr>
            </w:pPr>
            <w:r w:rsidRPr="003A6CA9"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BD1BC2" w:rsidRPr="003A6CA9" w:rsidRDefault="00BD1BC2" w:rsidP="003A6C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BD1BC2" w:rsidRPr="003A6CA9" w:rsidRDefault="00BD1BC2" w:rsidP="003A6C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BD1BC2" w:rsidRPr="003A6CA9" w:rsidRDefault="00BD1BC2" w:rsidP="003A6C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BD1BC2" w:rsidRPr="003A6CA9" w:rsidRDefault="00BD1BC2" w:rsidP="003A6C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 w:rsidR="00BD1BC2" w:rsidRPr="003A6CA9" w:rsidRDefault="00BD1BC2" w:rsidP="003A6C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dxa"/>
            <w:shd w:val="clear" w:color="auto" w:fill="auto"/>
            <w:vAlign w:val="center"/>
          </w:tcPr>
          <w:p w:rsidR="00BD1BC2" w:rsidRPr="003A6CA9" w:rsidRDefault="00BD1BC2" w:rsidP="003A6C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:rsidR="00BD1BC2" w:rsidRPr="003A6CA9" w:rsidRDefault="00BD1BC2" w:rsidP="00BD1BC2">
            <w:pPr>
              <w:rPr>
                <w:sz w:val="20"/>
                <w:szCs w:val="20"/>
              </w:rPr>
            </w:pPr>
          </w:p>
        </w:tc>
      </w:tr>
      <w:tr w:rsidR="00B34BB0" w:rsidRPr="003A6CA9" w:rsidTr="00894064">
        <w:trPr>
          <w:trHeight w:hRule="exact" w:val="707"/>
        </w:trPr>
        <w:tc>
          <w:tcPr>
            <w:tcW w:w="617" w:type="dxa"/>
            <w:shd w:val="clear" w:color="auto" w:fill="auto"/>
            <w:vAlign w:val="center"/>
          </w:tcPr>
          <w:p w:rsidR="00B34BB0" w:rsidRDefault="00894064" w:rsidP="00B34BB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 w:rsidR="00B34BB0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B34BB0" w:rsidRPr="003A6CA9" w:rsidRDefault="00B34BB0" w:rsidP="00B34BB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購入履歴一覧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B34BB0" w:rsidRDefault="00B34BB0" w:rsidP="00B34BB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購入した商品の一覧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B34BB0" w:rsidRPr="003A6CA9" w:rsidRDefault="00B34BB0" w:rsidP="00B34BB0">
            <w:pPr>
              <w:jc w:val="center"/>
              <w:rPr>
                <w:sz w:val="20"/>
                <w:szCs w:val="20"/>
              </w:rPr>
            </w:pPr>
            <w:r w:rsidRPr="003A6CA9">
              <w:rPr>
                <w:rFonts w:hint="eastAsia"/>
                <w:sz w:val="20"/>
                <w:szCs w:val="20"/>
              </w:rPr>
              <w:t>画面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EC6EB2" w:rsidRDefault="00971F47" w:rsidP="00B34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サイト</w:t>
            </w:r>
          </w:p>
          <w:p w:rsidR="00B34BB0" w:rsidRPr="003A6CA9" w:rsidRDefault="00971F47" w:rsidP="00B34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利用者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B34BB0" w:rsidRPr="003A6CA9" w:rsidRDefault="00B34BB0" w:rsidP="00B34BB0">
            <w:pPr>
              <w:jc w:val="center"/>
              <w:rPr>
                <w:sz w:val="20"/>
                <w:szCs w:val="20"/>
              </w:rPr>
            </w:pPr>
            <w:r w:rsidRPr="003A6CA9"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B34BB0" w:rsidRPr="003A6CA9" w:rsidRDefault="00B34BB0" w:rsidP="00B34B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B34BB0" w:rsidRPr="003A6CA9" w:rsidRDefault="00B34BB0" w:rsidP="00B34B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B34BB0" w:rsidRPr="003A6CA9" w:rsidRDefault="00B34BB0" w:rsidP="00B34B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B34BB0" w:rsidRPr="003A6CA9" w:rsidRDefault="00B34BB0" w:rsidP="00B34B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 w:rsidR="00B34BB0" w:rsidRPr="003A6CA9" w:rsidRDefault="00B34BB0" w:rsidP="00B34B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dxa"/>
            <w:shd w:val="clear" w:color="auto" w:fill="auto"/>
            <w:vAlign w:val="center"/>
          </w:tcPr>
          <w:p w:rsidR="00B34BB0" w:rsidRPr="003A6CA9" w:rsidRDefault="00B34BB0" w:rsidP="00B34B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:rsidR="00B34BB0" w:rsidRPr="003A6CA9" w:rsidRDefault="00B34BB0" w:rsidP="00B34BB0">
            <w:pPr>
              <w:rPr>
                <w:sz w:val="20"/>
                <w:szCs w:val="20"/>
              </w:rPr>
            </w:pPr>
          </w:p>
        </w:tc>
      </w:tr>
      <w:tr w:rsidR="003A6CA9" w:rsidRPr="003A6CA9" w:rsidTr="00894064">
        <w:trPr>
          <w:trHeight w:hRule="exact" w:val="704"/>
        </w:trPr>
        <w:tc>
          <w:tcPr>
            <w:tcW w:w="617" w:type="dxa"/>
            <w:shd w:val="clear" w:color="auto" w:fill="auto"/>
            <w:vAlign w:val="center"/>
          </w:tcPr>
          <w:p w:rsidR="00BD1BC2" w:rsidRPr="003A6CA9" w:rsidRDefault="00894064" w:rsidP="003A6CA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 w:rsidR="00B34BB0">
              <w:rPr>
                <w:sz w:val="20"/>
                <w:szCs w:val="20"/>
              </w:rPr>
              <w:t>7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BD1BC2" w:rsidRPr="003A6CA9" w:rsidRDefault="001D5A21" w:rsidP="00BD1BC2">
            <w:pPr>
              <w:rPr>
                <w:sz w:val="20"/>
                <w:szCs w:val="20"/>
              </w:rPr>
            </w:pPr>
            <w:r w:rsidRPr="003A6CA9">
              <w:rPr>
                <w:rFonts w:hint="eastAsia"/>
                <w:sz w:val="20"/>
                <w:szCs w:val="20"/>
              </w:rPr>
              <w:t>評価一覧画面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6D4A5F" w:rsidRPr="003A6CA9" w:rsidRDefault="001156E3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評価</w:t>
            </w:r>
            <w:r w:rsidR="00B34BB0">
              <w:rPr>
                <w:rFonts w:hint="eastAsia"/>
                <w:sz w:val="20"/>
                <w:szCs w:val="20"/>
              </w:rPr>
              <w:t>の一覧</w:t>
            </w:r>
            <w:r>
              <w:rPr>
                <w:rFonts w:hint="eastAsia"/>
                <w:sz w:val="20"/>
                <w:szCs w:val="20"/>
              </w:rPr>
              <w:t>の表示画面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BD1BC2" w:rsidRPr="003A6CA9" w:rsidRDefault="001D5A21" w:rsidP="003A6CA9">
            <w:pPr>
              <w:jc w:val="center"/>
              <w:rPr>
                <w:sz w:val="20"/>
                <w:szCs w:val="20"/>
              </w:rPr>
            </w:pPr>
            <w:r w:rsidRPr="003A6CA9">
              <w:rPr>
                <w:rFonts w:hint="eastAsia"/>
                <w:sz w:val="20"/>
                <w:szCs w:val="20"/>
              </w:rPr>
              <w:t>画面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EC6EB2" w:rsidRDefault="00971F47" w:rsidP="003A6C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サイト</w:t>
            </w:r>
          </w:p>
          <w:p w:rsidR="00BD1BC2" w:rsidRPr="003A6CA9" w:rsidRDefault="00971F47" w:rsidP="003A6C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利用者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BD1BC2" w:rsidRPr="003A6CA9" w:rsidRDefault="001D5A21" w:rsidP="003A6CA9">
            <w:pPr>
              <w:jc w:val="center"/>
              <w:rPr>
                <w:sz w:val="20"/>
                <w:szCs w:val="20"/>
              </w:rPr>
            </w:pPr>
            <w:r w:rsidRPr="003A6CA9"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BD1BC2" w:rsidRPr="003A6CA9" w:rsidRDefault="00BD1BC2" w:rsidP="003A6C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BD1BC2" w:rsidRPr="003A6CA9" w:rsidRDefault="00BD1BC2" w:rsidP="003A6C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BD1BC2" w:rsidRPr="003A6CA9" w:rsidRDefault="00BD1BC2" w:rsidP="003A6C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BD1BC2" w:rsidRPr="003A6CA9" w:rsidRDefault="00BD1BC2" w:rsidP="003A6C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 w:rsidR="00BD1BC2" w:rsidRPr="003A6CA9" w:rsidRDefault="00BD1BC2" w:rsidP="003A6C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dxa"/>
            <w:shd w:val="clear" w:color="auto" w:fill="auto"/>
            <w:vAlign w:val="center"/>
          </w:tcPr>
          <w:p w:rsidR="00BD1BC2" w:rsidRPr="003A6CA9" w:rsidRDefault="00BD1BC2" w:rsidP="003A6C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:rsidR="00BD1BC2" w:rsidRPr="003A6CA9" w:rsidRDefault="00BD1BC2" w:rsidP="00BD1BC2">
            <w:pPr>
              <w:rPr>
                <w:sz w:val="20"/>
                <w:szCs w:val="20"/>
              </w:rPr>
            </w:pPr>
          </w:p>
        </w:tc>
      </w:tr>
      <w:tr w:rsidR="00B34BB0" w:rsidRPr="003A6CA9" w:rsidTr="00894064">
        <w:trPr>
          <w:trHeight w:hRule="exact" w:val="652"/>
        </w:trPr>
        <w:tc>
          <w:tcPr>
            <w:tcW w:w="617" w:type="dxa"/>
            <w:shd w:val="clear" w:color="auto" w:fill="auto"/>
            <w:vAlign w:val="center"/>
          </w:tcPr>
          <w:p w:rsidR="00B34BB0" w:rsidRDefault="00894064" w:rsidP="00B34BB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 w:rsidR="00B34BB0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B34BB0" w:rsidRPr="003A6CA9" w:rsidRDefault="00B34BB0" w:rsidP="00B34BB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評価一覧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B34BB0" w:rsidRDefault="00B34BB0" w:rsidP="00B34BB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顧客の受けた評価と</w:t>
            </w:r>
          </w:p>
          <w:p w:rsidR="00B34BB0" w:rsidRDefault="00B34BB0" w:rsidP="00B34BB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顧客が付けた評価の一覧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B34BB0" w:rsidRPr="003A6CA9" w:rsidRDefault="00B34BB0" w:rsidP="00B34BB0">
            <w:pPr>
              <w:jc w:val="center"/>
              <w:rPr>
                <w:sz w:val="20"/>
                <w:szCs w:val="20"/>
              </w:rPr>
            </w:pPr>
            <w:r w:rsidRPr="003A6CA9">
              <w:rPr>
                <w:rFonts w:hint="eastAsia"/>
                <w:sz w:val="20"/>
                <w:szCs w:val="20"/>
              </w:rPr>
              <w:t>画面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EC6EB2" w:rsidRDefault="00971F47" w:rsidP="00B34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サイト</w:t>
            </w:r>
          </w:p>
          <w:p w:rsidR="00B34BB0" w:rsidRPr="003A6CA9" w:rsidRDefault="00971F47" w:rsidP="00B34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利用者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B34BB0" w:rsidRPr="003A6CA9" w:rsidRDefault="00B34BB0" w:rsidP="00B34BB0">
            <w:pPr>
              <w:jc w:val="center"/>
              <w:rPr>
                <w:sz w:val="20"/>
                <w:szCs w:val="20"/>
              </w:rPr>
            </w:pPr>
            <w:r w:rsidRPr="003A6CA9"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B34BB0" w:rsidRPr="003A6CA9" w:rsidRDefault="00B34BB0" w:rsidP="00B34B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B34BB0" w:rsidRPr="003A6CA9" w:rsidRDefault="00B34BB0" w:rsidP="00B34B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B34BB0" w:rsidRPr="003A6CA9" w:rsidRDefault="00B34BB0" w:rsidP="00B34B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B34BB0" w:rsidRPr="003A6CA9" w:rsidRDefault="00B34BB0" w:rsidP="00B34B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 w:rsidR="00B34BB0" w:rsidRPr="003A6CA9" w:rsidRDefault="00B34BB0" w:rsidP="00B34B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dxa"/>
            <w:shd w:val="clear" w:color="auto" w:fill="auto"/>
            <w:vAlign w:val="center"/>
          </w:tcPr>
          <w:p w:rsidR="00B34BB0" w:rsidRPr="003A6CA9" w:rsidRDefault="00B34BB0" w:rsidP="00B34B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:rsidR="00B34BB0" w:rsidRPr="003A6CA9" w:rsidRDefault="00B34BB0" w:rsidP="00B34BB0">
            <w:pPr>
              <w:rPr>
                <w:sz w:val="20"/>
                <w:szCs w:val="20"/>
              </w:rPr>
            </w:pPr>
          </w:p>
        </w:tc>
      </w:tr>
      <w:tr w:rsidR="003A6CA9" w:rsidRPr="003A6CA9" w:rsidTr="00894064">
        <w:trPr>
          <w:trHeight w:hRule="exact" w:val="624"/>
        </w:trPr>
        <w:tc>
          <w:tcPr>
            <w:tcW w:w="617" w:type="dxa"/>
            <w:shd w:val="clear" w:color="auto" w:fill="auto"/>
            <w:vAlign w:val="center"/>
          </w:tcPr>
          <w:p w:rsidR="00BD1BC2" w:rsidRPr="003A6CA9" w:rsidRDefault="00894064" w:rsidP="003A6CA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 w:rsidR="00B34BB0"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BD1BC2" w:rsidRPr="003A6CA9" w:rsidRDefault="001D5A21" w:rsidP="00BD1BC2">
            <w:pPr>
              <w:rPr>
                <w:sz w:val="20"/>
                <w:szCs w:val="20"/>
              </w:rPr>
            </w:pPr>
            <w:r w:rsidRPr="003A6CA9">
              <w:rPr>
                <w:rFonts w:hint="eastAsia"/>
                <w:sz w:val="20"/>
                <w:szCs w:val="20"/>
              </w:rPr>
              <w:t>登録情報表示画面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BD1BC2" w:rsidRPr="003A6CA9" w:rsidRDefault="006D4A5F" w:rsidP="00BD1BC2">
            <w:pPr>
              <w:rPr>
                <w:sz w:val="20"/>
                <w:szCs w:val="20"/>
              </w:rPr>
            </w:pPr>
            <w:r w:rsidRPr="003A6CA9">
              <w:rPr>
                <w:rFonts w:hint="eastAsia"/>
                <w:sz w:val="20"/>
                <w:szCs w:val="20"/>
              </w:rPr>
              <w:t>登録</w:t>
            </w:r>
            <w:r w:rsidR="001156E3">
              <w:rPr>
                <w:sz w:val="20"/>
                <w:szCs w:val="20"/>
              </w:rPr>
              <w:t>情報の</w:t>
            </w:r>
            <w:r w:rsidR="001156E3">
              <w:rPr>
                <w:rFonts w:hint="eastAsia"/>
                <w:sz w:val="20"/>
                <w:szCs w:val="20"/>
              </w:rPr>
              <w:t>表示画面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BD1BC2" w:rsidRPr="003A6CA9" w:rsidRDefault="001D5A21" w:rsidP="003A6CA9">
            <w:pPr>
              <w:jc w:val="center"/>
              <w:rPr>
                <w:sz w:val="20"/>
                <w:szCs w:val="20"/>
              </w:rPr>
            </w:pPr>
            <w:r w:rsidRPr="003A6CA9">
              <w:rPr>
                <w:rFonts w:hint="eastAsia"/>
                <w:sz w:val="20"/>
                <w:szCs w:val="20"/>
              </w:rPr>
              <w:t>画面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EC6EB2" w:rsidRDefault="00971F47" w:rsidP="003A6C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サイト</w:t>
            </w:r>
          </w:p>
          <w:p w:rsidR="00BD1BC2" w:rsidRPr="003A6CA9" w:rsidRDefault="00971F47" w:rsidP="003A6C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利用者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BD1BC2" w:rsidRPr="003A6CA9" w:rsidRDefault="001D5A21" w:rsidP="003A6CA9">
            <w:pPr>
              <w:jc w:val="center"/>
              <w:rPr>
                <w:sz w:val="20"/>
                <w:szCs w:val="20"/>
              </w:rPr>
            </w:pPr>
            <w:r w:rsidRPr="003A6CA9"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BD1BC2" w:rsidRPr="003A6CA9" w:rsidRDefault="00BD1BC2" w:rsidP="003A6C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BD1BC2" w:rsidRPr="003A6CA9" w:rsidRDefault="00BD1BC2" w:rsidP="003A6C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BD1BC2" w:rsidRPr="003A6CA9" w:rsidRDefault="00BD1BC2" w:rsidP="003A6C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BD1BC2" w:rsidRPr="003A6CA9" w:rsidRDefault="00BD1BC2" w:rsidP="003A6C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 w:rsidR="00BD1BC2" w:rsidRPr="003A6CA9" w:rsidRDefault="00BD1BC2" w:rsidP="003A6C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dxa"/>
            <w:shd w:val="clear" w:color="auto" w:fill="auto"/>
            <w:vAlign w:val="center"/>
          </w:tcPr>
          <w:p w:rsidR="00BD1BC2" w:rsidRPr="003A6CA9" w:rsidRDefault="00BD1BC2" w:rsidP="003A6C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:rsidR="00BD1BC2" w:rsidRPr="003A6CA9" w:rsidRDefault="00BD1BC2" w:rsidP="00BD1BC2">
            <w:pPr>
              <w:rPr>
                <w:sz w:val="20"/>
                <w:szCs w:val="20"/>
              </w:rPr>
            </w:pPr>
          </w:p>
        </w:tc>
      </w:tr>
      <w:tr w:rsidR="003A6CA9" w:rsidRPr="003A6CA9" w:rsidTr="00894064">
        <w:trPr>
          <w:trHeight w:hRule="exact" w:val="704"/>
        </w:trPr>
        <w:tc>
          <w:tcPr>
            <w:tcW w:w="617" w:type="dxa"/>
            <w:shd w:val="clear" w:color="auto" w:fill="auto"/>
            <w:vAlign w:val="center"/>
          </w:tcPr>
          <w:p w:rsidR="00BD1BC2" w:rsidRPr="003A6CA9" w:rsidRDefault="00894064" w:rsidP="003A6CA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 w:rsidR="00B34BB0"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BD1BC2" w:rsidRPr="003A6CA9" w:rsidRDefault="001D5A21" w:rsidP="00BD1BC2">
            <w:pPr>
              <w:rPr>
                <w:sz w:val="20"/>
                <w:szCs w:val="20"/>
              </w:rPr>
            </w:pPr>
            <w:r w:rsidRPr="003A6CA9">
              <w:rPr>
                <w:rFonts w:hint="eastAsia"/>
                <w:sz w:val="20"/>
                <w:szCs w:val="20"/>
              </w:rPr>
              <w:t>お気に入り画面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BD1BC2" w:rsidRPr="003A6CA9" w:rsidRDefault="006D4A5F" w:rsidP="00BD1BC2">
            <w:pPr>
              <w:rPr>
                <w:sz w:val="20"/>
                <w:szCs w:val="20"/>
              </w:rPr>
            </w:pPr>
            <w:r w:rsidRPr="003A6CA9">
              <w:rPr>
                <w:rFonts w:hint="eastAsia"/>
                <w:sz w:val="20"/>
                <w:szCs w:val="20"/>
              </w:rPr>
              <w:t>お気に入り</w:t>
            </w:r>
            <w:r w:rsidR="001156E3">
              <w:rPr>
                <w:rFonts w:hint="eastAsia"/>
                <w:sz w:val="20"/>
                <w:szCs w:val="20"/>
              </w:rPr>
              <w:t>登録した</w:t>
            </w:r>
            <w:r w:rsidRPr="003A6CA9">
              <w:rPr>
                <w:rFonts w:hint="eastAsia"/>
                <w:sz w:val="20"/>
                <w:szCs w:val="20"/>
              </w:rPr>
              <w:t>商品の一覧</w:t>
            </w:r>
            <w:r w:rsidR="001156E3">
              <w:rPr>
                <w:rFonts w:hint="eastAsia"/>
                <w:sz w:val="20"/>
                <w:szCs w:val="20"/>
              </w:rPr>
              <w:t>の表示画面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BD1BC2" w:rsidRPr="003A6CA9" w:rsidRDefault="001D5A21" w:rsidP="003A6CA9">
            <w:pPr>
              <w:jc w:val="center"/>
              <w:rPr>
                <w:sz w:val="20"/>
                <w:szCs w:val="20"/>
              </w:rPr>
            </w:pPr>
            <w:r w:rsidRPr="003A6CA9">
              <w:rPr>
                <w:rFonts w:hint="eastAsia"/>
                <w:sz w:val="20"/>
                <w:szCs w:val="20"/>
              </w:rPr>
              <w:t>画面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EC6EB2" w:rsidRDefault="00971F47" w:rsidP="003A6C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サイト</w:t>
            </w:r>
          </w:p>
          <w:p w:rsidR="00BD1BC2" w:rsidRPr="003A6CA9" w:rsidRDefault="00971F47" w:rsidP="003A6C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利用者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BD1BC2" w:rsidRPr="003A6CA9" w:rsidRDefault="001D5A21" w:rsidP="003A6CA9">
            <w:pPr>
              <w:jc w:val="center"/>
              <w:rPr>
                <w:sz w:val="20"/>
                <w:szCs w:val="20"/>
              </w:rPr>
            </w:pPr>
            <w:r w:rsidRPr="003A6CA9"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BD1BC2" w:rsidRPr="003A6CA9" w:rsidRDefault="00BD1BC2" w:rsidP="003A6C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BD1BC2" w:rsidRPr="003A6CA9" w:rsidRDefault="00BD1BC2" w:rsidP="003A6C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BD1BC2" w:rsidRPr="003A6CA9" w:rsidRDefault="00BD1BC2" w:rsidP="003A6C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BD1BC2" w:rsidRPr="003A6CA9" w:rsidRDefault="00BD1BC2" w:rsidP="003A6C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 w:rsidR="00BD1BC2" w:rsidRPr="003A6CA9" w:rsidRDefault="00BD1BC2" w:rsidP="003A6C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dxa"/>
            <w:shd w:val="clear" w:color="auto" w:fill="auto"/>
            <w:vAlign w:val="center"/>
          </w:tcPr>
          <w:p w:rsidR="00BD1BC2" w:rsidRPr="003A6CA9" w:rsidRDefault="00BD1BC2" w:rsidP="003A6C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:rsidR="00BD1BC2" w:rsidRPr="003A6CA9" w:rsidRDefault="00BD1BC2" w:rsidP="00BD1BC2">
            <w:pPr>
              <w:rPr>
                <w:sz w:val="20"/>
                <w:szCs w:val="20"/>
              </w:rPr>
            </w:pPr>
          </w:p>
        </w:tc>
      </w:tr>
      <w:tr w:rsidR="001156E3" w:rsidRPr="003A6CA9" w:rsidTr="00894064">
        <w:trPr>
          <w:trHeight w:hRule="exact" w:val="855"/>
        </w:trPr>
        <w:tc>
          <w:tcPr>
            <w:tcW w:w="617" w:type="dxa"/>
            <w:shd w:val="clear" w:color="auto" w:fill="auto"/>
            <w:vAlign w:val="center"/>
          </w:tcPr>
          <w:p w:rsidR="001156E3" w:rsidRPr="003A6CA9" w:rsidRDefault="00894064" w:rsidP="001156E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 w:rsidR="00B34BB0"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1156E3" w:rsidRPr="003A6CA9" w:rsidRDefault="001156E3" w:rsidP="001156E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お気に入り商品一覧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1156E3" w:rsidRPr="003A6CA9" w:rsidRDefault="001156E3" w:rsidP="001156E3">
            <w:pPr>
              <w:rPr>
                <w:sz w:val="20"/>
                <w:szCs w:val="20"/>
              </w:rPr>
            </w:pPr>
            <w:r w:rsidRPr="003A6CA9">
              <w:rPr>
                <w:rFonts w:hint="eastAsia"/>
                <w:sz w:val="20"/>
                <w:szCs w:val="20"/>
              </w:rPr>
              <w:t>お気に入り</w:t>
            </w:r>
            <w:r w:rsidR="00B34BB0">
              <w:rPr>
                <w:rFonts w:hint="eastAsia"/>
                <w:sz w:val="20"/>
                <w:szCs w:val="20"/>
              </w:rPr>
              <w:t>登録した</w:t>
            </w:r>
            <w:r w:rsidRPr="003A6CA9">
              <w:rPr>
                <w:rFonts w:hint="eastAsia"/>
                <w:sz w:val="20"/>
                <w:szCs w:val="20"/>
              </w:rPr>
              <w:t>商品の一覧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1156E3" w:rsidRPr="003A6CA9" w:rsidRDefault="001156E3" w:rsidP="001156E3">
            <w:pPr>
              <w:jc w:val="center"/>
              <w:rPr>
                <w:sz w:val="20"/>
                <w:szCs w:val="20"/>
              </w:rPr>
            </w:pPr>
            <w:r w:rsidRPr="003A6CA9">
              <w:rPr>
                <w:rFonts w:hint="eastAsia"/>
                <w:sz w:val="20"/>
                <w:szCs w:val="20"/>
              </w:rPr>
              <w:t>画面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EC6EB2" w:rsidRDefault="00971F47" w:rsidP="001156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サイト</w:t>
            </w:r>
          </w:p>
          <w:p w:rsidR="001156E3" w:rsidRPr="003A6CA9" w:rsidRDefault="00971F47" w:rsidP="001156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利用者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1156E3" w:rsidRPr="003A6CA9" w:rsidRDefault="001156E3" w:rsidP="001156E3">
            <w:pPr>
              <w:jc w:val="center"/>
              <w:rPr>
                <w:sz w:val="20"/>
                <w:szCs w:val="20"/>
              </w:rPr>
            </w:pPr>
            <w:r w:rsidRPr="003A6CA9"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1156E3" w:rsidRPr="003A6CA9" w:rsidRDefault="001156E3" w:rsidP="001156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1156E3" w:rsidRPr="003A6CA9" w:rsidRDefault="001156E3" w:rsidP="001156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1156E3" w:rsidRPr="003A6CA9" w:rsidRDefault="001156E3" w:rsidP="001156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1156E3" w:rsidRPr="003A6CA9" w:rsidRDefault="001156E3" w:rsidP="001156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 w:rsidR="001156E3" w:rsidRPr="003A6CA9" w:rsidRDefault="001156E3" w:rsidP="001156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dxa"/>
            <w:shd w:val="clear" w:color="auto" w:fill="auto"/>
            <w:vAlign w:val="center"/>
          </w:tcPr>
          <w:p w:rsidR="001156E3" w:rsidRPr="003A6CA9" w:rsidRDefault="001156E3" w:rsidP="001156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:rsidR="001156E3" w:rsidRPr="003A6CA9" w:rsidRDefault="001156E3" w:rsidP="001156E3">
            <w:pPr>
              <w:rPr>
                <w:sz w:val="20"/>
                <w:szCs w:val="20"/>
              </w:rPr>
            </w:pPr>
          </w:p>
        </w:tc>
      </w:tr>
      <w:tr w:rsidR="00894064" w:rsidRPr="003A6CA9" w:rsidTr="00894064">
        <w:trPr>
          <w:trHeight w:hRule="exact" w:val="1369"/>
        </w:trPr>
        <w:tc>
          <w:tcPr>
            <w:tcW w:w="617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2-1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商品登録確認画面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商品基本データ、商品配送方法、商品値下げ関連データを出力し、出品者に最終確認を求める画面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画面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出品者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</w:p>
        </w:tc>
      </w:tr>
      <w:tr w:rsidR="00894064" w:rsidRPr="003A6CA9" w:rsidTr="00894064">
        <w:trPr>
          <w:trHeight w:hRule="exact" w:val="855"/>
        </w:trPr>
        <w:tc>
          <w:tcPr>
            <w:tcW w:w="617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</w:t>
            </w:r>
            <w:r w:rsidRPr="00BD1BC2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商品検索結果画面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サイト利用者が商品検索をした結果表示画面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画面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サイト</w:t>
            </w:r>
          </w:p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利用者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</w:p>
        </w:tc>
      </w:tr>
      <w:tr w:rsidR="00894064" w:rsidRPr="003A6CA9" w:rsidTr="00894064">
        <w:trPr>
          <w:trHeight w:hRule="exact" w:val="855"/>
        </w:trPr>
        <w:tc>
          <w:tcPr>
            <w:tcW w:w="617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</w:t>
            </w:r>
            <w:r w:rsidRPr="00BD1BC2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マイページ画面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サイト利用者が登録している情報を表示する画面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画面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サイト</w:t>
            </w:r>
          </w:p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利用者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</w:p>
        </w:tc>
      </w:tr>
      <w:tr w:rsidR="00894064" w:rsidRPr="003A6CA9" w:rsidTr="00894064">
        <w:trPr>
          <w:trHeight w:hRule="exact" w:val="855"/>
        </w:trPr>
        <w:tc>
          <w:tcPr>
            <w:tcW w:w="617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</w:t>
            </w:r>
            <w:r w:rsidRPr="00BD1BC2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ガイド画面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サイト利用者がガイドを検査した結果表示画面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画面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サイト</w:t>
            </w:r>
          </w:p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利用者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</w:p>
        </w:tc>
      </w:tr>
      <w:tr w:rsidR="00894064" w:rsidRPr="003A6CA9" w:rsidTr="00894064">
        <w:trPr>
          <w:trHeight w:hRule="exact" w:val="855"/>
        </w:trPr>
        <w:tc>
          <w:tcPr>
            <w:tcW w:w="617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</w:t>
            </w:r>
            <w:r w:rsidRPr="00BD1BC2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ヘルプ画面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サイト利用者がヘルプを検査した結果表示画面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894064" w:rsidRPr="00756CBA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画面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サイト</w:t>
            </w:r>
          </w:p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利用者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</w:p>
        </w:tc>
      </w:tr>
      <w:tr w:rsidR="00894064" w:rsidRPr="003A6CA9" w:rsidTr="00894064">
        <w:trPr>
          <w:trHeight w:hRule="exact" w:val="855"/>
        </w:trPr>
        <w:tc>
          <w:tcPr>
            <w:tcW w:w="617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</w:t>
            </w:r>
            <w:r w:rsidRPr="00BD1BC2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購入者選択完了画面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購入者の選択が完了されたことを表示する。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画面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出品者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</w:p>
        </w:tc>
      </w:tr>
      <w:tr w:rsidR="00894064" w:rsidRPr="003A6CA9" w:rsidTr="00894064">
        <w:trPr>
          <w:trHeight w:hRule="exact" w:val="855"/>
        </w:trPr>
        <w:tc>
          <w:tcPr>
            <w:tcW w:w="617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</w:t>
            </w:r>
            <w:r w:rsidRPr="00BD1BC2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支払完了画面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支払が完了されたことを表示する。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画面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購入者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</w:p>
        </w:tc>
      </w:tr>
      <w:tr w:rsidR="00894064" w:rsidRPr="003A6CA9" w:rsidTr="00894064">
        <w:trPr>
          <w:trHeight w:hRule="exact" w:val="855"/>
        </w:trPr>
        <w:tc>
          <w:tcPr>
            <w:tcW w:w="617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</w:t>
            </w:r>
            <w:r w:rsidRPr="00BD1BC2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発送完了画面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発送が完了されたことを表示する。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画面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出品者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</w:p>
        </w:tc>
      </w:tr>
      <w:tr w:rsidR="00894064" w:rsidRPr="003A6CA9" w:rsidTr="00894064">
        <w:trPr>
          <w:trHeight w:hRule="exact" w:val="855"/>
        </w:trPr>
        <w:tc>
          <w:tcPr>
            <w:tcW w:w="617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4-</w:t>
            </w:r>
            <w:r w:rsidRPr="00BD1BC2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受取完了画面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受取が完了したことを表示する。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画面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購入者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</w:p>
        </w:tc>
      </w:tr>
      <w:tr w:rsidR="00894064" w:rsidRPr="003A6CA9" w:rsidTr="00894064">
        <w:trPr>
          <w:trHeight w:hRule="exact" w:val="855"/>
        </w:trPr>
        <w:tc>
          <w:tcPr>
            <w:tcW w:w="617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</w:t>
            </w:r>
            <w:r w:rsidRPr="00BD1BC2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評価完了画面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評価が完了したことを表示する。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画面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購入者</w:t>
            </w:r>
          </w:p>
          <w:p w:rsidR="00894064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及び</w:t>
            </w:r>
          </w:p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出品者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</w:p>
        </w:tc>
      </w:tr>
      <w:tr w:rsidR="00894064" w:rsidRPr="003A6CA9" w:rsidTr="00894064">
        <w:trPr>
          <w:trHeight w:hRule="exact" w:val="855"/>
        </w:trPr>
        <w:tc>
          <w:tcPr>
            <w:tcW w:w="617" w:type="dxa"/>
            <w:shd w:val="clear" w:color="auto" w:fill="auto"/>
            <w:vAlign w:val="center"/>
          </w:tcPr>
          <w:p w:rsidR="00894064" w:rsidRPr="00ED5DC7" w:rsidRDefault="00894064" w:rsidP="0089406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</w:t>
            </w:r>
            <w:r w:rsidRPr="00ED5DC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894064" w:rsidRPr="00ED5DC7" w:rsidRDefault="00894064" w:rsidP="008940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ガイド検索結果画面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使い方を調べた結果を表示する。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画面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サイト</w:t>
            </w:r>
          </w:p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利用者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</w:p>
        </w:tc>
      </w:tr>
      <w:tr w:rsidR="00894064" w:rsidRPr="003A6CA9" w:rsidTr="00894064">
        <w:trPr>
          <w:trHeight w:hRule="exact" w:val="855"/>
        </w:trPr>
        <w:tc>
          <w:tcPr>
            <w:tcW w:w="617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ヘルプ検索結果画面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分からないことを調べた結果を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画面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サイト</w:t>
            </w:r>
          </w:p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利用者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</w:p>
        </w:tc>
      </w:tr>
      <w:tr w:rsidR="00894064" w:rsidRPr="003A6CA9" w:rsidTr="00894064">
        <w:trPr>
          <w:trHeight w:hRule="exact" w:val="855"/>
        </w:trPr>
        <w:tc>
          <w:tcPr>
            <w:tcW w:w="617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要望・質問完了画面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要望・質問が完了したことを表示する。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画面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サイト</w:t>
            </w:r>
          </w:p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利用者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</w:p>
        </w:tc>
      </w:tr>
      <w:tr w:rsidR="00894064" w:rsidRPr="003A6CA9" w:rsidTr="00894064">
        <w:trPr>
          <w:trHeight w:hRule="exact" w:val="855"/>
        </w:trPr>
        <w:tc>
          <w:tcPr>
            <w:tcW w:w="617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</w:t>
            </w:r>
            <w:r w:rsidRPr="00BD1BC2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通報完了画面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通報が完了したことを表示する。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画面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サイト</w:t>
            </w:r>
          </w:p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利用者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</w:p>
        </w:tc>
      </w:tr>
      <w:tr w:rsidR="00894064" w:rsidRPr="003A6CA9" w:rsidTr="00894064">
        <w:trPr>
          <w:trHeight w:hRule="exact" w:val="855"/>
        </w:trPr>
        <w:tc>
          <w:tcPr>
            <w:tcW w:w="617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6-</w:t>
            </w:r>
            <w:r w:rsidRPr="00BD1BC2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発送依頼商品情報出力画面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御社に発送依頼された商品情報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画面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管理者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</w:p>
        </w:tc>
      </w:tr>
      <w:tr w:rsidR="00894064" w:rsidRPr="003A6CA9" w:rsidTr="00894064">
        <w:trPr>
          <w:trHeight w:hRule="exact" w:val="855"/>
        </w:trPr>
        <w:tc>
          <w:tcPr>
            <w:tcW w:w="617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6-</w:t>
            </w:r>
            <w:r w:rsidRPr="00BD1BC2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発送先顧客帳票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御社に発送依頼された商品の配送さき情報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帳票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運送部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日次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運送部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専用紙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2P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運送部</w:t>
            </w:r>
          </w:p>
        </w:tc>
        <w:tc>
          <w:tcPr>
            <w:tcW w:w="90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年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</w:p>
        </w:tc>
      </w:tr>
      <w:tr w:rsidR="00894064" w:rsidRPr="003A6CA9" w:rsidTr="00894064">
        <w:trPr>
          <w:trHeight w:hRule="exact" w:val="855"/>
        </w:trPr>
        <w:tc>
          <w:tcPr>
            <w:tcW w:w="617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6-</w:t>
            </w:r>
            <w:r w:rsidRPr="00BD1BC2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通報商品情報出力画面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管理者が通報された商品に対して、適切な処理を施した後の画面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画面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管理者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</w:p>
        </w:tc>
      </w:tr>
      <w:tr w:rsidR="00894064" w:rsidRPr="003A6CA9" w:rsidTr="00894064">
        <w:trPr>
          <w:trHeight w:hRule="exact" w:val="855"/>
        </w:trPr>
        <w:tc>
          <w:tcPr>
            <w:tcW w:w="617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6-</w:t>
            </w:r>
            <w:r w:rsidRPr="00BD1BC2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不適切出品者表示画面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通報された商品の出品者を出力画面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画面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管理者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</w:p>
        </w:tc>
      </w:tr>
      <w:tr w:rsidR="00894064" w:rsidRPr="003A6CA9" w:rsidTr="00894064">
        <w:trPr>
          <w:trHeight w:hRule="exact" w:val="855"/>
        </w:trPr>
        <w:tc>
          <w:tcPr>
            <w:tcW w:w="617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6-</w:t>
            </w:r>
            <w:r w:rsidRPr="00BD1BC2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限定公開商品表示画面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出品者が特定顧客に限定公開した商品をまとめ、出力する画面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画面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管理者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</w:p>
        </w:tc>
      </w:tr>
      <w:tr w:rsidR="00894064" w:rsidRPr="003A6CA9" w:rsidTr="00894064">
        <w:trPr>
          <w:trHeight w:hRule="exact" w:val="855"/>
        </w:trPr>
        <w:tc>
          <w:tcPr>
            <w:tcW w:w="617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6-</w:t>
            </w:r>
            <w:r w:rsidRPr="00BD1BC2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全商品表示画面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登録された全て商品を一覧表示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画面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管理者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</w:p>
        </w:tc>
      </w:tr>
      <w:tr w:rsidR="00894064" w:rsidRPr="003A6CA9" w:rsidTr="00894064">
        <w:trPr>
          <w:trHeight w:hRule="exact" w:val="855"/>
        </w:trPr>
        <w:tc>
          <w:tcPr>
            <w:tcW w:w="617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6-</w:t>
            </w:r>
            <w:r w:rsidRPr="00BD1BC2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管理者情報一覧画面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管理者アカウント情報を一覧表示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画面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管理者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</w:p>
        </w:tc>
      </w:tr>
      <w:tr w:rsidR="00894064" w:rsidRPr="003A6CA9" w:rsidTr="00894064">
        <w:trPr>
          <w:trHeight w:hRule="exact" w:val="855"/>
        </w:trPr>
        <w:tc>
          <w:tcPr>
            <w:tcW w:w="617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6-</w:t>
            </w:r>
            <w:bookmarkStart w:id="0" w:name="_GoBack"/>
            <w:bookmarkEnd w:id="0"/>
            <w:r w:rsidRPr="00BD1BC2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回答表示画面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顧客の質問に対して、回答を表示する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画面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管理者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33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dxa"/>
            <w:shd w:val="clear" w:color="auto" w:fill="auto"/>
            <w:vAlign w:val="center"/>
          </w:tcPr>
          <w:p w:rsidR="00894064" w:rsidRPr="00BD1BC2" w:rsidRDefault="00894064" w:rsidP="00894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:rsidR="00894064" w:rsidRPr="00BD1BC2" w:rsidRDefault="00894064" w:rsidP="00894064">
            <w:pPr>
              <w:rPr>
                <w:sz w:val="20"/>
                <w:szCs w:val="20"/>
              </w:rPr>
            </w:pPr>
          </w:p>
        </w:tc>
      </w:tr>
    </w:tbl>
    <w:p w:rsidR="00894064" w:rsidRDefault="00894064" w:rsidP="00833821">
      <w:pPr>
        <w:rPr>
          <w:rFonts w:hint="eastAsia"/>
        </w:rPr>
      </w:pPr>
    </w:p>
    <w:sectPr w:rsidR="00894064" w:rsidSect="00AF45FD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BDD" w:rsidRDefault="00866BDD" w:rsidP="00273989">
      <w:pPr>
        <w:pStyle w:val="a3"/>
      </w:pPr>
      <w:r>
        <w:separator/>
      </w:r>
    </w:p>
  </w:endnote>
  <w:endnote w:type="continuationSeparator" w:id="0">
    <w:p w:rsidR="00866BDD" w:rsidRDefault="00866BDD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866BDD" w:rsidP="00950874">
    <w:pPr>
      <w:pStyle w:val="a4"/>
      <w:wordWrap w:val="0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2" type="#_x0000_t202" style="position:absolute;left:0;text-align:left;margin-left:-1.4pt;margin-top:-2.05pt;width:287.2pt;height:15.8pt;z-index:2" filled="f" fillcolor="#c9f" stroked="f">
          <v:textbox style="mso-next-textbox:#_x0000_s2102" inset="0,0,0,0">
            <w:txbxContent>
              <w:p w:rsidR="00AF4CC2" w:rsidRDefault="00866BDD" w:rsidP="00AF4CC2">
                <w:r>
                  <w:fldChar w:fldCharType="begin"/>
                </w:r>
                <w:r>
                  <w:instrText xml:space="preserve"> FILENAME  </w:instrText>
                </w:r>
                <w:r>
                  <w:fldChar w:fldCharType="separate"/>
                </w:r>
                <w:r w:rsidR="007E223B">
                  <w:rPr>
                    <w:rFonts w:hint="eastAsia"/>
                    <w:noProof/>
                  </w:rPr>
                  <w:t>文書</w:t>
                </w:r>
                <w:r w:rsidR="007E223B">
                  <w:rPr>
                    <w:rFonts w:hint="eastAsia"/>
                    <w:noProof/>
                  </w:rPr>
                  <w:t xml:space="preserve"> 2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</v:shape>
      </w:pict>
    </w:r>
    <w:r w:rsidR="00950874">
      <w:rPr>
        <w:rFonts w:hint="eastAsia"/>
      </w:rPr>
      <w:t xml:space="preserve">SD22 </w:t>
    </w:r>
    <w:r w:rsidR="00950874">
      <w:rPr>
        <w:rFonts w:hint="eastAsia"/>
      </w:rPr>
      <w:t>第９班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BDD" w:rsidRDefault="00866BDD" w:rsidP="00273989">
      <w:pPr>
        <w:pStyle w:val="a3"/>
      </w:pPr>
      <w:r>
        <w:separator/>
      </w:r>
    </w:p>
  </w:footnote>
  <w:footnote w:type="continuationSeparator" w:id="0">
    <w:p w:rsidR="00866BDD" w:rsidRDefault="00866BDD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866BDD">
    <w:pPr>
      <w:pStyle w:val="a3"/>
      <w:rPr>
        <w:rFonts w:hint="eastAsia"/>
      </w:rPr>
    </w:pPr>
    <w:r>
      <w:rPr>
        <w:noProof/>
      </w:rPr>
      <w:pict>
        <v:group id="_x0000_s2101" style="position:absolute;left:0;text-align:left;margin-left:-9.65pt;margin-top:-.55pt;width:769.85pt;height:81.8pt;z-index:1" coordorigin="712,559" coordsize="15397,1636">
          <v:group id="_x0000_s2063" style="position:absolute;left:13377;top:559;width:2732;height:879" coordorigin="13320,1168" coordsize="2700,879">
            <v:group id="_x0000_s2056" style="position:absolute;left:15120;top:1168;width:900;height:879" coordorigin="13500,4684" coordsize="900,879">
              <v:rect id="_x0000_s2054" style="position:absolute;left:13500;top:4684;width:900;height:879">
                <v:textbox inset="5.85pt,.7pt,5.85pt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3500;top:4684;width:900;height:293">
                <v:textbox style="mso-next-textbox:#_x0000_s2055" inset="5.85pt,.7pt,5.85pt,.7pt">
                  <w:txbxContent>
                    <w:p w:rsidR="00273989" w:rsidRDefault="00273989" w:rsidP="00AD76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作成者</w:t>
                      </w:r>
                    </w:p>
                  </w:txbxContent>
                </v:textbox>
              </v:shape>
            </v:group>
            <v:group id="_x0000_s2057" style="position:absolute;left:13320;top:1168;width:900;height:879" coordorigin="13500,4684" coordsize="900,879">
              <v:rect id="_x0000_s2058" style="position:absolute;left:13500;top:4684;width:900;height:879">
                <v:textbox inset="5.85pt,.7pt,5.85pt,.7pt"/>
              </v:rect>
              <v:shape id="_x0000_s2059" type="#_x0000_t202" style="position:absolute;left:13500;top:4684;width:900;height:293">
                <v:textbox style="mso-next-textbox:#_x0000_s2059" inset="5.85pt,.7pt,5.85pt,.7pt">
                  <w:txbxContent>
                    <w:p w:rsidR="00273989" w:rsidRDefault="00273989" w:rsidP="00AD7689">
                      <w:r>
                        <w:rPr>
                          <w:rFonts w:hint="eastAsia"/>
                        </w:rPr>
                        <w:t>査　閲</w:t>
                      </w:r>
                    </w:p>
                  </w:txbxContent>
                </v:textbox>
              </v:shape>
            </v:group>
            <v:group id="_x0000_s2060" style="position:absolute;left:14220;top:1168;width:900;height:879" coordorigin="13500,4684" coordsize="900,879">
              <v:rect id="_x0000_s2061" style="position:absolute;left:13500;top:4684;width:900;height:879">
                <v:textbox inset="5.85pt,.7pt,5.85pt,.7pt"/>
              </v:rect>
              <v:shape id="_x0000_s2062" type="#_x0000_t202" style="position:absolute;left:13500;top:4684;width:900;height:293">
                <v:textbox style="mso-next-textbox:#_x0000_s2062" inset="5.85pt,.7pt,5.85pt,.7pt">
                  <w:txbxContent>
                    <w:p w:rsidR="00273989" w:rsidRDefault="00273989" w:rsidP="00AD76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検　証</w:t>
                      </w:r>
                    </w:p>
                  </w:txbxContent>
                </v:textbox>
              </v:shape>
            </v:group>
          </v:group>
          <v:shape id="_x0000_s2069" type="#_x0000_t202" style="position:absolute;left:749;top:942;width:7118;height:468" filled="f" stroked="f">
            <v:textbox style="mso-next-textbox:#_x0000_s2069" inset="5.85pt,.7pt,5.85pt,.7pt">
              <w:txbxContent>
                <w:p w:rsidR="00273989" w:rsidRPr="00732F70" w:rsidRDefault="00BD1BC2">
                  <w:pPr>
                    <w:rPr>
                      <w:b/>
                      <w:sz w:val="40"/>
                      <w:szCs w:val="40"/>
                    </w:rPr>
                  </w:pPr>
                  <w:r>
                    <w:rPr>
                      <w:rFonts w:hint="eastAsia"/>
                      <w:b/>
                      <w:sz w:val="40"/>
                      <w:szCs w:val="40"/>
                    </w:rPr>
                    <w:t>出力情報一覧表</w:t>
                  </w:r>
                </w:p>
              </w:txbxContent>
            </v:textbox>
          </v:shape>
          <v:shape id="_x0000_s2075" type="#_x0000_t202" style="position:absolute;left:736;top:1608;width:1649;height:586" fillcolor="#c9f">
            <v:textbox style="mso-next-textbox:#_x0000_s2075" inset="0,2.25mm,0,.7pt">
              <w:txbxContent>
                <w:p w:rsidR="00273989" w:rsidRPr="00730FB8" w:rsidRDefault="00273989" w:rsidP="00AD7689">
                  <w:pPr>
                    <w:jc w:val="center"/>
                    <w:rPr>
                      <w:b/>
                      <w:sz w:val="24"/>
                    </w:rPr>
                  </w:pPr>
                  <w:r w:rsidRPr="00730FB8">
                    <w:rPr>
                      <w:rFonts w:hint="eastAsia"/>
                      <w:b/>
                      <w:sz w:val="24"/>
                    </w:rPr>
                    <w:t>システム名</w:t>
                  </w:r>
                </w:p>
              </w:txbxContent>
            </v:textbox>
          </v:shape>
          <v:shape id="_x0000_s2076" type="#_x0000_t202" style="position:absolute;left:2386;top:1608;width:3833;height:586">
            <v:textbox style="mso-next-textbox:#_x0000_s2076" inset="2mm,2.25mm,0,.7pt">
              <w:txbxContent>
                <w:p w:rsidR="00273989" w:rsidRPr="00AD7689" w:rsidRDefault="00950874" w:rsidP="00730FB8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まさる堂　ＥＣサイト</w:t>
                  </w:r>
                </w:p>
              </w:txbxContent>
            </v:textbox>
          </v:shape>
          <v:shape id="_x0000_s2077" type="#_x0000_t202" style="position:absolute;left:6218;top:1608;width:1648;height:586" fillcolor="#c9f">
            <v:textbox style="mso-next-textbox:#_x0000_s2077" inset="0,2.25mm,0,.7pt">
              <w:txbxContent>
                <w:p w:rsidR="00273989" w:rsidRPr="00730FB8" w:rsidRDefault="00273989" w:rsidP="00730FB8">
                  <w:pPr>
                    <w:jc w:val="center"/>
                    <w:rPr>
                      <w:b/>
                      <w:sz w:val="24"/>
                    </w:rPr>
                  </w:pPr>
                  <w:r w:rsidRPr="00730FB8">
                    <w:rPr>
                      <w:rFonts w:hint="eastAsia"/>
                      <w:b/>
                      <w:sz w:val="24"/>
                    </w:rPr>
                    <w:t>業</w:t>
                  </w:r>
                  <w:r>
                    <w:rPr>
                      <w:rFonts w:hint="eastAsia"/>
                      <w:b/>
                      <w:sz w:val="24"/>
                    </w:rPr>
                    <w:t xml:space="preserve"> </w:t>
                  </w:r>
                  <w:r w:rsidRPr="00730FB8">
                    <w:rPr>
                      <w:rFonts w:hint="eastAsia"/>
                      <w:b/>
                      <w:sz w:val="24"/>
                    </w:rPr>
                    <w:t>務</w:t>
                  </w:r>
                  <w:r>
                    <w:rPr>
                      <w:rFonts w:hint="eastAsia"/>
                      <w:b/>
                      <w:sz w:val="24"/>
                    </w:rPr>
                    <w:t xml:space="preserve"> </w:t>
                  </w:r>
                  <w:r w:rsidRPr="00730FB8">
                    <w:rPr>
                      <w:rFonts w:hint="eastAsia"/>
                      <w:b/>
                      <w:sz w:val="24"/>
                    </w:rPr>
                    <w:t>名</w:t>
                  </w:r>
                </w:p>
              </w:txbxContent>
            </v:textbox>
          </v:shape>
          <v:shape id="_x0000_s2078" type="#_x0000_t202" style="position:absolute;left:7867;top:1608;width:2564;height:586">
            <v:textbox style="mso-next-textbox:#_x0000_s2078" inset="2mm,2.25mm,0,.7pt">
              <w:txbxContent>
                <w:p w:rsidR="00273989" w:rsidRPr="00AD7689" w:rsidRDefault="00894064" w:rsidP="00730FB8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出力情報一覧</w:t>
                  </w:r>
                </w:p>
              </w:txbxContent>
            </v:textbox>
          </v:shape>
          <v:group id="_x0000_s2084" style="position:absolute;left:10431;top:1608;width:3297;height:586" coordorigin="7958,2897" coordsize="3258,586">
            <v:group id="_x0000_s2080" style="position:absolute;left:7958;top:2897;width:3258;height:293" coordorigin="7958,2897" coordsize="3258,293">
              <v:shape id="_x0000_s2066" type="#_x0000_t202" style="position:absolute;left:9225;top:2897;width:1991;height:293">
                <v:textbox style="mso-next-textbox:#_x0000_s2066" inset="5.85pt,.7pt,5.85pt,.7pt">
                  <w:txbxContent>
                    <w:p w:rsidR="00273989" w:rsidRDefault="00950874" w:rsidP="007F0A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西田　洋平</w:t>
                      </w:r>
                      <w:r w:rsidR="00273989">
                        <w:br/>
                      </w:r>
                    </w:p>
                  </w:txbxContent>
                </v:textbox>
              </v:shape>
              <v:shape id="_x0000_s2079" type="#_x0000_t202" style="position:absolute;left:7958;top:2897;width:1267;height:293" fillcolor="#c9f">
                <v:textbox style="mso-next-textbox:#_x0000_s2079" inset="5.85pt,.7pt,5.85pt,.7pt">
                  <w:txbxContent>
                    <w:p w:rsidR="00273989" w:rsidRPr="007F0A12" w:rsidRDefault="00273989" w:rsidP="000B5B01">
                      <w:pPr>
                        <w:jc w:val="center"/>
                        <w:rPr>
                          <w:b/>
                        </w:rPr>
                      </w:pPr>
                      <w:r w:rsidRPr="007F0A12">
                        <w:rPr>
                          <w:rFonts w:hint="eastAsia"/>
                          <w:b/>
                        </w:rPr>
                        <w:t>作成者名</w:t>
                      </w:r>
                    </w:p>
                  </w:txbxContent>
                </v:textbox>
              </v:shape>
            </v:group>
            <v:group id="_x0000_s2081" style="position:absolute;left:7958;top:3190;width:3258;height:293" coordorigin="7958,2897" coordsize="3258,293">
              <v:shape id="_x0000_s2082" type="#_x0000_t202" style="position:absolute;left:9225;top:2897;width:1991;height:293">
                <v:textbox style="mso-next-textbox:#_x0000_s2082" inset="5.85pt,.7pt,5.85pt,.7pt">
                  <w:txbxContent>
                    <w:p w:rsidR="00273989" w:rsidRDefault="00273989" w:rsidP="000B5B01"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PRINTDATE  \@ "yyyy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年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MM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月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dd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日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"</w:instrTex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separate"/>
                      </w:r>
                      <w:r w:rsidR="007E223B">
                        <w:rPr>
                          <w:rFonts w:ascii="Times New Roman" w:hAnsi="Times New Roman" w:hint="eastAsia"/>
                          <w:noProof/>
                          <w:kern w:val="0"/>
                          <w:szCs w:val="21"/>
                        </w:rPr>
                        <w:t>2006</w:t>
                      </w:r>
                      <w:r w:rsidR="007E223B">
                        <w:rPr>
                          <w:rFonts w:ascii="Times New Roman" w:hAnsi="Times New Roman" w:hint="eastAsia"/>
                          <w:noProof/>
                          <w:kern w:val="0"/>
                          <w:szCs w:val="21"/>
                        </w:rPr>
                        <w:t>年</w:t>
                      </w:r>
                      <w:r w:rsidR="007E223B">
                        <w:rPr>
                          <w:rFonts w:ascii="Times New Roman" w:hAnsi="Times New Roman" w:hint="eastAsia"/>
                          <w:noProof/>
                          <w:kern w:val="0"/>
                          <w:szCs w:val="21"/>
                        </w:rPr>
                        <w:t>06</w:t>
                      </w:r>
                      <w:r w:rsidR="007E223B">
                        <w:rPr>
                          <w:rFonts w:ascii="Times New Roman" w:hAnsi="Times New Roman" w:hint="eastAsia"/>
                          <w:noProof/>
                          <w:kern w:val="0"/>
                          <w:szCs w:val="21"/>
                        </w:rPr>
                        <w:t>月</w:t>
                      </w:r>
                      <w:r w:rsidR="007E223B">
                        <w:rPr>
                          <w:rFonts w:ascii="Times New Roman" w:hAnsi="Times New Roman" w:hint="eastAsia"/>
                          <w:noProof/>
                          <w:kern w:val="0"/>
                          <w:szCs w:val="21"/>
                        </w:rPr>
                        <w:t>26</w:t>
                      </w:r>
                      <w:r w:rsidR="007E223B">
                        <w:rPr>
                          <w:rFonts w:ascii="Times New Roman" w:hAnsi="Times New Roman" w:hint="eastAsia"/>
                          <w:noProof/>
                          <w:kern w:val="0"/>
                          <w:szCs w:val="21"/>
                        </w:rPr>
                        <w:t>日</w: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end"/>
                      </w:r>
                    </w:p>
                  </w:txbxContent>
                </v:textbox>
              </v:shape>
              <v:shape id="_x0000_s2083" type="#_x0000_t202" style="position:absolute;left:7958;top:2897;width:1267;height:293" fillcolor="#c9f">
                <v:textbox style="mso-next-textbox:#_x0000_s2083" inset="5.85pt,.7pt,5.85pt,.7pt">
                  <w:txbxContent>
                    <w:p w:rsidR="00273989" w:rsidRPr="007F0A12" w:rsidRDefault="00273989" w:rsidP="000B5B01">
                      <w:pPr>
                        <w:jc w:val="center"/>
                        <w:rPr>
                          <w:b/>
                        </w:rPr>
                      </w:pPr>
                      <w:r w:rsidRPr="007F0A12">
                        <w:rPr>
                          <w:rFonts w:hint="eastAsia"/>
                          <w:b/>
                        </w:rPr>
                        <w:t>最終印刷</w:t>
                      </w:r>
                    </w:p>
                  </w:txbxContent>
                </v:textbox>
              </v:shape>
            </v:group>
          </v:group>
          <v:group id="_x0000_s2085" style="position:absolute;left:13728;top:1609;width:2381;height:586" coordorigin="7958,2897" coordsize="3258,586">
            <v:group id="_x0000_s2086" style="position:absolute;left:7958;top:2897;width:3258;height:293" coordorigin="7958,2897" coordsize="3258,293">
              <v:shape id="_x0000_s2087" type="#_x0000_t202" style="position:absolute;left:9225;top:2897;width:1991;height:293">
                <v:textbox style="mso-next-textbox:#_x0000_s2087" inset="5.85pt,.7pt,5.85pt,.7pt">
                  <w:txbxContent>
                    <w:p w:rsidR="00273989" w:rsidRPr="000B5B01" w:rsidRDefault="00273989" w:rsidP="000B5B01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instrText xml:space="preserve"> INFO  RevNum  \* MERGEFORMAT </w:instrTex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separate"/>
                      </w:r>
                      <w:r w:rsidR="007E223B">
                        <w:rPr>
                          <w:rFonts w:ascii="Times New Roman" w:hAnsi="Times New Roman"/>
                          <w:kern w:val="0"/>
                          <w:szCs w:val="21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end"/>
                      </w:r>
                    </w:p>
                  </w:txbxContent>
                </v:textbox>
              </v:shape>
              <v:shape id="_x0000_s2088" type="#_x0000_t202" style="position:absolute;left:7958;top:2897;width:1267;height:293" fillcolor="#c9f">
                <v:textbox style="mso-next-textbox:#_x0000_s2088" inset="5.85pt,.7pt,5.85pt,.7pt">
                  <w:txbxContent>
                    <w:p w:rsidR="00273989" w:rsidRPr="007F0A12" w:rsidRDefault="00273989" w:rsidP="000B5B01">
                      <w:pPr>
                        <w:jc w:val="center"/>
                        <w:rPr>
                          <w:b/>
                        </w:rPr>
                      </w:pPr>
                      <w:r w:rsidRPr="007F0A12">
                        <w:rPr>
                          <w:rFonts w:hint="eastAsia"/>
                          <w:b/>
                        </w:rPr>
                        <w:t>Rev</w:t>
                      </w:r>
                    </w:p>
                  </w:txbxContent>
                </v:textbox>
              </v:shape>
            </v:group>
            <v:group id="_x0000_s2089" style="position:absolute;left:7958;top:3190;width:3258;height:293" coordorigin="7958,2897" coordsize="3258,293">
              <v:shape id="_x0000_s2090" type="#_x0000_t202" style="position:absolute;left:9225;top:2897;width:1991;height:293">
                <v:textbox style="mso-next-textbox:#_x0000_s2090" inset="5.85pt,.7pt,5.85pt,.7pt">
                  <w:txbxContent>
                    <w:p w:rsidR="00273989" w:rsidRPr="000B5B01" w:rsidRDefault="00273989" w:rsidP="007F0A12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instrText xml:space="preserve"> PAGE </w:instrTex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separate"/>
                      </w:r>
                      <w:r w:rsidR="00894064">
                        <w:rPr>
                          <w:rFonts w:ascii="Times New Roman" w:hAnsi="Times New Roman"/>
                          <w:noProof/>
                          <w:kern w:val="0"/>
                          <w:szCs w:val="21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end"/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t>/</w: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instrText xml:space="preserve"> NUMPAGES </w:instrTex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separate"/>
                      </w:r>
                      <w:r w:rsidR="00894064">
                        <w:rPr>
                          <w:rFonts w:ascii="Times New Roman" w:hAnsi="Times New Roman"/>
                          <w:noProof/>
                          <w:kern w:val="0"/>
                          <w:szCs w:val="21"/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end"/>
                      </w:r>
                    </w:p>
                  </w:txbxContent>
                </v:textbox>
              </v:shape>
              <v:shape id="_x0000_s2091" type="#_x0000_t202" style="position:absolute;left:7958;top:2897;width:1267;height:293" fillcolor="#c9f">
                <v:textbox style="mso-next-textbox:#_x0000_s2091" inset="5.85pt,.7pt,5.85pt,.7pt">
                  <w:txbxContent>
                    <w:p w:rsidR="00273989" w:rsidRPr="007F0A12" w:rsidRDefault="00273989" w:rsidP="000B5B01">
                      <w:pPr>
                        <w:jc w:val="center"/>
                        <w:rPr>
                          <w:b/>
                        </w:rPr>
                      </w:pPr>
                      <w:r w:rsidRPr="007F0A12">
                        <w:rPr>
                          <w:rFonts w:hint="eastAsia"/>
                          <w:b/>
                        </w:rPr>
                        <w:t>Page</w:t>
                      </w:r>
                    </w:p>
                  </w:txbxContent>
                </v:textbox>
              </v:shape>
            </v:group>
          </v:group>
          <v:line id="_x0000_s2098" style="position:absolute" from="724,1439" to="16109,1439" strokecolor="#333" strokeweight="1.5pt"/>
          <v:line id="_x0000_s2099" style="position:absolute" from="712,1511" to="16109,1511" strokeweight="1.5pt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103" fillcolor="white">
      <v:fill color="white"/>
      <v:textbox inset="0,.7pt,0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223B"/>
    <w:rsid w:val="000B5B01"/>
    <w:rsid w:val="000E03F1"/>
    <w:rsid w:val="001156E3"/>
    <w:rsid w:val="001529A6"/>
    <w:rsid w:val="001C379B"/>
    <w:rsid w:val="001D5A21"/>
    <w:rsid w:val="001E4B04"/>
    <w:rsid w:val="00273989"/>
    <w:rsid w:val="002D4A47"/>
    <w:rsid w:val="00360FA8"/>
    <w:rsid w:val="003A6CA9"/>
    <w:rsid w:val="005365E0"/>
    <w:rsid w:val="0056717A"/>
    <w:rsid w:val="005F39F2"/>
    <w:rsid w:val="006536E8"/>
    <w:rsid w:val="006D4A5F"/>
    <w:rsid w:val="00724E0A"/>
    <w:rsid w:val="00730FB8"/>
    <w:rsid w:val="00732F70"/>
    <w:rsid w:val="00744655"/>
    <w:rsid w:val="00753CB0"/>
    <w:rsid w:val="007866FA"/>
    <w:rsid w:val="007B68A8"/>
    <w:rsid w:val="007E223B"/>
    <w:rsid w:val="007F0A12"/>
    <w:rsid w:val="00833821"/>
    <w:rsid w:val="008374BA"/>
    <w:rsid w:val="00866BDD"/>
    <w:rsid w:val="00884273"/>
    <w:rsid w:val="00894064"/>
    <w:rsid w:val="00950874"/>
    <w:rsid w:val="00963937"/>
    <w:rsid w:val="00971F47"/>
    <w:rsid w:val="0098594D"/>
    <w:rsid w:val="009A3BA6"/>
    <w:rsid w:val="009B53EB"/>
    <w:rsid w:val="00AD7689"/>
    <w:rsid w:val="00AF45FD"/>
    <w:rsid w:val="00AF4CC2"/>
    <w:rsid w:val="00B34BB0"/>
    <w:rsid w:val="00B50AD2"/>
    <w:rsid w:val="00BD1BC2"/>
    <w:rsid w:val="00BD41FD"/>
    <w:rsid w:val="00C46321"/>
    <w:rsid w:val="00CB438A"/>
    <w:rsid w:val="00D8582E"/>
    <w:rsid w:val="00DA0E74"/>
    <w:rsid w:val="00E66EF3"/>
    <w:rsid w:val="00EC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3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6FAB0A8B"/>
  <w15:chartTrackingRefBased/>
  <w15:docId w15:val="{F46AA5A7-D25D-4A27-AF04-B16DFE96B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AF45F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80572\Desktop\HAL\SD22\11_&#20986;&#21147;&#24773;&#22577;&#19968;&#35239;\&#20986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出力情報一覧表.dot</Template>
  <TotalTime>86</TotalTime>
  <Pages>4</Pages>
  <Words>264</Words>
  <Characters>1510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出力情報一覧表</vt:lpstr>
      <vt:lpstr>項</vt:lpstr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出力情報一覧表</dc:title>
  <dc:subject/>
  <dc:creator>ohs85001</dc:creator>
  <cp:keywords/>
  <dc:description/>
  <cp:lastModifiedBy>yuhnsa@outlook.jp</cp:lastModifiedBy>
  <cp:revision>8</cp:revision>
  <cp:lastPrinted>2006-06-26T03:27:00Z</cp:lastPrinted>
  <dcterms:created xsi:type="dcterms:W3CDTF">2019-10-09T15:28:00Z</dcterms:created>
  <dcterms:modified xsi:type="dcterms:W3CDTF">2019-10-11T03:28:00Z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