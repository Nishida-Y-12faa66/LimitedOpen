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34"/>
        <w:gridCol w:w="2651"/>
        <w:gridCol w:w="1991"/>
        <w:gridCol w:w="1086"/>
        <w:gridCol w:w="905"/>
        <w:gridCol w:w="905"/>
        <w:gridCol w:w="905"/>
        <w:gridCol w:w="1267"/>
        <w:gridCol w:w="905"/>
        <w:gridCol w:w="905"/>
        <w:gridCol w:w="905"/>
        <w:gridCol w:w="905"/>
        <w:gridCol w:w="1448"/>
      </w:tblGrid>
      <w:tr w:rsidR="007E2707" w:rsidTr="002201AD">
        <w:trPr>
          <w:tblHeader/>
        </w:trPr>
        <w:tc>
          <w:tcPr>
            <w:tcW w:w="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51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7E2707" w:rsidTr="002201AD">
        <w:trPr>
          <w:tblHeader/>
        </w:trPr>
        <w:tc>
          <w:tcPr>
            <w:tcW w:w="534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</w:p>
        </w:tc>
        <w:tc>
          <w:tcPr>
            <w:tcW w:w="2651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D1378" w:rsidRDefault="009D1378" w:rsidP="007E2707">
            <w:pPr>
              <w:jc w:val="center"/>
            </w:pPr>
          </w:p>
        </w:tc>
      </w:tr>
      <w:tr w:rsidR="007E2707" w:rsidRPr="007E2707" w:rsidTr="002201AD">
        <w:trPr>
          <w:trHeight w:hRule="exact" w:val="675"/>
        </w:trPr>
        <w:tc>
          <w:tcPr>
            <w:tcW w:w="5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2201AD" w:rsidP="007E270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9D1378" w:rsidRPr="007E270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C34E53" w:rsidP="009D1378">
            <w:pPr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顧客情報入力画面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4B4693" w:rsidP="007E27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  <w:r w:rsidR="00DE0E4A"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</w:tr>
      <w:tr w:rsidR="007E2707" w:rsidRPr="007E2707" w:rsidTr="002201AD">
        <w:trPr>
          <w:trHeight w:hRule="exact" w:val="685"/>
        </w:trPr>
        <w:tc>
          <w:tcPr>
            <w:tcW w:w="534" w:type="dxa"/>
            <w:shd w:val="clear" w:color="auto" w:fill="auto"/>
            <w:vAlign w:val="center"/>
          </w:tcPr>
          <w:p w:rsidR="009D1378" w:rsidRPr="007E2707" w:rsidRDefault="002201AD" w:rsidP="007E270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9D1378" w:rsidRPr="007E270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D1378" w:rsidRPr="007E2707" w:rsidRDefault="00BD4F39" w:rsidP="009D1378">
            <w:pPr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ログイン基本情報変更画面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4B4693" w:rsidP="007E27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  <w:r w:rsidR="00DE0E4A"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BD4F39" w:rsidP="007E2707">
            <w:pPr>
              <w:jc w:val="center"/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</w:tr>
      <w:tr w:rsidR="007E2707" w:rsidRPr="007E2707" w:rsidTr="002201AD">
        <w:trPr>
          <w:trHeight w:hRule="exact" w:val="567"/>
        </w:trPr>
        <w:tc>
          <w:tcPr>
            <w:tcW w:w="534" w:type="dxa"/>
            <w:shd w:val="clear" w:color="auto" w:fill="auto"/>
            <w:vAlign w:val="center"/>
          </w:tcPr>
          <w:p w:rsidR="009D1378" w:rsidRPr="007E2707" w:rsidRDefault="002201AD" w:rsidP="007E270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9D1378" w:rsidRPr="007E270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D1378" w:rsidRPr="007E2707" w:rsidRDefault="00BD4F39" w:rsidP="009D1378">
            <w:pPr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本人関連情報変更画面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4B4693" w:rsidP="007E27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  <w:r w:rsidR="00DE0E4A"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BD4F39" w:rsidP="007E2707">
            <w:pPr>
              <w:jc w:val="center"/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</w:tr>
      <w:tr w:rsidR="007E2707" w:rsidRPr="007E2707" w:rsidTr="002201AD">
        <w:trPr>
          <w:trHeight w:hRule="exact" w:val="702"/>
        </w:trPr>
        <w:tc>
          <w:tcPr>
            <w:tcW w:w="534" w:type="dxa"/>
            <w:shd w:val="clear" w:color="auto" w:fill="auto"/>
            <w:vAlign w:val="center"/>
          </w:tcPr>
          <w:p w:rsidR="009D1378" w:rsidRPr="007E2707" w:rsidRDefault="002201AD" w:rsidP="007E270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9D1378" w:rsidRPr="007E270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D1378" w:rsidRPr="007E2707" w:rsidRDefault="00BD4F39" w:rsidP="009D1378">
            <w:pPr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支払方法設定画面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4B4693" w:rsidP="007E27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  <w:r w:rsidR="00DE0E4A"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BD4F39" w:rsidP="007E2707">
            <w:pPr>
              <w:jc w:val="center"/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</w:tr>
      <w:tr w:rsidR="007E2707" w:rsidRPr="007E2707" w:rsidTr="002201AD">
        <w:trPr>
          <w:trHeight w:hRule="exact" w:val="725"/>
        </w:trPr>
        <w:tc>
          <w:tcPr>
            <w:tcW w:w="534" w:type="dxa"/>
            <w:shd w:val="clear" w:color="auto" w:fill="auto"/>
            <w:vAlign w:val="center"/>
          </w:tcPr>
          <w:p w:rsidR="009D1378" w:rsidRPr="007E2707" w:rsidRDefault="002201AD" w:rsidP="007E270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9D1378" w:rsidRPr="007E270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D1378" w:rsidRPr="007E2707" w:rsidRDefault="00BD4F39" w:rsidP="009D1378">
            <w:pPr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お気に入り画面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4B4693" w:rsidP="007E27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  <w:r w:rsidR="00DE0E4A"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BD4F39" w:rsidP="007E2707">
            <w:pPr>
              <w:jc w:val="center"/>
              <w:rPr>
                <w:sz w:val="20"/>
                <w:szCs w:val="20"/>
              </w:rPr>
            </w:pPr>
            <w:r w:rsidRPr="007E2707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9D1378" w:rsidRPr="007E2707" w:rsidRDefault="009D1378" w:rsidP="007E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9D1378" w:rsidRPr="007E2707" w:rsidRDefault="009D1378" w:rsidP="009D1378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707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商品基本データ入力画面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704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商品配送方法入力画面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サイト利用者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  <w:r w:rsidRPr="002B64FF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</w:p>
        </w:tc>
      </w:tr>
      <w:tr w:rsidR="002201AD" w:rsidRPr="007E2707" w:rsidTr="002201AD">
        <w:trPr>
          <w:trHeight w:hRule="exact" w:val="728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商品値下げ関連入力画面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696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商品登録確認画面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71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限定公開顧客入力画面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702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商品検索入力画面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－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660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3-</w:t>
            </w: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ガイド検索入力画面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685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ヘルプ検索入力画面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454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購入希望価格入力画面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454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購入確定者選択画面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454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454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454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454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受取画面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評価入力画面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購入者及び</w:t>
            </w:r>
          </w:p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5-</w:t>
            </w: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ガイド検索入力画面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ヘルプ検索入力画面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要望・質問入力画面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5-</w:t>
            </w: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通報入力画面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6-</w:t>
            </w: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発送依頼商品情報入力画面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－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通報商品情報変更画面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不適切出品者変更画面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  <w:lang w:eastAsia="zh-CN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限定公開商品変更画面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管理者登録画面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管理者情報変更画面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  <w:tr w:rsidR="002201AD" w:rsidRPr="007E2707" w:rsidTr="002201AD">
        <w:trPr>
          <w:trHeight w:hRule="exact" w:val="959"/>
        </w:trPr>
        <w:tc>
          <w:tcPr>
            <w:tcW w:w="534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bookmarkStart w:id="0" w:name="_GoBack"/>
            <w:bookmarkEnd w:id="0"/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管理者回答入力画面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2201AD" w:rsidRPr="002B64FF" w:rsidRDefault="002201AD" w:rsidP="0022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2201AD" w:rsidRPr="002B64FF" w:rsidRDefault="002201AD" w:rsidP="002201AD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51B" w:rsidRDefault="0025351B" w:rsidP="00273989">
      <w:pPr>
        <w:pStyle w:val="a3"/>
      </w:pPr>
      <w:r>
        <w:separator/>
      </w:r>
    </w:p>
  </w:endnote>
  <w:endnote w:type="continuationSeparator" w:id="0">
    <w:p w:rsidR="0025351B" w:rsidRDefault="0025351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5351B" w:rsidP="001C379B">
    <w:pPr>
      <w:pStyle w:val="a4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left:0;text-align:left;margin-left:-1.4pt;margin-top:-2.05pt;width:287.2pt;height:15.8pt;z-index:2" filled="f" fillcolor="#c9f" stroked="f">
          <v:textbox style="mso-next-textbox:#_x0000_s2102" inset="0,0,0,0">
            <w:txbxContent>
              <w:p w:rsidR="00AF4CC2" w:rsidRDefault="0025351B" w:rsidP="00AF4CC2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1D26B2">
                  <w:rPr>
                    <w:rFonts w:hint="eastAsia"/>
                    <w:noProof/>
                  </w:rPr>
                  <w:t>文書</w:t>
                </w:r>
                <w:r w:rsidR="001D26B2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C34E53">
      <w:t>SD22</w:t>
    </w:r>
    <w:r w:rsidR="00C34E53">
      <w:rPr>
        <w:rFonts w:hint="eastAsia"/>
      </w:rPr>
      <w:t xml:space="preserve"> </w:t>
    </w:r>
    <w:r w:rsidR="00C34E53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51B" w:rsidRDefault="0025351B" w:rsidP="00273989">
      <w:pPr>
        <w:pStyle w:val="a3"/>
      </w:pPr>
      <w:r>
        <w:separator/>
      </w:r>
    </w:p>
  </w:footnote>
  <w:footnote w:type="continuationSeparator" w:id="0">
    <w:p w:rsidR="0025351B" w:rsidRDefault="0025351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5351B">
    <w:pPr>
      <w:pStyle w:val="a3"/>
    </w:pPr>
    <w:r>
      <w:rPr>
        <w:noProof/>
      </w:rPr>
      <w:pict>
        <v:group id="_x0000_s2101" style="position:absolute;left:0;text-align:left;margin-left:-9.65pt;margin-top:-.55pt;width:769.85pt;height:81.8pt;z-index:1" coordorigin="712,559" coordsize="15397,1636">
          <v:group id="_x0000_s2063" style="position:absolute;left:13377;top:559;width:2732;height:879" coordorigin="13320,1168" coordsize="2700,879">
            <v:group id="_x0000_s2056" style="position:absolute;left:15120;top:1168;width:900;height:879" coordorigin="13500,4684" coordsize="900,879">
              <v:rect id="_x0000_s2054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3500;top:4684;width:900;height:293">
                <v:textbox style="mso-next-textbox:#_x0000_s2055" inset="5.85pt,.7pt,5.85pt,.7pt">
                  <w:txbxContent>
                    <w:p w:rsidR="00273989" w:rsidRDefault="00273989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7" style="position:absolute;left:13320;top:1168;width:900;height:879" coordorigin="13500,4684" coordsize="900,879">
              <v:rect id="_x0000_s2058" style="position:absolute;left:13500;top:4684;width:900;height:879">
                <v:textbox inset="5.85pt,.7pt,5.85pt,.7pt"/>
              </v:rect>
              <v:shape id="_x0000_s2059" type="#_x0000_t202" style="position:absolute;left:13500;top:4684;width:900;height:293">
                <v:textbox style="mso-next-textbox:#_x0000_s2059" inset="5.85pt,.7pt,5.85pt,.7pt">
                  <w:txbxContent>
                    <w:p w:rsidR="00273989" w:rsidRDefault="00273989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2060" style="position:absolute;left:14220;top:1168;width:900;height:879" coordorigin="13500,4684" coordsize="900,879">
              <v:rect id="_x0000_s2061" style="position:absolute;left:13500;top:4684;width:900;height:879">
                <v:textbox inset="5.85pt,.7pt,5.85pt,.7pt"/>
              </v:rect>
              <v:shape id="_x0000_s2062" type="#_x0000_t202" style="position:absolute;left:13500;top:4684;width:900;height:293">
                <v:textbox style="mso-next-textbox:#_x0000_s2062" inset="5.85pt,.7pt,5.85pt,.7pt">
                  <w:txbxContent>
                    <w:p w:rsidR="00273989" w:rsidRDefault="00273989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2069" type="#_x0000_t202" style="position:absolute;left:749;top:942;width:7118;height:468" filled="f" stroked="f">
            <v:textbox style="mso-next-textbox:#_x0000_s2069" inset="5.85pt,.7pt,5.85pt,.7pt">
              <w:txbxContent>
                <w:p w:rsidR="00273989" w:rsidRPr="00732F70" w:rsidRDefault="009D137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入力情報一覧表</w:t>
                  </w:r>
                </w:p>
              </w:txbxContent>
            </v:textbox>
          </v:shape>
          <v:shape id="_x0000_s2075" type="#_x0000_t202" style="position:absolute;left:736;top:1608;width:1649;height:586" fillcolor="#c9f">
            <v:textbox style="mso-next-textbox:#_x0000_s2075" inset="0,2.25mm,0,.7pt">
              <w:txbxContent>
                <w:p w:rsidR="00273989" w:rsidRPr="00730FB8" w:rsidRDefault="00273989" w:rsidP="00AD7689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システム名</w:t>
                  </w:r>
                </w:p>
              </w:txbxContent>
            </v:textbox>
          </v:shape>
          <v:shape id="_x0000_s2076" type="#_x0000_t202" style="position:absolute;left:2386;top:1608;width:3833;height:586">
            <v:textbox style="mso-next-textbox:#_x0000_s2076" inset="2mm,2.25mm,0,.7pt">
              <w:txbxContent>
                <w:p w:rsidR="00273989" w:rsidRPr="00AD7689" w:rsidRDefault="00C34E53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まさる堂　ＥＣサイト</w:t>
                  </w:r>
                </w:p>
              </w:txbxContent>
            </v:textbox>
          </v:shape>
          <v:shape id="_x0000_s2077" type="#_x0000_t202" style="position:absolute;left:6218;top:1608;width:1648;height:586" fillcolor="#c9f">
            <v:textbox style="mso-next-textbox:#_x0000_s2077" inset="0,2.25mm,0,.7pt">
              <w:txbxContent>
                <w:p w:rsidR="00273989" w:rsidRPr="00730FB8" w:rsidRDefault="00273989" w:rsidP="00730FB8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業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務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名</w:t>
                  </w:r>
                </w:p>
              </w:txbxContent>
            </v:textbox>
          </v:shape>
          <v:shape id="_x0000_s2078" type="#_x0000_t202" style="position:absolute;left:7867;top:1608;width:2564;height:586">
            <v:textbox style="mso-next-textbox:#_x0000_s2078" inset="2mm,2.25mm,0,.7pt">
              <w:txbxContent>
                <w:p w:rsidR="00273989" w:rsidRPr="00AD7689" w:rsidRDefault="002201AD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入力情報一覧</w:t>
                  </w:r>
                </w:p>
              </w:txbxContent>
            </v:textbox>
          </v:shape>
          <v:group id="_x0000_s2084" style="position:absolute;left:10431;top:1608;width:3297;height:586" coordorigin="7958,2897" coordsize="3258,586">
            <v:group id="_x0000_s2080" style="position:absolute;left:7958;top:2897;width:3258;height:293" coordorigin="7958,2897" coordsize="3258,293">
              <v:shape id="_x0000_s2066" type="#_x0000_t202" style="position:absolute;left:9225;top:2897;width:1991;height:293">
                <v:textbox style="mso-next-textbox:#_x0000_s2066" inset="5.85pt,.7pt,5.85pt,.7pt">
                  <w:txbxContent>
                    <w:p w:rsidR="00273989" w:rsidRDefault="00C34E53" w:rsidP="007F0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西田　洋平</w:t>
                      </w:r>
                      <w:r w:rsidR="00273989">
                        <w:br/>
                      </w:r>
                    </w:p>
                  </w:txbxContent>
                </v:textbox>
              </v:shape>
              <v:shape id="_x0000_s2079" type="#_x0000_t202" style="position:absolute;left:7958;top:2897;width:1267;height:293" fillcolor="#c9f">
                <v:textbox style="mso-next-textbox:#_x0000_s2079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作成者名</w:t>
                      </w:r>
                    </w:p>
                  </w:txbxContent>
                </v:textbox>
              </v:shape>
            </v:group>
            <v:group id="_x0000_s2081" style="position:absolute;left:7958;top:3190;width:3258;height:293" coordorigin="7958,2897" coordsize="3258,293">
              <v:shape id="_x0000_s2082" type="#_x0000_t202" style="position:absolute;left:9225;top:2897;width:1991;height:293">
                <v:textbox style="mso-next-textbox:#_x0000_s2082" inset="5.85pt,.7pt,5.85pt,.7pt">
                  <w:txbxContent>
                    <w:p w:rsidR="00273989" w:rsidRDefault="00273989" w:rsidP="000B5B01"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PRINTDATE  \@ "yyyy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年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MM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月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dd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日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"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1D26B2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2006</w:t>
                      </w:r>
                      <w:r w:rsidR="001D26B2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年</w:t>
                      </w:r>
                      <w:r w:rsidR="001D26B2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06</w:t>
                      </w:r>
                      <w:r w:rsidR="001D26B2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月</w:t>
                      </w:r>
                      <w:r w:rsidR="001D26B2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26</w:t>
                      </w:r>
                      <w:r w:rsidR="001D26B2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日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3" type="#_x0000_t202" style="position:absolute;left:7958;top:2897;width:1267;height:293" fillcolor="#c9f">
                <v:textbox style="mso-next-textbox:#_x0000_s2083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最終印刷</w:t>
                      </w:r>
                    </w:p>
                  </w:txbxContent>
                </v:textbox>
              </v:shape>
            </v:group>
          </v:group>
          <v:group id="_x0000_s2085" style="position:absolute;left:13728;top:1609;width:2381;height:586" coordorigin="7958,2897" coordsize="3258,586">
            <v:group id="_x0000_s2086" style="position:absolute;left:7958;top:2897;width:3258;height:293" coordorigin="7958,2897" coordsize="3258,293">
              <v:shape id="_x0000_s2087" type="#_x0000_t202" style="position:absolute;left:9225;top:2897;width:1991;height:293">
                <v:textbox style="mso-next-textbox:#_x0000_s2087" inset="5.85pt,.7pt,5.85pt,.7pt">
                  <w:txbxContent>
                    <w:p w:rsidR="00273989" w:rsidRPr="000B5B01" w:rsidRDefault="00273989" w:rsidP="000B5B0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INFO  RevNum  \* MERGEFORMAT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1D26B2">
                        <w:rPr>
                          <w:rFonts w:ascii="Times New Roman" w:hAnsi="Times New Roman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8" type="#_x0000_t202" style="position:absolute;left:7958;top:2897;width:1267;height:293" fillcolor="#c9f">
                <v:textbox style="mso-next-textbox:#_x0000_s2088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Rev</w:t>
                      </w:r>
                    </w:p>
                  </w:txbxContent>
                </v:textbox>
              </v:shape>
            </v:group>
            <v:group id="_x0000_s2089" style="position:absolute;left:7958;top:3190;width:3258;height:293" coordorigin="7958,2897" coordsize="3258,293">
              <v:shape id="_x0000_s2090" type="#_x0000_t202" style="position:absolute;left:9225;top:2897;width:1991;height:293">
                <v:textbox style="mso-next-textbox:#_x0000_s2090" inset="5.85pt,.7pt,5.85pt,.7pt">
                  <w:txbxContent>
                    <w:p w:rsidR="00273989" w:rsidRPr="000B5B01" w:rsidRDefault="00273989" w:rsidP="007F0A1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2201AD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NUMPAGES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2201AD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91" type="#_x0000_t202" style="position:absolute;left:7958;top:2897;width:1267;height:293" fillcolor="#c9f">
                <v:textbox style="mso-next-textbox:#_x0000_s2091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Page</w:t>
                      </w:r>
                    </w:p>
                  </w:txbxContent>
                </v:textbox>
              </v:shape>
            </v:group>
          </v:group>
          <v:line id="_x0000_s2098" style="position:absolute" from="724,1439" to="16109,1439" strokecolor="#333" strokeweight="1.5pt"/>
          <v:line id="_x0000_s2099" style="position:absolute" from="712,1511" to="16109,1511" strokeweight="1.5pt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03" fillcolor="white">
      <v:fill color="white"/>
      <v:textbox inset="0,.7pt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26B2"/>
    <w:rsid w:val="000B5B01"/>
    <w:rsid w:val="000D2FB4"/>
    <w:rsid w:val="000E03F1"/>
    <w:rsid w:val="001529A6"/>
    <w:rsid w:val="001C379B"/>
    <w:rsid w:val="001D26B2"/>
    <w:rsid w:val="002201AD"/>
    <w:rsid w:val="002336AA"/>
    <w:rsid w:val="0025351B"/>
    <w:rsid w:val="00273989"/>
    <w:rsid w:val="002B499E"/>
    <w:rsid w:val="002B64FF"/>
    <w:rsid w:val="002D4A47"/>
    <w:rsid w:val="003112FE"/>
    <w:rsid w:val="00360FA8"/>
    <w:rsid w:val="004B4693"/>
    <w:rsid w:val="0056717A"/>
    <w:rsid w:val="005F57D2"/>
    <w:rsid w:val="006536E8"/>
    <w:rsid w:val="00707E6A"/>
    <w:rsid w:val="00730FB8"/>
    <w:rsid w:val="00732F70"/>
    <w:rsid w:val="00744655"/>
    <w:rsid w:val="007B68A8"/>
    <w:rsid w:val="007E2707"/>
    <w:rsid w:val="007E4DCF"/>
    <w:rsid w:val="007F0A12"/>
    <w:rsid w:val="00833821"/>
    <w:rsid w:val="008374BA"/>
    <w:rsid w:val="0098594D"/>
    <w:rsid w:val="009D1378"/>
    <w:rsid w:val="00AD7689"/>
    <w:rsid w:val="00AF4CC2"/>
    <w:rsid w:val="00B50AD2"/>
    <w:rsid w:val="00BD41FD"/>
    <w:rsid w:val="00BD4F39"/>
    <w:rsid w:val="00C34E53"/>
    <w:rsid w:val="00CB438A"/>
    <w:rsid w:val="00DE0E4A"/>
    <w:rsid w:val="00E95EA2"/>
    <w:rsid w:val="00E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3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D1D9950"/>
  <w15:chartTrackingRefBased/>
  <w15:docId w15:val="{C01712A6-C1A2-47F8-AF35-2DFEE322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34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ohs85001</dc:creator>
  <cp:keywords/>
  <dc:description/>
  <cp:lastModifiedBy>yuhnsa@outlook.jp</cp:lastModifiedBy>
  <cp:revision>8</cp:revision>
  <cp:lastPrinted>2006-06-26T03:49:00Z</cp:lastPrinted>
  <dcterms:created xsi:type="dcterms:W3CDTF">2019-10-09T15:27:00Z</dcterms:created>
  <dcterms:modified xsi:type="dcterms:W3CDTF">2019-10-11T03:36:00Z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