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5329B6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5329B6">
        <w:trPr>
          <w:trHeight w:hRule="exact" w:val="618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交渉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329B6" w:rsidRDefault="005329B6" w:rsidP="00DF21D1">
            <w:r>
              <w:rPr>
                <w:rFonts w:hint="eastAsia"/>
              </w:rPr>
              <w:t>購入者が、商品ページに用意された「値下げ交渉」のテキストボックスと「コメント」エリアで、出品者と交渉できる。</w:t>
            </w:r>
          </w:p>
          <w:p w:rsidR="005329B6" w:rsidRDefault="005329B6" w:rsidP="00DF21D1"/>
        </w:tc>
      </w:tr>
      <w:tr w:rsidR="0021744C" w:rsidTr="005329B6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42097" w:rsidP="00DF21D1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951DD2" w:rsidP="00DF21D1">
            <w:pPr>
              <w:jc w:val="center"/>
            </w:pPr>
            <w:r>
              <w:rPr>
                <w:rFonts w:hint="eastAsia"/>
              </w:rPr>
              <w:t>取引内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951DD2" w:rsidP="00DF21D1">
            <w:r>
              <w:rPr>
                <w:rFonts w:hint="eastAsia"/>
              </w:rPr>
              <w:t>購入者が購入した後の全般な流れを表示する。</w:t>
            </w:r>
          </w:p>
        </w:tc>
      </w:tr>
      <w:tr w:rsidR="005329B6" w:rsidTr="005329B6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329B6" w:rsidRDefault="005329B6" w:rsidP="00DF21D1"/>
        </w:tc>
      </w:tr>
      <w:tr w:rsidR="005329B6" w:rsidTr="005329B6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329B6" w:rsidRDefault="005329B6" w:rsidP="00DF21D1"/>
        </w:tc>
      </w:tr>
      <w:tr w:rsidR="005329B6" w:rsidTr="005329B6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329B6" w:rsidRDefault="005329B6" w:rsidP="00DF21D1"/>
        </w:tc>
      </w:tr>
      <w:tr w:rsidR="005329B6" w:rsidTr="005329B6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329B6" w:rsidRDefault="005329B6" w:rsidP="00DF21D1"/>
        </w:tc>
      </w:tr>
      <w:tr w:rsidR="005329B6" w:rsidTr="005329B6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329B6" w:rsidRDefault="005329B6" w:rsidP="00DF21D1"/>
        </w:tc>
      </w:tr>
      <w:tr w:rsidR="005329B6" w:rsidTr="005329B6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329B6" w:rsidRDefault="005329B6" w:rsidP="00DF21D1"/>
        </w:tc>
      </w:tr>
      <w:tr w:rsidR="005329B6" w:rsidTr="005329B6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329B6" w:rsidRDefault="005329B6" w:rsidP="00DF21D1"/>
        </w:tc>
      </w:tr>
      <w:tr w:rsidR="005329B6" w:rsidTr="005329B6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329B6" w:rsidRDefault="005329B6" w:rsidP="00DF21D1"/>
        </w:tc>
      </w:tr>
      <w:tr w:rsidR="005329B6" w:rsidTr="005329B6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329B6" w:rsidRDefault="005329B6" w:rsidP="00DF21D1"/>
        </w:tc>
      </w:tr>
      <w:tr w:rsidR="005329B6" w:rsidTr="005329B6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5329B6" w:rsidRDefault="005329B6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5329B6" w:rsidRDefault="005329B6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４．１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４．２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交渉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51DD2" w:rsidP="00DF21D1">
            <w:pPr>
              <w:jc w:val="center"/>
            </w:pPr>
            <w:r>
              <w:rPr>
                <w:rFonts w:hint="eastAsia"/>
              </w:rPr>
              <w:t>取引内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４．０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42097" w:rsidP="00DF21D1">
            <w:pPr>
              <w:jc w:val="center"/>
            </w:pPr>
            <w:r>
              <w:rPr>
                <w:rFonts w:hint="eastAsia"/>
              </w:rPr>
              <w:t>取引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402" w:rsidRDefault="00167402" w:rsidP="00273989">
      <w:pPr>
        <w:pStyle w:val="a3"/>
      </w:pPr>
      <w:r>
        <w:separator/>
      </w:r>
    </w:p>
  </w:endnote>
  <w:endnote w:type="continuationSeparator" w:id="0">
    <w:p w:rsidR="00167402" w:rsidRDefault="0016740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5FB" w:rsidRDefault="00F145F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167402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2.1pt;margin-top:-.25pt;width:287.2pt;height:15.8pt;z-index:2;mso-wrap-style:square;mso-wrap-edited:f;mso-width-percent:0;mso-height-percent:0;mso-width-percent:0;mso-height-percent:0;v-text-anchor:top" filled="f" fillcolor="#c9f" stroked="f">
          <v:textbox style="mso-next-textbox:#_x0000_s2049" inset="0,0,0,0">
            <w:txbxContent>
              <w:p w:rsidR="00713B78" w:rsidRDefault="008F5879">
                <w:fldSimple w:instr=" FILENAME  ">
                  <w:r w:rsidR="00DD23A6">
                    <w:rPr>
                      <w:rFonts w:hint="eastAsia"/>
                      <w:noProof/>
                    </w:rPr>
                    <w:t>文書</w:t>
                  </w:r>
                  <w:r w:rsidR="00DD23A6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5FB" w:rsidRDefault="00F145F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402" w:rsidRDefault="00167402" w:rsidP="00273989">
      <w:pPr>
        <w:pStyle w:val="a3"/>
      </w:pPr>
      <w:r>
        <w:separator/>
      </w:r>
    </w:p>
  </w:footnote>
  <w:footnote w:type="continuationSeparator" w:id="0">
    <w:p w:rsidR="00167402" w:rsidRDefault="0016740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5FB" w:rsidRDefault="00F145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167402">
    <w:pPr>
      <w:pStyle w:val="a3"/>
    </w:pPr>
    <w:r>
      <w:rPr>
        <w:noProof/>
      </w:rPr>
      <w:pict>
        <v:group id="_x0000_s2050" alt="" style="position:absolute;left:0;text-align:left;margin-left:-5.4pt;margin-top:-7.6pt;width:540.25pt;height:381.45pt;z-index:1" coordorigin="743,421" coordsize="10805,7629">
          <v:group id="_x0000_s2051" alt="" style="position:absolute;left:810;top:421;width:10738;height:1478" coordorigin="792,421" coordsize="10738,1478">
            <v:group id="_x0000_s2052" alt="" style="position:absolute;left:812;top:1606;width:10718;height:293" coordorigin="687,1750" coordsize="10718,293">
              <v:group id="_x0000_s2053" alt="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4" type="#_x0000_t202" alt="" style="position:absolute;left:3999;top:2629;width:2015;height:293;mso-wrap-style:square;v-text-anchor:top">
                  <v:textbox style="mso-next-textbox:#_x0000_s2054" inset="5.85pt,.7pt,5.85pt,.7pt">
                    <w:txbxContent>
                      <w:p w:rsidR="00273989" w:rsidRDefault="00DD23A6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</w:p>
                    </w:txbxContent>
                  </v:textbox>
                </v:shape>
                <v:shape id="_x0000_s2055" type="#_x0000_t202" alt="" style="position:absolute;left:2717;top:2629;width:1282;height:293;mso-wrap-style:square;v-text-anchor:top" fillcolor="#c9f">
                  <v:textbox style="mso-next-textbox:#_x0000_s2055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056" alt="" style="position:absolute;left:3945;top:1750;width:3297;height:293" coordorigin="2717,2922" coordsize="3297,293">
                <v:shape id="_x0000_s2057" type="#_x0000_t202" alt="" style="position:absolute;left:3999;top:2922;width:2015;height:293;mso-wrap-style:square;v-text-anchor:top">
                  <v:textbox style="mso-next-textbox:#_x0000_s2057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58" type="#_x0000_t202" alt="" style="position:absolute;left:2717;top:2922;width:1282;height:293;mso-wrap-style:square;v-text-anchor:top" fillcolor="#c9f">
                  <v:textbox style="mso-next-textbox:#_x0000_s2058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059" alt="" style="position:absolute;left:7242;top:1750;width:4163;height:293" coordorigin="7242,1750" coordsize="3982,293">
                <v:group id="_x0000_s2060" alt="" style="position:absolute;left:7242;top:1750;width:1991;height:292" coordorigin="7958,2897" coordsize="3258,293">
                  <v:shape id="_x0000_s2061" type="#_x0000_t202" alt="" style="position:absolute;left:9225;top:2897;width:1991;height:293;mso-wrap-style:square;v-text-anchor:top">
                    <v:textbox style="mso-next-textbox:#_x0000_s2061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2" type="#_x0000_t202" alt="" style="position:absolute;left:7958;top:2897;width:1267;height:293;mso-wrap-style:square;v-text-anchor:top" fillcolor="#c9f">
                    <v:textbox style="mso-next-textbox:#_x0000_s2062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63" alt="" style="position:absolute;left:9233;top:1750;width:1991;height:293" coordorigin="7958,2897" coordsize="3258,293">
                  <v:shape id="_x0000_s2064" type="#_x0000_t202" alt="" style="position:absolute;left:9225;top:2897;width:1991;height:293;mso-wrap-style:square;v-text-anchor:top">
                    <v:textbox style="mso-next-textbox:#_x0000_s2064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145F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145F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5" type="#_x0000_t202" alt="" style="position:absolute;left:7958;top:2897;width:1267;height:293;mso-wrap-style:square;v-text-anchor:top" fillcolor="#c9f">
                    <v:textbox style="mso-next-textbox:#_x0000_s2065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6" alt="" style="position:absolute;left:8798;top:668;width:2732;height:879" coordorigin="13320,1168" coordsize="2700,879">
              <v:group id="_x0000_s2067" alt="" style="position:absolute;left:15120;top:1168;width:900;height:879" coordorigin="13500,4684" coordsize="900,879">
                <v:rect id="_x0000_s2068" alt="" style="position:absolute;left:13500;top:4684;width:900;height:879" strokeweight="1pt">
                  <v:textbox inset="5.85pt,.7pt,5.85pt,.7pt"/>
                </v:rect>
                <v:shape id="_x0000_s2069" type="#_x0000_t202" alt="" style="position:absolute;left:13500;top:4684;width:900;height:293;mso-wrap-style:square;v-text-anchor:top" strokeweight="1pt">
                  <v:textbox style="mso-next-textbox:#_x0000_s2069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70" alt="" style="position:absolute;left:13320;top:1168;width:900;height:879" coordorigin="13500,4684" coordsize="900,879">
                <v:rect id="_x0000_s2071" alt="" style="position:absolute;left:13500;top:4684;width:900;height:879" strokeweight="1pt">
                  <v:textbox inset="5.85pt,.7pt,5.85pt,.7pt"/>
                </v:rect>
                <v:shape id="_x0000_s2072" type="#_x0000_t202" alt="" style="position:absolute;left:13500;top:4684;width:900;height:293;mso-wrap-style:square;v-text-anchor:top" strokeweight="1pt">
                  <v:textbox style="mso-next-textbox:#_x0000_s2072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73" alt="" style="position:absolute;left:14220;top:1168;width:900;height:879" coordorigin="13500,4684" coordsize="900,879">
                <v:rect id="_x0000_s2074" alt="" style="position:absolute;left:13500;top:4684;width:900;height:879" strokeweight="1pt">
                  <v:textbox inset="5.85pt,.7pt,5.85pt,.7pt"/>
                </v:rect>
                <v:shape id="_x0000_s2075" type="#_x0000_t202" alt="" style="position:absolute;left:13500;top:4684;width:900;height:293;mso-wrap-style:square;v-text-anchor:top" strokeweight="1pt">
                  <v:textbox style="mso-next-textbox:#_x0000_s207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76" type="#_x0000_t202" alt="" style="position:absolute;left:792;top:421;width:7661;height:468;mso-wrap-style:square;v-text-anchor:top" filled="f" stroked="f">
              <v:textbox style="mso-next-textbox:#_x0000_s2076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077" alt="" style="position:absolute;left:815;top:1112;width:7819;height:438" coordorigin="690,1109" coordsize="7783,438">
              <v:group id="_x0000_s2078" alt="" style="position:absolute;left:690;top:1109;width:4344;height:438" coordorigin="907,1312" coordsize="4344,438">
                <v:shape id="_x0000_s2079" type="#_x0000_t202" alt="" style="position:absolute;left:907;top:1312;width:1447;height:438;mso-wrap-style:square;v-text-anchor:top" fillcolor="#c9f">
                  <v:textbox style="mso-next-textbox:#_x0000_s2079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80" type="#_x0000_t202" alt="" style="position:absolute;left:2355;top:1312;width:2896;height:438;mso-wrap-style:square;v-text-anchor:top">
                  <v:textbox style="mso-next-textbox:#_x0000_s2080" inset="2mm,2.05mm,0,.7pt">
                    <w:txbxContent>
                      <w:p w:rsidR="00273989" w:rsidRPr="007E30D0" w:rsidRDefault="00F145FB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サイト</w:t>
                        </w:r>
                      </w:p>
                    </w:txbxContent>
                  </v:textbox>
                </v:shape>
              </v:group>
              <v:group id="_x0000_s2081" alt="" style="position:absolute;left:5034;top:1109;width:3439;height:438" coordorigin="6699,1312" coordsize="3439,438">
                <v:shape id="_x0000_s2082" type="#_x0000_t202" alt="" style="position:absolute;left:6699;top:1312;width:1136;height:438;mso-wrap-style:square;v-text-anchor:top" fillcolor="#c9f">
                  <v:textbox style="mso-next-textbox:#_x0000_s2082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83" type="#_x0000_t202" alt="" style="position:absolute;left:7836;top:1312;width:2302;height:438;mso-wrap-style:square;v-text-anchor:top">
                  <v:textbox style="mso-next-textbox:#_x0000_s2083" inset="2mm,2.05mm,0,.7pt">
                    <w:txbxContent>
                      <w:p w:rsidR="00273989" w:rsidRPr="007E30D0" w:rsidRDefault="00F145FB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新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DMM</w:t>
                        </w:r>
                        <w:bookmarkStart w:id="0" w:name="_GoBack"/>
                        <w:bookmarkEnd w:id="0"/>
                      </w:p>
                    </w:txbxContent>
                  </v:textbox>
                </v:shape>
              </v:group>
            </v:group>
            <v:line id="_x0000_s2084" alt="" style="position:absolute" from="827,966" to="8050,966" strokecolor="#333" strokeweight="1.5pt"/>
            <v:line id="_x0000_s2085" alt="" style="position:absolute" from="815,1038" to="8453,1038" strokeweight="1.5pt"/>
          </v:group>
          <v:rect id="_x0000_s2086" alt="" style="position:absolute;left:743;top:2190;width:10711;height:5860" filled="f" fillcolor="#c9f" strokeweight="1.5pt">
            <v:textbox inset="0,2.25mm,0,.7pt"/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5FB" w:rsidRDefault="00F145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87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67402"/>
    <w:rsid w:val="001C379B"/>
    <w:rsid w:val="001C5ADA"/>
    <w:rsid w:val="001E5F9C"/>
    <w:rsid w:val="001F5C35"/>
    <w:rsid w:val="0021744C"/>
    <w:rsid w:val="00273989"/>
    <w:rsid w:val="002D4A47"/>
    <w:rsid w:val="00360FA8"/>
    <w:rsid w:val="00382F5A"/>
    <w:rsid w:val="003E0AAE"/>
    <w:rsid w:val="00460D7E"/>
    <w:rsid w:val="005329B6"/>
    <w:rsid w:val="005553E4"/>
    <w:rsid w:val="0056717A"/>
    <w:rsid w:val="00583C4A"/>
    <w:rsid w:val="00590959"/>
    <w:rsid w:val="00601E34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8F5879"/>
    <w:rsid w:val="00936761"/>
    <w:rsid w:val="00951DD2"/>
    <w:rsid w:val="00AD7689"/>
    <w:rsid w:val="00AF0D01"/>
    <w:rsid w:val="00B62B76"/>
    <w:rsid w:val="00C413F6"/>
    <w:rsid w:val="00C42097"/>
    <w:rsid w:val="00D14D79"/>
    <w:rsid w:val="00DD23A6"/>
    <w:rsid w:val="00DF21D1"/>
    <w:rsid w:val="00DF471D"/>
    <w:rsid w:val="00E20A54"/>
    <w:rsid w:val="00E24E7F"/>
    <w:rsid w:val="00F145FB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B94E4B7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yuhnsa@outlook.jp</cp:lastModifiedBy>
  <cp:revision>5</cp:revision>
  <cp:lastPrinted>2006-06-21T10:05:00Z</cp:lastPrinted>
  <dcterms:created xsi:type="dcterms:W3CDTF">2019-06-10T06:52:00Z</dcterms:created>
  <dcterms:modified xsi:type="dcterms:W3CDTF">2019-09-11T08:21:00Z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