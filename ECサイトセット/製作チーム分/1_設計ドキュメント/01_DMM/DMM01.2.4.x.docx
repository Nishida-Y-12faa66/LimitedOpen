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6663"/>
      </w:tblGrid>
      <w:tr w:rsidR="0021744C" w:rsidRPr="00DF21D1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項番</w:t>
            </w:r>
          </w:p>
        </w:tc>
        <w:tc>
          <w:tcPr>
            <w:tcW w:w="31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機　能　名</w:t>
            </w:r>
          </w:p>
        </w:tc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744C" w:rsidRPr="00DF21D1" w:rsidRDefault="0021744C" w:rsidP="00DF21D1">
            <w:pPr>
              <w:jc w:val="center"/>
              <w:rPr>
                <w:b/>
              </w:rPr>
            </w:pPr>
            <w:r w:rsidRPr="00DF21D1">
              <w:rPr>
                <w:rFonts w:hint="eastAsia"/>
                <w:b/>
              </w:rPr>
              <w:t>説　明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1C5ADA" w:rsidP="00DF21D1">
            <w:pPr>
              <w:jc w:val="center"/>
            </w:pPr>
            <w:r>
              <w:rPr>
                <w:rFonts w:hint="eastAsia"/>
              </w:rPr>
              <w:t>1.</w:t>
            </w:r>
            <w:r w:rsidR="00D9143C">
              <w:t>2.4.1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A52560" w:rsidP="00DF21D1">
            <w:pPr>
              <w:jc w:val="center"/>
            </w:pPr>
            <w:r>
              <w:rPr>
                <w:rFonts w:hint="eastAsia"/>
              </w:rPr>
              <w:t>取引中</w:t>
            </w:r>
          </w:p>
        </w:tc>
        <w:tc>
          <w:tcPr>
            <w:tcW w:w="666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1744C" w:rsidRDefault="00A52560" w:rsidP="00DF21D1">
            <w:r>
              <w:rPr>
                <w:rFonts w:hint="eastAsia"/>
              </w:rPr>
              <w:t>取引中の出品した商品を表示する。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F253A4" w:rsidP="00DF21D1">
            <w:pPr>
              <w:jc w:val="center"/>
            </w:pPr>
            <w:r>
              <w:t>1.2</w:t>
            </w:r>
            <w:r w:rsidR="00D9143C">
              <w:t>.4.2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A52560" w:rsidP="00DF21D1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売却済</w:t>
            </w: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A52560" w:rsidP="00DF21D1">
            <w:r>
              <w:rPr>
                <w:rFonts w:hint="eastAsia"/>
              </w:rPr>
              <w:t>売却済みの出品した商品を</w:t>
            </w:r>
            <w:r w:rsidR="00F253A4">
              <w:rPr>
                <w:rFonts w:hint="eastAsia"/>
              </w:rPr>
              <w:t>表示する。</w:t>
            </w:r>
          </w:p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397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  <w:tr w:rsidR="0021744C" w:rsidTr="00DF21D1">
        <w:trPr>
          <w:trHeight w:hRule="exact" w:val="519"/>
        </w:trPr>
        <w:tc>
          <w:tcPr>
            <w:tcW w:w="959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3118" w:type="dxa"/>
            <w:shd w:val="clear" w:color="auto" w:fill="auto"/>
            <w:vAlign w:val="center"/>
          </w:tcPr>
          <w:p w:rsidR="0021744C" w:rsidRDefault="0021744C" w:rsidP="00DF21D1">
            <w:pPr>
              <w:jc w:val="center"/>
            </w:pPr>
          </w:p>
        </w:tc>
        <w:tc>
          <w:tcPr>
            <w:tcW w:w="6663" w:type="dxa"/>
            <w:shd w:val="clear" w:color="auto" w:fill="auto"/>
            <w:vAlign w:val="center"/>
          </w:tcPr>
          <w:p w:rsidR="0021744C" w:rsidRDefault="0021744C" w:rsidP="00DF21D1"/>
        </w:tc>
      </w:tr>
    </w:tbl>
    <w:p w:rsidR="00DF21D1" w:rsidRPr="00DF21D1" w:rsidRDefault="00DF21D1" w:rsidP="00DF21D1">
      <w:pPr>
        <w:rPr>
          <w:vanish/>
        </w:rPr>
      </w:pPr>
    </w:p>
    <w:tbl>
      <w:tblPr>
        <w:tblpPr w:leftFromText="142" w:rightFromText="142" w:vertAnchor="page" w:horzAnchor="margin" w:tblpXSpec="center" w:tblpY="26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 w:rsidTr="00DF21D1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1C5ADA" w:rsidP="00DF21D1">
            <w:pPr>
              <w:jc w:val="center"/>
            </w:pPr>
            <w:r>
              <w:rPr>
                <w:rFonts w:hint="eastAsia"/>
              </w:rPr>
              <w:t>１．</w:t>
            </w:r>
            <w:r w:rsidR="00D9143C">
              <w:rPr>
                <w:rFonts w:hint="eastAsia"/>
              </w:rPr>
              <w:t>２．４．１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53A4" w:rsidP="00DF21D1">
            <w:pPr>
              <w:jc w:val="center"/>
            </w:pPr>
            <w:r>
              <w:rPr>
                <w:rFonts w:hint="eastAsia"/>
              </w:rPr>
              <w:t>１．２</w:t>
            </w:r>
            <w:r w:rsidR="00D9143C">
              <w:rPr>
                <w:rFonts w:hint="eastAsia"/>
              </w:rPr>
              <w:t>．４．２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D9143C" w:rsidP="00DF21D1">
            <w:pPr>
              <w:jc w:val="center"/>
            </w:pPr>
            <w:r>
              <w:rPr>
                <w:rFonts w:hint="eastAsia"/>
              </w:rPr>
              <w:t>取引中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D9143C" w:rsidP="00DF21D1">
            <w:pPr>
              <w:jc w:val="center"/>
            </w:pPr>
            <w:r>
              <w:rPr>
                <w:rFonts w:hint="eastAsia"/>
              </w:rPr>
              <w:t>売却済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F253A4" w:rsidP="00DF21D1">
            <w:pPr>
              <w:jc w:val="center"/>
            </w:pPr>
            <w:r>
              <w:rPr>
                <w:rFonts w:hint="eastAsia"/>
              </w:rPr>
              <w:t>１．</w:t>
            </w:r>
            <w:r w:rsidR="00D9143C">
              <w:rPr>
                <w:rFonts w:hint="eastAsia"/>
              </w:rPr>
              <w:t>２．４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D9143C" w:rsidP="00DF21D1">
            <w:pPr>
              <w:jc w:val="center"/>
            </w:pPr>
            <w:r>
              <w:rPr>
                <w:rFonts w:hint="eastAsia"/>
              </w:rPr>
              <w:t>出品履歴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  <w:tr w:rsidR="00765524" w:rsidTr="00DF21D1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65524" w:rsidRDefault="00765524" w:rsidP="00DF21D1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DEB" w:rsidRDefault="00620DEB" w:rsidP="00273989">
      <w:pPr>
        <w:pStyle w:val="a3"/>
      </w:pPr>
      <w:r>
        <w:separator/>
      </w:r>
    </w:p>
  </w:endnote>
  <w:endnote w:type="continuationSeparator" w:id="0">
    <w:p w:rsidR="00620DEB" w:rsidRDefault="00620DEB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620DEB" w:rsidP="00DD23A6">
    <w:pPr>
      <w:pStyle w:val="a4"/>
      <w:wordWrap w:val="0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left:0;text-align:left;margin-left:2.1pt;margin-top:-.25pt;width:287.2pt;height:15.8pt;z-index:2" filled="f" fillcolor="#c9f" stroked="f">
          <v:textbox style="mso-next-textbox:#_x0000_s2112" inset="0,0,0,0">
            <w:txbxContent>
              <w:p w:rsidR="00713B78" w:rsidRDefault="00620DEB">
                <w:r>
                  <w:fldChar w:fldCharType="begin"/>
                </w:r>
                <w:r>
                  <w:instrText xml:space="preserve"> FILENAME  </w:instrText>
                </w:r>
                <w:r>
                  <w:fldChar w:fldCharType="separate"/>
                </w:r>
                <w:r w:rsidR="00DD23A6">
                  <w:rPr>
                    <w:rFonts w:hint="eastAsia"/>
                    <w:noProof/>
                  </w:rPr>
                  <w:t>文書</w:t>
                </w:r>
                <w:r w:rsidR="00DD23A6">
                  <w:rPr>
                    <w:rFonts w:hint="eastAsia"/>
                    <w:noProof/>
                  </w:rPr>
                  <w:t xml:space="preserve"> 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 w:rsidR="00DD23A6">
      <w:t>R01</w:t>
    </w:r>
    <w:r w:rsidR="00DD23A6">
      <w:rPr>
        <w:rFonts w:hint="eastAsia"/>
      </w:rPr>
      <w:t xml:space="preserve">年　</w:t>
    </w:r>
    <w:r w:rsidR="00DD23A6">
      <w:rPr>
        <w:rFonts w:hint="eastAsia"/>
      </w:rPr>
      <w:t xml:space="preserve">SD22 </w:t>
    </w:r>
    <w:r w:rsidR="00DD23A6">
      <w:rPr>
        <w:rFonts w:hint="eastAsia"/>
      </w:rPr>
      <w:t>第</w:t>
    </w:r>
    <w:r w:rsidR="00DD23A6">
      <w:rPr>
        <w:rFonts w:hint="eastAsia"/>
      </w:rPr>
      <w:t>9</w:t>
    </w:r>
    <w:r w:rsidR="00DD23A6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DEB" w:rsidRDefault="00620DEB" w:rsidP="00273989">
      <w:pPr>
        <w:pStyle w:val="a3"/>
      </w:pPr>
      <w:r>
        <w:separator/>
      </w:r>
    </w:p>
  </w:footnote>
  <w:footnote w:type="continuationSeparator" w:id="0">
    <w:p w:rsidR="00620DEB" w:rsidRDefault="00620DEB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620DEB">
    <w:pPr>
      <w:pStyle w:val="a3"/>
    </w:pPr>
    <w:r>
      <w:rPr>
        <w:noProof/>
      </w:rPr>
      <w:pict>
        <v:group id="_x0000_s2115" style="position:absolute;left:0;text-align:left;margin-left:-5.4pt;margin-top:-7.6pt;width:540.25pt;height:381.45pt;z-index:1" coordorigin="743,421" coordsize="10805,7629">
          <v:group id="_x0000_s2113" style="position:absolute;left:810;top:421;width:10738;height:1478" coordorigin="792,421" coordsize="10738,1478">
            <v:group id="_x0000_s2107" style="position:absolute;left:812;top:1606;width:10718;height:293" coordorigin="687,1750" coordsize="10718,293">
              <v:group id="_x0000_s2104" style="position:absolute;left:687;top:1750;width:3297;height:293" coordorigin="2717,2629" coordsize="3297,2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66" type="#_x0000_t202" style="position:absolute;left:3999;top:2629;width:2015;height:293">
                  <v:textbox style="mso-next-textbox:#_x0000_s2066" inset="5.85pt,.7pt,5.85pt,.7pt">
                    <w:txbxContent>
                      <w:p w:rsidR="00273989" w:rsidRDefault="00D9143C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平尾　健太</w:t>
                        </w:r>
                      </w:p>
                    </w:txbxContent>
                  </v:textbox>
                </v:shape>
                <v:shape id="_x0000_s2079" type="#_x0000_t202" style="position:absolute;left:2717;top:2629;width:1282;height:293" fillcolor="#c9f">
                  <v:textbox style="mso-next-textbox:#_x0000_s2079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作成者名</w:t>
                        </w:r>
                      </w:p>
                    </w:txbxContent>
                  </v:textbox>
                </v:shape>
              </v:group>
              <v:group id="_x0000_s2105" style="position:absolute;left:3945;top:1750;width:3297;height:293" coordorigin="2717,2922" coordsize="3297,293">
                <v:shape id="_x0000_s2082" type="#_x0000_t202" style="position:absolute;left:3999;top:2922;width:2015;height:293">
                  <v:textbox style="mso-next-textbox:#_x0000_s2082"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DD23A6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_x0000_s2083" type="#_x0000_t202" style="position:absolute;left:2717;top:2922;width:1282;height:293" fillcolor="#c9f">
                  <v:textbox style="mso-next-textbox:#_x0000_s2083"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  <v:group id="_x0000_s2106" style="position:absolute;left:7242;top:1750;width:4163;height:293" coordorigin="7242,1750" coordsize="3982,293">
                <v:group id="_x0000_s2086" style="position:absolute;left:7242;top:1750;width:1991;height:292" coordorigin="7958,2897" coordsize="3258,293">
                  <v:shape id="_x0000_s2087" type="#_x0000_t202" style="position:absolute;left:9225;top:2897;width:1991;height:293">
                    <v:textbox style="mso-next-textbox:#_x0000_s2087"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DD23A6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88" type="#_x0000_t202" style="position:absolute;left:7958;top:2897;width:1267;height:293" fillcolor="#c9f">
                    <v:textbox style="mso-next-textbox:#_x0000_s2088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_x0000_s2089" style="position:absolute;left:9233;top:1750;width:1991;height:293" coordorigin="7958,2897" coordsize="3258,293">
                  <v:shape id="_x0000_s2090" type="#_x0000_t202" style="position:absolute;left:9225;top:2897;width:1991;height:293">
                    <v:textbox style="mso-next-textbox:#_x0000_s2090"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30C6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30C6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2091" type="#_x0000_t202" style="position:absolute;left:7958;top:2897;width:1267;height:293" fillcolor="#c9f">
                    <v:textbox style="mso-next-textbox:#_x0000_s2091"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2063" style="position:absolute;left:8798;top:668;width:2732;height:879" coordorigin="13320,1168" coordsize="2700,879">
              <v:group id="_x0000_s2056" style="position:absolute;left:15120;top:1168;width:900;height:879" coordorigin="13500,4684" coordsize="900,879">
                <v:rect id="_x0000_s2054" style="position:absolute;left:13500;top:4684;width:900;height:879" strokeweight="1pt">
                  <v:textbox inset="5.85pt,.7pt,5.85pt,.7pt"/>
                </v:rect>
                <v:shape id="_x0000_s2055" type="#_x0000_t202" style="position:absolute;left:13500;top:4684;width:900;height:293" strokeweight="1pt">
                  <v:textbox style="mso-next-textbox:#_x0000_s2055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_x0000_s2057" style="position:absolute;left:13320;top:1168;width:900;height:879" coordorigin="13500,4684" coordsize="900,879">
                <v:rect id="_x0000_s2058" style="position:absolute;left:13500;top:4684;width:900;height:879" strokeweight="1pt">
                  <v:textbox inset="5.85pt,.7pt,5.85pt,.7pt"/>
                </v:rect>
                <v:shape id="_x0000_s2059" type="#_x0000_t202" style="position:absolute;left:13500;top:4684;width:900;height:293" strokeweight="1pt">
                  <v:textbox style="mso-next-textbox:#_x0000_s2059" inset="5.85pt,.7pt,5.85pt,.7pt">
                    <w:txbxContent>
                      <w:p w:rsidR="00273989" w:rsidRDefault="00273989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_x0000_s2060" style="position:absolute;left:14220;top:1168;width:900;height:879" coordorigin="13500,4684" coordsize="900,879">
                <v:rect id="_x0000_s2061" style="position:absolute;left:13500;top:4684;width:900;height:879" strokeweight="1pt">
                  <v:textbox inset="5.85pt,.7pt,5.85pt,.7pt"/>
                </v:rect>
                <v:shape id="_x0000_s2062" type="#_x0000_t202" style="position:absolute;left:13500;top:4684;width:900;height:293" strokeweight="1pt">
                  <v:textbox style="mso-next-textbox:#_x0000_s2062" inset="5.85pt,.7pt,5.85pt,.7pt">
                    <w:txbxContent>
                      <w:p w:rsidR="00273989" w:rsidRDefault="00273989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  <v:shape id="_x0000_s2069" type="#_x0000_t202" style="position:absolute;left:792;top:421;width:7661;height:468" filled="f" stroked="f">
              <v:textbox style="mso-next-textbox:#_x0000_s2069" inset="5.85pt,.7pt,5.85pt,.7pt">
                <w:txbxContent>
                  <w:p w:rsidR="00273989" w:rsidRPr="00732F70" w:rsidRDefault="003E0AAE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ＤＭＭ</w:t>
                    </w:r>
                    <w:r w:rsidRPr="003E0AAE">
                      <w:rPr>
                        <w:rFonts w:ascii="ＭＳ 明朝" w:hAnsi="ＭＳ 明朝" w:hint="eastAsia"/>
                        <w:b/>
                        <w:sz w:val="40"/>
                        <w:szCs w:val="40"/>
                      </w:rPr>
                      <w:t>(Diamond Mandara Matrix)</w:t>
                    </w:r>
                  </w:p>
                </w:txbxContent>
              </v:textbox>
            </v:shape>
            <v:group id="_x0000_s2108" style="position:absolute;left:815;top:1112;width:7819;height:438" coordorigin="690,1109" coordsize="7783,438">
              <v:group id="_x0000_s2101" style="position:absolute;left:690;top:1109;width:4344;height:438" coordorigin="907,1312" coordsize="4344,438">
                <v:shape id="_x0000_s2075" type="#_x0000_t202" style="position:absolute;left:907;top:1312;width:1447;height:438" fillcolor="#c9f">
                  <v:textbox style="mso-next-textbox:#_x0000_s2075" inset="0,2.05mm,0,.7pt">
                    <w:txbxContent>
                      <w:p w:rsidR="00273989" w:rsidRPr="007E30D0" w:rsidRDefault="00273989" w:rsidP="00AD7689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システム名</w:t>
                        </w:r>
                      </w:p>
                    </w:txbxContent>
                  </v:textbox>
                </v:shape>
                <v:shape id="_x0000_s2076" type="#_x0000_t202" style="position:absolute;left:2355;top:1312;width:2896;height:438">
                  <v:textbox style="mso-next-textbox:#_x0000_s2076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既存サービスの機能</w:t>
                        </w:r>
                      </w:p>
                    </w:txbxContent>
                  </v:textbox>
                </v:shape>
              </v:group>
              <v:group id="_x0000_s2102" style="position:absolute;left:5034;top:1109;width:3439;height:438" coordorigin="6699,1312" coordsize="3439,438">
                <v:shape id="_x0000_s2077" type="#_x0000_t202" style="position:absolute;left:6699;top:1312;width:1136;height:438" fillcolor="#c9f">
                  <v:textbox style="mso-next-textbox:#_x0000_s2077" inset="0,2.05mm,0,.7pt">
                    <w:txbxContent>
                      <w:p w:rsidR="00273989" w:rsidRPr="007E30D0" w:rsidRDefault="00273989" w:rsidP="00730FB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 w:rsidRPr="007E30D0">
                          <w:rPr>
                            <w:rFonts w:hint="eastAsia"/>
                            <w:b/>
                            <w:sz w:val="22"/>
                            <w:szCs w:val="22"/>
                          </w:rPr>
                          <w:t>業務名</w:t>
                        </w:r>
                      </w:p>
                    </w:txbxContent>
                  </v:textbox>
                </v:shape>
                <v:shape id="_x0000_s2078" type="#_x0000_t202" style="position:absolute;left:7836;top:1312;width:2302;height:438">
                  <v:textbox style="mso-next-textbox:#_x0000_s2078" inset="2mm,2.05mm,0,.7pt">
                    <w:txbxContent>
                      <w:p w:rsidR="00273989" w:rsidRPr="007E30D0" w:rsidRDefault="00DD23A6" w:rsidP="00730FB8">
                        <w:pPr>
                          <w:jc w:val="lef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フリマの分析</w:t>
                        </w:r>
                      </w:p>
                    </w:txbxContent>
                  </v:textbox>
                </v:shape>
              </v:group>
            </v:group>
            <v:line id="_x0000_s2098" style="position:absolute" from="827,966" to="8050,966" strokecolor="#333" strokeweight="1.5pt"/>
            <v:line id="_x0000_s2099" style="position:absolute" from="815,1038" to="8453,1038" strokeweight="1.5pt"/>
          </v:group>
          <v:rect id="_x0000_s2109" style="position:absolute;left:743;top:2190;width:10711;height:5860" filled="f" fillcolor="#c9f" strokeweight="1.5pt">
            <v:textbox inset="0,2.25mm,0,.7pt"/>
          </v:rect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116" fillcolor="#c9f">
      <v:fill color="#c9f"/>
      <v:textbox inset="0,2.25mm,0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3A6"/>
    <w:rsid w:val="00030C68"/>
    <w:rsid w:val="00045232"/>
    <w:rsid w:val="00077F6C"/>
    <w:rsid w:val="00082FF2"/>
    <w:rsid w:val="000B5B01"/>
    <w:rsid w:val="001529A6"/>
    <w:rsid w:val="00153785"/>
    <w:rsid w:val="001C379B"/>
    <w:rsid w:val="001C5ADA"/>
    <w:rsid w:val="001E5F9C"/>
    <w:rsid w:val="001F5C35"/>
    <w:rsid w:val="0021744C"/>
    <w:rsid w:val="00273989"/>
    <w:rsid w:val="002D4A47"/>
    <w:rsid w:val="00360FA8"/>
    <w:rsid w:val="003E0AAE"/>
    <w:rsid w:val="00460D7E"/>
    <w:rsid w:val="005553E4"/>
    <w:rsid w:val="0056717A"/>
    <w:rsid w:val="00583C4A"/>
    <w:rsid w:val="00590959"/>
    <w:rsid w:val="005F1D12"/>
    <w:rsid w:val="00620DEB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36761"/>
    <w:rsid w:val="00A52560"/>
    <w:rsid w:val="00AD7689"/>
    <w:rsid w:val="00AF0D01"/>
    <w:rsid w:val="00B62B76"/>
    <w:rsid w:val="00C413F6"/>
    <w:rsid w:val="00C77D77"/>
    <w:rsid w:val="00D14D79"/>
    <w:rsid w:val="00D9143C"/>
    <w:rsid w:val="00DD23A6"/>
    <w:rsid w:val="00DF21D1"/>
    <w:rsid w:val="00DF471D"/>
    <w:rsid w:val="00E20A54"/>
    <w:rsid w:val="00E24E7F"/>
    <w:rsid w:val="00F253A4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2231179B"/>
  <w15:chartTrackingRefBased/>
  <w15:docId w15:val="{193FBB13-D339-4CAF-8E67-0E0197BC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85001\Desktop\HAL-2nd-class\SD22\&#24029;&#23798;&#23554;&#29992;&#35373;&#35336;&#12489;&#12461;&#12517;&#12513;&#12531;&#12488;\05_DMM\DMM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DMM.dot</Template>
  <TotalTime>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ohs85001</dc:creator>
  <cp:keywords/>
  <dc:description/>
  <cp:lastModifiedBy>ohs80587</cp:lastModifiedBy>
  <cp:revision>5</cp:revision>
  <cp:lastPrinted>2006-06-21T10:05:00Z</cp:lastPrinted>
  <dcterms:created xsi:type="dcterms:W3CDTF">2019-06-10T06:26:00Z</dcterms:created>
  <dcterms:modified xsi:type="dcterms:W3CDTF">2019-06-11T02:00:00Z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