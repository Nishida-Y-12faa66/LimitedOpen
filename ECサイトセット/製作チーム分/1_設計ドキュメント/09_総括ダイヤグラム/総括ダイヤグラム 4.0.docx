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EF" w:rsidRDefault="00FA36A9" w:rsidP="006051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４．０　取引ページ</w:t>
      </w:r>
    </w:p>
    <w:p w:rsidR="006051EF" w:rsidRPr="006051EF" w:rsidRDefault="006051EF" w:rsidP="006051EF">
      <w:pPr>
        <w:rPr>
          <w:sz w:val="28"/>
          <w:szCs w:val="28"/>
        </w:rPr>
      </w:pPr>
    </w:p>
    <w:p w:rsidR="006051EF" w:rsidRPr="006051EF" w:rsidRDefault="00FA36A9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CE6D97" wp14:editId="5D4F3F14">
                <wp:simplePos x="0" y="0"/>
                <wp:positionH relativeFrom="column">
                  <wp:posOffset>7643495</wp:posOffset>
                </wp:positionH>
                <wp:positionV relativeFrom="paragraph">
                  <wp:posOffset>211138</wp:posOffset>
                </wp:positionV>
                <wp:extent cx="533400" cy="280035"/>
                <wp:effectExtent l="12700" t="5080" r="6350" b="10160"/>
                <wp:wrapNone/>
                <wp:docPr id="4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D7ED68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601.85pt;margin-top:16.65pt;width:42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hB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3BA9B" wp14:editId="0F8AAC12">
                <wp:simplePos x="0" y="0"/>
                <wp:positionH relativeFrom="column">
                  <wp:posOffset>5792470</wp:posOffset>
                </wp:positionH>
                <wp:positionV relativeFrom="paragraph">
                  <wp:posOffset>172402</wp:posOffset>
                </wp:positionV>
                <wp:extent cx="1485900" cy="190500"/>
                <wp:effectExtent l="0" t="0" r="0" b="0"/>
                <wp:wrapNone/>
                <wp:docPr id="5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78EC" w:rsidRPr="006051EF" w:rsidRDefault="00FA36A9" w:rsidP="00FA36A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購入希望者</w:t>
                            </w:r>
                            <w:r>
                              <w:t>一覧</w:t>
                            </w:r>
                            <w:r>
                              <w:rPr>
                                <w:rFonts w:hint="eastAsia"/>
                              </w:rPr>
                              <w:t>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3BA9B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456.1pt;margin-top:13.55pt;width:117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" filled="f" stroked="f">
                <v:textbox inset="1mm,.05mm,0,0">
                  <w:txbxContent>
                    <w:p w:rsidR="00B278EC" w:rsidRPr="006051EF" w:rsidRDefault="00FA36A9" w:rsidP="00FA36A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購入希望者</w:t>
                      </w:r>
                      <w:r>
                        <w:t>一覧</w:t>
                      </w:r>
                      <w:r>
                        <w:rPr>
                          <w:rFonts w:hint="eastAsia"/>
                        </w:rPr>
                        <w:t>データ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F7E742" wp14:editId="226FBC13">
                <wp:simplePos x="0" y="0"/>
                <wp:positionH relativeFrom="column">
                  <wp:posOffset>2120583</wp:posOffset>
                </wp:positionH>
                <wp:positionV relativeFrom="paragraph">
                  <wp:posOffset>173038</wp:posOffset>
                </wp:positionV>
                <wp:extent cx="1533525" cy="204788"/>
                <wp:effectExtent l="0" t="0" r="9525" b="5080"/>
                <wp:wrapNone/>
                <wp:docPr id="5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04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051EF" w:rsidRPr="006051EF" w:rsidRDefault="00FA36A9" w:rsidP="00FA36A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購入希望価格入力データ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7E742" id="Text Box 9" o:spid="_x0000_s1027" type="#_x0000_t202" style="position:absolute;left:0;text-align:left;margin-left:167pt;margin-top:13.65pt;width:120.75pt;height:16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" filled="f" stroked="f">
                <v:textbox inset="1mm,.05mm,0,0">
                  <w:txbxContent>
                    <w:p w:rsidR="006051EF" w:rsidRPr="006051EF" w:rsidRDefault="00FA36A9" w:rsidP="00FA36A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購入希望価格入力データ</w:t>
                      </w:r>
                    </w:p>
                  </w:txbxContent>
                </v:textbox>
              </v:shape>
            </w:pict>
          </mc:Fallback>
        </mc:AlternateContent>
      </w:r>
      <w:r w:rsidR="00D41149">
        <w:rPr>
          <w:noProof/>
        </w:rPr>
        <w:drawing>
          <wp:anchor distT="0" distB="0" distL="114300" distR="114300" simplePos="0" relativeHeight="251655168" behindDoc="0" locked="0" layoutInCell="1" allowOverlap="1" wp14:anchorId="338EEA5D" wp14:editId="0CC1B3E0">
            <wp:simplePos x="0" y="0"/>
            <wp:positionH relativeFrom="column">
              <wp:posOffset>1333500</wp:posOffset>
            </wp:positionH>
            <wp:positionV relativeFrom="paragraph">
              <wp:posOffset>189230</wp:posOffset>
            </wp:positionV>
            <wp:extent cx="466725" cy="373380"/>
            <wp:effectExtent l="0" t="0" r="0" b="0"/>
            <wp:wrapNone/>
            <wp:docPr id="57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14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E1E53CA" wp14:editId="6C816E28">
                <wp:simplePos x="0" y="0"/>
                <wp:positionH relativeFrom="column">
                  <wp:posOffset>3828415</wp:posOffset>
                </wp:positionH>
                <wp:positionV relativeFrom="paragraph">
                  <wp:posOffset>282575</wp:posOffset>
                </wp:positionV>
                <wp:extent cx="1838960" cy="191135"/>
                <wp:effectExtent l="12065" t="5080" r="6350" b="13335"/>
                <wp:wrapNone/>
                <wp:docPr id="5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5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FA36A9" w:rsidP="006051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4.1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5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FA36A9" w:rsidP="00B278E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交渉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1E53CA" id="Group 6" o:spid="_x0000_s1028" style="position:absolute;left:0;text-align:left;margin-left:301.45pt;margin-top:22.25pt;width:144.8pt;height:15.05pt;z-index:25165312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">
                <v:shape id="Text Box 4" o:spid="_x0000_s102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">
                  <v:textbox inset="0,.05mm,0,.7pt">
                    <w:txbxContent>
                      <w:p w:rsidR="006051EF" w:rsidRPr="006051EF" w:rsidRDefault="00FA36A9" w:rsidP="006051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4.1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Text Box 5" o:spid="_x0000_s103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">
                  <v:textbox inset="1mm,.05mm,0,0">
                    <w:txbxContent>
                      <w:p w:rsidR="006051EF" w:rsidRPr="006051EF" w:rsidRDefault="00FA36A9" w:rsidP="00B278E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交渉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51EF" w:rsidRPr="006051EF" w:rsidRDefault="00FA36A9" w:rsidP="006051EF">
      <w:pPr>
        <w:tabs>
          <w:tab w:val="left" w:pos="3635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6BE573" wp14:editId="124E3C6E">
                <wp:simplePos x="0" y="0"/>
                <wp:positionH relativeFrom="column">
                  <wp:posOffset>7358062</wp:posOffset>
                </wp:positionH>
                <wp:positionV relativeFrom="paragraph">
                  <wp:posOffset>190183</wp:posOffset>
                </wp:positionV>
                <wp:extent cx="1066800" cy="182245"/>
                <wp:effectExtent l="3175" t="3810" r="0" b="4445"/>
                <wp:wrapNone/>
                <wp:docPr id="5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78EC" w:rsidRPr="006051EF" w:rsidRDefault="00121008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購入希望</w:t>
                            </w:r>
                            <w:bookmarkStart w:id="0" w:name="_GoBack"/>
                            <w:bookmarkEnd w:id="0"/>
                            <w:r w:rsidR="00FA36A9"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6BE573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1" type="#_x0000_t202" style="position:absolute;left:0;text-align:left;margin-left:579.35pt;margin-top:15pt;width:84pt;height:1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" filled="f" stroked="f">
                <v:textbox inset="1mm,.05mm,0,0">
                  <w:txbxContent>
                    <w:p w:rsidR="00B278EC" w:rsidRPr="006051EF" w:rsidRDefault="00121008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購入希望</w:t>
                      </w:r>
                      <w:bookmarkStart w:id="1" w:name="_GoBack"/>
                      <w:bookmarkEnd w:id="1"/>
                      <w:r w:rsidR="00FA36A9"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70FEA8" wp14:editId="2FE663CD">
                <wp:simplePos x="0" y="0"/>
                <wp:positionH relativeFrom="column">
                  <wp:posOffset>801053</wp:posOffset>
                </wp:positionH>
                <wp:positionV relativeFrom="paragraph">
                  <wp:posOffset>238760</wp:posOffset>
                </wp:positionV>
                <wp:extent cx="1571625" cy="200025"/>
                <wp:effectExtent l="0" t="0" r="9525" b="9525"/>
                <wp:wrapNone/>
                <wp:docPr id="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36A9" w:rsidRPr="006051EF" w:rsidRDefault="00FA36A9" w:rsidP="00FA36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購入希望</w:t>
                            </w:r>
                            <w:r>
                              <w:t>価格入力画面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0FEA8" id="_x0000_s1032" type="#_x0000_t202" style="position:absolute;left:0;text-align:left;margin-left:63.1pt;margin-top:18.8pt;width:123.7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" filled="f" stroked="f">
                <v:textbox inset="1mm,.05mm,0,0">
                  <w:txbxContent>
                    <w:p w:rsidR="00FA36A9" w:rsidRPr="006051EF" w:rsidRDefault="00FA36A9" w:rsidP="00FA36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購入希望</w:t>
                      </w:r>
                      <w:r>
                        <w:t>価格入力画面</w:t>
                      </w:r>
                    </w:p>
                  </w:txbxContent>
                </v:textbox>
              </v:shape>
            </w:pict>
          </mc:Fallback>
        </mc:AlternateContent>
      </w:r>
      <w:r w:rsidR="00D4114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F711C" wp14:editId="7DF31D81">
                <wp:simplePos x="0" y="0"/>
                <wp:positionH relativeFrom="column">
                  <wp:posOffset>5800725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5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28713" id="Line 2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.3pt" to="582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">
                <v:stroke endarrow="block"/>
              </v:line>
            </w:pict>
          </mc:Fallback>
        </mc:AlternateContent>
      </w:r>
      <w:r w:rsidR="00D4114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BFD200" wp14:editId="43E838D2">
                <wp:simplePos x="0" y="0"/>
                <wp:positionH relativeFrom="column">
                  <wp:posOffset>2133600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4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D8A21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pt" to="29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9b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">
                <v:stroke endarrow="block"/>
              </v:line>
            </w:pict>
          </mc:Fallback>
        </mc:AlternateContent>
      </w:r>
    </w:p>
    <w:p w:rsidR="006051EF" w:rsidRPr="006051EF" w:rsidRDefault="00E235A3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D89CA4" wp14:editId="16FE1CF1">
                <wp:simplePos x="0" y="0"/>
                <wp:positionH relativeFrom="column">
                  <wp:posOffset>2099398</wp:posOffset>
                </wp:positionH>
                <wp:positionV relativeFrom="paragraph">
                  <wp:posOffset>296541</wp:posOffset>
                </wp:positionV>
                <wp:extent cx="1533525" cy="204788"/>
                <wp:effectExtent l="0" t="0" r="9525" b="5080"/>
                <wp:wrapNone/>
                <wp:docPr id="7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04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E61B0" w:rsidRPr="006051EF" w:rsidRDefault="00AE61B0" w:rsidP="00AE61B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購入者</w:t>
                            </w:r>
                            <w:r>
                              <w:t>選択情報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89CA4" id="_x0000_s1033" type="#_x0000_t202" style="position:absolute;left:0;text-align:left;margin-left:165.3pt;margin-top:23.35pt;width:120.75pt;height:16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" filled="f" stroked="f">
                <v:textbox inset="1mm,.05mm,0,0">
                  <w:txbxContent>
                    <w:p w:rsidR="00AE61B0" w:rsidRPr="006051EF" w:rsidRDefault="00AE61B0" w:rsidP="00AE61B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購入者</w:t>
                      </w:r>
                      <w:r>
                        <w:t>選択情報</w:t>
                      </w:r>
                    </w:p>
                  </w:txbxContent>
                </v:textbox>
              </v:shape>
            </w:pict>
          </mc:Fallback>
        </mc:AlternateContent>
      </w:r>
      <w:r w:rsidR="00A13FDF">
        <w:rPr>
          <w:noProof/>
        </w:rPr>
        <w:drawing>
          <wp:anchor distT="0" distB="0" distL="114300" distR="114300" simplePos="0" relativeHeight="251666432" behindDoc="0" locked="0" layoutInCell="1" allowOverlap="1" wp14:anchorId="2DA90977" wp14:editId="48DCF1BF">
            <wp:simplePos x="0" y="0"/>
            <wp:positionH relativeFrom="column">
              <wp:posOffset>1334770</wp:posOffset>
            </wp:positionH>
            <wp:positionV relativeFrom="paragraph">
              <wp:posOffset>351790</wp:posOffset>
            </wp:positionV>
            <wp:extent cx="466725" cy="373380"/>
            <wp:effectExtent l="0" t="0" r="0" b="0"/>
            <wp:wrapNone/>
            <wp:docPr id="51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3821" w:rsidRDefault="008F4700" w:rsidP="00B278EC">
      <w:pPr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D6B2314" wp14:editId="122DB57F">
            <wp:simplePos x="0" y="0"/>
            <wp:positionH relativeFrom="column">
              <wp:posOffset>7601841</wp:posOffset>
            </wp:positionH>
            <wp:positionV relativeFrom="paragraph">
              <wp:posOffset>321310</wp:posOffset>
            </wp:positionV>
            <wp:extent cx="466725" cy="373380"/>
            <wp:effectExtent l="0" t="0" r="0" b="0"/>
            <wp:wrapNone/>
            <wp:docPr id="74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1B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988D18" wp14:editId="3D69C841">
                <wp:simplePos x="0" y="0"/>
                <wp:positionH relativeFrom="column">
                  <wp:posOffset>5754687</wp:posOffset>
                </wp:positionH>
                <wp:positionV relativeFrom="paragraph">
                  <wp:posOffset>280352</wp:posOffset>
                </wp:positionV>
                <wp:extent cx="1533525" cy="204788"/>
                <wp:effectExtent l="0" t="0" r="9525" b="5080"/>
                <wp:wrapNone/>
                <wp:docPr id="7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04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E61B0" w:rsidRPr="006051EF" w:rsidRDefault="00AE61B0" w:rsidP="00AE61B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購入者</w:t>
                            </w:r>
                            <w:r>
                              <w:t>選択</w:t>
                            </w:r>
                            <w:r>
                              <w:rPr>
                                <w:rFonts w:hint="eastAsia"/>
                              </w:rPr>
                              <w:t>完了</w:t>
                            </w:r>
                            <w: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88D18" id="_x0000_s1034" type="#_x0000_t202" style="position:absolute;margin-left:453.1pt;margin-top:22.05pt;width:120.75pt;height:1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" filled="f" stroked="f">
                <v:textbox inset="1mm,.05mm,0,0">
                  <w:txbxContent>
                    <w:p w:rsidR="00AE61B0" w:rsidRPr="006051EF" w:rsidRDefault="00AE61B0" w:rsidP="00AE61B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購入者</w:t>
                      </w:r>
                      <w:r>
                        <w:t>選択</w:t>
                      </w:r>
                      <w:r>
                        <w:rPr>
                          <w:rFonts w:hint="eastAsia"/>
                        </w:rPr>
                        <w:t>完了</w:t>
                      </w:r>
                      <w: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402E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344D3E" wp14:editId="5783FF04">
                <wp:simplePos x="0" y="0"/>
                <wp:positionH relativeFrom="column">
                  <wp:posOffset>2120900</wp:posOffset>
                </wp:positionH>
                <wp:positionV relativeFrom="paragraph">
                  <wp:posOffset>132715</wp:posOffset>
                </wp:positionV>
                <wp:extent cx="1581150" cy="323850"/>
                <wp:effectExtent l="0" t="0" r="38100" b="95250"/>
                <wp:wrapNone/>
                <wp:docPr id="65" name="カギ線コネク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323850"/>
                        </a:xfrm>
                        <a:prstGeom prst="bentConnector3">
                          <a:avLst>
                            <a:gd name="adj1" fmla="val 67049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C1BE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65" o:spid="_x0000_s1026" type="#_x0000_t34" style="position:absolute;left:0;text-align:left;margin-left:167pt;margin-top:10.45pt;width:124.5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" adj="14483" strokecolor="black [3200]">
                <v:stroke endarrow="block"/>
              </v:shape>
            </w:pict>
          </mc:Fallback>
        </mc:AlternateContent>
      </w:r>
    </w:p>
    <w:p w:rsidR="00B278EC" w:rsidRDefault="008F4700" w:rsidP="00964DCA">
      <w:pPr>
        <w:tabs>
          <w:tab w:val="left" w:pos="1365"/>
        </w:tabs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DDB1ED5" wp14:editId="5A3ABE2C">
                <wp:simplePos x="0" y="0"/>
                <wp:positionH relativeFrom="column">
                  <wp:posOffset>5730784</wp:posOffset>
                </wp:positionH>
                <wp:positionV relativeFrom="paragraph">
                  <wp:posOffset>223267</wp:posOffset>
                </wp:positionV>
                <wp:extent cx="1555193" cy="676049"/>
                <wp:effectExtent l="0" t="0" r="83185" b="86360"/>
                <wp:wrapNone/>
                <wp:docPr id="106" name="カギ線コネクタ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193" cy="676049"/>
                        </a:xfrm>
                        <a:prstGeom prst="bentConnector3">
                          <a:avLst>
                            <a:gd name="adj1" fmla="val 9364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D19E0" id="カギ線コネクタ 106" o:spid="_x0000_s1026" type="#_x0000_t34" style="position:absolute;left:0;text-align:left;margin-left:451.25pt;margin-top:17.6pt;width:122.45pt;height:53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" adj="2023" strokecolor="black [3200]">
                <v:stroke endarrow="block"/>
              </v:shape>
            </w:pict>
          </mc:Fallback>
        </mc:AlternateContent>
      </w:r>
      <w:r w:rsidR="00E235A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9E944C" wp14:editId="50ABFA2E">
                <wp:simplePos x="0" y="0"/>
                <wp:positionH relativeFrom="column">
                  <wp:posOffset>2064330</wp:posOffset>
                </wp:positionH>
                <wp:positionV relativeFrom="paragraph">
                  <wp:posOffset>353060</wp:posOffset>
                </wp:positionV>
                <wp:extent cx="1533525" cy="204788"/>
                <wp:effectExtent l="0" t="0" r="9525" b="5080"/>
                <wp:wrapNone/>
                <wp:docPr id="7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04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02E77" w:rsidRPr="006051EF" w:rsidRDefault="00AE61B0" w:rsidP="00402E7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購入通知情報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E944C" id="_x0000_s1035" type="#_x0000_t202" style="position:absolute;margin-left:162.55pt;margin-top:27.8pt;width:120.75pt;height:1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" filled="f" stroked="f">
                <v:textbox inset="1mm,.05mm,0,0">
                  <w:txbxContent>
                    <w:p w:rsidR="00402E77" w:rsidRPr="006051EF" w:rsidRDefault="00AE61B0" w:rsidP="00402E7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購入通知情報</w:t>
                      </w:r>
                    </w:p>
                  </w:txbxContent>
                </v:textbox>
              </v:shape>
            </w:pict>
          </mc:Fallback>
        </mc:AlternateContent>
      </w:r>
      <w:r w:rsidR="00BE4EA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A996FE" wp14:editId="351277C6">
                <wp:simplePos x="0" y="0"/>
                <wp:positionH relativeFrom="column">
                  <wp:posOffset>5744845</wp:posOffset>
                </wp:positionH>
                <wp:positionV relativeFrom="paragraph">
                  <wp:posOffset>141287</wp:posOffset>
                </wp:positionV>
                <wp:extent cx="1600200" cy="0"/>
                <wp:effectExtent l="12700" t="60325" r="15875" b="53975"/>
                <wp:wrapNone/>
                <wp:docPr id="7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2A62B" id="Line 25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35pt,11.1pt" to="578.3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ZUnw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">
                <v:stroke endarrow="block"/>
              </v:line>
            </w:pict>
          </mc:Fallback>
        </mc:AlternateContent>
      </w:r>
      <w:r w:rsidR="00402E77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089B72E" wp14:editId="5E4527CA">
                <wp:simplePos x="0" y="0"/>
                <wp:positionH relativeFrom="column">
                  <wp:posOffset>3787458</wp:posOffset>
                </wp:positionH>
                <wp:positionV relativeFrom="paragraph">
                  <wp:posOffset>64452</wp:posOffset>
                </wp:positionV>
                <wp:extent cx="1838960" cy="191135"/>
                <wp:effectExtent l="12065" t="5080" r="6350" b="13335"/>
                <wp:wrapNone/>
                <wp:docPr id="6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6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02E77" w:rsidRPr="006051EF" w:rsidRDefault="00402E77" w:rsidP="00402E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4.2</w:t>
                              </w:r>
                              <w:r w:rsidR="00667D63">
                                <w:t>.1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7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02E77" w:rsidRPr="006051EF" w:rsidRDefault="00402E77" w:rsidP="00402E77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購入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89B72E" id="_x0000_s1036" style="position:absolute;margin-left:298.25pt;margin-top:5.05pt;width:144.8pt;height:15.05pt;z-index:251676672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">
                <v:shape id="Text Box 4" o:spid="_x0000_s1037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">
                  <v:textbox inset="0,.05mm,0,.7pt">
                    <w:txbxContent>
                      <w:p w:rsidR="00402E77" w:rsidRPr="006051EF" w:rsidRDefault="00402E77" w:rsidP="00402E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4.2</w:t>
                        </w:r>
                        <w:r w:rsidR="00667D63">
                          <w:t>.1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Text Box 5" o:spid="_x0000_s1038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">
                  <v:textbox inset="1mm,.05mm,0,0">
                    <w:txbxContent>
                      <w:p w:rsidR="00402E77" w:rsidRPr="006051EF" w:rsidRDefault="00402E77" w:rsidP="00402E7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購入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7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14668C" wp14:editId="0FAECD7F">
                <wp:simplePos x="0" y="0"/>
                <wp:positionH relativeFrom="column">
                  <wp:posOffset>2087563</wp:posOffset>
                </wp:positionH>
                <wp:positionV relativeFrom="paragraph">
                  <wp:posOffset>241618</wp:posOffset>
                </wp:positionV>
                <wp:extent cx="1619250" cy="342900"/>
                <wp:effectExtent l="0" t="76200" r="0" b="19050"/>
                <wp:wrapNone/>
                <wp:docPr id="66" name="カギ線コネク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342900"/>
                        </a:xfrm>
                        <a:prstGeom prst="bentConnector3">
                          <a:avLst>
                            <a:gd name="adj1" fmla="val 66974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3986B" id="カギ線コネクタ 66" o:spid="_x0000_s1026" type="#_x0000_t34" style="position:absolute;left:0;text-align:left;margin-left:164.4pt;margin-top:19.05pt;width:127.5pt;height:27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" adj="14466" strokecolor="black [3213]">
                <v:stroke endarrow="block"/>
              </v:shape>
            </w:pict>
          </mc:Fallback>
        </mc:AlternateContent>
      </w:r>
      <w:r w:rsidR="00402E7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E434C" wp14:editId="7E38A35B">
                <wp:simplePos x="0" y="0"/>
                <wp:positionH relativeFrom="column">
                  <wp:posOffset>742633</wp:posOffset>
                </wp:positionH>
                <wp:positionV relativeFrom="paragraph">
                  <wp:posOffset>55245</wp:posOffset>
                </wp:positionV>
                <wp:extent cx="1571625" cy="200025"/>
                <wp:effectExtent l="0" t="0" r="9525" b="9525"/>
                <wp:wrapNone/>
                <wp:docPr id="6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13FDF" w:rsidRPr="006051EF" w:rsidRDefault="00A13FDF" w:rsidP="00A13F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購</w:t>
                            </w:r>
                            <w:r w:rsidR="00402E77">
                              <w:rPr>
                                <w:rFonts w:hint="eastAsia"/>
                              </w:rPr>
                              <w:t>入確定者</w:t>
                            </w:r>
                            <w:r w:rsidR="00402E77">
                              <w:t>選択</w:t>
                            </w:r>
                            <w:r>
                              <w:t>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434C" id="_x0000_s1039" type="#_x0000_t202" style="position:absolute;margin-left:58.5pt;margin-top:4.35pt;width:123.75pt;height:1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" filled="f" stroked="f">
                <v:textbox inset="1mm,.05mm,0,0">
                  <w:txbxContent>
                    <w:p w:rsidR="00A13FDF" w:rsidRPr="006051EF" w:rsidRDefault="00A13FDF" w:rsidP="00A13F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購</w:t>
                      </w:r>
                      <w:r w:rsidR="00402E77">
                        <w:rPr>
                          <w:rFonts w:hint="eastAsia"/>
                        </w:rPr>
                        <w:t>入確定者</w:t>
                      </w:r>
                      <w:r w:rsidR="00402E77">
                        <w:t>選択</w:t>
                      </w:r>
                      <w:r>
                        <w:t>画面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8F4700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8B62A0E" wp14:editId="6F782D94">
                <wp:simplePos x="0" y="0"/>
                <wp:positionH relativeFrom="column">
                  <wp:posOffset>5917231</wp:posOffset>
                </wp:positionH>
                <wp:positionV relativeFrom="paragraph">
                  <wp:posOffset>297990</wp:posOffset>
                </wp:positionV>
                <wp:extent cx="1533525" cy="204788"/>
                <wp:effectExtent l="0" t="0" r="9525" b="5080"/>
                <wp:wrapNone/>
                <wp:docPr id="1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04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4700" w:rsidRPr="006051EF" w:rsidRDefault="008F4700" w:rsidP="008F470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取引データ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62A0E" id="_x0000_s1040" type="#_x0000_t202" style="position:absolute;margin-left:465.9pt;margin-top:23.45pt;width:120.75pt;height:16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" filled="f" stroked="f">
                <v:textbox inset="1mm,.05mm,0,0">
                  <w:txbxContent>
                    <w:p w:rsidR="008F4700" w:rsidRPr="006051EF" w:rsidRDefault="008F4700" w:rsidP="008F4700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取引データ</w:t>
                      </w:r>
                    </w:p>
                  </w:txbxContent>
                </v:textbox>
              </v:shape>
            </w:pict>
          </mc:Fallback>
        </mc:AlternateContent>
      </w:r>
      <w:r w:rsidRPr="008F470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0F6824F" wp14:editId="3BF2092F">
                <wp:simplePos x="0" y="0"/>
                <wp:positionH relativeFrom="column">
                  <wp:posOffset>7592283</wp:posOffset>
                </wp:positionH>
                <wp:positionV relativeFrom="paragraph">
                  <wp:posOffset>372077</wp:posOffset>
                </wp:positionV>
                <wp:extent cx="533400" cy="280035"/>
                <wp:effectExtent l="12700" t="5080" r="6350" b="10160"/>
                <wp:wrapNone/>
                <wp:docPr id="10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FBF87" id="AutoShape 22" o:spid="_x0000_s1026" type="#_x0000_t133" style="position:absolute;left:0;text-align:left;margin-left:597.8pt;margin-top:29.3pt;width:42pt;height:22.0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" fillcolor="#ffc" strokeweight=".25pt">
                <v:textbox inset="0,.7pt,0,.7pt"/>
              </v:shape>
            </w:pict>
          </mc:Fallback>
        </mc:AlternateContent>
      </w:r>
      <w:r w:rsidR="00E235A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0BA3E9" wp14:editId="2E9C15EF">
                <wp:simplePos x="0" y="0"/>
                <wp:positionH relativeFrom="column">
                  <wp:posOffset>7123986</wp:posOffset>
                </wp:positionH>
                <wp:positionV relativeFrom="paragraph">
                  <wp:posOffset>48850</wp:posOffset>
                </wp:positionV>
                <wp:extent cx="1571625" cy="200025"/>
                <wp:effectExtent l="0" t="0" r="9525" b="9525"/>
                <wp:wrapNone/>
                <wp:docPr id="7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235A3" w:rsidRPr="006051EF" w:rsidRDefault="00E235A3" w:rsidP="00E235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購入者</w:t>
                            </w:r>
                            <w:r>
                              <w:t>選択完了画面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BA3E9" id="_x0000_s1041" type="#_x0000_t202" style="position:absolute;margin-left:560.95pt;margin-top:3.85pt;width:123.75pt;height: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" filled="f" stroked="f">
                <v:textbox inset="1mm,.05mm,0,0">
                  <w:txbxContent>
                    <w:p w:rsidR="00E235A3" w:rsidRPr="006051EF" w:rsidRDefault="00E235A3" w:rsidP="00E235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購入者</w:t>
                      </w:r>
                      <w:r>
                        <w:t>選択完了画面</w:t>
                      </w:r>
                    </w:p>
                  </w:txbxContent>
                </v:textbox>
              </v:shape>
            </w:pict>
          </mc:Fallback>
        </mc:AlternateContent>
      </w:r>
      <w:r w:rsidR="00402E77">
        <w:rPr>
          <w:noProof/>
        </w:rPr>
        <w:drawing>
          <wp:anchor distT="0" distB="0" distL="114300" distR="114300" simplePos="0" relativeHeight="251670528" behindDoc="0" locked="0" layoutInCell="1" allowOverlap="1" wp14:anchorId="35024811" wp14:editId="339390A3">
            <wp:simplePos x="0" y="0"/>
            <wp:positionH relativeFrom="column">
              <wp:posOffset>1319213</wp:posOffset>
            </wp:positionH>
            <wp:positionV relativeFrom="paragraph">
              <wp:posOffset>635</wp:posOffset>
            </wp:positionV>
            <wp:extent cx="466725" cy="373380"/>
            <wp:effectExtent l="0" t="0" r="0" b="0"/>
            <wp:wrapNone/>
            <wp:docPr id="62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8EC" w:rsidRDefault="008F4700" w:rsidP="00B278EC">
      <w:pPr>
        <w:jc w:val="left"/>
        <w:rPr>
          <w:sz w:val="28"/>
          <w:szCs w:val="28"/>
        </w:rPr>
      </w:pPr>
      <w:r w:rsidRPr="008F470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62C281" wp14:editId="0DCCC33B">
                <wp:simplePos x="0" y="0"/>
                <wp:positionH relativeFrom="column">
                  <wp:posOffset>7306533</wp:posOffset>
                </wp:positionH>
                <wp:positionV relativeFrom="paragraph">
                  <wp:posOffset>349852</wp:posOffset>
                </wp:positionV>
                <wp:extent cx="1066800" cy="182245"/>
                <wp:effectExtent l="3175" t="3810" r="0" b="4445"/>
                <wp:wrapNone/>
                <wp:docPr id="12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4700" w:rsidRPr="006051EF" w:rsidRDefault="008F4700" w:rsidP="008F47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取引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2C281" id="_x0000_s1042" type="#_x0000_t202" style="position:absolute;margin-left:575.3pt;margin-top:27.55pt;width:84pt;height:14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" filled="f" stroked="f">
                <v:textbox inset="1mm,.05mm,0,0">
                  <w:txbxContent>
                    <w:p w:rsidR="008F4700" w:rsidRPr="006051EF" w:rsidRDefault="008F4700" w:rsidP="008F47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取引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402E7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209C99" wp14:editId="61247C30">
                <wp:simplePos x="0" y="0"/>
                <wp:positionH relativeFrom="column">
                  <wp:posOffset>742950</wp:posOffset>
                </wp:positionH>
                <wp:positionV relativeFrom="paragraph">
                  <wp:posOffset>57150</wp:posOffset>
                </wp:positionV>
                <wp:extent cx="1571625" cy="200025"/>
                <wp:effectExtent l="0" t="0" r="9525" b="9525"/>
                <wp:wrapNone/>
                <wp:docPr id="6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02E77" w:rsidRPr="006051EF" w:rsidRDefault="00402E77" w:rsidP="00402E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購入</w:t>
                            </w:r>
                            <w:r>
                              <w:t>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C293F" id="_x0000_s1041" type="#_x0000_t202" style="position:absolute;margin-left:58.5pt;margin-top:4.5pt;width:123.7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" filled="f" stroked="f">
                <v:textbox inset="1mm,.05mm,0,0">
                  <w:txbxContent>
                    <w:p w:rsidR="00402E77" w:rsidRPr="006051EF" w:rsidRDefault="00402E77" w:rsidP="00402E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購入</w:t>
                      </w:r>
                      <w:r>
                        <w:t>画面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5B0C20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0FE8DB" wp14:editId="4F6525E6">
                <wp:simplePos x="0" y="0"/>
                <wp:positionH relativeFrom="column">
                  <wp:posOffset>2098543</wp:posOffset>
                </wp:positionH>
                <wp:positionV relativeFrom="paragraph">
                  <wp:posOffset>182598</wp:posOffset>
                </wp:positionV>
                <wp:extent cx="1533525" cy="204788"/>
                <wp:effectExtent l="0" t="0" r="9525" b="5080"/>
                <wp:wrapNone/>
                <wp:docPr id="8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04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B0C20" w:rsidRPr="006051EF" w:rsidRDefault="005B0C20" w:rsidP="005B0C2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本人情報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A270D" id="_x0000_s1042" type="#_x0000_t202" style="position:absolute;margin-left:165.25pt;margin-top:14.4pt;width:120.75pt;height:16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" filled="f" stroked="f">
                <v:textbox inset="1mm,.05mm,0,0">
                  <w:txbxContent>
                    <w:p w:rsidR="005B0C20" w:rsidRPr="006051EF" w:rsidRDefault="005B0C20" w:rsidP="005B0C2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本人</w:t>
                      </w: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6BCAA2" wp14:editId="2049A024">
                <wp:simplePos x="0" y="0"/>
                <wp:positionH relativeFrom="column">
                  <wp:posOffset>1254760</wp:posOffset>
                </wp:positionH>
                <wp:positionV relativeFrom="paragraph">
                  <wp:posOffset>240195</wp:posOffset>
                </wp:positionV>
                <wp:extent cx="533400" cy="280035"/>
                <wp:effectExtent l="12700" t="5080" r="6350" b="10160"/>
                <wp:wrapNone/>
                <wp:docPr id="7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5C7C2" id="AutoShape 22" o:spid="_x0000_s1026" type="#_x0000_t133" style="position:absolute;left:0;text-align:left;margin-left:98.8pt;margin-top:18.9pt;width:42pt;height:22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" fillcolor="#ffc" strokeweight=".25pt">
                <v:textbox inset="0,.7pt,0,.7pt"/>
              </v:shape>
            </w:pict>
          </mc:Fallback>
        </mc:AlternateContent>
      </w:r>
    </w:p>
    <w:p w:rsidR="00B278EC" w:rsidRDefault="003D1086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913F26" wp14:editId="363065E1">
                <wp:simplePos x="0" y="0"/>
                <wp:positionH relativeFrom="column">
                  <wp:posOffset>5761685</wp:posOffset>
                </wp:positionH>
                <wp:positionV relativeFrom="paragraph">
                  <wp:posOffset>95514</wp:posOffset>
                </wp:positionV>
                <wp:extent cx="1533525" cy="204788"/>
                <wp:effectExtent l="0" t="0" r="9525" b="5080"/>
                <wp:wrapNone/>
                <wp:docPr id="9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04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D1086" w:rsidRPr="006051EF" w:rsidRDefault="003D1086" w:rsidP="003D108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支払完了情報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13F26" id="_x0000_s1043" type="#_x0000_t202" style="position:absolute;margin-left:453.7pt;margin-top:7.5pt;width:120.75pt;height:16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" filled="f" stroked="f">
                <v:textbox inset="1mm,.05mm,0,0">
                  <w:txbxContent>
                    <w:p w:rsidR="003D1086" w:rsidRPr="006051EF" w:rsidRDefault="003D1086" w:rsidP="003D108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支払完了情報</w:t>
                      </w:r>
                    </w:p>
                  </w:txbxContent>
                </v:textbox>
              </v:shape>
            </w:pict>
          </mc:Fallback>
        </mc:AlternateContent>
      </w:r>
      <w:r w:rsidR="00BE4EAD">
        <w:rPr>
          <w:noProof/>
        </w:rPr>
        <w:drawing>
          <wp:anchor distT="0" distB="0" distL="114300" distR="114300" simplePos="0" relativeHeight="251691008" behindDoc="0" locked="0" layoutInCell="1" allowOverlap="1" wp14:anchorId="79C130BE" wp14:editId="0377D839">
            <wp:simplePos x="0" y="0"/>
            <wp:positionH relativeFrom="column">
              <wp:posOffset>7637347</wp:posOffset>
            </wp:positionH>
            <wp:positionV relativeFrom="paragraph">
              <wp:posOffset>55072</wp:posOffset>
            </wp:positionV>
            <wp:extent cx="466725" cy="373380"/>
            <wp:effectExtent l="0" t="0" r="0" b="0"/>
            <wp:wrapNone/>
            <wp:docPr id="77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EA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AEA51A" wp14:editId="7200983B">
                <wp:simplePos x="0" y="0"/>
                <wp:positionH relativeFrom="column">
                  <wp:posOffset>5756010</wp:posOffset>
                </wp:positionH>
                <wp:positionV relativeFrom="paragraph">
                  <wp:posOffset>322723</wp:posOffset>
                </wp:positionV>
                <wp:extent cx="1600200" cy="0"/>
                <wp:effectExtent l="12700" t="60325" r="15875" b="53975"/>
                <wp:wrapNone/>
                <wp:docPr id="9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32C80" id="Line 25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3.25pt,25.4pt" to="579.2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H0nQ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">
                <v:stroke endarrow="block"/>
              </v:line>
            </w:pict>
          </mc:Fallback>
        </mc:AlternateContent>
      </w:r>
      <w:r w:rsidR="005B0C2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BDCFBB5" wp14:editId="07B1145E">
                <wp:simplePos x="0" y="0"/>
                <wp:positionH relativeFrom="column">
                  <wp:posOffset>3773805</wp:posOffset>
                </wp:positionH>
                <wp:positionV relativeFrom="paragraph">
                  <wp:posOffset>274507</wp:posOffset>
                </wp:positionV>
                <wp:extent cx="1838960" cy="191135"/>
                <wp:effectExtent l="12065" t="5080" r="6350" b="13335"/>
                <wp:wrapNone/>
                <wp:docPr id="8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8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B0C20" w:rsidRPr="006051EF" w:rsidRDefault="005B0C20" w:rsidP="005B0C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 w:rsidR="00667D63">
                                <w:rPr>
                                  <w:rFonts w:hint="eastAsia"/>
                                </w:rPr>
                                <w:t>.2.2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8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B0C20" w:rsidRPr="006051EF" w:rsidRDefault="005B0C20" w:rsidP="005B0C2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支払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CFBB5" id="_x0000_s1044" style="position:absolute;margin-left:297.15pt;margin-top:21.6pt;width:144.8pt;height:15.05pt;z-index:251697152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">
                <v:shape id="Text Box 4" o:spid="_x0000_s1045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">
                  <v:textbox inset="0,.05mm,0,.7pt">
                    <w:txbxContent>
                      <w:p w:rsidR="005B0C20" w:rsidRPr="006051EF" w:rsidRDefault="005B0C20" w:rsidP="005B0C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 w:rsidR="00667D63">
                          <w:rPr>
                            <w:rFonts w:hint="eastAsia"/>
                          </w:rPr>
                          <w:t>.2.2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Text Box 5" o:spid="_x0000_s1046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">
                  <v:textbox inset="1mm,.05mm,0,0">
                    <w:txbxContent>
                      <w:p w:rsidR="005B0C20" w:rsidRPr="006051EF" w:rsidRDefault="005B0C20" w:rsidP="005B0C20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支払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0C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6703CF" wp14:editId="1E09F5BE">
                <wp:simplePos x="0" y="0"/>
                <wp:positionH relativeFrom="column">
                  <wp:posOffset>2108872</wp:posOffset>
                </wp:positionH>
                <wp:positionV relativeFrom="paragraph">
                  <wp:posOffset>5080</wp:posOffset>
                </wp:positionV>
                <wp:extent cx="1581150" cy="323850"/>
                <wp:effectExtent l="0" t="0" r="38100" b="95250"/>
                <wp:wrapNone/>
                <wp:docPr id="84" name="カギ線コネクタ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323850"/>
                        </a:xfrm>
                        <a:prstGeom prst="bentConnector3">
                          <a:avLst>
                            <a:gd name="adj1" fmla="val 65711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2B014" id="カギ線コネクタ 84" o:spid="_x0000_s1026" type="#_x0000_t34" style="position:absolute;left:0;text-align:left;margin-left:166.05pt;margin-top:.4pt;width:124.5pt;height:25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" adj="14194" strokecolor="black [3200]">
                <v:stroke endarrow="block"/>
              </v:shape>
            </w:pict>
          </mc:Fallback>
        </mc:AlternateContent>
      </w:r>
      <w:r w:rsidR="005B0C2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252FD2" wp14:editId="50A87529">
                <wp:simplePos x="0" y="0"/>
                <wp:positionH relativeFrom="column">
                  <wp:posOffset>713105</wp:posOffset>
                </wp:positionH>
                <wp:positionV relativeFrom="paragraph">
                  <wp:posOffset>185493</wp:posOffset>
                </wp:positionV>
                <wp:extent cx="1571625" cy="200025"/>
                <wp:effectExtent l="0" t="0" r="9525" b="9525"/>
                <wp:wrapNone/>
                <wp:docPr id="7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B0C20" w:rsidRPr="006051EF" w:rsidRDefault="005B0C20" w:rsidP="005B0C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641AD" id="_x0000_s1047" type="#_x0000_t202" style="position:absolute;margin-left:56.15pt;margin-top:14.6pt;width:123.75pt;height:1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" filled="f" stroked="f">
                <v:textbox inset="1mm,.05mm,0,0">
                  <w:txbxContent>
                    <w:p w:rsidR="005B0C20" w:rsidRPr="006051EF" w:rsidRDefault="005B0C20" w:rsidP="005B0C2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顧客台帳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3D1086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A3990F" wp14:editId="4433B542">
                <wp:simplePos x="0" y="0"/>
                <wp:positionH relativeFrom="column">
                  <wp:posOffset>6034805</wp:posOffset>
                </wp:positionH>
                <wp:positionV relativeFrom="paragraph">
                  <wp:posOffset>294490</wp:posOffset>
                </wp:positionV>
                <wp:extent cx="1533525" cy="204788"/>
                <wp:effectExtent l="0" t="0" r="9525" b="5080"/>
                <wp:wrapNone/>
                <wp:docPr id="9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04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D1086" w:rsidRPr="006051EF" w:rsidRDefault="003D1086" w:rsidP="003D108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支払完了</w:t>
                            </w:r>
                            <w:r>
                              <w:t>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2EF5C" id="_x0000_s1048" type="#_x0000_t202" style="position:absolute;margin-left:475.2pt;margin-top:23.2pt;width:120.75pt;height:16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" filled="f" stroked="f">
                <v:textbox inset="1mm,.05mm,0,0">
                  <w:txbxContent>
                    <w:p w:rsidR="003D1086" w:rsidRPr="006051EF" w:rsidRDefault="003D1086" w:rsidP="003D108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支払</w:t>
                      </w:r>
                      <w:r>
                        <w:rPr>
                          <w:rFonts w:hint="eastAsia"/>
                        </w:rPr>
                        <w:t>完了</w:t>
                      </w:r>
                      <w:r>
                        <w:t>データ</w:t>
                      </w:r>
                    </w:p>
                  </w:txbxContent>
                </v:textbox>
              </v:shape>
            </w:pict>
          </mc:Fallback>
        </mc:AlternateContent>
      </w:r>
      <w:r w:rsidR="00BE4EA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BD7288" wp14:editId="14DF7ECF">
                <wp:simplePos x="0" y="0"/>
                <wp:positionH relativeFrom="column">
                  <wp:posOffset>7114331</wp:posOffset>
                </wp:positionH>
                <wp:positionV relativeFrom="paragraph">
                  <wp:posOffset>120136</wp:posOffset>
                </wp:positionV>
                <wp:extent cx="1571625" cy="200025"/>
                <wp:effectExtent l="0" t="0" r="9525" b="9525"/>
                <wp:wrapNone/>
                <wp:docPr id="9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E4EAD" w:rsidRPr="006051EF" w:rsidRDefault="00BE4EAD" w:rsidP="00BE4E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</w:t>
                            </w:r>
                            <w:r>
                              <w:t>完了画面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3A6DE" id="_x0000_s1049" type="#_x0000_t202" style="position:absolute;margin-left:560.2pt;margin-top:9.45pt;width:123.75pt;height:15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" filled="f" stroked="f">
                <v:textbox inset="1mm,.05mm,0,0">
                  <w:txbxContent>
                    <w:p w:rsidR="00BE4EAD" w:rsidRPr="006051EF" w:rsidRDefault="00BE4EAD" w:rsidP="00BE4E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</w:t>
                      </w:r>
                      <w:r>
                        <w:t>完了画面</w:t>
                      </w:r>
                    </w:p>
                  </w:txbxContent>
                </v:textbox>
              </v:shape>
            </w:pict>
          </mc:Fallback>
        </mc:AlternateContent>
      </w:r>
      <w:r w:rsidR="00BE4EA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1095E7" wp14:editId="60539C6D">
                <wp:simplePos x="0" y="0"/>
                <wp:positionH relativeFrom="column">
                  <wp:posOffset>5752127</wp:posOffset>
                </wp:positionH>
                <wp:positionV relativeFrom="paragraph">
                  <wp:posOffset>47253</wp:posOffset>
                </wp:positionV>
                <wp:extent cx="1580380" cy="480985"/>
                <wp:effectExtent l="0" t="0" r="77470" b="90805"/>
                <wp:wrapNone/>
                <wp:docPr id="91" name="カギ線コネクタ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0380" cy="480985"/>
                        </a:xfrm>
                        <a:prstGeom prst="bentConnector3">
                          <a:avLst>
                            <a:gd name="adj1" fmla="val 11892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BBCA6" id="カギ線コネクタ 91" o:spid="_x0000_s1026" type="#_x0000_t34" style="position:absolute;left:0;text-align:left;margin-left:452.9pt;margin-top:3.7pt;width:124.45pt;height:37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" adj="2569" strokecolor="black [3200]">
                <v:stroke endarrow="block"/>
              </v:shape>
            </w:pict>
          </mc:Fallback>
        </mc:AlternateContent>
      </w:r>
      <w:r w:rsidR="00BE4EA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A4F5D1" wp14:editId="0D76FBD7">
                <wp:simplePos x="0" y="0"/>
                <wp:positionH relativeFrom="column">
                  <wp:posOffset>2082352</wp:posOffset>
                </wp:positionH>
                <wp:positionV relativeFrom="paragraph">
                  <wp:posOffset>193631</wp:posOffset>
                </wp:positionV>
                <wp:extent cx="1533525" cy="204788"/>
                <wp:effectExtent l="0" t="0" r="9525" b="5080"/>
                <wp:wrapNone/>
                <wp:docPr id="8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04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E4EAD" w:rsidRPr="006051EF" w:rsidRDefault="00BE4EAD" w:rsidP="00BE4EA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支払方法</w:t>
                            </w:r>
                            <w:r>
                              <w:t>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8AA7E" id="_x0000_s1050" type="#_x0000_t202" style="position:absolute;margin-left:163.95pt;margin-top:15.25pt;width:120.75pt;height:16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" filled="f" stroked="f">
                <v:textbox inset="1mm,.05mm,0,0">
                  <w:txbxContent>
                    <w:p w:rsidR="00BE4EAD" w:rsidRPr="006051EF" w:rsidRDefault="00BE4EAD" w:rsidP="00BE4EA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支払方法</w:t>
                      </w:r>
                      <w:r>
                        <w:t>データ</w:t>
                      </w:r>
                    </w:p>
                  </w:txbxContent>
                </v:textbox>
              </v:shape>
            </w:pict>
          </mc:Fallback>
        </mc:AlternateContent>
      </w:r>
      <w:r w:rsidR="00BE4EA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A82154" wp14:editId="5513632A">
                <wp:simplePos x="0" y="0"/>
                <wp:positionH relativeFrom="column">
                  <wp:posOffset>2110292</wp:posOffset>
                </wp:positionH>
                <wp:positionV relativeFrom="paragraph">
                  <wp:posOffset>78740</wp:posOffset>
                </wp:positionV>
                <wp:extent cx="1575093" cy="342900"/>
                <wp:effectExtent l="0" t="76200" r="0" b="19050"/>
                <wp:wrapNone/>
                <wp:docPr id="88" name="カギ線コネクタ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5093" cy="342900"/>
                        </a:xfrm>
                        <a:prstGeom prst="bentConnector3">
                          <a:avLst>
                            <a:gd name="adj1" fmla="val 65091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728A6" id="カギ線コネクタ 88" o:spid="_x0000_s1026" type="#_x0000_t34" style="position:absolute;left:0;text-align:left;margin-left:166.15pt;margin-top:6.2pt;width:124pt;height:27pt;flip:y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" adj="14060" strokecolor="black [3213]">
                <v:stroke endarrow="block"/>
              </v:shape>
            </w:pict>
          </mc:Fallback>
        </mc:AlternateContent>
      </w:r>
      <w:r w:rsidR="005B0C20">
        <w:rPr>
          <w:noProof/>
        </w:rPr>
        <w:drawing>
          <wp:anchor distT="0" distB="0" distL="114300" distR="114300" simplePos="0" relativeHeight="251703296" behindDoc="0" locked="0" layoutInCell="1" allowOverlap="1" wp14:anchorId="63D01F51" wp14:editId="424E5731">
            <wp:simplePos x="0" y="0"/>
            <wp:positionH relativeFrom="column">
              <wp:posOffset>1289050</wp:posOffset>
            </wp:positionH>
            <wp:positionV relativeFrom="paragraph">
              <wp:posOffset>109294</wp:posOffset>
            </wp:positionV>
            <wp:extent cx="466725" cy="373380"/>
            <wp:effectExtent l="0" t="0" r="0" b="0"/>
            <wp:wrapNone/>
            <wp:docPr id="86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8EC" w:rsidRDefault="00BE4EAD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73DACD" wp14:editId="419DC8CF">
                <wp:simplePos x="0" y="0"/>
                <wp:positionH relativeFrom="column">
                  <wp:posOffset>7145655</wp:posOffset>
                </wp:positionH>
                <wp:positionV relativeFrom="paragraph">
                  <wp:posOffset>350054</wp:posOffset>
                </wp:positionV>
                <wp:extent cx="1571625" cy="200025"/>
                <wp:effectExtent l="0" t="0" r="9525" b="9525"/>
                <wp:wrapNone/>
                <wp:docPr id="9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E4EAD" w:rsidRPr="006051EF" w:rsidRDefault="003D1086" w:rsidP="00BE4E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</w:t>
                            </w:r>
                            <w:r w:rsidR="00DB4694">
                              <w:rPr>
                                <w:rFonts w:hint="eastAsia"/>
                              </w:rPr>
                              <w:t>金台帳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73DACD" id="_x0000_t202" coordsize="21600,21600" o:spt="202" path="m,l,21600r21600,l21600,xe">
                <v:stroke joinstyle="miter"/>
                <v:path gradientshapeok="t" o:connecttype="rect"/>
              </v:shapetype>
              <v:shape id="_x0000_s1051" type="#_x0000_t202" style="position:absolute;margin-left:562.65pt;margin-top:27.55pt;width:123.75pt;height:15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" filled="f" stroked="f">
                <v:textbox inset="1mm,.05mm,0,0">
                  <w:txbxContent>
                    <w:p w:rsidR="00BE4EAD" w:rsidRPr="006051EF" w:rsidRDefault="003D1086" w:rsidP="00BE4E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入</w:t>
                      </w:r>
                      <w:r w:rsidR="00DB4694">
                        <w:rPr>
                          <w:rFonts w:hint="eastAsia"/>
                        </w:rPr>
                        <w:t>金台帳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2D7AF9" wp14:editId="34D39121">
                <wp:simplePos x="0" y="0"/>
                <wp:positionH relativeFrom="column">
                  <wp:posOffset>7622330</wp:posOffset>
                </wp:positionH>
                <wp:positionV relativeFrom="paragraph">
                  <wp:posOffset>6776</wp:posOffset>
                </wp:positionV>
                <wp:extent cx="533400" cy="280035"/>
                <wp:effectExtent l="12700" t="5080" r="6350" b="10160"/>
                <wp:wrapNone/>
                <wp:docPr id="9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14E03" id="AutoShape 22" o:spid="_x0000_s1026" type="#_x0000_t133" style="position:absolute;left:0;text-align:left;margin-left:600.2pt;margin-top:.55pt;width:42pt;height:22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lkL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" fillcolor="#ffc" strokeweight=".25pt">
                <v:textbox inset="0,.7pt,0,.7pt"/>
              </v:shape>
            </w:pict>
          </mc:Fallback>
        </mc:AlternateContent>
      </w:r>
      <w:r w:rsidR="005B0C2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735D54" wp14:editId="6BD03E26">
                <wp:simplePos x="0" y="0"/>
                <wp:positionH relativeFrom="column">
                  <wp:posOffset>755779</wp:posOffset>
                </wp:positionH>
                <wp:positionV relativeFrom="paragraph">
                  <wp:posOffset>139281</wp:posOffset>
                </wp:positionV>
                <wp:extent cx="1571625" cy="200025"/>
                <wp:effectExtent l="0" t="0" r="9525" b="9525"/>
                <wp:wrapNone/>
                <wp:docPr id="8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B0C20" w:rsidRPr="006051EF" w:rsidRDefault="00BE4EAD" w:rsidP="005B0C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F3EB3" id="_x0000_s1052" type="#_x0000_t202" style="position:absolute;margin-left:59.5pt;margin-top:10.95pt;width:123.75pt;height:1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" filled="f" stroked="f">
                <v:textbox inset="1mm,.05mm,0,0">
                  <w:txbxContent>
                    <w:p w:rsidR="005B0C20" w:rsidRPr="006051EF" w:rsidRDefault="00BE4EAD" w:rsidP="005B0C2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支払画面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B278EC" w:rsidP="00B278EC">
      <w:pPr>
        <w:jc w:val="left"/>
        <w:rPr>
          <w:sz w:val="28"/>
          <w:szCs w:val="28"/>
        </w:rPr>
      </w:pPr>
    </w:p>
    <w:p w:rsidR="00BE4EAD" w:rsidRDefault="00BE4EAD" w:rsidP="00B278EC">
      <w:pPr>
        <w:jc w:val="left"/>
        <w:rPr>
          <w:sz w:val="28"/>
          <w:szCs w:val="28"/>
        </w:rPr>
      </w:pPr>
    </w:p>
    <w:p w:rsidR="00942EA1" w:rsidRDefault="00942EA1" w:rsidP="00B278EC">
      <w:pPr>
        <w:jc w:val="left"/>
        <w:rPr>
          <w:sz w:val="28"/>
          <w:szCs w:val="28"/>
        </w:rPr>
      </w:pPr>
    </w:p>
    <w:p w:rsidR="00942EA1" w:rsidRPr="00942EA1" w:rsidRDefault="00942EA1" w:rsidP="00942EA1">
      <w:pPr>
        <w:rPr>
          <w:sz w:val="28"/>
          <w:szCs w:val="28"/>
        </w:rPr>
      </w:pPr>
    </w:p>
    <w:p w:rsidR="00942EA1" w:rsidRPr="00942EA1" w:rsidRDefault="003173C3" w:rsidP="00942EA1">
      <w:pPr>
        <w:rPr>
          <w:sz w:val="28"/>
          <w:szCs w:val="28"/>
        </w:rPr>
      </w:pPr>
      <w:r w:rsidRPr="003173C3">
        <w:rPr>
          <w:noProof/>
          <w:sz w:val="28"/>
          <w:szCs w:val="28"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1310005</wp:posOffset>
            </wp:positionH>
            <wp:positionV relativeFrom="paragraph">
              <wp:posOffset>98425</wp:posOffset>
            </wp:positionV>
            <wp:extent cx="506730" cy="506730"/>
            <wp:effectExtent l="0" t="0" r="0" b="7620"/>
            <wp:wrapSquare wrapText="bothSides"/>
            <wp:docPr id="122" name="図 122" descr="D:\扫描 文字识别 O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扫描 文字识别 OC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085C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1B847D" wp14:editId="2AB6867B">
                <wp:simplePos x="0" y="0"/>
                <wp:positionH relativeFrom="column">
                  <wp:posOffset>1987194</wp:posOffset>
                </wp:positionH>
                <wp:positionV relativeFrom="paragraph">
                  <wp:posOffset>147624</wp:posOffset>
                </wp:positionV>
                <wp:extent cx="1533525" cy="204788"/>
                <wp:effectExtent l="0" t="0" r="9525" b="5080"/>
                <wp:wrapNone/>
                <wp:docPr id="10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04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085C" w:rsidRPr="006051EF" w:rsidRDefault="0005085C" w:rsidP="0005085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御社発送完了通知情報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4CE53" id="_x0000_s1053" type="#_x0000_t202" style="position:absolute;left:0;text-align:left;margin-left:156.45pt;margin-top:11.6pt;width:120.75pt;height:16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" filled="f" stroked="f">
                <v:textbox inset="1mm,.05mm,0,0">
                  <w:txbxContent>
                    <w:p w:rsidR="0005085C" w:rsidRPr="006051EF" w:rsidRDefault="0005085C" w:rsidP="0005085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御社発送</w:t>
                      </w:r>
                      <w:r>
                        <w:rPr>
                          <w:rFonts w:hint="eastAsia"/>
                        </w:rPr>
                        <w:t>完了通知情報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942EA1" w:rsidRDefault="003173C3" w:rsidP="00942EA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F74E75" wp14:editId="0489A5C4">
                <wp:simplePos x="0" y="0"/>
                <wp:positionH relativeFrom="column">
                  <wp:posOffset>1258492</wp:posOffset>
                </wp:positionH>
                <wp:positionV relativeFrom="paragraph">
                  <wp:posOffset>251460</wp:posOffset>
                </wp:positionV>
                <wp:extent cx="658715" cy="186347"/>
                <wp:effectExtent l="0" t="0" r="8255" b="4445"/>
                <wp:wrapNone/>
                <wp:docPr id="6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715" cy="18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2EA1" w:rsidRPr="006051EF" w:rsidRDefault="003173C3" w:rsidP="00942EA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物理入力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74E75" id="_x0000_s1056" type="#_x0000_t202" style="position:absolute;left:0;text-align:left;margin-left:99.1pt;margin-top:19.8pt;width:51.85pt;height:14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" filled="f" stroked="f">
                <v:textbox inset="1mm,.05mm,0,0">
                  <w:txbxContent>
                    <w:p w:rsidR="00942EA1" w:rsidRPr="006051EF" w:rsidRDefault="003173C3" w:rsidP="00942EA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物理入力</w:t>
                      </w:r>
                    </w:p>
                  </w:txbxContent>
                </v:textbox>
              </v:shape>
            </w:pict>
          </mc:Fallback>
        </mc:AlternateContent>
      </w:r>
      <w:r w:rsidR="0005085C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1A5E2F" wp14:editId="099C0872">
                <wp:simplePos x="0" y="0"/>
                <wp:positionH relativeFrom="column">
                  <wp:posOffset>5822282</wp:posOffset>
                </wp:positionH>
                <wp:positionV relativeFrom="paragraph">
                  <wp:posOffset>160992</wp:posOffset>
                </wp:positionV>
                <wp:extent cx="1533525" cy="204788"/>
                <wp:effectExtent l="0" t="0" r="9525" b="5080"/>
                <wp:wrapNone/>
                <wp:docPr id="1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04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085C" w:rsidRPr="006051EF" w:rsidRDefault="0005085C" w:rsidP="0005085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発送完了情報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B3F99" id="_x0000_s1054" type="#_x0000_t202" style="position:absolute;left:0;text-align:left;margin-left:458.45pt;margin-top:12.7pt;width:120.75pt;height:16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" filled="f" stroked="f">
                <v:textbox inset="1mm,.05mm,0,0">
                  <w:txbxContent>
                    <w:p w:rsidR="0005085C" w:rsidRPr="006051EF" w:rsidRDefault="0005085C" w:rsidP="0005085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発送完了情報</w:t>
                      </w:r>
                    </w:p>
                  </w:txbxContent>
                </v:textbox>
              </v:shape>
            </w:pict>
          </mc:Fallback>
        </mc:AlternateContent>
      </w:r>
      <w:r w:rsidR="0005085C">
        <w:rPr>
          <w:noProof/>
        </w:rPr>
        <w:drawing>
          <wp:anchor distT="0" distB="0" distL="114300" distR="114300" simplePos="0" relativeHeight="251742208" behindDoc="0" locked="0" layoutInCell="1" allowOverlap="1" wp14:anchorId="41FCA8F3" wp14:editId="14EA3A36">
            <wp:simplePos x="0" y="0"/>
            <wp:positionH relativeFrom="column">
              <wp:posOffset>7714949</wp:posOffset>
            </wp:positionH>
            <wp:positionV relativeFrom="paragraph">
              <wp:posOffset>186546</wp:posOffset>
            </wp:positionV>
            <wp:extent cx="466725" cy="373380"/>
            <wp:effectExtent l="0" t="0" r="0" b="0"/>
            <wp:wrapNone/>
            <wp:docPr id="104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8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C7EB7A" wp14:editId="28A19A90">
                <wp:simplePos x="0" y="0"/>
                <wp:positionH relativeFrom="column">
                  <wp:posOffset>2003845</wp:posOffset>
                </wp:positionH>
                <wp:positionV relativeFrom="paragraph">
                  <wp:posOffset>13501</wp:posOffset>
                </wp:positionV>
                <wp:extent cx="1824467" cy="390028"/>
                <wp:effectExtent l="0" t="0" r="80645" b="86360"/>
                <wp:wrapNone/>
                <wp:docPr id="100" name="カギ線コネク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4467" cy="390028"/>
                        </a:xfrm>
                        <a:prstGeom prst="bentConnector3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79F2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00" o:spid="_x0000_s1026" type="#_x0000_t34" style="position:absolute;left:0;text-align:left;margin-left:157.8pt;margin-top:1.05pt;width:143.65pt;height:30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" strokecolor="black [3213]">
                <v:stroke endarrow="block"/>
              </v:shape>
            </w:pict>
          </mc:Fallback>
        </mc:AlternateContent>
      </w:r>
      <w:r w:rsidR="0005085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AB347E0" wp14:editId="2AD933BE">
                <wp:simplePos x="0" y="0"/>
                <wp:positionH relativeFrom="column">
                  <wp:posOffset>3887259</wp:posOffset>
                </wp:positionH>
                <wp:positionV relativeFrom="paragraph">
                  <wp:posOffset>354297</wp:posOffset>
                </wp:positionV>
                <wp:extent cx="1838960" cy="191135"/>
                <wp:effectExtent l="12065" t="5080" r="6350" b="13335"/>
                <wp:wrapNone/>
                <wp:docPr id="9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9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085C" w:rsidRPr="006051EF" w:rsidRDefault="00667D63" w:rsidP="0005085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4.</w:t>
                              </w:r>
                              <w:r>
                                <w:t>2.3</w:t>
                              </w:r>
                              <w:r w:rsidR="0005085C">
                                <w:tab/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9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085C" w:rsidRPr="006051EF" w:rsidRDefault="00667D63" w:rsidP="0005085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発送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B347E0" id="_x0000_s1058" style="position:absolute;left:0;text-align:left;margin-left:306.1pt;margin-top:27.9pt;width:144.8pt;height:15.05pt;z-index:251734016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">
                <v:shape id="Text Box 4" o:spid="_x0000_s105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">
                  <v:textbox inset="0,.05mm,0,.7pt">
                    <w:txbxContent>
                      <w:p w:rsidR="0005085C" w:rsidRPr="006051EF" w:rsidRDefault="00667D63" w:rsidP="0005085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4.</w:t>
                        </w:r>
                        <w:r>
                          <w:t>2.3</w:t>
                        </w:r>
                        <w:r w:rsidR="0005085C">
                          <w:tab/>
                        </w:r>
                      </w:p>
                    </w:txbxContent>
                  </v:textbox>
                </v:shape>
                <v:shape id="Text Box 5" o:spid="_x0000_s106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">
                  <v:textbox inset="1mm,.05mm,0,0">
                    <w:txbxContent>
                      <w:p w:rsidR="0005085C" w:rsidRPr="006051EF" w:rsidRDefault="00667D63" w:rsidP="0005085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発送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42EA1" w:rsidRDefault="0005085C" w:rsidP="002904BA">
      <w:pPr>
        <w:tabs>
          <w:tab w:val="left" w:pos="5475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3B8247" wp14:editId="2701A3ED">
                <wp:simplePos x="0" y="0"/>
                <wp:positionH relativeFrom="column">
                  <wp:posOffset>7195250</wp:posOffset>
                </wp:positionH>
                <wp:positionV relativeFrom="paragraph">
                  <wp:posOffset>237935</wp:posOffset>
                </wp:positionV>
                <wp:extent cx="1533525" cy="204788"/>
                <wp:effectExtent l="0" t="0" r="9525" b="5080"/>
                <wp:wrapNone/>
                <wp:docPr id="10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04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085C" w:rsidRPr="006051EF" w:rsidRDefault="0005085C" w:rsidP="000508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発送完了画面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EDFC2" id="_x0000_s1059" type="#_x0000_t202" style="position:absolute;left:0;text-align:left;margin-left:566.55pt;margin-top:18.75pt;width:120.75pt;height:16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" filled="f" stroked="f">
                <v:textbox inset="1mm,.05mm,0,0">
                  <w:txbxContent>
                    <w:p w:rsidR="0005085C" w:rsidRPr="006051EF" w:rsidRDefault="0005085C" w:rsidP="000508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発送完了画面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FA958A" wp14:editId="1C478BD4">
                <wp:simplePos x="0" y="0"/>
                <wp:positionH relativeFrom="column">
                  <wp:posOffset>5852127</wp:posOffset>
                </wp:positionH>
                <wp:positionV relativeFrom="paragraph">
                  <wp:posOffset>118092</wp:posOffset>
                </wp:positionV>
                <wp:extent cx="1587199" cy="494036"/>
                <wp:effectExtent l="0" t="0" r="70485" b="96520"/>
                <wp:wrapNone/>
                <wp:docPr id="109" name="カギ線コネクタ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199" cy="494036"/>
                        </a:xfrm>
                        <a:prstGeom prst="bentConnector3">
                          <a:avLst>
                            <a:gd name="adj1" fmla="val 14905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FD222" id="カギ線コネクタ 109" o:spid="_x0000_s1026" type="#_x0000_t34" style="position:absolute;left:0;text-align:left;margin-left:460.8pt;margin-top:9.3pt;width:125pt;height:38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" adj="3219" strokecolor="black [3200]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CBFC6F" wp14:editId="4FA025E9">
                <wp:simplePos x="0" y="0"/>
                <wp:positionH relativeFrom="column">
                  <wp:posOffset>5837426</wp:posOffset>
                </wp:positionH>
                <wp:positionV relativeFrom="paragraph">
                  <wp:posOffset>16937</wp:posOffset>
                </wp:positionV>
                <wp:extent cx="1600200" cy="0"/>
                <wp:effectExtent l="12700" t="60325" r="15875" b="53975"/>
                <wp:wrapNone/>
                <wp:docPr id="10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B1BDD8" id="Line 25" o:spid="_x0000_s1026" style="position:absolute;left:0;text-align:lef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65pt,1.35pt" to="585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DB3196" wp14:editId="6D0A2E71">
                <wp:simplePos x="0" y="0"/>
                <wp:positionH relativeFrom="column">
                  <wp:posOffset>1995290</wp:posOffset>
                </wp:positionH>
                <wp:positionV relativeFrom="paragraph">
                  <wp:posOffset>166294</wp:posOffset>
                </wp:positionV>
                <wp:extent cx="866730" cy="204788"/>
                <wp:effectExtent l="0" t="0" r="10160" b="5080"/>
                <wp:wrapNone/>
                <wp:docPr id="10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30" cy="204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085C" w:rsidRPr="006051EF" w:rsidRDefault="0005085C" w:rsidP="0005085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発送情報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5927E" id="_x0000_s1060" type="#_x0000_t202" style="position:absolute;left:0;text-align:left;margin-left:157.1pt;margin-top:13.1pt;width:68.25pt;height:16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" filled="f" stroked="f">
                <v:textbox inset="1mm,.05mm,0,0">
                  <w:txbxContent>
                    <w:p w:rsidR="0005085C" w:rsidRPr="006051EF" w:rsidRDefault="0005085C" w:rsidP="0005085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発送</w:t>
                      </w: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A494EB" wp14:editId="56F1DC8D">
                <wp:simplePos x="0" y="0"/>
                <wp:positionH relativeFrom="column">
                  <wp:posOffset>2016847</wp:posOffset>
                </wp:positionH>
                <wp:positionV relativeFrom="paragraph">
                  <wp:posOffset>126759</wp:posOffset>
                </wp:positionV>
                <wp:extent cx="1811354" cy="307689"/>
                <wp:effectExtent l="0" t="76200" r="0" b="35560"/>
                <wp:wrapNone/>
                <wp:docPr id="101" name="カギ線コネクタ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354" cy="307689"/>
                        </a:xfrm>
                        <a:prstGeom prst="bentConnector3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B08E4" id="カギ線コネクタ 101" o:spid="_x0000_s1026" type="#_x0000_t34" style="position:absolute;left:0;text-align:left;margin-left:158.8pt;margin-top:10pt;width:142.65pt;height:24.2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64696D0C" wp14:editId="3B895C7F">
            <wp:simplePos x="0" y="0"/>
            <wp:positionH relativeFrom="column">
              <wp:posOffset>1314640</wp:posOffset>
            </wp:positionH>
            <wp:positionV relativeFrom="paragraph">
              <wp:posOffset>256540</wp:posOffset>
            </wp:positionV>
            <wp:extent cx="466725" cy="373380"/>
            <wp:effectExtent l="0" t="0" r="0" b="0"/>
            <wp:wrapNone/>
            <wp:docPr id="64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4BA">
        <w:rPr>
          <w:sz w:val="28"/>
          <w:szCs w:val="28"/>
        </w:rPr>
        <w:tab/>
      </w:r>
    </w:p>
    <w:p w:rsidR="00942EA1" w:rsidRDefault="0005085C" w:rsidP="00942EA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A6FD9E" wp14:editId="7C5C5B8E">
                <wp:simplePos x="0" y="0"/>
                <wp:positionH relativeFrom="column">
                  <wp:posOffset>6129655</wp:posOffset>
                </wp:positionH>
                <wp:positionV relativeFrom="paragraph">
                  <wp:posOffset>6350</wp:posOffset>
                </wp:positionV>
                <wp:extent cx="1533525" cy="204470"/>
                <wp:effectExtent l="0" t="0" r="9525" b="5080"/>
                <wp:wrapNone/>
                <wp:docPr id="1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085C" w:rsidRPr="006051EF" w:rsidRDefault="0005085C" w:rsidP="0005085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発送完了データ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E46A3" id="_x0000_s1061" type="#_x0000_t202" style="position:absolute;left:0;text-align:left;margin-left:482.65pt;margin-top:.5pt;width:120.75pt;height:16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" filled="f" stroked="f">
                <v:textbox inset="1mm,.05mm,0,0">
                  <w:txbxContent>
                    <w:p w:rsidR="0005085C" w:rsidRPr="006051EF" w:rsidRDefault="0005085C" w:rsidP="0005085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発送完了</w:t>
                      </w:r>
                      <w:r>
                        <w:rPr>
                          <w:rFonts w:hint="eastAsia"/>
                        </w:rPr>
                        <w:t>データ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E314986" wp14:editId="43DE8C18">
                <wp:simplePos x="0" y="0"/>
                <wp:positionH relativeFrom="column">
                  <wp:posOffset>7696562</wp:posOffset>
                </wp:positionH>
                <wp:positionV relativeFrom="paragraph">
                  <wp:posOffset>127785</wp:posOffset>
                </wp:positionV>
                <wp:extent cx="533400" cy="280035"/>
                <wp:effectExtent l="12700" t="5080" r="6350" b="10160"/>
                <wp:wrapNone/>
                <wp:docPr id="11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C16A6B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606.05pt;margin-top:10.05pt;width:42pt;height:22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" fillcolor="#ffc" strokeweight=".25pt">
                <v:textbox inset="0,.7pt,0,.7p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B15CA5" wp14:editId="6E3BFD4E">
                <wp:simplePos x="0" y="0"/>
                <wp:positionH relativeFrom="column">
                  <wp:posOffset>1106630</wp:posOffset>
                </wp:positionH>
                <wp:positionV relativeFrom="paragraph">
                  <wp:posOffset>330835</wp:posOffset>
                </wp:positionV>
                <wp:extent cx="866730" cy="204788"/>
                <wp:effectExtent l="0" t="0" r="10160" b="5080"/>
                <wp:wrapNone/>
                <wp:docPr id="8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30" cy="204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085C" w:rsidRPr="006051EF" w:rsidRDefault="0005085C" w:rsidP="000508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発送画面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1FB82" id="_x0000_s1062" type="#_x0000_t202" style="position:absolute;left:0;text-align:left;margin-left:87.15pt;margin-top:26.05pt;width:68.25pt;height:16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" filled="f" stroked="f">
                <v:textbox inset="1mm,.05mm,0,0">
                  <w:txbxContent>
                    <w:p w:rsidR="0005085C" w:rsidRPr="006051EF" w:rsidRDefault="0005085C" w:rsidP="000508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発送画面</w:t>
                      </w:r>
                    </w:p>
                  </w:txbxContent>
                </v:textbox>
              </v:shape>
            </w:pict>
          </mc:Fallback>
        </mc:AlternateContent>
      </w:r>
    </w:p>
    <w:p w:rsidR="00942EA1" w:rsidRDefault="0005085C" w:rsidP="00942EA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7086BB" wp14:editId="0EED5DD2">
                <wp:simplePos x="0" y="0"/>
                <wp:positionH relativeFrom="column">
                  <wp:posOffset>7529562</wp:posOffset>
                </wp:positionH>
                <wp:positionV relativeFrom="paragraph">
                  <wp:posOffset>102235</wp:posOffset>
                </wp:positionV>
                <wp:extent cx="866730" cy="204788"/>
                <wp:effectExtent l="0" t="0" r="10160" b="5080"/>
                <wp:wrapNone/>
                <wp:docPr id="1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30" cy="204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085C" w:rsidRPr="006051EF" w:rsidRDefault="0005085C" w:rsidP="000508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発送台帳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086BB" id="_x0000_s1065" type="#_x0000_t202" style="position:absolute;left:0;text-align:left;margin-left:592.9pt;margin-top:8.05pt;width:68.25pt;height:16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" filled="f" stroked="f">
                <v:textbox inset="1mm,.05mm,0,0">
                  <w:txbxContent>
                    <w:p w:rsidR="0005085C" w:rsidRPr="006051EF" w:rsidRDefault="0005085C" w:rsidP="000508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発送台帳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942EA1" w:rsidRDefault="00C4281A" w:rsidP="00942EA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AE3C87" wp14:editId="3454D1AC">
                <wp:simplePos x="0" y="0"/>
                <wp:positionH relativeFrom="column">
                  <wp:posOffset>1899950</wp:posOffset>
                </wp:positionH>
                <wp:positionV relativeFrom="paragraph">
                  <wp:posOffset>64060</wp:posOffset>
                </wp:positionV>
                <wp:extent cx="866730" cy="204788"/>
                <wp:effectExtent l="0" t="0" r="10160" b="5080"/>
                <wp:wrapNone/>
                <wp:docPr id="13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30" cy="204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281A" w:rsidRPr="006051EF" w:rsidRDefault="00C4281A" w:rsidP="00C428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受取情報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C87" id="_x0000_s1066" type="#_x0000_t202" style="position:absolute;left:0;text-align:left;margin-left:149.6pt;margin-top:5.05pt;width:68.25pt;height:16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" filled="f" stroked="f">
                <v:textbox inset="1mm,.05mm,0,0">
                  <w:txbxContent>
                    <w:p w:rsidR="00C4281A" w:rsidRPr="006051EF" w:rsidRDefault="00C4281A" w:rsidP="00C428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受取情報</w:t>
                      </w:r>
                    </w:p>
                  </w:txbxContent>
                </v:textbox>
              </v:shape>
            </w:pict>
          </mc:Fallback>
        </mc:AlternateContent>
      </w:r>
      <w:r w:rsidRPr="00667D6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56FFD0" wp14:editId="60A0B390">
                <wp:simplePos x="0" y="0"/>
                <wp:positionH relativeFrom="column">
                  <wp:posOffset>5886797</wp:posOffset>
                </wp:positionH>
                <wp:positionV relativeFrom="paragraph">
                  <wp:posOffset>366860</wp:posOffset>
                </wp:positionV>
                <wp:extent cx="1604200" cy="459361"/>
                <wp:effectExtent l="0" t="0" r="72390" b="93345"/>
                <wp:wrapNone/>
                <wp:docPr id="129" name="カギ線コネクタ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200" cy="459361"/>
                        </a:xfrm>
                        <a:prstGeom prst="bentConnector3">
                          <a:avLst>
                            <a:gd name="adj1" fmla="val 14905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B7655" id="カギ線コネクタ 129" o:spid="_x0000_s1026" type="#_x0000_t34" style="position:absolute;left:0;text-align:left;margin-left:463.55pt;margin-top:28.9pt;width:126.3pt;height:36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" adj="3219" strokecolor="black [3200]">
                <v:stroke endarrow="block"/>
              </v:shape>
            </w:pict>
          </mc:Fallback>
        </mc:AlternateContent>
      </w:r>
      <w:r w:rsidR="00667D63" w:rsidRPr="00667D6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1595D3" wp14:editId="27217275">
                <wp:simplePos x="0" y="0"/>
                <wp:positionH relativeFrom="column">
                  <wp:posOffset>7247255</wp:posOffset>
                </wp:positionH>
                <wp:positionV relativeFrom="paragraph">
                  <wp:posOffset>450215</wp:posOffset>
                </wp:positionV>
                <wp:extent cx="1533525" cy="204470"/>
                <wp:effectExtent l="0" t="0" r="9525" b="5080"/>
                <wp:wrapNone/>
                <wp:docPr id="1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67D63" w:rsidRPr="006051EF" w:rsidRDefault="00C4281A" w:rsidP="00667D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受取</w:t>
                            </w:r>
                            <w:r w:rsidR="00667D63">
                              <w:rPr>
                                <w:rFonts w:hint="eastAsia"/>
                              </w:rPr>
                              <w:t>完了画面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595D3" id="_x0000_s1065" type="#_x0000_t202" style="position:absolute;left:0;text-align:left;margin-left:570.65pt;margin-top:35.45pt;width:120.75pt;height:16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" filled="f" stroked="f">
                <v:textbox inset="1mm,.05mm,0,0">
                  <w:txbxContent>
                    <w:p w:rsidR="00667D63" w:rsidRPr="006051EF" w:rsidRDefault="00C4281A" w:rsidP="00667D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受取</w:t>
                      </w:r>
                      <w:r w:rsidR="00667D63">
                        <w:rPr>
                          <w:rFonts w:hint="eastAsia"/>
                        </w:rPr>
                        <w:t>完了画面</w:t>
                      </w:r>
                    </w:p>
                  </w:txbxContent>
                </v:textbox>
              </v:shape>
            </w:pict>
          </mc:Fallback>
        </mc:AlternateContent>
      </w:r>
      <w:r w:rsidR="00667D63" w:rsidRPr="00667D6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930ABD3" wp14:editId="6B3C95C4">
                <wp:simplePos x="0" y="0"/>
                <wp:positionH relativeFrom="column">
                  <wp:posOffset>5888990</wp:posOffset>
                </wp:positionH>
                <wp:positionV relativeFrom="paragraph">
                  <wp:posOffset>289560</wp:posOffset>
                </wp:positionV>
                <wp:extent cx="1600200" cy="0"/>
                <wp:effectExtent l="12700" t="60325" r="15875" b="53975"/>
                <wp:wrapNone/>
                <wp:docPr id="12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C6BFC" id="Line 25" o:spid="_x0000_s1026" style="position:absolute;left:0;text-align:lef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7pt,22.8pt" to="589.7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">
                <v:stroke endarrow="block"/>
              </v:line>
            </w:pict>
          </mc:Fallback>
        </mc:AlternateContent>
      </w:r>
      <w:r w:rsidR="00667D63" w:rsidRPr="00667D6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4A716C" wp14:editId="58EE0164">
                <wp:simplePos x="0" y="0"/>
                <wp:positionH relativeFrom="column">
                  <wp:posOffset>7748270</wp:posOffset>
                </wp:positionH>
                <wp:positionV relativeFrom="paragraph">
                  <wp:posOffset>717550</wp:posOffset>
                </wp:positionV>
                <wp:extent cx="533400" cy="280035"/>
                <wp:effectExtent l="12700" t="5080" r="6350" b="10160"/>
                <wp:wrapNone/>
                <wp:docPr id="13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767E6" id="AutoShape 22" o:spid="_x0000_s1026" type="#_x0000_t133" style="position:absolute;left:0;text-align:left;margin-left:610.1pt;margin-top:56.5pt;width:42pt;height:22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 w:rsidR="00667D63" w:rsidRPr="00667D6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DB84C45" wp14:editId="6252BEF8">
                <wp:simplePos x="0" y="0"/>
                <wp:positionH relativeFrom="column">
                  <wp:posOffset>7581265</wp:posOffset>
                </wp:positionH>
                <wp:positionV relativeFrom="paragraph">
                  <wp:posOffset>1059180</wp:posOffset>
                </wp:positionV>
                <wp:extent cx="866140" cy="204470"/>
                <wp:effectExtent l="0" t="0" r="10160" b="5080"/>
                <wp:wrapNone/>
                <wp:docPr id="13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67D63" w:rsidRPr="006051EF" w:rsidRDefault="00667D63" w:rsidP="00667D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発送台帳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84C45" id="_x0000_s1068" type="#_x0000_t202" style="position:absolute;left:0;text-align:left;margin-left:596.95pt;margin-top:83.4pt;width:68.2pt;height:16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" filled="f" stroked="f">
                <v:textbox inset="1mm,.05mm,0,0">
                  <w:txbxContent>
                    <w:p w:rsidR="00667D63" w:rsidRPr="006051EF" w:rsidRDefault="00667D63" w:rsidP="00667D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発送台帳</w:t>
                      </w:r>
                    </w:p>
                  </w:txbxContent>
                </v:textbox>
              </v:shape>
            </w:pict>
          </mc:Fallback>
        </mc:AlternateContent>
      </w:r>
      <w:r w:rsidR="00667D63" w:rsidRPr="00667D6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750A03" wp14:editId="740DC75D">
                <wp:simplePos x="0" y="0"/>
                <wp:positionH relativeFrom="column">
                  <wp:posOffset>5873750</wp:posOffset>
                </wp:positionH>
                <wp:positionV relativeFrom="paragraph">
                  <wp:posOffset>1270</wp:posOffset>
                </wp:positionV>
                <wp:extent cx="1533525" cy="204470"/>
                <wp:effectExtent l="0" t="0" r="9525" b="5080"/>
                <wp:wrapNone/>
                <wp:docPr id="13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67D63" w:rsidRPr="006051EF" w:rsidRDefault="00C4281A" w:rsidP="00667D6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受取</w:t>
                            </w:r>
                            <w:r w:rsidR="00667D63">
                              <w:rPr>
                                <w:rFonts w:hint="eastAsia"/>
                              </w:rPr>
                              <w:t>完了情報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50A03" id="_x0000_s1067" type="#_x0000_t202" style="position:absolute;left:0;text-align:left;margin-left:462.5pt;margin-top:.1pt;width:120.75pt;height:16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" filled="f" stroked="f">
                <v:textbox inset="1mm,.05mm,0,0">
                  <w:txbxContent>
                    <w:p w:rsidR="00667D63" w:rsidRPr="006051EF" w:rsidRDefault="00C4281A" w:rsidP="00667D6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受取</w:t>
                      </w:r>
                      <w:r w:rsidR="00667D63">
                        <w:rPr>
                          <w:rFonts w:hint="eastAsia"/>
                        </w:rPr>
                        <w:t>完了情報</w:t>
                      </w:r>
                    </w:p>
                  </w:txbxContent>
                </v:textbox>
              </v:shape>
            </w:pict>
          </mc:Fallback>
        </mc:AlternateContent>
      </w:r>
      <w:r w:rsidR="00667D63" w:rsidRPr="00667D6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FA6366B" wp14:editId="3682759F">
                <wp:simplePos x="0" y="0"/>
                <wp:positionH relativeFrom="column">
                  <wp:posOffset>6181725</wp:posOffset>
                </wp:positionH>
                <wp:positionV relativeFrom="paragraph">
                  <wp:posOffset>591185</wp:posOffset>
                </wp:positionV>
                <wp:extent cx="1533525" cy="204470"/>
                <wp:effectExtent l="0" t="0" r="9525" b="5080"/>
                <wp:wrapNone/>
                <wp:docPr id="13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67D63" w:rsidRPr="006051EF" w:rsidRDefault="00C4281A" w:rsidP="00667D6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受取</w:t>
                            </w:r>
                            <w:r w:rsidR="00667D63">
                              <w:rPr>
                                <w:rFonts w:hint="eastAsia"/>
                              </w:rPr>
                              <w:t>完了データ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6366B" id="_x0000_s1068" type="#_x0000_t202" style="position:absolute;left:0;text-align:left;margin-left:486.75pt;margin-top:46.55pt;width:120.75pt;height:16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" filled="f" stroked="f">
                <v:textbox inset="1mm,.05mm,0,0">
                  <w:txbxContent>
                    <w:p w:rsidR="00667D63" w:rsidRPr="006051EF" w:rsidRDefault="00C4281A" w:rsidP="00667D6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受取</w:t>
                      </w:r>
                      <w:r w:rsidR="00667D63">
                        <w:rPr>
                          <w:rFonts w:hint="eastAsia"/>
                        </w:rPr>
                        <w:t>完了データ</w:t>
                      </w:r>
                    </w:p>
                  </w:txbxContent>
                </v:textbox>
              </v:shape>
            </w:pict>
          </mc:Fallback>
        </mc:AlternateContent>
      </w:r>
      <w:r w:rsidR="00667D63" w:rsidRPr="00667D63">
        <w:rPr>
          <w:noProof/>
          <w:sz w:val="28"/>
          <w:szCs w:val="28"/>
        </w:rPr>
        <w:drawing>
          <wp:anchor distT="0" distB="0" distL="114300" distR="114300" simplePos="0" relativeHeight="251766784" behindDoc="0" locked="0" layoutInCell="1" allowOverlap="1" wp14:anchorId="45E72AEE" wp14:editId="5066C1F4">
            <wp:simplePos x="0" y="0"/>
            <wp:positionH relativeFrom="column">
              <wp:posOffset>7766700</wp:posOffset>
            </wp:positionH>
            <wp:positionV relativeFrom="paragraph">
              <wp:posOffset>27100</wp:posOffset>
            </wp:positionV>
            <wp:extent cx="466725" cy="373380"/>
            <wp:effectExtent l="0" t="0" r="0" b="0"/>
            <wp:wrapNone/>
            <wp:docPr id="134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D63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112B9126" wp14:editId="4F6C1AAC">
                <wp:simplePos x="0" y="0"/>
                <wp:positionH relativeFrom="page">
                  <wp:align>center</wp:align>
                </wp:positionH>
                <wp:positionV relativeFrom="paragraph">
                  <wp:posOffset>202535</wp:posOffset>
                </wp:positionV>
                <wp:extent cx="1838960" cy="191135"/>
                <wp:effectExtent l="0" t="0" r="27940" b="18415"/>
                <wp:wrapNone/>
                <wp:docPr id="11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67D63" w:rsidRPr="006051EF" w:rsidRDefault="00667D63" w:rsidP="00667D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4.2.4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1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67D63" w:rsidRPr="006051EF" w:rsidRDefault="00667D63" w:rsidP="00667D6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受取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B9126" id="_x0000_s1069" style="position:absolute;left:0;text-align:left;margin-left:0;margin-top:15.95pt;width:144.8pt;height:15.05pt;z-index:251764736;mso-position-horizontal:center;mso-position-horizontal-relative:page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">
                <v:shape id="Text Box 4" o:spid="_x0000_s1070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">
                  <v:textbox inset="0,.05mm,0,.7pt">
                    <w:txbxContent>
                      <w:p w:rsidR="00667D63" w:rsidRPr="006051EF" w:rsidRDefault="00667D63" w:rsidP="00667D6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4.2.4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Text Box 5" o:spid="_x0000_s1071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">
                  <v:textbox inset="1mm,.05mm,0,0">
                    <w:txbxContent>
                      <w:p w:rsidR="00667D63" w:rsidRPr="006051EF" w:rsidRDefault="00667D63" w:rsidP="00667D63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受取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67D6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481759" wp14:editId="45B46329">
                <wp:simplePos x="0" y="0"/>
                <wp:positionH relativeFrom="column">
                  <wp:posOffset>2003846</wp:posOffset>
                </wp:positionH>
                <wp:positionV relativeFrom="paragraph">
                  <wp:posOffset>314858</wp:posOffset>
                </wp:positionV>
                <wp:extent cx="1807132" cy="0"/>
                <wp:effectExtent l="0" t="76200" r="22225" b="95250"/>
                <wp:wrapNone/>
                <wp:docPr id="11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713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BE958" id="Line 25" o:spid="_x0000_s1026" style="position:absolute;left:0;text-align:lef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8pt,24.8pt" to="300.1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">
                <v:stroke endarrow="block"/>
              </v:line>
            </w:pict>
          </mc:Fallback>
        </mc:AlternateContent>
      </w:r>
      <w:r w:rsidR="0005085C">
        <w:rPr>
          <w:noProof/>
        </w:rPr>
        <w:drawing>
          <wp:anchor distT="0" distB="0" distL="114300" distR="114300" simplePos="0" relativeHeight="251758592" behindDoc="0" locked="0" layoutInCell="1" allowOverlap="1" wp14:anchorId="344CEDB8" wp14:editId="06487846">
            <wp:simplePos x="0" y="0"/>
            <wp:positionH relativeFrom="column">
              <wp:posOffset>1327983</wp:posOffset>
            </wp:positionH>
            <wp:positionV relativeFrom="paragraph">
              <wp:posOffset>137503</wp:posOffset>
            </wp:positionV>
            <wp:extent cx="466725" cy="373380"/>
            <wp:effectExtent l="0" t="0" r="0" b="0"/>
            <wp:wrapNone/>
            <wp:docPr id="114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EA1" w:rsidRDefault="00667D63" w:rsidP="00942EA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F469A3" wp14:editId="358566F6">
                <wp:simplePos x="0" y="0"/>
                <wp:positionH relativeFrom="column">
                  <wp:posOffset>1106892</wp:posOffset>
                </wp:positionH>
                <wp:positionV relativeFrom="paragraph">
                  <wp:posOffset>229301</wp:posOffset>
                </wp:positionV>
                <wp:extent cx="866730" cy="204788"/>
                <wp:effectExtent l="0" t="0" r="10160" b="5080"/>
                <wp:wrapNone/>
                <wp:docPr id="1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30" cy="204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67D63" w:rsidRPr="006051EF" w:rsidRDefault="00667D63" w:rsidP="00667D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受取画面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469A3" id="_x0000_s1072" type="#_x0000_t202" style="position:absolute;left:0;text-align:left;margin-left:87.15pt;margin-top:18.05pt;width:68.25pt;height:1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" filled="f" stroked="f">
                <v:textbox inset="1mm,.05mm,0,0">
                  <w:txbxContent>
                    <w:p w:rsidR="00667D63" w:rsidRPr="006051EF" w:rsidRDefault="00667D63" w:rsidP="00667D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受取</w:t>
                      </w:r>
                      <w:r>
                        <w:rPr>
                          <w:rFonts w:hint="eastAsia"/>
                        </w:rPr>
                        <w:t>画面</w:t>
                      </w:r>
                    </w:p>
                  </w:txbxContent>
                </v:textbox>
              </v:shape>
            </w:pict>
          </mc:Fallback>
        </mc:AlternateContent>
      </w:r>
    </w:p>
    <w:p w:rsidR="00942EA1" w:rsidRDefault="00942EA1" w:rsidP="00942EA1">
      <w:pPr>
        <w:rPr>
          <w:sz w:val="28"/>
          <w:szCs w:val="28"/>
        </w:rPr>
      </w:pPr>
    </w:p>
    <w:p w:rsidR="00942EA1" w:rsidRDefault="00C4281A" w:rsidP="00942EA1">
      <w:pPr>
        <w:rPr>
          <w:sz w:val="28"/>
          <w:szCs w:val="28"/>
        </w:rPr>
      </w:pPr>
      <w:r w:rsidRPr="00C4281A">
        <w:rPr>
          <w:noProof/>
          <w:sz w:val="28"/>
          <w:szCs w:val="28"/>
        </w:rPr>
        <w:drawing>
          <wp:anchor distT="0" distB="0" distL="114300" distR="114300" simplePos="0" relativeHeight="251778048" behindDoc="0" locked="0" layoutInCell="1" allowOverlap="1" wp14:anchorId="779B1039" wp14:editId="12CA4D6D">
            <wp:simplePos x="0" y="0"/>
            <wp:positionH relativeFrom="column">
              <wp:posOffset>1364615</wp:posOffset>
            </wp:positionH>
            <wp:positionV relativeFrom="paragraph">
              <wp:posOffset>474980</wp:posOffset>
            </wp:positionV>
            <wp:extent cx="466725" cy="373380"/>
            <wp:effectExtent l="0" t="0" r="0" b="0"/>
            <wp:wrapNone/>
            <wp:docPr id="149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281A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32B5E5E" wp14:editId="41D00FB2">
                <wp:simplePos x="0" y="0"/>
                <wp:positionH relativeFrom="column">
                  <wp:posOffset>1143635</wp:posOffset>
                </wp:positionH>
                <wp:positionV relativeFrom="paragraph">
                  <wp:posOffset>939165</wp:posOffset>
                </wp:positionV>
                <wp:extent cx="866140" cy="204470"/>
                <wp:effectExtent l="0" t="0" r="10160" b="5080"/>
                <wp:wrapNone/>
                <wp:docPr id="13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281A" w:rsidRPr="006051EF" w:rsidRDefault="00C4281A" w:rsidP="00C428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評価</w:t>
                            </w:r>
                            <w:r>
                              <w:t>入力</w:t>
                            </w:r>
                            <w:r>
                              <w:rPr>
                                <w:rFonts w:hint="eastAsia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B5E5E" id="_x0000_s1073" type="#_x0000_t202" style="position:absolute;left:0;text-align:left;margin-left:90.05pt;margin-top:73.95pt;width:68.2pt;height:16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" filled="f" stroked="f">
                <v:textbox inset="1mm,.05mm,0,0">
                  <w:txbxContent>
                    <w:p w:rsidR="00C4281A" w:rsidRPr="006051EF" w:rsidRDefault="00C4281A" w:rsidP="00C428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評価</w:t>
                      </w:r>
                      <w:r>
                        <w:t>入力</w:t>
                      </w:r>
                      <w:r>
                        <w:rPr>
                          <w:rFonts w:hint="eastAsia"/>
                        </w:rPr>
                        <w:t>画面</w:t>
                      </w:r>
                    </w:p>
                  </w:txbxContent>
                </v:textbox>
              </v:shape>
            </w:pict>
          </mc:Fallback>
        </mc:AlternateContent>
      </w:r>
      <w:r w:rsidRPr="00C4281A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19DAB4" wp14:editId="16E80083">
                <wp:simplePos x="0" y="0"/>
                <wp:positionH relativeFrom="column">
                  <wp:posOffset>2040255</wp:posOffset>
                </wp:positionH>
                <wp:positionV relativeFrom="paragraph">
                  <wp:posOffset>728345</wp:posOffset>
                </wp:positionV>
                <wp:extent cx="1806575" cy="0"/>
                <wp:effectExtent l="0" t="76200" r="22225" b="95250"/>
                <wp:wrapNone/>
                <wp:docPr id="13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65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432D6" id="Line 25" o:spid="_x0000_s1026" style="position:absolute;left:0;text-align:lef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65pt,57.35pt" to="302.9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">
                <v:stroke endarrow="block"/>
              </v:line>
            </w:pict>
          </mc:Fallback>
        </mc:AlternateContent>
      </w:r>
      <w:r w:rsidRPr="00C4281A">
        <w:rPr>
          <w:noProof/>
          <w:sz w:val="28"/>
          <w:szCs w:val="28"/>
        </w:rPr>
        <w:drawing>
          <wp:anchor distT="0" distB="0" distL="114300" distR="114300" simplePos="0" relativeHeight="251782144" behindDoc="0" locked="0" layoutInCell="1" allowOverlap="1" wp14:anchorId="57B225C4" wp14:editId="685FC550">
            <wp:simplePos x="0" y="0"/>
            <wp:positionH relativeFrom="column">
              <wp:posOffset>7803515</wp:posOffset>
            </wp:positionH>
            <wp:positionV relativeFrom="paragraph">
              <wp:posOffset>364490</wp:posOffset>
            </wp:positionV>
            <wp:extent cx="466725" cy="373380"/>
            <wp:effectExtent l="0" t="0" r="0" b="0"/>
            <wp:wrapNone/>
            <wp:docPr id="15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281A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D218A98" wp14:editId="4ACEBEB6">
                <wp:simplePos x="0" y="0"/>
                <wp:positionH relativeFrom="column">
                  <wp:posOffset>7284085</wp:posOffset>
                </wp:positionH>
                <wp:positionV relativeFrom="paragraph">
                  <wp:posOffset>788035</wp:posOffset>
                </wp:positionV>
                <wp:extent cx="1533525" cy="204470"/>
                <wp:effectExtent l="0" t="0" r="9525" b="5080"/>
                <wp:wrapNone/>
                <wp:docPr id="14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281A" w:rsidRPr="006051EF" w:rsidRDefault="00C4281A" w:rsidP="00C428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評価完了画面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18A98" id="_x0000_s1074" type="#_x0000_t202" style="position:absolute;left:0;text-align:left;margin-left:573.55pt;margin-top:62.05pt;width:120.75pt;height:16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" filled="f" stroked="f">
                <v:textbox inset="1mm,.05mm,0,0">
                  <w:txbxContent>
                    <w:p w:rsidR="00C4281A" w:rsidRPr="006051EF" w:rsidRDefault="00C4281A" w:rsidP="00C428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評価</w:t>
                      </w:r>
                      <w:r>
                        <w:rPr>
                          <w:rFonts w:hint="eastAsia"/>
                        </w:rPr>
                        <w:t>完了画面</w:t>
                      </w:r>
                    </w:p>
                  </w:txbxContent>
                </v:textbox>
              </v:shape>
            </w:pict>
          </mc:Fallback>
        </mc:AlternateContent>
      </w:r>
      <w:r w:rsidRPr="00C4281A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8772F9E" wp14:editId="0F6AC8FF">
                <wp:simplePos x="0" y="0"/>
                <wp:positionH relativeFrom="column">
                  <wp:posOffset>5925820</wp:posOffset>
                </wp:positionH>
                <wp:positionV relativeFrom="paragraph">
                  <wp:posOffset>687705</wp:posOffset>
                </wp:positionV>
                <wp:extent cx="1600200" cy="0"/>
                <wp:effectExtent l="12700" t="60325" r="15875" b="53975"/>
                <wp:wrapNone/>
                <wp:docPr id="142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08512" id="Line 25" o:spid="_x0000_s1026" style="position:absolute;left:0;text-align:lef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6pt,54.15pt" to="592.6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">
                <v:stroke endarrow="block"/>
              </v:line>
            </w:pict>
          </mc:Fallback>
        </mc:AlternateContent>
      </w:r>
      <w:r w:rsidRPr="00C4281A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EAD9736" wp14:editId="348EAB6A">
                <wp:simplePos x="0" y="0"/>
                <wp:positionH relativeFrom="column">
                  <wp:posOffset>7785100</wp:posOffset>
                </wp:positionH>
                <wp:positionV relativeFrom="paragraph">
                  <wp:posOffset>1060450</wp:posOffset>
                </wp:positionV>
                <wp:extent cx="533400" cy="280035"/>
                <wp:effectExtent l="12700" t="5080" r="6350" b="10160"/>
                <wp:wrapNone/>
                <wp:docPr id="14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39309" id="AutoShape 22" o:spid="_x0000_s1026" type="#_x0000_t133" style="position:absolute;left:0;text-align:left;margin-left:613pt;margin-top:83.5pt;width:42pt;height:22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 w:rsidRPr="00C4281A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052CF35" wp14:editId="63E40BF4">
                <wp:simplePos x="0" y="0"/>
                <wp:positionH relativeFrom="column">
                  <wp:posOffset>7618095</wp:posOffset>
                </wp:positionH>
                <wp:positionV relativeFrom="paragraph">
                  <wp:posOffset>1397000</wp:posOffset>
                </wp:positionV>
                <wp:extent cx="866140" cy="204470"/>
                <wp:effectExtent l="0" t="0" r="10160" b="5080"/>
                <wp:wrapNone/>
                <wp:docPr id="14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281A" w:rsidRPr="006051EF" w:rsidRDefault="00C4281A" w:rsidP="00C428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評価台帳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2CF35" id="_x0000_s1075" type="#_x0000_t202" style="position:absolute;left:0;text-align:left;margin-left:599.85pt;margin-top:110pt;width:68.2pt;height:16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" filled="f" stroked="f">
                <v:textbox inset="1mm,.05mm,0,0">
                  <w:txbxContent>
                    <w:p w:rsidR="00C4281A" w:rsidRPr="006051EF" w:rsidRDefault="00C4281A" w:rsidP="00C428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評価</w:t>
                      </w:r>
                      <w:r>
                        <w:rPr>
                          <w:rFonts w:hint="eastAsia"/>
                        </w:rP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Pr="00C4281A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DE382F0" wp14:editId="2C22FDB1">
                <wp:simplePos x="0" y="0"/>
                <wp:positionH relativeFrom="column">
                  <wp:posOffset>6218555</wp:posOffset>
                </wp:positionH>
                <wp:positionV relativeFrom="paragraph">
                  <wp:posOffset>929005</wp:posOffset>
                </wp:positionV>
                <wp:extent cx="1533525" cy="204470"/>
                <wp:effectExtent l="0" t="0" r="9525" b="5080"/>
                <wp:wrapNone/>
                <wp:docPr id="14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281A" w:rsidRPr="006051EF" w:rsidRDefault="00C4281A" w:rsidP="00C4281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評価完了データ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382F0" id="_x0000_s1076" type="#_x0000_t202" style="position:absolute;left:0;text-align:left;margin-left:489.65pt;margin-top:73.15pt;width:120.75pt;height:16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" filled="f" stroked="f">
                <v:textbox inset="1mm,.05mm,0,0">
                  <w:txbxContent>
                    <w:p w:rsidR="00C4281A" w:rsidRPr="006051EF" w:rsidRDefault="00C4281A" w:rsidP="00C4281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評価</w:t>
                      </w:r>
                      <w:r>
                        <w:rPr>
                          <w:rFonts w:hint="eastAsia"/>
                        </w:rPr>
                        <w:t>完了データ</w:t>
                      </w:r>
                    </w:p>
                  </w:txbxContent>
                </v:textbox>
              </v:shape>
            </w:pict>
          </mc:Fallback>
        </mc:AlternateContent>
      </w:r>
      <w:r w:rsidRPr="00C4281A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6B343C" wp14:editId="0CBFBFD6">
                <wp:simplePos x="0" y="0"/>
                <wp:positionH relativeFrom="column">
                  <wp:posOffset>1936750</wp:posOffset>
                </wp:positionH>
                <wp:positionV relativeFrom="paragraph">
                  <wp:posOffset>401320</wp:posOffset>
                </wp:positionV>
                <wp:extent cx="866140" cy="204470"/>
                <wp:effectExtent l="0" t="0" r="10160" b="5080"/>
                <wp:wrapNone/>
                <wp:docPr id="14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281A" w:rsidRPr="006051EF" w:rsidRDefault="00C4281A" w:rsidP="00C428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評価情報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B343C" id="_x0000_s1077" type="#_x0000_t202" style="position:absolute;left:0;text-align:left;margin-left:152.5pt;margin-top:31.6pt;width:68.2pt;height:16.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" filled="f" stroked="f">
                <v:textbox inset="1mm,.05mm,0,0">
                  <w:txbxContent>
                    <w:p w:rsidR="00C4281A" w:rsidRPr="006051EF" w:rsidRDefault="00C4281A" w:rsidP="00C428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評価</w:t>
                      </w: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942EA1" w:rsidRDefault="00C4281A" w:rsidP="00942EA1">
      <w:pPr>
        <w:rPr>
          <w:sz w:val="28"/>
          <w:szCs w:val="28"/>
        </w:rPr>
      </w:pPr>
      <w:r w:rsidRPr="00C4281A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D101AB" wp14:editId="7F39D3CF">
                <wp:simplePos x="0" y="0"/>
                <wp:positionH relativeFrom="column">
                  <wp:posOffset>5907583</wp:posOffset>
                </wp:positionH>
                <wp:positionV relativeFrom="paragraph">
                  <wp:posOffset>109990</wp:posOffset>
                </wp:positionV>
                <wp:extent cx="1533525" cy="204470"/>
                <wp:effectExtent l="0" t="0" r="9525" b="5080"/>
                <wp:wrapNone/>
                <wp:docPr id="14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281A" w:rsidRPr="006051EF" w:rsidRDefault="00C4281A" w:rsidP="00C4281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評価完了情報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101AB" id="_x0000_s1078" type="#_x0000_t202" style="position:absolute;left:0;text-align:left;margin-left:465.15pt;margin-top:8.65pt;width:120.75pt;height:16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" filled="f" stroked="f">
                <v:textbox inset="1mm,.05mm,0,0">
                  <w:txbxContent>
                    <w:p w:rsidR="00C4281A" w:rsidRPr="006051EF" w:rsidRDefault="00C4281A" w:rsidP="00C4281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評価</w:t>
                      </w:r>
                      <w:r>
                        <w:rPr>
                          <w:rFonts w:hint="eastAsia"/>
                        </w:rPr>
                        <w:t>完了情報</w:t>
                      </w:r>
                    </w:p>
                  </w:txbxContent>
                </v:textbox>
              </v:shape>
            </w:pict>
          </mc:Fallback>
        </mc:AlternateContent>
      </w:r>
      <w:r w:rsidRPr="00C4281A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33781CF3" wp14:editId="21FB6BB3">
                <wp:simplePos x="0" y="0"/>
                <wp:positionH relativeFrom="page">
                  <wp:posOffset>4440778</wp:posOffset>
                </wp:positionH>
                <wp:positionV relativeFrom="paragraph">
                  <wp:posOffset>262981</wp:posOffset>
                </wp:positionV>
                <wp:extent cx="1838960" cy="191135"/>
                <wp:effectExtent l="0" t="0" r="27940" b="18415"/>
                <wp:wrapNone/>
                <wp:docPr id="13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3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4281A" w:rsidRPr="006051EF" w:rsidRDefault="00C4281A" w:rsidP="00C428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4.2.5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4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4281A" w:rsidRPr="006051EF" w:rsidRDefault="00C4281A" w:rsidP="00C4281A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評価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781CF3" id="_x0000_s1079" style="position:absolute;left:0;text-align:left;margin-left:349.65pt;margin-top:20.7pt;width:144.8pt;height:15.05pt;z-index:251781120;mso-position-horizontal-relative:page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">
                <v:shape id="Text Box 4" o:spid="_x0000_s1080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">
                  <v:textbox inset="0,.05mm,0,.7pt">
                    <w:txbxContent>
                      <w:p w:rsidR="00C4281A" w:rsidRPr="006051EF" w:rsidRDefault="00C4281A" w:rsidP="00C428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rPr>
                            <w:rFonts w:hint="eastAsia"/>
                          </w:rPr>
                          <w:t>.2.5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Text Box 5" o:spid="_x0000_s1081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">
                  <v:textbox inset="1mm,.05mm,0,0">
                    <w:txbxContent>
                      <w:p w:rsidR="00C4281A" w:rsidRPr="006051EF" w:rsidRDefault="00C4281A" w:rsidP="00C4281A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評価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942EA1" w:rsidRDefault="00C4281A" w:rsidP="00942EA1">
      <w:pPr>
        <w:rPr>
          <w:sz w:val="28"/>
          <w:szCs w:val="28"/>
        </w:rPr>
      </w:pPr>
      <w:r w:rsidRPr="00C428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2A75637" wp14:editId="38A3305B">
                <wp:simplePos x="0" y="0"/>
                <wp:positionH relativeFrom="column">
                  <wp:posOffset>5923280</wp:posOffset>
                </wp:positionH>
                <wp:positionV relativeFrom="paragraph">
                  <wp:posOffset>7620</wp:posOffset>
                </wp:positionV>
                <wp:extent cx="1604010" cy="459105"/>
                <wp:effectExtent l="0" t="0" r="72390" b="93345"/>
                <wp:wrapNone/>
                <wp:docPr id="143" name="カギ線コネクタ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010" cy="459105"/>
                        </a:xfrm>
                        <a:prstGeom prst="bentConnector3">
                          <a:avLst>
                            <a:gd name="adj1" fmla="val 14905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6C5E2" id="カギ線コネクタ 143" o:spid="_x0000_s1026" type="#_x0000_t34" style="position:absolute;left:0;text-align:left;margin-left:466.4pt;margin-top:.6pt;width:126.3pt;height:36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" adj="3219" strokecolor="black [3200]">
                <v:stroke endarrow="block"/>
              </v:shape>
            </w:pict>
          </mc:Fallback>
        </mc:AlternateContent>
      </w:r>
    </w:p>
    <w:p w:rsidR="00942EA1" w:rsidRPr="00942EA1" w:rsidRDefault="00942EA1" w:rsidP="00942EA1">
      <w:pPr>
        <w:rPr>
          <w:sz w:val="28"/>
          <w:szCs w:val="28"/>
        </w:rPr>
      </w:pPr>
    </w:p>
    <w:p w:rsidR="00BE4EAD" w:rsidRPr="00942EA1" w:rsidRDefault="00BE4EAD" w:rsidP="00942EA1">
      <w:pPr>
        <w:rPr>
          <w:sz w:val="28"/>
          <w:szCs w:val="28"/>
        </w:rPr>
      </w:pPr>
    </w:p>
    <w:sectPr w:rsidR="00BE4EAD" w:rsidRPr="00942EA1" w:rsidSect="00F5329B">
      <w:headerReference w:type="default" r:id="rId8"/>
      <w:footerReference w:type="default" r:id="rId9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0FC" w:rsidRDefault="00F830FC" w:rsidP="00273989">
      <w:pPr>
        <w:pStyle w:val="a3"/>
      </w:pPr>
      <w:r>
        <w:separator/>
      </w:r>
    </w:p>
  </w:endnote>
  <w:endnote w:type="continuationSeparator" w:id="0">
    <w:p w:rsidR="00F830FC" w:rsidRDefault="00F830F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D41149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F830FC" w:rsidP="00AF4CC2">
                          <w:r>
                            <w:fldChar w:fldCharType="begin"/>
                          </w:r>
                          <w:r>
                            <w:instrText xml:space="preserve"> FILENAME  </w:instrText>
                          </w:r>
                          <w:r>
                            <w:fldChar w:fldCharType="separate"/>
                          </w:r>
                          <w:r w:rsidR="00D41149">
                            <w:rPr>
                              <w:rFonts w:hint="eastAsia"/>
                              <w:noProof/>
                            </w:rPr>
                            <w:t>文書</w:t>
                          </w:r>
                          <w:r w:rsidR="00D41149">
                            <w:rPr>
                              <w:rFonts w:hint="eastAsia"/>
                              <w:noProof/>
                            </w:rPr>
                            <w:t xml:space="preserve"> 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78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>
                    <w:fldSimple w:instr=" FILENAME  ">
                      <w:r w:rsidR="00D41149">
                        <w:rPr>
                          <w:rFonts w:hint="eastAsia"/>
                          <w:noProof/>
                        </w:rPr>
                        <w:t>文書</w:t>
                      </w:r>
                      <w:r w:rsidR="00D41149">
                        <w:rPr>
                          <w:rFonts w:hint="eastAsia"/>
                          <w:noProof/>
                        </w:rPr>
                        <w:t xml:space="preserve"> 1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1C379B">
      <w:rPr>
        <w:rFonts w:hint="eastAsia"/>
      </w:rPr>
      <w:t>大阪システム開発部　開発第１課　第１係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0FC" w:rsidRDefault="00F830FC" w:rsidP="00273989">
      <w:pPr>
        <w:pStyle w:val="a3"/>
      </w:pPr>
      <w:r>
        <w:separator/>
      </w:r>
    </w:p>
  </w:footnote>
  <w:footnote w:type="continuationSeparator" w:id="0">
    <w:p w:rsidR="00F830FC" w:rsidRDefault="00F830F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D4114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6708140"/>
              <wp:effectExtent l="13970" t="12065" r="10160" b="13970"/>
              <wp:wrapNone/>
              <wp:docPr id="2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6708140"/>
                        <a:chOff x="712" y="559"/>
                        <a:chExt cx="15397" cy="10564"/>
                      </a:xfrm>
                    </wpg:grpSpPr>
                    <wpg:grpSp>
                      <wpg:cNvPr id="3" name="Group 53"/>
                      <wpg:cNvGrpSpPr>
                        <a:grpSpLocks/>
                      </wpg:cNvGrpSpPr>
                      <wpg:grpSpPr bwMode="auto">
                        <a:xfrm>
                          <a:off x="712" y="559"/>
                          <a:ext cx="15397" cy="1636"/>
                          <a:chOff x="712" y="559"/>
                          <a:chExt cx="15397" cy="1636"/>
                        </a:xfrm>
                      </wpg:grpSpPr>
                      <wpg:grpSp>
                        <wpg:cNvPr id="4" name="Group 15"/>
                        <wpg:cNvGrpSpPr>
                          <a:grpSpLocks/>
                        </wpg:cNvGrpSpPr>
                        <wpg:grpSpPr bwMode="auto">
                          <a:xfrm>
                            <a:off x="13377" y="559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9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942"/>
                            <a:ext cx="711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F5329B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総括ダイアグラム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AD7689" w:rsidRDefault="00FA36A9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まさる堂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EC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サイト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AD7689" w:rsidRDefault="00FA36A9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取引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FA36A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田中</w:t>
                                  </w:r>
                                  <w:r>
                                    <w:t xml:space="preserve">　勇輝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D4114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D4114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D4114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D4114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D4114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D4114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D41149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121008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121008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71"/>
                      <wpg:cNvGrpSpPr>
                        <a:grpSpLocks/>
                      </wpg:cNvGrpSpPr>
                      <wpg:grpSpPr bwMode="auto">
                        <a:xfrm>
                          <a:off x="736" y="2333"/>
                          <a:ext cx="15373" cy="8790"/>
                          <a:chOff x="736" y="2333"/>
                          <a:chExt cx="15373" cy="8790"/>
                        </a:xfrm>
                      </wpg:grpSpPr>
                      <wpg:grpSp>
                        <wpg:cNvPr id="36" name="Group 59"/>
                        <wpg:cNvGrpSpPr>
                          <a:grpSpLocks/>
                        </wpg:cNvGrpSpPr>
                        <wpg:grpSpPr bwMode="auto">
                          <a:xfrm>
                            <a:off x="736" y="2333"/>
                            <a:ext cx="15373" cy="8790"/>
                            <a:chOff x="736" y="2333"/>
                            <a:chExt cx="15373" cy="8790"/>
                          </a:xfrm>
                        </wpg:grpSpPr>
                        <wps:wsp>
                          <wps:cNvPr id="3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" y="2333"/>
                              <a:ext cx="15360" cy="879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3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" y="2922"/>
                              <a:ext cx="1537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" name="Group 70"/>
                        <wpg:cNvGrpSpPr>
                          <a:grpSpLocks/>
                        </wpg:cNvGrpSpPr>
                        <wpg:grpSpPr bwMode="auto">
                          <a:xfrm>
                            <a:off x="1448" y="2922"/>
                            <a:ext cx="3982" cy="7911"/>
                            <a:chOff x="1448" y="2922"/>
                            <a:chExt cx="3982" cy="7911"/>
                          </a:xfrm>
                        </wpg:grpSpPr>
                        <wps:wsp>
                          <wps:cNvPr id="40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1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INPUT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（入力）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69"/>
                        <wpg:cNvGrpSpPr>
                          <a:grpSpLocks/>
                        </wpg:cNvGrpSpPr>
                        <wpg:grpSpPr bwMode="auto">
                          <a:xfrm>
                            <a:off x="6425" y="2922"/>
                            <a:ext cx="3982" cy="7911"/>
                            <a:chOff x="6425" y="2922"/>
                            <a:chExt cx="3982" cy="7911"/>
                          </a:xfrm>
                        </wpg:grpSpPr>
                        <wps:wsp>
                          <wps:cNvPr id="4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5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4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5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PROCESS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（処理）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68"/>
                        <wpg:cNvGrpSpPr>
                          <a:grpSpLocks/>
                        </wpg:cNvGrpSpPr>
                        <wpg:grpSpPr bwMode="auto">
                          <a:xfrm>
                            <a:off x="11403" y="2922"/>
                            <a:ext cx="3982" cy="7911"/>
                            <a:chOff x="11403" y="2922"/>
                            <a:chExt cx="3982" cy="7911"/>
                          </a:xfrm>
                        </wpg:grpSpPr>
                        <wps:wsp>
                          <wps:cNvPr id="4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3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03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OUTPUT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（出力）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84" style="position:absolute;left:0;text-align:left;margin-left:-9.65pt;margin-top:-.55pt;width:769.85pt;height:528.2pt;z-index:251658240" coordorigin="712,559" coordsize="15397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">
              <v:group id="Group 53" o:spid="_x0000_s1085" style="position:absolute;left:712;top:559;width:15397;height:1636" coordorigin="712,559" coordsize="15397,1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15" o:spid="_x0000_s1086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8" o:spid="_x0000_s1087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88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    <v:textbox inset="5.85pt,.7pt,5.85pt,.7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89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90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10" o:spid="_x0000_s1091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    <v:textbox inset="5.85pt,.7pt,5.85pt,.7pt"/>
                    </v:rect>
                    <v:shape id="Text Box 11" o:spid="_x0000_s1092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93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3" o:spid="_x0000_s109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    <v:textbox inset="5.85pt,.7pt,5.85pt,.7pt"/>
                    </v:rect>
                    <v:shape id="Text Box 14" o:spid="_x0000_s109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96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hPLwwAAANsAAAAPAAAAZHJzL2Rvd25yZXYueG1sRE9La8JA&#10;EL4X/A/LCN50o9g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6Q4Ty8MAAADbAAAADwAA&#10;AAAAAAAAAAAAAAAHAgAAZHJzL2Rvd25yZXYueG1sUEsFBgAAAAADAAMAtwAAAPcCAAAAAA==&#10;" filled="f" stroked="f">
                  <v:textbox inset="5.85pt,.7pt,5.85pt,.7pt">
                    <w:txbxContent>
                      <w:p w:rsidR="00273989" w:rsidRPr="00732F70" w:rsidRDefault="00F5329B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総括ダイアグラム</w:t>
                        </w:r>
                      </w:p>
                    </w:txbxContent>
                  </v:textbox>
                </v:shape>
                <v:shape id="_x0000_s1097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273989" w:rsidRPr="00730FB8" w:rsidRDefault="0027398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98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273989" w:rsidRPr="00AD7689" w:rsidRDefault="00FA36A9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まさる堂</w:t>
                        </w:r>
                        <w:r>
                          <w:rPr>
                            <w:rFonts w:hint="eastAsia"/>
                            <w:sz w:val="24"/>
                          </w:rPr>
                          <w:t>EC</w:t>
                        </w:r>
                        <w:r>
                          <w:rPr>
                            <w:rFonts w:hint="eastAsia"/>
                            <w:sz w:val="24"/>
                          </w:rPr>
                          <w:t>サイト</w:t>
                        </w:r>
                      </w:p>
                    </w:txbxContent>
                  </v:textbox>
                </v:shape>
                <v:shape id="Text Box 29" o:spid="_x0000_s1099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273989" w:rsidRPr="00730FB8" w:rsidRDefault="0027398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100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273989" w:rsidRPr="00AD7689" w:rsidRDefault="00FA36A9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取引</w:t>
                        </w:r>
                      </w:p>
                    </w:txbxContent>
                  </v:textbox>
                </v:shape>
                <v:group id="Group 36" o:spid="_x0000_s1101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10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10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273989" w:rsidRDefault="00FA36A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田中</w:t>
                            </w:r>
                            <w:r>
                              <w:t xml:space="preserve">　勇輝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_x0000_s110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10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10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D4114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D4114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D4114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D4114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D4114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D4114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10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108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109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39" o:spid="_x0000_s111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D41149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11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112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11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121008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121008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11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115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116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71" o:spid="_x0000_s1117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group id="Group 59" o:spid="_x0000_s1118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57" o:spid="_x0000_s1119" style="position:absolute;left:746;top:2333;width:15360;height:8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" filled="f" strokeweight="1.5pt">
                    <v:textbox inset="0,.7pt,0,.7pt"/>
                  </v:rect>
                  <v:line id="Line 58" o:spid="_x0000_s1120" style="position:absolute;visibility:visible;mso-wrap-style:square" from="736,2922" to="16109,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</v:group>
                <v:group id="Group 70" o:spid="_x0000_s1121" style="position:absolute;left:1448;top:2922;width:3982;height:7911" coordorigin="1448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62" o:spid="_x0000_s1122" style="position:absolute;left:1448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" filled="f">
                    <v:textbox inset="0,.7pt,0,.7pt"/>
                  </v:rect>
                  <v:shape id="Text Box 65" o:spid="_x0000_s1123" type="#_x0000_t202" style="position:absolute;left:1448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INPUT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（入力）</w:t>
                          </w:r>
                        </w:p>
                      </w:txbxContent>
                    </v:textbox>
                  </v:shape>
                </v:group>
                <v:group id="Group 69" o:spid="_x0000_s1124" style="position:absolute;left:6425;top:2922;width:3982;height:7911" coordorigin="6425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63" o:spid="_x0000_s1125" style="position:absolute;left:6425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  <v:textbox inset="0,.7pt,0,.7pt"/>
                  </v:rect>
                  <v:shape id="Text Box 66" o:spid="_x0000_s1126" type="#_x0000_t202" style="position:absolute;left:6425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PROCESS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（処理）</w:t>
                          </w:r>
                        </w:p>
                      </w:txbxContent>
                    </v:textbox>
                  </v:shape>
                </v:group>
                <v:group id="Group 68" o:spid="_x0000_s1127" style="position:absolute;left:11403;top:2922;width:3982;height:7911" coordorigin="11403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64" o:spid="_x0000_s1128" style="position:absolute;left:11403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" filled="f">
                    <v:textbox inset="0,.7pt,0,.7pt"/>
                  </v:rect>
                  <v:shape id="Text Box 67" o:spid="_x0000_s1129" type="#_x0000_t202" style="position:absolute;left:11403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OUTPUT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（出力）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49"/>
    <w:rsid w:val="0005085C"/>
    <w:rsid w:val="000B5B01"/>
    <w:rsid w:val="000E03F1"/>
    <w:rsid w:val="00121008"/>
    <w:rsid w:val="001529A6"/>
    <w:rsid w:val="001C379B"/>
    <w:rsid w:val="001E34FB"/>
    <w:rsid w:val="00213DBA"/>
    <w:rsid w:val="00215020"/>
    <w:rsid w:val="00273989"/>
    <w:rsid w:val="002904BA"/>
    <w:rsid w:val="002D4A47"/>
    <w:rsid w:val="003173C3"/>
    <w:rsid w:val="0033661B"/>
    <w:rsid w:val="00360FA8"/>
    <w:rsid w:val="003915B0"/>
    <w:rsid w:val="003D1086"/>
    <w:rsid w:val="00402E77"/>
    <w:rsid w:val="004333C1"/>
    <w:rsid w:val="0056717A"/>
    <w:rsid w:val="005B0C20"/>
    <w:rsid w:val="005C5806"/>
    <w:rsid w:val="006051EF"/>
    <w:rsid w:val="006536E8"/>
    <w:rsid w:val="00667D63"/>
    <w:rsid w:val="0071453F"/>
    <w:rsid w:val="00730FB8"/>
    <w:rsid w:val="00732F70"/>
    <w:rsid w:val="00744655"/>
    <w:rsid w:val="007B1766"/>
    <w:rsid w:val="007B68A8"/>
    <w:rsid w:val="007F0A12"/>
    <w:rsid w:val="00833821"/>
    <w:rsid w:val="008374BA"/>
    <w:rsid w:val="008F4700"/>
    <w:rsid w:val="00913AFA"/>
    <w:rsid w:val="00942EA1"/>
    <w:rsid w:val="00964DCA"/>
    <w:rsid w:val="00976CEA"/>
    <w:rsid w:val="0098594D"/>
    <w:rsid w:val="00997637"/>
    <w:rsid w:val="009C3254"/>
    <w:rsid w:val="00A13FDF"/>
    <w:rsid w:val="00AD7689"/>
    <w:rsid w:val="00AE61B0"/>
    <w:rsid w:val="00AF4CC2"/>
    <w:rsid w:val="00B278EC"/>
    <w:rsid w:val="00B50AD2"/>
    <w:rsid w:val="00BD41FD"/>
    <w:rsid w:val="00BE4EAD"/>
    <w:rsid w:val="00C152FA"/>
    <w:rsid w:val="00C33557"/>
    <w:rsid w:val="00C4281A"/>
    <w:rsid w:val="00CB438A"/>
    <w:rsid w:val="00CE4237"/>
    <w:rsid w:val="00CE653A"/>
    <w:rsid w:val="00D41149"/>
    <w:rsid w:val="00D71AD8"/>
    <w:rsid w:val="00DB4694"/>
    <w:rsid w:val="00DE1FDA"/>
    <w:rsid w:val="00E235A3"/>
    <w:rsid w:val="00F5329B"/>
    <w:rsid w:val="00F830FC"/>
    <w:rsid w:val="00FA36A9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  <o:colormru v:ext="edit" colors="#ffc"/>
    </o:shapedefaults>
    <o:shapelayout v:ext="edit">
      <o:idmap v:ext="edit" data="1"/>
    </o:shapelayout>
  </w:shapeDefaults>
  <w:decimalSymbol w:val="."/>
  <w:listSeparator w:val=","/>
  <w14:docId w14:val="470D22B2"/>
  <w15:chartTrackingRefBased/>
  <w15:docId w15:val="{B1572DB4-69F3-4082-8AB7-B205E4D1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0572\Desktop\HAL\SD22\09_&#32207;&#25324;&#12480;&#12452;&#12516;&#12464;&#12521;&#12512;\4.0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4.0.dot</Template>
  <TotalTime>217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yuhnsa@outlook.jp</dc:creator>
  <cp:keywords/>
  <dc:description/>
  <cp:lastModifiedBy>yuhnsa@outlook.jp</cp:lastModifiedBy>
  <cp:revision>10</cp:revision>
  <cp:lastPrinted>2006-06-21T09:45:00Z</cp:lastPrinted>
  <dcterms:created xsi:type="dcterms:W3CDTF">2019-09-24T02:47:00Z</dcterms:created>
  <dcterms:modified xsi:type="dcterms:W3CDTF">2019-11-01T05:12:00Z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