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D502D9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５．０　問合せ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1612D2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02523" wp14:editId="2D3D92B2">
                <wp:simplePos x="0" y="0"/>
                <wp:positionH relativeFrom="column">
                  <wp:posOffset>5808790</wp:posOffset>
                </wp:positionH>
                <wp:positionV relativeFrom="paragraph">
                  <wp:posOffset>151593</wp:posOffset>
                </wp:positionV>
                <wp:extent cx="1269760" cy="203682"/>
                <wp:effectExtent l="0" t="0" r="6985" b="6350"/>
                <wp:wrapNone/>
                <wp:docPr id="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760" cy="203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1612D2" w:rsidP="00B278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ガイド</w:t>
                            </w:r>
                            <w:r>
                              <w:t>検索結果情報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20252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457.4pt;margin-top:11.95pt;width:100pt;height:1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" filled="f" stroked="f">
                <v:textbox inset="1mm,.05mm,0,0">
                  <w:txbxContent>
                    <w:p w:rsidR="00B278EC" w:rsidRPr="006051EF" w:rsidRDefault="001612D2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ガイド</w:t>
                      </w:r>
                      <w:r>
                        <w:t>検索結果情報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318E7B" wp14:editId="3E33DA07">
                <wp:simplePos x="0" y="0"/>
                <wp:positionH relativeFrom="column">
                  <wp:posOffset>2077518</wp:posOffset>
                </wp:positionH>
                <wp:positionV relativeFrom="paragraph">
                  <wp:posOffset>129924</wp:posOffset>
                </wp:positionV>
                <wp:extent cx="1534112" cy="190681"/>
                <wp:effectExtent l="0" t="0" r="9525" b="0"/>
                <wp:wrapNone/>
                <wp:docPr id="7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12" cy="190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612D2" w:rsidRPr="006051EF" w:rsidRDefault="001612D2" w:rsidP="001612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ガイド</w:t>
                            </w:r>
                            <w:r>
                              <w:t>検索</w:t>
                            </w:r>
                            <w:r>
                              <w:rPr>
                                <w:rFonts w:hint="eastAsia"/>
                              </w:rPr>
                              <w:t>条件データ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18E7B" id="Text Box 9" o:spid="_x0000_s1027" type="#_x0000_t202" style="position:absolute;left:0;text-align:left;margin-left:163.6pt;margin-top:10.25pt;width:120.8pt;height: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IS+gIAAIQ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" filled="f" stroked="f">
                <v:textbox inset="1mm,.05mm,0,0">
                  <w:txbxContent>
                    <w:p w:rsidR="001612D2" w:rsidRPr="006051EF" w:rsidRDefault="001612D2" w:rsidP="001612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ガイド</w:t>
                      </w:r>
                      <w:r>
                        <w:t>検索</w:t>
                      </w:r>
                      <w:r>
                        <w:rPr>
                          <w:rFonts w:hint="eastAsia"/>
                        </w:rPr>
                        <w:t>条件データ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6640141C" wp14:editId="435060A5">
            <wp:simplePos x="0" y="0"/>
            <wp:positionH relativeFrom="column">
              <wp:posOffset>1295761</wp:posOffset>
            </wp:positionH>
            <wp:positionV relativeFrom="paragraph">
              <wp:posOffset>164043</wp:posOffset>
            </wp:positionV>
            <wp:extent cx="466725" cy="373380"/>
            <wp:effectExtent l="0" t="0" r="0" b="0"/>
            <wp:wrapNone/>
            <wp:docPr id="48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BCE">
        <w:rPr>
          <w:noProof/>
        </w:rPr>
        <w:drawing>
          <wp:anchor distT="0" distB="0" distL="114300" distR="114300" simplePos="0" relativeHeight="251655168" behindDoc="0" locked="0" layoutInCell="1" allowOverlap="1" wp14:anchorId="7D98780C" wp14:editId="5D4269F4">
            <wp:simplePos x="0" y="0"/>
            <wp:positionH relativeFrom="column">
              <wp:posOffset>7675399</wp:posOffset>
            </wp:positionH>
            <wp:positionV relativeFrom="paragraph">
              <wp:posOffset>197723</wp:posOffset>
            </wp:positionV>
            <wp:extent cx="466725" cy="373380"/>
            <wp:effectExtent l="0" t="0" r="0" b="0"/>
            <wp:wrapNone/>
            <wp:docPr id="5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76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7B0BF" wp14:editId="6E7479EF">
                <wp:simplePos x="0" y="0"/>
                <wp:positionH relativeFrom="column">
                  <wp:posOffset>2107631</wp:posOffset>
                </wp:positionH>
                <wp:positionV relativeFrom="paragraph">
                  <wp:posOffset>146986</wp:posOffset>
                </wp:positionV>
                <wp:extent cx="1066800" cy="182245"/>
                <wp:effectExtent l="3175" t="1905" r="0" b="0"/>
                <wp:wrapNone/>
                <wp:docPr id="6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376A" w:rsidRPr="006051EF" w:rsidRDefault="0064376A" w:rsidP="006437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7B0BF" id="_x0000_s1028" type="#_x0000_t202" style="position:absolute;left:0;text-align:left;margin-left:165.95pt;margin-top:11.55pt;width:84pt;height:1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dm+Q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" filled="f" stroked="f">
                <v:textbox inset="1mm,.05mm,0,0">
                  <w:txbxContent>
                    <w:p w:rsidR="0064376A" w:rsidRPr="006051EF" w:rsidRDefault="0064376A" w:rsidP="006437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411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576AAE8" wp14:editId="34873B1B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64376A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5.1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64376A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ガイド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76AAE8" id="Group 6" o:spid="_x0000_s1029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">
                <v:shape id="Text Box 4" o:spid="_x0000_s1030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">
                  <v:textbox inset="0,.05mm,0,.7pt">
                    <w:txbxContent>
                      <w:p w:rsidR="006051EF" w:rsidRPr="006051EF" w:rsidRDefault="0064376A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5.1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31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">
                  <v:textbox inset="1mm,.05mm,0,0">
                    <w:txbxContent>
                      <w:p w:rsidR="006051EF" w:rsidRPr="006051EF" w:rsidRDefault="0064376A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ガイド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1612D2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E97FA" wp14:editId="64B93818">
                <wp:simplePos x="0" y="0"/>
                <wp:positionH relativeFrom="column">
                  <wp:posOffset>7320791</wp:posOffset>
                </wp:positionH>
                <wp:positionV relativeFrom="paragraph">
                  <wp:posOffset>268605</wp:posOffset>
                </wp:positionV>
                <wp:extent cx="1256732" cy="216682"/>
                <wp:effectExtent l="0" t="0" r="635" b="12065"/>
                <wp:wrapNone/>
                <wp:docPr id="6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732" cy="21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7BCE" w:rsidRPr="006051EF" w:rsidRDefault="007F7BCE" w:rsidP="007F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ガイド</w:t>
                            </w:r>
                            <w:r w:rsidR="001612D2">
                              <w:rPr>
                                <w:rFonts w:hint="eastAsia"/>
                              </w:rPr>
                              <w:t>検索結果</w:t>
                            </w:r>
                            <w: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E97FA" id="_x0000_s1032" type="#_x0000_t202" style="position:absolute;left:0;text-align:left;margin-left:576.45pt;margin-top:21.15pt;width:98.95pt;height:1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SZq+gIAAIU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" filled="f" stroked="f">
                <v:textbox inset="1mm,.05mm,0,0">
                  <w:txbxContent>
                    <w:p w:rsidR="007F7BCE" w:rsidRPr="006051EF" w:rsidRDefault="007F7BCE" w:rsidP="007F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ガイド</w:t>
                      </w:r>
                      <w:r w:rsidR="001612D2">
                        <w:rPr>
                          <w:rFonts w:hint="eastAsia"/>
                        </w:rPr>
                        <w:t>検索結果</w:t>
                      </w:r>
                      <w: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A9EE99" wp14:editId="0233436B">
                <wp:simplePos x="0" y="0"/>
                <wp:positionH relativeFrom="column">
                  <wp:posOffset>916100</wp:posOffset>
                </wp:positionH>
                <wp:positionV relativeFrom="paragraph">
                  <wp:posOffset>243184</wp:posOffset>
                </wp:positionV>
                <wp:extent cx="1339098" cy="182013"/>
                <wp:effectExtent l="0" t="0" r="13970" b="8890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098" cy="182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1612D2" w:rsidP="006051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ガイド</w:t>
                            </w:r>
                            <w:r>
                              <w:t>検索入力画面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9EE99" id="_x0000_s1033" type="#_x0000_t202" style="position:absolute;left:0;text-align:left;margin-left:72.15pt;margin-top:19.15pt;width:105.45pt;height:1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1612D2" w:rsidP="006051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ガイド</w:t>
                      </w:r>
                      <w:r>
                        <w:t>検索入力画面</w:t>
                      </w:r>
                    </w:p>
                  </w:txbxContent>
                </v:textbox>
              </v:shape>
            </w:pict>
          </mc:Fallback>
        </mc:AlternateContent>
      </w:r>
      <w:r w:rsidR="00D4114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E1F90" wp14:editId="49FD99ED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7E79A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 w:rsidR="00D4114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06F5ED" wp14:editId="231551AD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149AA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6051EF" w:rsidP="006051EF">
      <w:pPr>
        <w:rPr>
          <w:sz w:val="28"/>
          <w:szCs w:val="28"/>
        </w:rPr>
      </w:pPr>
    </w:p>
    <w:p w:rsidR="00833821" w:rsidRDefault="001612D2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EB25C1" wp14:editId="6F1410A9">
                <wp:simplePos x="0" y="0"/>
                <wp:positionH relativeFrom="column">
                  <wp:posOffset>5774155</wp:posOffset>
                </wp:positionH>
                <wp:positionV relativeFrom="paragraph">
                  <wp:posOffset>153591</wp:posOffset>
                </wp:positionV>
                <wp:extent cx="1269760" cy="203682"/>
                <wp:effectExtent l="0" t="0" r="6985" b="6350"/>
                <wp:wrapNone/>
                <wp:docPr id="8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760" cy="203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612D2" w:rsidRPr="006051EF" w:rsidRDefault="001612D2" w:rsidP="001612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ヘルプ</w:t>
                            </w:r>
                            <w:r>
                              <w:t>検索結果情報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B25C1" id="_x0000_s1034" type="#_x0000_t202" style="position:absolute;margin-left:454.65pt;margin-top:12.1pt;width:100pt;height:16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" filled="f" stroked="f">
                <v:textbox inset="1mm,.05mm,0,0">
                  <w:txbxContent>
                    <w:p w:rsidR="001612D2" w:rsidRPr="006051EF" w:rsidRDefault="001612D2" w:rsidP="001612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ヘルプ</w:t>
                      </w:r>
                      <w:r>
                        <w:t>検索結果情報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D02265" wp14:editId="1EC47866">
                <wp:simplePos x="0" y="0"/>
                <wp:positionH relativeFrom="column">
                  <wp:posOffset>2116811</wp:posOffset>
                </wp:positionH>
                <wp:positionV relativeFrom="paragraph">
                  <wp:posOffset>123346</wp:posOffset>
                </wp:positionV>
                <wp:extent cx="1534112" cy="190681"/>
                <wp:effectExtent l="0" t="0" r="9525" b="0"/>
                <wp:wrapNone/>
                <wp:docPr id="8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12" cy="190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612D2" w:rsidRPr="006051EF" w:rsidRDefault="001612D2" w:rsidP="001612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ヘルプ</w:t>
                            </w:r>
                            <w:r>
                              <w:t>検索</w:t>
                            </w:r>
                            <w:r>
                              <w:rPr>
                                <w:rFonts w:hint="eastAsia"/>
                              </w:rPr>
                              <w:t>条件データ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02265" id="_x0000_s1035" type="#_x0000_t202" style="position:absolute;margin-left:166.7pt;margin-top:9.7pt;width:120.8pt;height: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yp+gIAAIQ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" filled="f" stroked="f">
                <v:textbox inset="1mm,.05mm,0,0">
                  <w:txbxContent>
                    <w:p w:rsidR="001612D2" w:rsidRPr="006051EF" w:rsidRDefault="001612D2" w:rsidP="001612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ヘルプ</w:t>
                      </w:r>
                      <w:r>
                        <w:t>検索</w:t>
                      </w:r>
                      <w:r>
                        <w:rPr>
                          <w:rFonts w:hint="eastAsia"/>
                        </w:rPr>
                        <w:t>条件データ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724BB6B2" wp14:editId="5DACBC1B">
            <wp:simplePos x="0" y="0"/>
            <wp:positionH relativeFrom="column">
              <wp:posOffset>1332697</wp:posOffset>
            </wp:positionH>
            <wp:positionV relativeFrom="paragraph">
              <wp:posOffset>127936</wp:posOffset>
            </wp:positionV>
            <wp:extent cx="466725" cy="373380"/>
            <wp:effectExtent l="0" t="0" r="0" b="0"/>
            <wp:wrapNone/>
            <wp:docPr id="7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BCE">
        <w:rPr>
          <w:noProof/>
        </w:rPr>
        <w:drawing>
          <wp:anchor distT="0" distB="0" distL="114300" distR="114300" simplePos="0" relativeHeight="251683840" behindDoc="0" locked="0" layoutInCell="1" allowOverlap="1" wp14:anchorId="46B931F2" wp14:editId="49BDFE75">
            <wp:simplePos x="0" y="0"/>
            <wp:positionH relativeFrom="column">
              <wp:posOffset>7690238</wp:posOffset>
            </wp:positionH>
            <wp:positionV relativeFrom="paragraph">
              <wp:posOffset>244565</wp:posOffset>
            </wp:positionV>
            <wp:extent cx="466725" cy="373380"/>
            <wp:effectExtent l="0" t="0" r="0" b="0"/>
            <wp:wrapNone/>
            <wp:docPr id="7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BC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8D7BDC6" wp14:editId="279824A8">
                <wp:simplePos x="0" y="0"/>
                <wp:positionH relativeFrom="column">
                  <wp:posOffset>3793833</wp:posOffset>
                </wp:positionH>
                <wp:positionV relativeFrom="paragraph">
                  <wp:posOffset>296779</wp:posOffset>
                </wp:positionV>
                <wp:extent cx="1838960" cy="191135"/>
                <wp:effectExtent l="12065" t="5080" r="6350" b="13335"/>
                <wp:wrapNone/>
                <wp:docPr id="6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F7BCE" w:rsidRPr="006051EF" w:rsidRDefault="007F7BCE" w:rsidP="007F7B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5.2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F7BCE" w:rsidRPr="006051EF" w:rsidRDefault="007F7BCE" w:rsidP="007F7BC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ヘルプ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7BDC6" id="_x0000_s1036" style="position:absolute;margin-left:298.75pt;margin-top:23.35pt;width:144.8pt;height:15.05pt;z-index:251675648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">
                <v:shape id="Text Box 4" o:spid="_x0000_s1037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">
                  <v:textbox inset="0,.05mm,0,.7pt">
                    <w:txbxContent>
                      <w:p w:rsidR="007F7BCE" w:rsidRPr="006051EF" w:rsidRDefault="007F7BCE" w:rsidP="007F7B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5.2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38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">
                  <v:textbox inset="1mm,.05mm,0,0">
                    <w:txbxContent>
                      <w:p w:rsidR="007F7BCE" w:rsidRPr="006051EF" w:rsidRDefault="007F7BCE" w:rsidP="007F7BC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ヘルプ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278EC" w:rsidRDefault="001612D2" w:rsidP="00B278EC">
      <w:pPr>
        <w:jc w:val="left"/>
        <w:rPr>
          <w:sz w:val="28"/>
          <w:szCs w:val="28"/>
        </w:rPr>
      </w:pPr>
      <w:bookmarkStart w:id="0" w:name="_GoBack"/>
      <w:bookmarkEnd w:id="0"/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90A503" wp14:editId="101754A3">
                <wp:simplePos x="0" y="0"/>
                <wp:positionH relativeFrom="column">
                  <wp:posOffset>7330305</wp:posOffset>
                </wp:positionH>
                <wp:positionV relativeFrom="paragraph">
                  <wp:posOffset>279746</wp:posOffset>
                </wp:positionV>
                <wp:extent cx="1256732" cy="216682"/>
                <wp:effectExtent l="0" t="0" r="635" b="12065"/>
                <wp:wrapNone/>
                <wp:docPr id="8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732" cy="21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612D2" w:rsidRPr="006051EF" w:rsidRDefault="001612D2" w:rsidP="00161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ヘルプ</w:t>
                            </w:r>
                            <w:r>
                              <w:rPr>
                                <w:rFonts w:hint="eastAsia"/>
                              </w:rPr>
                              <w:t>検索結果</w:t>
                            </w:r>
                            <w: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0A503" id="_x0000_s1039" type="#_x0000_t202" style="position:absolute;margin-left:577.2pt;margin-top:22.05pt;width:98.95pt;height:17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" filled="f" stroked="f">
                <v:textbox inset="1mm,.05mm,0,0">
                  <w:txbxContent>
                    <w:p w:rsidR="001612D2" w:rsidRPr="006051EF" w:rsidRDefault="001612D2" w:rsidP="00161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ヘルプ</w:t>
                      </w:r>
                      <w:r>
                        <w:rPr>
                          <w:rFonts w:hint="eastAsia"/>
                        </w:rPr>
                        <w:t>検索結果</w:t>
                      </w:r>
                      <w: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37A16B" wp14:editId="583837D9">
                <wp:simplePos x="0" y="0"/>
                <wp:positionH relativeFrom="column">
                  <wp:posOffset>2108320</wp:posOffset>
                </wp:positionH>
                <wp:positionV relativeFrom="paragraph">
                  <wp:posOffset>6919</wp:posOffset>
                </wp:positionV>
                <wp:extent cx="1600200" cy="0"/>
                <wp:effectExtent l="12700" t="60325" r="15875" b="53975"/>
                <wp:wrapNone/>
                <wp:docPr id="8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8BA3F" id="Line 25" o:spid="_x0000_s1026" style="position:absolute;left:0;text-align:lef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pt,.55pt" to="29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AACF26" wp14:editId="46D9A89D">
                <wp:simplePos x="0" y="0"/>
                <wp:positionH relativeFrom="column">
                  <wp:posOffset>1011733</wp:posOffset>
                </wp:positionH>
                <wp:positionV relativeFrom="paragraph">
                  <wp:posOffset>193040</wp:posOffset>
                </wp:positionV>
                <wp:extent cx="1339098" cy="182013"/>
                <wp:effectExtent l="0" t="0" r="13970" b="8890"/>
                <wp:wrapNone/>
                <wp:docPr id="8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098" cy="182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612D2" w:rsidRPr="006051EF" w:rsidRDefault="001612D2" w:rsidP="001612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ヘルプ</w:t>
                            </w:r>
                            <w:r>
                              <w:t>検索入力画面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ACF26" id="_x0000_s1040" type="#_x0000_t202" style="position:absolute;margin-left:79.65pt;margin-top:15.2pt;width:105.45pt;height:14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" filled="f" stroked="f">
                <v:textbox inset="1mm,.05mm,0,0">
                  <w:txbxContent>
                    <w:p w:rsidR="001612D2" w:rsidRPr="006051EF" w:rsidRDefault="001612D2" w:rsidP="001612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ヘルプ</w:t>
                      </w:r>
                      <w:r>
                        <w:t>検索入力画面</w:t>
                      </w:r>
                    </w:p>
                  </w:txbxContent>
                </v:textbox>
              </v:shape>
            </w:pict>
          </mc:Fallback>
        </mc:AlternateContent>
      </w:r>
      <w:r w:rsidR="007F7BC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A6E4E0" wp14:editId="5DA729EF">
                <wp:simplePos x="0" y="0"/>
                <wp:positionH relativeFrom="column">
                  <wp:posOffset>5809479</wp:posOffset>
                </wp:positionH>
                <wp:positionV relativeFrom="paragraph">
                  <wp:posOffset>6918</wp:posOffset>
                </wp:positionV>
                <wp:extent cx="1600200" cy="0"/>
                <wp:effectExtent l="12700" t="60325" r="15875" b="53975"/>
                <wp:wrapNone/>
                <wp:docPr id="7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112DF" id="Line 2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45pt,.55pt" to="583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">
                <v:stroke endarrow="block"/>
              </v:lin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6955EE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9CA8D2" wp14:editId="6805800A">
                <wp:simplePos x="0" y="0"/>
                <wp:positionH relativeFrom="column">
                  <wp:posOffset>5800602</wp:posOffset>
                </wp:positionH>
                <wp:positionV relativeFrom="paragraph">
                  <wp:posOffset>198942</wp:posOffset>
                </wp:positionV>
                <wp:extent cx="1473200" cy="207645"/>
                <wp:effectExtent l="0" t="0" r="12700" b="1905"/>
                <wp:wrapNone/>
                <wp:docPr id="9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55EE" w:rsidRPr="006051EF" w:rsidRDefault="006955EE" w:rsidP="006955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要望</w:t>
                            </w:r>
                            <w: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質問データ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CA8D2" id="_x0000_s1039" type="#_x0000_t202" style="position:absolute;margin-left:456.75pt;margin-top:15.65pt;width:116pt;height:1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Xd+QIAAIU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" filled="f" stroked="f">
                <v:textbox inset="1mm,.05mm,0,0">
                  <w:txbxContent>
                    <w:p w:rsidR="006955EE" w:rsidRPr="006051EF" w:rsidRDefault="006955EE" w:rsidP="006955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要望</w:t>
                      </w:r>
                      <w:r>
                        <w:t>・</w:t>
                      </w:r>
                      <w:r>
                        <w:rPr>
                          <w:rFonts w:hint="eastAsia"/>
                        </w:rPr>
                        <w:t>質問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0DF44C" wp14:editId="5061DA54">
                <wp:simplePos x="0" y="0"/>
                <wp:positionH relativeFrom="column">
                  <wp:posOffset>7665307</wp:posOffset>
                </wp:positionH>
                <wp:positionV relativeFrom="paragraph">
                  <wp:posOffset>304707</wp:posOffset>
                </wp:positionV>
                <wp:extent cx="533400" cy="280035"/>
                <wp:effectExtent l="12700" t="5080" r="6350" b="10160"/>
                <wp:wrapNone/>
                <wp:docPr id="7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6088B" id="AutoShape 22" o:spid="_x0000_s1026" type="#_x0000_t133" style="position:absolute;left:0;text-align:left;margin-left:603.55pt;margin-top:24pt;width:42pt;height:2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01B6BC" wp14:editId="3DCC2B8E">
                <wp:simplePos x="0" y="0"/>
                <wp:positionH relativeFrom="column">
                  <wp:posOffset>2107565</wp:posOffset>
                </wp:positionH>
                <wp:positionV relativeFrom="paragraph">
                  <wp:posOffset>518795</wp:posOffset>
                </wp:positionV>
                <wp:extent cx="1600200" cy="0"/>
                <wp:effectExtent l="12700" t="60325" r="15875" b="53975"/>
                <wp:wrapNone/>
                <wp:docPr id="9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1584D" id="Line 26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5pt,40.85pt" to="291.9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101D4D4" wp14:editId="1E4EC1CD">
                <wp:simplePos x="0" y="0"/>
                <wp:positionH relativeFrom="column">
                  <wp:posOffset>3775710</wp:posOffset>
                </wp:positionH>
                <wp:positionV relativeFrom="paragraph">
                  <wp:posOffset>409575</wp:posOffset>
                </wp:positionV>
                <wp:extent cx="1838960" cy="191135"/>
                <wp:effectExtent l="12065" t="5080" r="6350" b="13335"/>
                <wp:wrapNone/>
                <wp:docPr id="7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F7BCE" w:rsidRPr="006051EF" w:rsidRDefault="007F7BCE" w:rsidP="007F7B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5.3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F7BCE" w:rsidRPr="006051EF" w:rsidRDefault="007F7BCE" w:rsidP="007F7BC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要望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1D4D4" id="_x0000_s1040" style="position:absolute;margin-left:297.3pt;margin-top:32.25pt;width:144.8pt;height:15.05pt;z-index:25169408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">
                <v:shape id="Text Box 4" o:spid="_x0000_s1041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">
                  <v:textbox inset="0,.05mm,0,.7pt">
                    <w:txbxContent>
                      <w:p w:rsidR="007F7BCE" w:rsidRPr="006051EF" w:rsidRDefault="007F7BCE" w:rsidP="007F7B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5.3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42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">
                  <v:textbox inset="1mm,.05mm,0,0">
                    <w:txbxContent>
                      <w:p w:rsidR="007F7BCE" w:rsidRPr="006051EF" w:rsidRDefault="007F7BCE" w:rsidP="007F7BC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要望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8EAB50" wp14:editId="274EF322">
                <wp:simplePos x="0" y="0"/>
                <wp:positionH relativeFrom="column">
                  <wp:posOffset>2060575</wp:posOffset>
                </wp:positionH>
                <wp:positionV relativeFrom="paragraph">
                  <wp:posOffset>276225</wp:posOffset>
                </wp:positionV>
                <wp:extent cx="1473200" cy="207645"/>
                <wp:effectExtent l="0" t="0" r="12700" b="1905"/>
                <wp:wrapNone/>
                <wp:docPr id="8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7BCE" w:rsidRPr="006051EF" w:rsidRDefault="007F7BCE" w:rsidP="007F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要望</w:t>
                            </w:r>
                            <w:r>
                              <w:t>・</w:t>
                            </w:r>
                            <w:r w:rsidR="00F3488B">
                              <w:rPr>
                                <w:rFonts w:hint="eastAsia"/>
                              </w:rPr>
                              <w:t>質問入力データ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EAB50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162.25pt;margin-top:21.75pt;width:116pt;height:16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8y4+gIAAIU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" filled="f" stroked="f">
                <v:textbox inset="1mm,.05mm,0,0">
                  <w:txbxContent>
                    <w:p w:rsidR="007F7BCE" w:rsidRPr="006051EF" w:rsidRDefault="007F7BCE" w:rsidP="007F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要望</w:t>
                      </w:r>
                      <w:r>
                        <w:t>・</w:t>
                      </w:r>
                      <w:r w:rsidR="00F3488B">
                        <w:rPr>
                          <w:rFonts w:hint="eastAsia"/>
                        </w:rPr>
                        <w:t>質問入力データ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AD21561" wp14:editId="088ADC4B">
            <wp:simplePos x="0" y="0"/>
            <wp:positionH relativeFrom="column">
              <wp:posOffset>1330325</wp:posOffset>
            </wp:positionH>
            <wp:positionV relativeFrom="paragraph">
              <wp:posOffset>349885</wp:posOffset>
            </wp:positionV>
            <wp:extent cx="466725" cy="373380"/>
            <wp:effectExtent l="0" t="0" r="0" b="0"/>
            <wp:wrapNone/>
            <wp:docPr id="6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31E99C" wp14:editId="5FDBE0A2">
                <wp:simplePos x="0" y="0"/>
                <wp:positionH relativeFrom="column">
                  <wp:posOffset>807085</wp:posOffset>
                </wp:positionH>
                <wp:positionV relativeFrom="paragraph">
                  <wp:posOffset>813435</wp:posOffset>
                </wp:positionV>
                <wp:extent cx="1473200" cy="207645"/>
                <wp:effectExtent l="0" t="0" r="12700" b="1905"/>
                <wp:wrapNone/>
                <wp:docPr id="7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7BCE" w:rsidRPr="006051EF" w:rsidRDefault="007F7BCE" w:rsidP="007F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要望</w:t>
                            </w:r>
                            <w: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質問</w:t>
                            </w:r>
                            <w:r>
                              <w:t>入力画面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1E99C" id="_x0000_s1044" type="#_x0000_t202" style="position:absolute;margin-left:63.55pt;margin-top:64.05pt;width:116pt;height:1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ZA+QIAAIU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" filled="f" stroked="f">
                <v:textbox inset="1mm,.05mm,0,0">
                  <w:txbxContent>
                    <w:p w:rsidR="007F7BCE" w:rsidRPr="006051EF" w:rsidRDefault="007F7BCE" w:rsidP="007F7B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要望</w:t>
                      </w:r>
                      <w:r>
                        <w:t>・</w:t>
                      </w:r>
                      <w:r>
                        <w:rPr>
                          <w:rFonts w:hint="eastAsia"/>
                        </w:rPr>
                        <w:t>質問</w:t>
                      </w:r>
                      <w:r>
                        <w:t>入力画面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6955EE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459453" wp14:editId="3557F617">
                <wp:simplePos x="0" y="0"/>
                <wp:positionH relativeFrom="column">
                  <wp:posOffset>7409180</wp:posOffset>
                </wp:positionH>
                <wp:positionV relativeFrom="paragraph">
                  <wp:posOffset>277146</wp:posOffset>
                </wp:positionV>
                <wp:extent cx="1066800" cy="182245"/>
                <wp:effectExtent l="3175" t="635" r="0" b="0"/>
                <wp:wrapNone/>
                <wp:docPr id="9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290D" w:rsidRPr="006051EF" w:rsidRDefault="001E290D" w:rsidP="001E2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問合せ情報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59453" id="_x0000_s1045" type="#_x0000_t202" style="position:absolute;margin-left:583.4pt;margin-top:21.8pt;width:84pt;height:14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Kr/AIAAIY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" filled="f" stroked="f">
                <v:textbox inset="1mm,.05mm,0,0">
                  <w:txbxContent>
                    <w:p w:rsidR="001E290D" w:rsidRPr="006051EF" w:rsidRDefault="001E290D" w:rsidP="001E29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問合せ情報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88A434" wp14:editId="37101C2F">
                <wp:simplePos x="0" y="0"/>
                <wp:positionH relativeFrom="column">
                  <wp:posOffset>5800123</wp:posOffset>
                </wp:positionH>
                <wp:positionV relativeFrom="paragraph">
                  <wp:posOffset>190350</wp:posOffset>
                </wp:positionV>
                <wp:extent cx="1568781" cy="645713"/>
                <wp:effectExtent l="0" t="0" r="31750" b="97790"/>
                <wp:wrapNone/>
                <wp:docPr id="89" name="カギ線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781" cy="645713"/>
                        </a:xfrm>
                        <a:prstGeom prst="bentConnector3">
                          <a:avLst>
                            <a:gd name="adj1" fmla="val 18546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F18D" id="カギ線コネクタ 89" o:spid="_x0000_s1026" type="#_x0000_t34" style="position:absolute;left:0;text-align:left;margin-left:456.7pt;margin-top:15pt;width:123.55pt;height:50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" adj="4006" strokecolor="black [3213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1600E2" wp14:editId="672C8E5A">
                <wp:simplePos x="0" y="0"/>
                <wp:positionH relativeFrom="column">
                  <wp:posOffset>5788437</wp:posOffset>
                </wp:positionH>
                <wp:positionV relativeFrom="paragraph">
                  <wp:posOffset>76712</wp:posOffset>
                </wp:positionV>
                <wp:extent cx="1600200" cy="0"/>
                <wp:effectExtent l="12700" t="60325" r="15875" b="53975"/>
                <wp:wrapNone/>
                <wp:docPr id="8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F3449" id="Line 26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8pt,6.05pt" to="581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">
                <v:stroke endarrow="block"/>
              </v:line>
            </w:pict>
          </mc:Fallback>
        </mc:AlternateContent>
      </w:r>
    </w:p>
    <w:p w:rsidR="00B278EC" w:rsidRDefault="006955EE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3332F2" wp14:editId="1136564B">
                <wp:simplePos x="0" y="0"/>
                <wp:positionH relativeFrom="column">
                  <wp:posOffset>5986837</wp:posOffset>
                </wp:positionH>
                <wp:positionV relativeFrom="paragraph">
                  <wp:posOffset>234616</wp:posOffset>
                </wp:positionV>
                <wp:extent cx="1473200" cy="207645"/>
                <wp:effectExtent l="0" t="0" r="12700" b="1905"/>
                <wp:wrapNone/>
                <wp:docPr id="9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55EE" w:rsidRPr="006051EF" w:rsidRDefault="006955EE" w:rsidP="006955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要望</w:t>
                            </w:r>
                            <w: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質問情報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332F2" id="_x0000_s1046" type="#_x0000_t202" style="position:absolute;margin-left:471.4pt;margin-top:18.45pt;width:116pt;height:16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" filled="f" stroked="f">
                <v:textbox inset="1mm,.05mm,0,0">
                  <w:txbxContent>
                    <w:p w:rsidR="006955EE" w:rsidRPr="006051EF" w:rsidRDefault="006955EE" w:rsidP="006955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要望</w:t>
                      </w:r>
                      <w:r>
                        <w:t>・</w:t>
                      </w:r>
                      <w:r>
                        <w:rPr>
                          <w:rFonts w:hint="eastAsia"/>
                        </w:rPr>
                        <w:t>質問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3AAF7774" wp14:editId="78868357">
            <wp:simplePos x="0" y="0"/>
            <wp:positionH relativeFrom="column">
              <wp:posOffset>7728585</wp:posOffset>
            </wp:positionH>
            <wp:positionV relativeFrom="paragraph">
              <wp:posOffset>303521</wp:posOffset>
            </wp:positionV>
            <wp:extent cx="466725" cy="373380"/>
            <wp:effectExtent l="0" t="0" r="0" b="0"/>
            <wp:wrapNone/>
            <wp:docPr id="9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1E290D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CB2418" wp14:editId="16347A7F">
                <wp:simplePos x="0" y="0"/>
                <wp:positionH relativeFrom="column">
                  <wp:posOffset>7338048</wp:posOffset>
                </wp:positionH>
                <wp:positionV relativeFrom="paragraph">
                  <wp:posOffset>44339</wp:posOffset>
                </wp:positionV>
                <wp:extent cx="1308762" cy="203682"/>
                <wp:effectExtent l="0" t="0" r="5715" b="6350"/>
                <wp:wrapNone/>
                <wp:docPr id="9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62" cy="203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290D" w:rsidRPr="006051EF" w:rsidRDefault="006955EE" w:rsidP="001E2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要望・質問完了画面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B2418" id="_x0000_s1047" type="#_x0000_t202" style="position:absolute;margin-left:577.8pt;margin-top:3.5pt;width:103.05pt;height:16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pT+w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" filled="f" stroked="f">
                <v:textbox inset="1mm,.05mm,0,0">
                  <w:txbxContent>
                    <w:p w:rsidR="001E290D" w:rsidRPr="006051EF" w:rsidRDefault="006955EE" w:rsidP="001E29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要望・質問完了画面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6955EE" w:rsidRDefault="006955EE" w:rsidP="00B278EC">
      <w:pPr>
        <w:jc w:val="left"/>
        <w:rPr>
          <w:sz w:val="28"/>
          <w:szCs w:val="28"/>
        </w:rPr>
      </w:pPr>
    </w:p>
    <w:p w:rsidR="006955EE" w:rsidRDefault="006955EE" w:rsidP="00B278EC">
      <w:pPr>
        <w:jc w:val="left"/>
        <w:rPr>
          <w:sz w:val="28"/>
          <w:szCs w:val="28"/>
        </w:rPr>
      </w:pPr>
    </w:p>
    <w:p w:rsidR="006955EE" w:rsidRDefault="006955EE" w:rsidP="00B278EC">
      <w:pPr>
        <w:jc w:val="left"/>
        <w:rPr>
          <w:sz w:val="28"/>
          <w:szCs w:val="28"/>
        </w:rPr>
      </w:pPr>
    </w:p>
    <w:p w:rsidR="006955EE" w:rsidRDefault="006955EE" w:rsidP="00B278EC">
      <w:pPr>
        <w:jc w:val="left"/>
        <w:rPr>
          <w:sz w:val="28"/>
          <w:szCs w:val="28"/>
        </w:rPr>
      </w:pPr>
    </w:p>
    <w:p w:rsidR="00B278EC" w:rsidRPr="006051EF" w:rsidRDefault="007A4180" w:rsidP="00B278EC">
      <w:pPr>
        <w:jc w:val="left"/>
        <w:rPr>
          <w:sz w:val="28"/>
          <w:szCs w:val="28"/>
        </w:rPr>
      </w:pPr>
      <w:r w:rsidRPr="00D502D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AED0A9" wp14:editId="40879599">
                <wp:simplePos x="0" y="0"/>
                <wp:positionH relativeFrom="column">
                  <wp:posOffset>6229811</wp:posOffset>
                </wp:positionH>
                <wp:positionV relativeFrom="paragraph">
                  <wp:posOffset>1187748</wp:posOffset>
                </wp:positionV>
                <wp:extent cx="1066800" cy="182245"/>
                <wp:effectExtent l="3175" t="635" r="0" b="0"/>
                <wp:wrapNone/>
                <wp:docPr id="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4180" w:rsidRPr="006051EF" w:rsidRDefault="007A4180" w:rsidP="007A41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顧客通報情報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ED0A9" id="_x0000_s1048" type="#_x0000_t202" style="position:absolute;margin-left:490.55pt;margin-top:93.5pt;width:84pt;height:14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71+w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5GHHSQY7u6UGjpTigYGb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" filled="f" stroked="f">
                <v:textbox inset="1mm,.05mm,0,0">
                  <w:txbxContent>
                    <w:p w:rsidR="007A4180" w:rsidRPr="006051EF" w:rsidRDefault="007A4180" w:rsidP="007A41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顧客通報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F3488B" w:rsidRPr="00D502D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444FBC" wp14:editId="00B3B2EC">
                <wp:simplePos x="0" y="0"/>
                <wp:positionH relativeFrom="column">
                  <wp:posOffset>7178780</wp:posOffset>
                </wp:positionH>
                <wp:positionV relativeFrom="paragraph">
                  <wp:posOffset>1746632</wp:posOffset>
                </wp:positionV>
                <wp:extent cx="1456106" cy="199348"/>
                <wp:effectExtent l="0" t="0" r="10795" b="10795"/>
                <wp:wrapNone/>
                <wp:docPr id="5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106" cy="199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488B" w:rsidRPr="006051EF" w:rsidRDefault="007A4180" w:rsidP="00F348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通報</w:t>
                            </w:r>
                            <w:r>
                              <w:t>完了画面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44FBC" id="_x0000_s1049" type="#_x0000_t202" style="position:absolute;margin-left:565.25pt;margin-top:137.55pt;width:114.65pt;height:15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Ds+QIAAIU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" filled="f" stroked="f">
                <v:textbox inset="1mm,.05mm,0,0">
                  <w:txbxContent>
                    <w:p w:rsidR="00F3488B" w:rsidRPr="006051EF" w:rsidRDefault="007A4180" w:rsidP="00F3488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通報</w:t>
                      </w:r>
                      <w:r>
                        <w:t>完了画面</w:t>
                      </w:r>
                    </w:p>
                  </w:txbxContent>
                </v:textbox>
              </v:shape>
            </w:pict>
          </mc:Fallback>
        </mc:AlternateContent>
      </w:r>
      <w:r w:rsidR="00F3488B" w:rsidRPr="00D502D9">
        <w:rPr>
          <w:noProof/>
          <w:sz w:val="28"/>
          <w:szCs w:val="28"/>
        </w:rPr>
        <w:drawing>
          <wp:anchor distT="0" distB="0" distL="114300" distR="114300" simplePos="0" relativeHeight="251763712" behindDoc="0" locked="0" layoutInCell="1" allowOverlap="1" wp14:anchorId="08E3B020" wp14:editId="21E86B6F">
            <wp:simplePos x="0" y="0"/>
            <wp:positionH relativeFrom="column">
              <wp:posOffset>7690172</wp:posOffset>
            </wp:positionH>
            <wp:positionV relativeFrom="paragraph">
              <wp:posOffset>1278442</wp:posOffset>
            </wp:positionV>
            <wp:extent cx="466725" cy="373380"/>
            <wp:effectExtent l="0" t="0" r="0" b="0"/>
            <wp:wrapNone/>
            <wp:docPr id="5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88B" w:rsidRPr="00D502D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6E3BF4" wp14:editId="5BFEF1CB">
                <wp:simplePos x="0" y="0"/>
                <wp:positionH relativeFrom="column">
                  <wp:posOffset>7384782</wp:posOffset>
                </wp:positionH>
                <wp:positionV relativeFrom="paragraph">
                  <wp:posOffset>792736</wp:posOffset>
                </wp:positionV>
                <wp:extent cx="1066800" cy="182245"/>
                <wp:effectExtent l="0" t="0" r="0" b="8255"/>
                <wp:wrapNone/>
                <wp:docPr id="13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2D9" w:rsidRPr="006051EF" w:rsidRDefault="00F3488B" w:rsidP="00D502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通報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E3BF4" id="_x0000_s1050" type="#_x0000_t202" style="position:absolute;margin-left:581.5pt;margin-top:62.4pt;width:84pt;height:1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RF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" filled="f" stroked="f">
                <v:textbox inset="1mm,.05mm,0,0">
                  <w:txbxContent>
                    <w:p w:rsidR="00D502D9" w:rsidRPr="006051EF" w:rsidRDefault="00F3488B" w:rsidP="00D502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通報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F3488B" w:rsidRPr="00D502D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8EDB6D" wp14:editId="2984C6E8">
                <wp:simplePos x="0" y="0"/>
                <wp:positionH relativeFrom="margin">
                  <wp:posOffset>7647940</wp:posOffset>
                </wp:positionH>
                <wp:positionV relativeFrom="paragraph">
                  <wp:posOffset>451485</wp:posOffset>
                </wp:positionV>
                <wp:extent cx="533400" cy="280035"/>
                <wp:effectExtent l="0" t="0" r="19050" b="24765"/>
                <wp:wrapNone/>
                <wp:docPr id="1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1FDBA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2.2pt;margin-top:35.55pt;width:42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Isuw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" fillcolor="#ffc" strokeweight=".25pt">
                <v:textbox inset="0,.7pt,0,.7pt"/>
                <w10:wrap anchorx="margin"/>
              </v:shape>
            </w:pict>
          </mc:Fallback>
        </mc:AlternateContent>
      </w:r>
      <w:r w:rsidR="00F3488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CF71BE" wp14:editId="624B8074">
                <wp:simplePos x="0" y="0"/>
                <wp:positionH relativeFrom="column">
                  <wp:posOffset>5812790</wp:posOffset>
                </wp:positionH>
                <wp:positionV relativeFrom="paragraph">
                  <wp:posOffset>684106</wp:posOffset>
                </wp:positionV>
                <wp:extent cx="1564447" cy="758388"/>
                <wp:effectExtent l="0" t="0" r="74295" b="99060"/>
                <wp:wrapNone/>
                <wp:docPr id="51" name="カギ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447" cy="758388"/>
                        </a:xfrm>
                        <a:prstGeom prst="bentConnector3">
                          <a:avLst>
                            <a:gd name="adj1" fmla="val 2367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C2A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1" o:spid="_x0000_s1026" type="#_x0000_t34" style="position:absolute;left:0;text-align:left;margin-left:457.7pt;margin-top:53.85pt;width:123.2pt;height:59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" adj="5113" strokecolor="black [3213]">
                <v:stroke endarrow="block"/>
              </v:shape>
            </w:pict>
          </mc:Fallback>
        </mc:AlternateContent>
      </w:r>
      <w:r w:rsidR="00F3488B" w:rsidRPr="00D502D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8BDAB4" wp14:editId="6151E8D5">
                <wp:simplePos x="0" y="0"/>
                <wp:positionH relativeFrom="column">
                  <wp:posOffset>5811409</wp:posOffset>
                </wp:positionH>
                <wp:positionV relativeFrom="paragraph">
                  <wp:posOffset>597977</wp:posOffset>
                </wp:positionV>
                <wp:extent cx="1600200" cy="0"/>
                <wp:effectExtent l="0" t="76200" r="19050" b="95250"/>
                <wp:wrapNone/>
                <wp:docPr id="13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FE72D" id="Line 26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6pt,47.1pt" to="583.6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">
                <v:stroke endarrow="block"/>
              </v:line>
            </w:pict>
          </mc:Fallback>
        </mc:AlternateContent>
      </w:r>
      <w:r w:rsidR="00F3488B" w:rsidRPr="00D502D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5E0B1F" wp14:editId="18DD72A4">
                <wp:simplePos x="0" y="0"/>
                <wp:positionH relativeFrom="column">
                  <wp:posOffset>2038516</wp:posOffset>
                </wp:positionH>
                <wp:positionV relativeFrom="paragraph">
                  <wp:posOffset>398611</wp:posOffset>
                </wp:positionV>
                <wp:extent cx="1456106" cy="199348"/>
                <wp:effectExtent l="0" t="0" r="10795" b="10795"/>
                <wp:wrapNone/>
                <wp:docPr id="1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106" cy="199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2D9" w:rsidRPr="006051EF" w:rsidRDefault="00D502D9" w:rsidP="00D502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</w:t>
                            </w:r>
                            <w:r w:rsidR="00F3488B">
                              <w:rPr>
                                <w:rFonts w:hint="eastAsia"/>
                              </w:rPr>
                              <w:t>客通報</w:t>
                            </w:r>
                            <w:r w:rsidR="00F3488B">
                              <w:t>入力データ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E0B1F" id="_x0000_s1051" type="#_x0000_t202" style="position:absolute;margin-left:160.5pt;margin-top:31.4pt;width:114.65pt;height:15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U2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" filled="f" stroked="f">
                <v:textbox inset="1mm,.05mm,0,0">
                  <w:txbxContent>
                    <w:p w:rsidR="00D502D9" w:rsidRPr="006051EF" w:rsidRDefault="00D502D9" w:rsidP="00D502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顧</w:t>
                      </w:r>
                      <w:r w:rsidR="00F3488B">
                        <w:rPr>
                          <w:rFonts w:hint="eastAsia"/>
                        </w:rPr>
                        <w:t>客通報</w:t>
                      </w:r>
                      <w:r w:rsidR="00F3488B">
                        <w:t>入力データ</w:t>
                      </w:r>
                    </w:p>
                  </w:txbxContent>
                </v:textbox>
              </v:shape>
            </w:pict>
          </mc:Fallback>
        </mc:AlternateContent>
      </w:r>
      <w:r w:rsidR="00F3488B" w:rsidRPr="00D502D9">
        <w:rPr>
          <w:noProof/>
          <w:sz w:val="28"/>
          <w:szCs w:val="28"/>
        </w:rPr>
        <w:drawing>
          <wp:anchor distT="0" distB="0" distL="114300" distR="114300" simplePos="0" relativeHeight="251748352" behindDoc="0" locked="0" layoutInCell="1" allowOverlap="1" wp14:anchorId="0283B0E8" wp14:editId="11267805">
            <wp:simplePos x="0" y="0"/>
            <wp:positionH relativeFrom="column">
              <wp:posOffset>1221740</wp:posOffset>
            </wp:positionH>
            <wp:positionV relativeFrom="paragraph">
              <wp:posOffset>442595</wp:posOffset>
            </wp:positionV>
            <wp:extent cx="466725" cy="373380"/>
            <wp:effectExtent l="0" t="0" r="0" b="0"/>
            <wp:wrapNone/>
            <wp:docPr id="13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88B" w:rsidRPr="00D502D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D71317" wp14:editId="55041778">
                <wp:simplePos x="0" y="0"/>
                <wp:positionH relativeFrom="column">
                  <wp:posOffset>714375</wp:posOffset>
                </wp:positionH>
                <wp:positionV relativeFrom="paragraph">
                  <wp:posOffset>915035</wp:posOffset>
                </wp:positionV>
                <wp:extent cx="1473200" cy="207645"/>
                <wp:effectExtent l="0" t="0" r="12700" b="1905"/>
                <wp:wrapNone/>
                <wp:docPr id="1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2D9" w:rsidRPr="006051EF" w:rsidRDefault="00D502D9" w:rsidP="00D502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通報</w:t>
                            </w:r>
                            <w:r>
                              <w:t>入力画面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71317" id="_x0000_s1052" type="#_x0000_t202" style="position:absolute;margin-left:56.25pt;margin-top:72.05pt;width:116pt;height:16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U2+gIAAIY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" filled="f" stroked="f">
                <v:textbox inset="1mm,.05mm,0,0">
                  <w:txbxContent>
                    <w:p w:rsidR="00D502D9" w:rsidRPr="006051EF" w:rsidRDefault="00D502D9" w:rsidP="00D502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通報</w:t>
                      </w:r>
                      <w:r>
                        <w:t>入力画面</w:t>
                      </w:r>
                    </w:p>
                  </w:txbxContent>
                </v:textbox>
              </v:shape>
            </w:pict>
          </mc:Fallback>
        </mc:AlternateContent>
      </w:r>
      <w:r w:rsidR="00F3488B" w:rsidRPr="00D502D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0546B0" wp14:editId="7A759D95">
                <wp:simplePos x="0" y="0"/>
                <wp:positionH relativeFrom="column">
                  <wp:posOffset>2125345</wp:posOffset>
                </wp:positionH>
                <wp:positionV relativeFrom="paragraph">
                  <wp:posOffset>694690</wp:posOffset>
                </wp:positionV>
                <wp:extent cx="1600200" cy="0"/>
                <wp:effectExtent l="12700" t="60325" r="15875" b="53975"/>
                <wp:wrapNone/>
                <wp:docPr id="12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046DF" id="Line 26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5pt,54.7pt" to="293.3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">
                <v:stroke endarrow="block"/>
              </v:line>
            </w:pict>
          </mc:Fallback>
        </mc:AlternateContent>
      </w:r>
      <w:r w:rsidR="00F3488B" w:rsidRPr="00D502D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D2B608E" wp14:editId="5423F224">
                <wp:simplePos x="0" y="0"/>
                <wp:positionH relativeFrom="column">
                  <wp:posOffset>3811270</wp:posOffset>
                </wp:positionH>
                <wp:positionV relativeFrom="paragraph">
                  <wp:posOffset>541020</wp:posOffset>
                </wp:positionV>
                <wp:extent cx="1838960" cy="191135"/>
                <wp:effectExtent l="12065" t="5080" r="6350" b="13335"/>
                <wp:wrapNone/>
                <wp:docPr id="12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2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2D9" w:rsidRPr="006051EF" w:rsidRDefault="00D502D9" w:rsidP="00D502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5.4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3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02D9" w:rsidRPr="006051EF" w:rsidRDefault="00D502D9" w:rsidP="00D502D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通報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B608E" id="_x0000_s1053" style="position:absolute;margin-left:300.1pt;margin-top:42.6pt;width:144.8pt;height:15.05pt;z-index:251754496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">
                <v:shape id="Text Box 4" o:spid="_x0000_s1054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">
                  <v:textbox inset="0,.05mm,0,.7pt">
                    <w:txbxContent>
                      <w:p w:rsidR="00D502D9" w:rsidRPr="006051EF" w:rsidRDefault="00D502D9" w:rsidP="00D502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5.4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55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">
                  <v:textbox inset="1mm,.05mm,0,0">
                    <w:txbxContent>
                      <w:p w:rsidR="00D502D9" w:rsidRPr="006051EF" w:rsidRDefault="00D502D9" w:rsidP="00D502D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488B" w:rsidRPr="00D502D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DB5049" wp14:editId="74A3C97F">
                <wp:simplePos x="0" y="0"/>
                <wp:positionH relativeFrom="column">
                  <wp:posOffset>5772150</wp:posOffset>
                </wp:positionH>
                <wp:positionV relativeFrom="paragraph">
                  <wp:posOffset>354330</wp:posOffset>
                </wp:positionV>
                <wp:extent cx="1066800" cy="182245"/>
                <wp:effectExtent l="3175" t="635" r="0" b="0"/>
                <wp:wrapNone/>
                <wp:docPr id="1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02D9" w:rsidRPr="006051EF" w:rsidRDefault="00D502D9" w:rsidP="00D502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顧客通報</w:t>
                            </w:r>
                            <w:r>
                              <w:t>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B5049" id="_x0000_s1056" type="#_x0000_t202" style="position:absolute;margin-left:454.5pt;margin-top:27.9pt;width:84pt;height:14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z1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" filled="f" stroked="f">
                <v:textbox inset="1mm,.05mm,0,0">
                  <w:txbxContent>
                    <w:p w:rsidR="00D502D9" w:rsidRPr="006051EF" w:rsidRDefault="00D502D9" w:rsidP="00D502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顧客通報</w:t>
                      </w:r>
                      <w:r>
                        <w:t>データ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278EC" w:rsidRPr="006051EF" w:rsidSect="00F5329B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A56" w:rsidRDefault="007F7A56" w:rsidP="00273989">
      <w:pPr>
        <w:pStyle w:val="a3"/>
      </w:pPr>
      <w:r>
        <w:separator/>
      </w:r>
    </w:p>
  </w:endnote>
  <w:endnote w:type="continuationSeparator" w:id="0">
    <w:p w:rsidR="007F7A56" w:rsidRDefault="007F7A5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D4114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7F7A56" w:rsidP="00AF4CC2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D41149">
                            <w:rPr>
                              <w:rFonts w:hint="eastAsia"/>
                              <w:noProof/>
                            </w:rPr>
                            <w:t>文書</w:t>
                          </w:r>
                          <w:r w:rsidR="00D41149">
                            <w:rPr>
                              <w:rFonts w:hint="eastAsia"/>
                              <w:noProof/>
                            </w:rPr>
                            <w:t xml:space="preserve"> 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78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>
                    <w:fldSimple w:instr=" FILENAME  ">
                      <w:r w:rsidR="00D41149">
                        <w:rPr>
                          <w:rFonts w:hint="eastAsia"/>
                          <w:noProof/>
                        </w:rPr>
                        <w:t>文書</w:t>
                      </w:r>
                      <w:r w:rsidR="00D41149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A56" w:rsidRDefault="007F7A56" w:rsidP="00273989">
      <w:pPr>
        <w:pStyle w:val="a3"/>
      </w:pPr>
      <w:r>
        <w:separator/>
      </w:r>
    </w:p>
  </w:footnote>
  <w:footnote w:type="continuationSeparator" w:id="0">
    <w:p w:rsidR="007F7A56" w:rsidRDefault="007F7A5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D4114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 xml:space="preserve">査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検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D502D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まさる堂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サイト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D502D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問合せ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D502D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田中</w:t>
                                  </w:r>
                                  <w:r>
                                    <w:t xml:space="preserve">　</w:t>
                                  </w:r>
                                  <w:r>
                                    <w:t>勇輝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D41149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612D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612D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59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60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61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6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6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 xml:space="preserve">査　</w:t>
                            </w:r>
                            <w:r>
                              <w:rPr>
                                <w:rFonts w:hint="eastAsia"/>
                              </w:rPr>
                              <w:t>閲</w:t>
                            </w:r>
                          </w:p>
                        </w:txbxContent>
                      </v:textbox>
                    </v:shape>
                  </v:group>
                  <v:group id="Group 12" o:spid="_x0000_s106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6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7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検　</w:t>
                            </w:r>
                            <w:r>
                              <w:rPr>
                                <w:rFonts w:hint="eastAsia"/>
                              </w:rPr>
                              <w:t>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71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72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73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273989" w:rsidRPr="00AD7689" w:rsidRDefault="00D502D9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4"/>
                          </w:rPr>
                          <w:t>EC</w:t>
                        </w:r>
                        <w:r>
                          <w:rPr>
                            <w:rFonts w:hint="eastAsia"/>
                            <w:sz w:val="24"/>
                          </w:rPr>
                          <w:t>サイト</w:t>
                        </w:r>
                      </w:p>
                    </w:txbxContent>
                  </v:textbox>
                </v:shape>
                <v:shape id="Text Box 29" o:spid="_x0000_s1074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75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D502D9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問合せ</w:t>
                        </w:r>
                      </w:p>
                    </w:txbxContent>
                  </v:textbox>
                </v:shape>
                <v:group id="Group 36" o:spid="_x0000_s1076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7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7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D502D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田中</w:t>
                            </w:r>
                            <w:r>
                              <w:t xml:space="preserve">　</w:t>
                            </w:r>
                            <w:r>
                              <w:t>勇輝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7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8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8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8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83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8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8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D41149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8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8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8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612D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612D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8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90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91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092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93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094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095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096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097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098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入力）</w:t>
                          </w:r>
                        </w:p>
                      </w:txbxContent>
                    </v:textbox>
                  </v:shape>
                </v:group>
                <v:group id="Group 69" o:spid="_x0000_s1099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100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101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処理）</w:t>
                          </w:r>
                        </w:p>
                      </w:txbxContent>
                    </v:textbox>
                  </v:shape>
                </v:group>
                <v:group id="Group 68" o:spid="_x0000_s1102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03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04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49"/>
    <w:rsid w:val="000B5B01"/>
    <w:rsid w:val="000E03F1"/>
    <w:rsid w:val="001529A6"/>
    <w:rsid w:val="001612D2"/>
    <w:rsid w:val="001C379B"/>
    <w:rsid w:val="001E290D"/>
    <w:rsid w:val="00213DBA"/>
    <w:rsid w:val="00273989"/>
    <w:rsid w:val="002D4A47"/>
    <w:rsid w:val="00360FA8"/>
    <w:rsid w:val="003915B0"/>
    <w:rsid w:val="00494D9D"/>
    <w:rsid w:val="0056717A"/>
    <w:rsid w:val="005C5806"/>
    <w:rsid w:val="006051EF"/>
    <w:rsid w:val="0064376A"/>
    <w:rsid w:val="006536E8"/>
    <w:rsid w:val="006955EE"/>
    <w:rsid w:val="0071453F"/>
    <w:rsid w:val="00720E84"/>
    <w:rsid w:val="00730FB8"/>
    <w:rsid w:val="00732F70"/>
    <w:rsid w:val="00744655"/>
    <w:rsid w:val="00752D71"/>
    <w:rsid w:val="007A4180"/>
    <w:rsid w:val="007B68A8"/>
    <w:rsid w:val="007F0A12"/>
    <w:rsid w:val="007F7A56"/>
    <w:rsid w:val="007F7BCE"/>
    <w:rsid w:val="00833821"/>
    <w:rsid w:val="008374BA"/>
    <w:rsid w:val="00976CEA"/>
    <w:rsid w:val="0098594D"/>
    <w:rsid w:val="00997637"/>
    <w:rsid w:val="00AD7689"/>
    <w:rsid w:val="00AF4CC2"/>
    <w:rsid w:val="00B278EC"/>
    <w:rsid w:val="00B50AD2"/>
    <w:rsid w:val="00BD41FD"/>
    <w:rsid w:val="00C152FA"/>
    <w:rsid w:val="00CB438A"/>
    <w:rsid w:val="00CE4237"/>
    <w:rsid w:val="00D41149"/>
    <w:rsid w:val="00D502D9"/>
    <w:rsid w:val="00DE1FDA"/>
    <w:rsid w:val="00F3488B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6D3DFE04"/>
  <w15:chartTrackingRefBased/>
  <w15:docId w15:val="{B1572DB4-69F3-4082-8AB7-B205E4D1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72\Desktop\HAL\SD22\09_&#32207;&#25324;&#12480;&#12452;&#12516;&#12464;&#12521;&#12512;\4.0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4.0.dot</Template>
  <TotalTime>2012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yuhnsa@outlook.jp</dc:creator>
  <cp:keywords/>
  <dc:description/>
  <cp:lastModifiedBy>yuhnsa@outlook.jp</cp:lastModifiedBy>
  <cp:revision>4</cp:revision>
  <cp:lastPrinted>2006-06-21T09:45:00Z</cp:lastPrinted>
  <dcterms:created xsi:type="dcterms:W3CDTF">2019-09-24T02:47:00Z</dcterms:created>
  <dcterms:modified xsi:type="dcterms:W3CDTF">2019-10-10T10:20:00Z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