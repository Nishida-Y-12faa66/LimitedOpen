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6051EF" w:rsidP="006051EF"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９．９　ＸＸＸＸＸＸ管理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D41149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163830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B278EC" w:rsidP="00B2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ＸＸＸＸＸ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12.9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Mb9wIAAH4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" filled="f" stroked="f">
                <v:textbox inset="1mm,.05mm,0,0">
                  <w:txbxContent>
                    <w:p w:rsidR="00B278EC" w:rsidRPr="006051EF" w:rsidRDefault="00B278EC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ＸＸＸＸＸ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193675</wp:posOffset>
                </wp:positionV>
                <wp:extent cx="1066800" cy="182245"/>
                <wp:effectExtent l="3175" t="1905" r="0" b="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6051EF" w:rsidP="006051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ＸＸＸＸＸ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41.75pt;margin-top:15.2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1V+A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yFT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6051EF" w:rsidP="006051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ＸＸＸＸＸ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7734300</wp:posOffset>
            </wp:positionH>
            <wp:positionV relativeFrom="paragraph">
              <wp:posOffset>248285</wp:posOffset>
            </wp:positionV>
            <wp:extent cx="533400" cy="314325"/>
            <wp:effectExtent l="0" t="0" r="0" b="0"/>
            <wp:wrapNone/>
            <wp:docPr id="56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6051EF" w:rsidP="006051E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9.9.9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6051EF" w:rsidP="00B278E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ＸＸＸＸＸ管理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Pr="006051EF" w:rsidRDefault="006051EF" w:rsidP="006051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9.9.9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6051EF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ＸＸＸＸＸ管理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D41149" w:rsidP="006051EF">
      <w:pPr>
        <w:tabs>
          <w:tab w:val="left" w:pos="3635"/>
        </w:tabs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194945</wp:posOffset>
                </wp:positionV>
                <wp:extent cx="1066800" cy="182245"/>
                <wp:effectExtent l="3175" t="3810" r="0" b="4445"/>
                <wp:wrapNone/>
                <wp:docPr id="5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B278EC" w:rsidP="00B2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ＸＸＸＸＸ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525pt;margin-top:15.35pt;width:84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" filled="f" stroked="f">
                <v:textbox inset="1mm,.05mm,0,0">
                  <w:txbxContent>
                    <w:p w:rsidR="00B278EC" w:rsidRPr="006051EF" w:rsidRDefault="00B278EC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ＸＸＸＸＸ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101600</wp:posOffset>
                </wp:positionV>
                <wp:extent cx="1600200" cy="368935"/>
                <wp:effectExtent l="12700" t="5715" r="25400" b="53975"/>
                <wp:wrapNone/>
                <wp:docPr id="5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3689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E332B" id="Line 3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8pt" to="582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E7880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149AA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D41149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7734300</wp:posOffset>
                </wp:positionH>
                <wp:positionV relativeFrom="paragraph">
                  <wp:posOffset>5080</wp:posOffset>
                </wp:positionV>
                <wp:extent cx="533400" cy="280035"/>
                <wp:effectExtent l="12700" t="5080" r="6350" b="10160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830FBD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9pt;margin-top:.4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833821" w:rsidRDefault="00833821" w:rsidP="00B278EC">
      <w:pPr>
        <w:jc w:val="left"/>
        <w:rPr>
          <w:rFonts w:hint="eastAsia"/>
          <w:sz w:val="28"/>
          <w:szCs w:val="28"/>
        </w:rPr>
      </w:pP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Pr="006051EF" w:rsidRDefault="00B278EC" w:rsidP="00B278EC">
      <w:pPr>
        <w:jc w:val="left"/>
        <w:rPr>
          <w:rFonts w:hint="eastAsia"/>
          <w:sz w:val="28"/>
          <w:szCs w:val="28"/>
        </w:rPr>
      </w:pPr>
    </w:p>
    <w:sectPr w:rsidR="00B278EC" w:rsidRPr="006051EF" w:rsidSect="00F5329B">
      <w:headerReference w:type="default" r:id="rId8"/>
      <w:footerReference w:type="default" r:id="rId9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237" w:rsidRDefault="00CE4237" w:rsidP="00273989">
      <w:pPr>
        <w:pStyle w:val="a3"/>
      </w:pPr>
      <w:r>
        <w:separator/>
      </w:r>
    </w:p>
  </w:endnote>
  <w:endnote w:type="continuationSeparator" w:id="0">
    <w:p w:rsidR="00CE4237" w:rsidRDefault="00CE423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D41149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>
                          <w:fldSimple w:instr=" FILENAME  ">
                            <w:r w:rsidR="00D41149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D41149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8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fldSimple w:instr=" FILENAME  ">
                      <w:r w:rsidR="00D41149">
                        <w:rPr>
                          <w:rFonts w:hint="eastAsia"/>
                          <w:noProof/>
                        </w:rPr>
                        <w:t>文書</w:t>
                      </w:r>
                      <w:r w:rsidR="00D41149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237" w:rsidRDefault="00CE4237" w:rsidP="00273989">
      <w:pPr>
        <w:pStyle w:val="a3"/>
      </w:pPr>
      <w:r>
        <w:separator/>
      </w:r>
    </w:p>
  </w:footnote>
  <w:footnote w:type="continuationSeparator" w:id="0">
    <w:p w:rsidR="00CE4237" w:rsidRDefault="00CE423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D41149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273989" w:rsidP="00730FB8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企業会計システム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1C379B" w:rsidP="00730FB8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プロジェクト管理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川島　智弘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D41149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41149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4114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D4114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32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33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34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3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3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3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4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4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4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44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4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AD7689" w:rsidRDefault="00273989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企業会計システム</w:t>
                        </w:r>
                      </w:p>
                    </w:txbxContent>
                  </v:textbox>
                </v:shape>
                <v:shape id="Text Box 29" o:spid="_x0000_s104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1C379B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プロジェクト管理</w:t>
                        </w:r>
                      </w:p>
                    </w:txbxContent>
                  </v:textbox>
                </v:shape>
                <v:group id="Group 36" o:spid="_x0000_s104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川島　智弘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D41149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41149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6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6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4114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D4114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6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3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64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065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66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067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068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069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070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071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072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073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074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075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076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077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49"/>
    <w:rsid w:val="000B5B01"/>
    <w:rsid w:val="000E03F1"/>
    <w:rsid w:val="001529A6"/>
    <w:rsid w:val="001C379B"/>
    <w:rsid w:val="00213DBA"/>
    <w:rsid w:val="00273989"/>
    <w:rsid w:val="002D4A47"/>
    <w:rsid w:val="00360FA8"/>
    <w:rsid w:val="003915B0"/>
    <w:rsid w:val="0056717A"/>
    <w:rsid w:val="005C5806"/>
    <w:rsid w:val="006051EF"/>
    <w:rsid w:val="006536E8"/>
    <w:rsid w:val="0071453F"/>
    <w:rsid w:val="00730FB8"/>
    <w:rsid w:val="00732F70"/>
    <w:rsid w:val="00744655"/>
    <w:rsid w:val="007B68A8"/>
    <w:rsid w:val="007F0A12"/>
    <w:rsid w:val="00833821"/>
    <w:rsid w:val="008374BA"/>
    <w:rsid w:val="00976CEA"/>
    <w:rsid w:val="0098594D"/>
    <w:rsid w:val="00997637"/>
    <w:rsid w:val="00AD7689"/>
    <w:rsid w:val="00AF4CC2"/>
    <w:rsid w:val="00B278EC"/>
    <w:rsid w:val="00B50AD2"/>
    <w:rsid w:val="00BD41FD"/>
    <w:rsid w:val="00C152FA"/>
    <w:rsid w:val="00CB438A"/>
    <w:rsid w:val="00CE4237"/>
    <w:rsid w:val="00D41149"/>
    <w:rsid w:val="00DE1FDA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5:chartTrackingRefBased/>
  <w15:docId w15:val="{B1572DB4-69F3-4082-8AB7-B205E4D1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SD22\09_&#32207;&#25324;&#12480;&#12452;&#12516;&#12464;&#12521;&#12512;\4.0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4.0.dot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yuhnsa@outlook.jp</dc:creator>
  <cp:keywords/>
  <dc:description/>
  <cp:lastModifiedBy>yuhnsa@outlook.jp</cp:lastModifiedBy>
  <cp:revision>1</cp:revision>
  <cp:lastPrinted>2006-06-21T09:45:00Z</cp:lastPrinted>
  <dcterms:created xsi:type="dcterms:W3CDTF">2019-09-24T02:47:00Z</dcterms:created>
  <dcterms:modified xsi:type="dcterms:W3CDTF">2019-09-24T02:47:00Z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