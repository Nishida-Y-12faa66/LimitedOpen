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1EF" w:rsidRDefault="00EB2693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６</w:t>
      </w:r>
      <w:r w:rsidR="006051EF">
        <w:rPr>
          <w:rFonts w:hint="eastAsia"/>
          <w:sz w:val="28"/>
          <w:szCs w:val="28"/>
        </w:rPr>
        <w:t>．</w:t>
      </w:r>
      <w:r w:rsidR="00724E09">
        <w:rPr>
          <w:sz w:val="28"/>
          <w:szCs w:val="28"/>
        </w:rPr>
        <w:t>0</w:t>
      </w:r>
      <w:r w:rsidR="006051EF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管理者ページ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B87FF1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98C70" wp14:editId="61CD7F20">
                <wp:simplePos x="0" y="0"/>
                <wp:positionH relativeFrom="column">
                  <wp:posOffset>1981835</wp:posOffset>
                </wp:positionH>
                <wp:positionV relativeFrom="paragraph">
                  <wp:posOffset>364490</wp:posOffset>
                </wp:positionV>
                <wp:extent cx="1189990" cy="173990"/>
                <wp:effectExtent l="0" t="0" r="3810" b="3810"/>
                <wp:wrapNone/>
                <wp:docPr id="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99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1473" w:rsidRPr="006051EF" w:rsidRDefault="00591473" w:rsidP="005914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発送依頼商品情報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98C7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6.05pt;margin-top:28.7pt;width:93.7pt;height:1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" filled="f" stroked="f">
                <v:path arrowok="t"/>
                <v:textbox inset="1mm,.05mm,0,0">
                  <w:txbxContent>
                    <w:p w:rsidR="00591473" w:rsidRPr="006051EF" w:rsidRDefault="00591473" w:rsidP="005914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発送依頼商品情報</w:t>
                      </w:r>
                    </w:p>
                  </w:txbxContent>
                </v:textbox>
              </v:shape>
            </w:pict>
          </mc:Fallback>
        </mc:AlternateContent>
      </w:r>
      <w:r w:rsidR="00FD1F59">
        <w:rPr>
          <w:noProof/>
        </w:rPr>
        <w:drawing>
          <wp:anchor distT="0" distB="0" distL="114300" distR="114300" simplePos="0" relativeHeight="251679744" behindDoc="0" locked="0" layoutInCell="1" allowOverlap="1" wp14:anchorId="1062AB57" wp14:editId="3453D99C">
            <wp:simplePos x="0" y="0"/>
            <wp:positionH relativeFrom="column">
              <wp:posOffset>7750810</wp:posOffset>
            </wp:positionH>
            <wp:positionV relativeFrom="paragraph">
              <wp:posOffset>262228</wp:posOffset>
            </wp:positionV>
            <wp:extent cx="466725" cy="373380"/>
            <wp:effectExtent l="0" t="0" r="3175" b="0"/>
            <wp:wrapNone/>
            <wp:docPr id="66" name="図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1EF" w:rsidRPr="006051EF" w:rsidRDefault="00B87FF1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2152196</wp:posOffset>
                </wp:positionH>
                <wp:positionV relativeFrom="paragraph">
                  <wp:posOffset>215174</wp:posOffset>
                </wp:positionV>
                <wp:extent cx="1583872" cy="514350"/>
                <wp:effectExtent l="0" t="0" r="54610" b="69850"/>
                <wp:wrapNone/>
                <wp:docPr id="3" name="カギ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872" cy="514350"/>
                        </a:xfrm>
                        <a:prstGeom prst="bentConnector3">
                          <a:avLst>
                            <a:gd name="adj1" fmla="val 619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50A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" o:spid="_x0000_s1026" type="#_x0000_t34" style="position:absolute;left:0;text-align:left;margin-left:169.45pt;margin-top:16.95pt;width:124.7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" adj="13376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65949</wp:posOffset>
                </wp:positionV>
                <wp:extent cx="533400" cy="280035"/>
                <wp:effectExtent l="0" t="0" r="0" b="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C5E9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101.9pt;margin-top:5.2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" fillcolor="#ffc" strokeweight=".25pt">
                <v:path arrowok="t"/>
                <v:textbox inset="0,.7pt,0,.7pt"/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5802271</wp:posOffset>
                </wp:positionH>
                <wp:positionV relativeFrom="paragraph">
                  <wp:posOffset>214961</wp:posOffset>
                </wp:positionV>
                <wp:extent cx="1898015" cy="413496"/>
                <wp:effectExtent l="0" t="63500" r="0" b="18415"/>
                <wp:wrapNone/>
                <wp:docPr id="77" name="カギ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015" cy="413496"/>
                        </a:xfrm>
                        <a:prstGeom prst="bentConnector3">
                          <a:avLst>
                            <a:gd name="adj1" fmla="val 91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0407" id="カギ線コネクタ 77" o:spid="_x0000_s1026" type="#_x0000_t34" style="position:absolute;left:0;text-align:left;margin-left:456.85pt;margin-top:16.95pt;width:149.45pt;height:32.5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" adj="19824" strokecolor="black [3200]" strokeweight=".5pt">
                <v:stroke endarrow="block"/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1483C" wp14:editId="387D17FD">
                <wp:simplePos x="0" y="0"/>
                <wp:positionH relativeFrom="column">
                  <wp:posOffset>7519863</wp:posOffset>
                </wp:positionH>
                <wp:positionV relativeFrom="paragraph">
                  <wp:posOffset>349526</wp:posOffset>
                </wp:positionV>
                <wp:extent cx="1908313" cy="222636"/>
                <wp:effectExtent l="0" t="0" r="9525" b="635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08313" cy="222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1473" w:rsidRPr="006051EF" w:rsidRDefault="00591473" w:rsidP="00591473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発送依頼商品情報出力画面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1483C" id="_x0000_s1027" type="#_x0000_t202" style="position:absolute;left:0;text-align:left;margin-left:592.1pt;margin-top:27.5pt;width:150.25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" filled="f" stroked="f">
                <v:path arrowok="t"/>
                <v:textbox inset="1mm,.05mm,0,0">
                  <w:txbxContent>
                    <w:p w:rsidR="00591473" w:rsidRPr="006051EF" w:rsidRDefault="00591473" w:rsidP="00591473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発送依頼商品情報出力画面</w:t>
                      </w:r>
                    </w:p>
                  </w:txbxContent>
                </v:textbox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5933A" wp14:editId="011DFDFA">
                <wp:simplePos x="0" y="0"/>
                <wp:positionH relativeFrom="column">
                  <wp:posOffset>5987415</wp:posOffset>
                </wp:positionH>
                <wp:positionV relativeFrom="paragraph">
                  <wp:posOffset>121616</wp:posOffset>
                </wp:positionV>
                <wp:extent cx="1189990" cy="173990"/>
                <wp:effectExtent l="0" t="0" r="3810" b="3810"/>
                <wp:wrapNone/>
                <wp:docPr id="6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99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1473" w:rsidRPr="006051EF" w:rsidRDefault="00591473" w:rsidP="005914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発送依頼商品情報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5933A" id="_x0000_s1028" type="#_x0000_t202" style="position:absolute;left:0;text-align:left;margin-left:471.45pt;margin-top:9.6pt;width:93.7pt;height:1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" filled="f" stroked="f">
                <v:path arrowok="t"/>
                <v:textbox inset="1mm,.05mm,0,0">
                  <w:txbxContent>
                    <w:p w:rsidR="00591473" w:rsidRPr="006051EF" w:rsidRDefault="00591473" w:rsidP="005914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発送依頼商品情報</w:t>
                      </w:r>
                    </w:p>
                  </w:txbxContent>
                </v:textbox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5802271</wp:posOffset>
                </wp:positionH>
                <wp:positionV relativeFrom="paragraph">
                  <wp:posOffset>40033</wp:posOffset>
                </wp:positionV>
                <wp:extent cx="1895696" cy="310211"/>
                <wp:effectExtent l="0" t="63500" r="0" b="20320"/>
                <wp:wrapNone/>
                <wp:docPr id="5" name="カギ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696" cy="310211"/>
                        </a:xfrm>
                        <a:prstGeom prst="bentConnector3">
                          <a:avLst>
                            <a:gd name="adj1" fmla="val 86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E0011" id="カギ線コネクタ 5" o:spid="_x0000_s1026" type="#_x0000_t34" style="position:absolute;left:0;text-align:left;margin-left:456.85pt;margin-top:3.15pt;width:149.25pt;height:24.4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" adj="18590" strokecolor="black [3200]" strokeweight=".5pt">
                <v:stroke endarrow="block"/>
              </v:shape>
            </w:pict>
          </mc:Fallback>
        </mc:AlternateContent>
      </w:r>
    </w:p>
    <w:p w:rsidR="006051EF" w:rsidRPr="006051EF" w:rsidRDefault="00B87FF1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7CBCA" wp14:editId="1821EE8F">
                <wp:simplePos x="0" y="0"/>
                <wp:positionH relativeFrom="column">
                  <wp:posOffset>1028700</wp:posOffset>
                </wp:positionH>
                <wp:positionV relativeFrom="paragraph">
                  <wp:posOffset>41275</wp:posOffset>
                </wp:positionV>
                <wp:extent cx="1066800" cy="181610"/>
                <wp:effectExtent l="0" t="0" r="0" b="8890"/>
                <wp:wrapNone/>
                <wp:docPr id="6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6EE8" w:rsidRPr="006051EF" w:rsidRDefault="00206EE8" w:rsidP="00206E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7CBCA" id="Text Box 31" o:spid="_x0000_s1029" type="#_x0000_t202" style="position:absolute;left:0;text-align:left;margin-left:81pt;margin-top:3.25pt;width:84pt;height:1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" filled="f" stroked="f">
                <v:path arrowok="t"/>
                <v:textbox inset="1mm,.05mm,0,0">
                  <w:txbxContent>
                    <w:p w:rsidR="00206EE8" w:rsidRPr="006051EF" w:rsidRDefault="00206EE8" w:rsidP="00206E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7DACE" wp14:editId="07D20A39">
                <wp:simplePos x="0" y="0"/>
                <wp:positionH relativeFrom="column">
                  <wp:posOffset>1296670</wp:posOffset>
                </wp:positionH>
                <wp:positionV relativeFrom="paragraph">
                  <wp:posOffset>486410</wp:posOffset>
                </wp:positionV>
                <wp:extent cx="533400" cy="280035"/>
                <wp:effectExtent l="0" t="0" r="0" b="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848FC" id="AutoShape 22" o:spid="_x0000_s1026" type="#_x0000_t133" style="position:absolute;left:0;text-align:left;margin-left:102.1pt;margin-top:38.3pt;width:42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" fillcolor="#ffc" strokeweight=".25pt">
                <v:path arrowok="t"/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52B14B" wp14:editId="4C685001">
                <wp:simplePos x="0" y="0"/>
                <wp:positionH relativeFrom="column">
                  <wp:posOffset>1026160</wp:posOffset>
                </wp:positionH>
                <wp:positionV relativeFrom="paragraph">
                  <wp:posOffset>837565</wp:posOffset>
                </wp:positionV>
                <wp:extent cx="1066800" cy="181610"/>
                <wp:effectExtent l="0" t="0" r="0" b="8890"/>
                <wp:wrapNone/>
                <wp:docPr id="6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1473" w:rsidRPr="006051EF" w:rsidRDefault="00FD1F59" w:rsidP="005914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  <w:r w:rsidR="00591473"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2B14B" id="_x0000_s1030" type="#_x0000_t202" style="position:absolute;left:0;text-align:left;margin-left:80.8pt;margin-top:65.95pt;width:84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" filled="f" stroked="f">
                <v:path arrowok="t"/>
                <v:textbox inset="1mm,.05mm,0,0">
                  <w:txbxContent>
                    <w:p w:rsidR="00591473" w:rsidRPr="006051EF" w:rsidRDefault="00FD1F59" w:rsidP="005914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</w:t>
                      </w:r>
                      <w:r w:rsidR="00591473"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D384E9" wp14:editId="059EADB3">
                <wp:simplePos x="0" y="0"/>
                <wp:positionH relativeFrom="column">
                  <wp:posOffset>5984965</wp:posOffset>
                </wp:positionH>
                <wp:positionV relativeFrom="paragraph">
                  <wp:posOffset>304890</wp:posOffset>
                </wp:positionV>
                <wp:extent cx="1189990" cy="173990"/>
                <wp:effectExtent l="0" t="0" r="3810" b="3810"/>
                <wp:wrapNone/>
                <wp:docPr id="9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99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D1F59" w:rsidRPr="006051EF" w:rsidRDefault="00FD1F59" w:rsidP="00FD1F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発送依頼商品情報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384E9" id="_x0000_s1031" type="#_x0000_t202" style="position:absolute;left:0;text-align:left;margin-left:471.25pt;margin-top:24pt;width:93.7pt;height:13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" filled="f" stroked="f">
                <v:path arrowok="t"/>
                <v:textbox inset="1mm,.05mm,0,0">
                  <w:txbxContent>
                    <w:p w:rsidR="00FD1F59" w:rsidRPr="006051EF" w:rsidRDefault="00FD1F59" w:rsidP="00FD1F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発送依頼商品情報</w:t>
                      </w:r>
                    </w:p>
                  </w:txbxContent>
                </v:textbox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74B0B" wp14:editId="5236D17E">
                <wp:simplePos x="0" y="0"/>
                <wp:positionH relativeFrom="column">
                  <wp:posOffset>5991666</wp:posOffset>
                </wp:positionH>
                <wp:positionV relativeFrom="paragraph">
                  <wp:posOffset>43567</wp:posOffset>
                </wp:positionV>
                <wp:extent cx="1190487" cy="174294"/>
                <wp:effectExtent l="0" t="0" r="3810" b="3810"/>
                <wp:wrapNone/>
                <wp:docPr id="8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0487" cy="17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3E95" w:rsidRPr="006051EF" w:rsidRDefault="00553E95" w:rsidP="00553E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発送先顧客情報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4B0B" id="_x0000_s1032" type="#_x0000_t202" style="position:absolute;left:0;text-align:left;margin-left:471.8pt;margin-top:3.45pt;width:93.75pt;height:1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553E95" w:rsidRPr="006051EF" w:rsidRDefault="00553E95" w:rsidP="00553E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発送先顧客情報</w:t>
                      </w:r>
                    </w:p>
                  </w:txbxContent>
                </v:textbox>
              </v:shape>
            </w:pict>
          </mc:Fallback>
        </mc:AlternateContent>
      </w:r>
      <w:r w:rsidR="0059147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260212</wp:posOffset>
                </wp:positionV>
                <wp:extent cx="1838960" cy="191135"/>
                <wp:effectExtent l="0" t="0" r="15240" b="1206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EB2693" w:rsidP="006051E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 w:rsidR="00724E09">
                                <w:rPr>
                                  <w:rFonts w:hint="eastAsia"/>
                                </w:rPr>
                                <w:t>.</w:t>
                              </w:r>
                              <w:r w:rsidR="00724E09"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EB2693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配送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3" style="position:absolute;left:0;text-align:left;margin-left:301.45pt;margin-top:20.5pt;width:144.8pt;height:15.05pt;z-index:25165312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">
                <v:shape id="Text Box 4" o:spid="_x0000_s1034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">
                  <v:path arrowok="t"/>
                  <v:textbox inset="0,.05mm,0,.7pt">
                    <w:txbxContent>
                      <w:p w:rsidR="006051EF" w:rsidRPr="006051EF" w:rsidRDefault="00EB2693" w:rsidP="006051EF">
                        <w:pPr>
                          <w:jc w:val="center"/>
                        </w:pPr>
                        <w:r>
                          <w:t>6</w:t>
                        </w:r>
                        <w:r w:rsidR="00724E09">
                          <w:rPr>
                            <w:rFonts w:hint="eastAsia"/>
                          </w:rPr>
                          <w:t>.</w:t>
                        </w:r>
                        <w:r w:rsidR="00724E09">
                          <w:t>1</w:t>
                        </w:r>
                      </w:p>
                    </w:txbxContent>
                  </v:textbox>
                </v:shape>
                <v:shape id="Text Box 5" o:spid="_x0000_s1035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">
                  <v:path arrowok="t"/>
                  <v:textbox inset="1mm,.05mm,0,0">
                    <w:txbxContent>
                      <w:p w:rsidR="006051EF" w:rsidRPr="006051EF" w:rsidRDefault="00EB2693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配送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3821" w:rsidRDefault="00B87FF1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2149474</wp:posOffset>
                </wp:positionH>
                <wp:positionV relativeFrom="paragraph">
                  <wp:posOffset>99603</wp:posOffset>
                </wp:positionV>
                <wp:extent cx="1586593" cy="532493"/>
                <wp:effectExtent l="0" t="63500" r="0" b="13970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593" cy="532493"/>
                        </a:xfrm>
                        <a:prstGeom prst="bentConnector3">
                          <a:avLst>
                            <a:gd name="adj1" fmla="val 61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8929" id="カギ線コネクタ 63" o:spid="_x0000_s1026" type="#_x0000_t34" style="position:absolute;left:0;text-align:left;margin-left:169.25pt;margin-top:7.85pt;width:124.95pt;height:41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" adj="13340" strokecolor="black [3200]" strokeweight=".5pt">
                <v:stroke endarrow="block"/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4A48EF" wp14:editId="2EDCB332">
                <wp:simplePos x="0" y="0"/>
                <wp:positionH relativeFrom="column">
                  <wp:posOffset>5984965</wp:posOffset>
                </wp:positionH>
                <wp:positionV relativeFrom="paragraph">
                  <wp:posOffset>172176</wp:posOffset>
                </wp:positionV>
                <wp:extent cx="1190487" cy="174294"/>
                <wp:effectExtent l="0" t="0" r="3810" b="3810"/>
                <wp:wrapNone/>
                <wp:docPr id="9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0487" cy="17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D1F59" w:rsidRPr="006051EF" w:rsidRDefault="00FD1F59" w:rsidP="00FD1F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発送先顧客情報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A48EF" id="_x0000_s1036" type="#_x0000_t202" style="position:absolute;margin-left:471.25pt;margin-top:13.55pt;width:93.75pt;height:13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" filled="f" stroked="f">
                <v:path arrowok="t"/>
                <v:textbox inset="1mm,.05mm,0,0">
                  <w:txbxContent>
                    <w:p w:rsidR="00FD1F59" w:rsidRPr="006051EF" w:rsidRDefault="00FD1F59" w:rsidP="00FD1F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発送先顧客情報</w:t>
                      </w:r>
                    </w:p>
                  </w:txbxContent>
                </v:textbox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5803265</wp:posOffset>
                </wp:positionH>
                <wp:positionV relativeFrom="paragraph">
                  <wp:posOffset>110309</wp:posOffset>
                </wp:positionV>
                <wp:extent cx="1892935" cy="681990"/>
                <wp:effectExtent l="0" t="0" r="37465" b="80010"/>
                <wp:wrapNone/>
                <wp:docPr id="87" name="カギ線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935" cy="681990"/>
                        </a:xfrm>
                        <a:prstGeom prst="bentConnector3">
                          <a:avLst>
                            <a:gd name="adj1" fmla="val 92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7B7C" id="カギ線コネクタ 87" o:spid="_x0000_s1026" type="#_x0000_t34" style="position:absolute;left:0;text-align:left;margin-left:456.95pt;margin-top:8.7pt;width:149.05pt;height:53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" adj="19969" strokecolor="black [3200]" strokeweight=".5pt">
                <v:stroke endarrow="block"/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343716</wp:posOffset>
                </wp:positionV>
                <wp:extent cx="1894205" cy="588010"/>
                <wp:effectExtent l="0" t="0" r="48895" b="72390"/>
                <wp:wrapNone/>
                <wp:docPr id="90" name="カギ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588010"/>
                        </a:xfrm>
                        <a:prstGeom prst="bentConnector3">
                          <a:avLst>
                            <a:gd name="adj1" fmla="val 86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DFD2F" id="カギ線コネクタ 90" o:spid="_x0000_s1026" type="#_x0000_t34" style="position:absolute;left:0;text-align:left;margin-left:456.85pt;margin-top:27.05pt;width:149.15pt;height:46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" adj="18594" strokecolor="black [3200]" strokeweight=".5pt">
                <v:stroke endarrow="block"/>
              </v:shape>
            </w:pict>
          </mc:Fallback>
        </mc:AlternateContent>
      </w:r>
    </w:p>
    <w:p w:rsidR="00B278EC" w:rsidRDefault="00B87FF1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E45E5" wp14:editId="57CC2540">
                <wp:simplePos x="0" y="0"/>
                <wp:positionH relativeFrom="column">
                  <wp:posOffset>1977390</wp:posOffset>
                </wp:positionH>
                <wp:positionV relativeFrom="paragraph">
                  <wp:posOffset>25400</wp:posOffset>
                </wp:positionV>
                <wp:extent cx="1190487" cy="174294"/>
                <wp:effectExtent l="0" t="0" r="3810" b="381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0487" cy="17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423" w:rsidRPr="006051EF" w:rsidRDefault="00E40423" w:rsidP="00E404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発送先顧客情報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E45E5" id="_x0000_s1037" type="#_x0000_t202" style="position:absolute;margin-left:155.7pt;margin-top:2pt;width:93.75pt;height:1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" filled="f" stroked="f">
                <v:path arrowok="t"/>
                <v:textbox inset="1mm,.05mm,0,0">
                  <w:txbxContent>
                    <w:p w:rsidR="00E40423" w:rsidRPr="006051EF" w:rsidRDefault="00E40423" w:rsidP="00E404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発送先顧客情報</w:t>
                      </w:r>
                    </w:p>
                  </w:txbxContent>
                </v:textbox>
              </v:shape>
            </w:pict>
          </mc:Fallback>
        </mc:AlternateContent>
      </w:r>
      <w:r w:rsidR="00684B6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BB97A6" wp14:editId="2FB5918C">
                <wp:simplePos x="0" y="0"/>
                <wp:positionH relativeFrom="column">
                  <wp:posOffset>5899150</wp:posOffset>
                </wp:positionH>
                <wp:positionV relativeFrom="paragraph">
                  <wp:posOffset>95069</wp:posOffset>
                </wp:positionV>
                <wp:extent cx="1189990" cy="173990"/>
                <wp:effectExtent l="0" t="0" r="3810" b="3810"/>
                <wp:wrapNone/>
                <wp:docPr id="1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99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4B6B" w:rsidRPr="006051EF" w:rsidRDefault="00684B6B" w:rsidP="00684B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発送依頼商品情報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B97A6" id="_x0000_s1038" type="#_x0000_t202" style="position:absolute;margin-left:464.5pt;margin-top:7.5pt;width:93.7pt;height:13.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" filled="f" stroked="f">
                <v:path arrowok="t"/>
                <v:textbox inset="1mm,.05mm,0,0">
                  <w:txbxContent>
                    <w:p w:rsidR="00684B6B" w:rsidRPr="006051EF" w:rsidRDefault="00684B6B" w:rsidP="00684B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発送依頼商品情報</w:t>
                      </w:r>
                    </w:p>
                  </w:txbxContent>
                </v:textbox>
              </v:shape>
            </w:pict>
          </mc:Fallback>
        </mc:AlternateContent>
      </w:r>
      <w:r w:rsidR="00684B6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10BCFB" wp14:editId="602EAB0B">
                <wp:simplePos x="0" y="0"/>
                <wp:positionH relativeFrom="column">
                  <wp:posOffset>5815965</wp:posOffset>
                </wp:positionH>
                <wp:positionV relativeFrom="paragraph">
                  <wp:posOffset>344080</wp:posOffset>
                </wp:positionV>
                <wp:extent cx="1190487" cy="174294"/>
                <wp:effectExtent l="0" t="0" r="3810" b="3810"/>
                <wp:wrapNone/>
                <wp:docPr id="1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0487" cy="17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4B6B" w:rsidRPr="006051EF" w:rsidRDefault="00684B6B" w:rsidP="00684B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発送先顧客情報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0BCFB" id="_x0000_s1039" type="#_x0000_t202" style="position:absolute;margin-left:457.95pt;margin-top:27.1pt;width:93.75pt;height:13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684B6B" w:rsidRPr="006051EF" w:rsidRDefault="00684B6B" w:rsidP="00684B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発送先顧客情報</w:t>
                      </w:r>
                    </w:p>
                  </w:txbxContent>
                </v:textbox>
              </v:shape>
            </w:pict>
          </mc:Fallback>
        </mc:AlternateContent>
      </w:r>
      <w:r w:rsidR="00684B6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5799999</wp:posOffset>
                </wp:positionH>
                <wp:positionV relativeFrom="paragraph">
                  <wp:posOffset>268151</wp:posOffset>
                </wp:positionV>
                <wp:extent cx="1823267" cy="745490"/>
                <wp:effectExtent l="0" t="0" r="43815" b="80010"/>
                <wp:wrapNone/>
                <wp:docPr id="113" name="カギ線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267" cy="745490"/>
                        </a:xfrm>
                        <a:prstGeom prst="bentConnector3">
                          <a:avLst>
                            <a:gd name="adj1" fmla="val 84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80F2" id="カギ線コネクタ 113" o:spid="_x0000_s1026" type="#_x0000_t34" style="position:absolute;left:0;text-align:left;margin-left:456.7pt;margin-top:21.1pt;width:143.55pt;height:58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" adj="18284" strokecolor="black [3200]" strokeweight=".5pt">
                <v:stroke endarrow="block"/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64C0FA" wp14:editId="3F4BE6B3">
                <wp:simplePos x="0" y="0"/>
                <wp:positionH relativeFrom="column">
                  <wp:posOffset>7751528</wp:posOffset>
                </wp:positionH>
                <wp:positionV relativeFrom="paragraph">
                  <wp:posOffset>258362</wp:posOffset>
                </wp:positionV>
                <wp:extent cx="533400" cy="280035"/>
                <wp:effectExtent l="0" t="0" r="0" b="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BF5F6" id="AutoShape 22" o:spid="_x0000_s1026" type="#_x0000_t133" style="position:absolute;left:0;text-align:left;margin-left:610.35pt;margin-top:20.35pt;width:42pt;height:22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ZGbrAIAAG0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" fillcolor="#ffc" strokeweight=".25pt">
                <v:path arrowok="t"/>
                <v:textbox inset="0,.7pt,0,.7pt"/>
              </v:shape>
            </w:pict>
          </mc:Fallback>
        </mc:AlternateContent>
      </w:r>
    </w:p>
    <w:p w:rsidR="00B278EC" w:rsidRDefault="00684B6B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5799999</wp:posOffset>
                </wp:positionH>
                <wp:positionV relativeFrom="paragraph">
                  <wp:posOffset>144236</wp:posOffset>
                </wp:positionV>
                <wp:extent cx="1823267" cy="607423"/>
                <wp:effectExtent l="0" t="0" r="43815" b="78740"/>
                <wp:wrapNone/>
                <wp:docPr id="114" name="カギ線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267" cy="607423"/>
                        </a:xfrm>
                        <a:prstGeom prst="bentConnector3">
                          <a:avLst>
                            <a:gd name="adj1" fmla="val 75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940A" id="カギ線コネクタ 114" o:spid="_x0000_s1026" type="#_x0000_t34" style="position:absolute;left:0;text-align:left;margin-left:456.7pt;margin-top:11.35pt;width:143.55pt;height:47.8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" adj="16372" strokecolor="black [3200]" strokeweight=".5pt">
                <v:stroke endarrow="block"/>
              </v:shape>
            </w:pict>
          </mc:Fallback>
        </mc:AlternateContent>
      </w:r>
      <w:r w:rsidR="00FD1F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121A9F" wp14:editId="4B941543">
                <wp:simplePos x="0" y="0"/>
                <wp:positionH relativeFrom="column">
                  <wp:posOffset>7441933</wp:posOffset>
                </wp:positionH>
                <wp:positionV relativeFrom="paragraph">
                  <wp:posOffset>278295</wp:posOffset>
                </wp:positionV>
                <wp:extent cx="1066800" cy="182160"/>
                <wp:effectExtent l="0" t="0" r="0" b="8890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D1F59" w:rsidRPr="006051EF" w:rsidRDefault="00FD1F59" w:rsidP="00FD1F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発送台帳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21A9F" id="_x0000_s1040" type="#_x0000_t202" style="position:absolute;margin-left:586pt;margin-top:21.9pt;width:84pt;height:14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" filled="f" stroked="f">
                <v:path arrowok="t"/>
                <v:textbox inset="1mm,.05mm,0,0">
                  <w:txbxContent>
                    <w:p w:rsidR="00FD1F59" w:rsidRPr="006051EF" w:rsidRDefault="00FD1F59" w:rsidP="00FD1F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発送台帳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684B6B" w:rsidP="00B278EC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23104" behindDoc="0" locked="0" layoutInCell="1" allowOverlap="1" wp14:anchorId="70EEDA18" wp14:editId="1631CB26">
            <wp:simplePos x="0" y="0"/>
            <wp:positionH relativeFrom="column">
              <wp:posOffset>7752805</wp:posOffset>
            </wp:positionH>
            <wp:positionV relativeFrom="paragraph">
              <wp:posOffset>189320</wp:posOffset>
            </wp:positionV>
            <wp:extent cx="533400" cy="314325"/>
            <wp:effectExtent l="0" t="0" r="0" b="3175"/>
            <wp:wrapNone/>
            <wp:docPr id="112" name="図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DC199A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FA90457" wp14:editId="52185A24">
                <wp:simplePos x="0" y="0"/>
                <wp:positionH relativeFrom="column">
                  <wp:posOffset>7480663</wp:posOffset>
                </wp:positionH>
                <wp:positionV relativeFrom="paragraph">
                  <wp:posOffset>141061</wp:posOffset>
                </wp:positionV>
                <wp:extent cx="1190487" cy="174294"/>
                <wp:effectExtent l="0" t="0" r="3810" b="3810"/>
                <wp:wrapNone/>
                <wp:docPr id="2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0487" cy="17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C199A" w:rsidRPr="006051EF" w:rsidRDefault="00DC199A" w:rsidP="00DC199A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発送先顧客帳票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90457" id="_x0000_s1043" type="#_x0000_t202" style="position:absolute;margin-left:589.05pt;margin-top:11.1pt;width:93.75pt;height:13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" filled="f" stroked="f">
                <v:path arrowok="t"/>
                <v:textbox inset="1mm,.05mm,0,0">
                  <w:txbxContent>
                    <w:p w:rsidR="00DC199A" w:rsidRPr="006051EF" w:rsidRDefault="00DC199A" w:rsidP="00DC199A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発送先顧客</w:t>
                      </w:r>
                      <w:r>
                        <w:rPr>
                          <w:rFonts w:hint="eastAsia"/>
                        </w:rPr>
                        <w:t>帳票</w:t>
                      </w:r>
                    </w:p>
                  </w:txbxContent>
                </v:textbox>
              </v:shape>
            </w:pict>
          </mc:Fallback>
        </mc:AlternateContent>
      </w:r>
      <w:r w:rsidR="00553E95">
        <w:rPr>
          <w:noProof/>
        </w:rPr>
        <w:drawing>
          <wp:anchor distT="0" distB="0" distL="114300" distR="114300" simplePos="0" relativeHeight="251686912" behindDoc="0" locked="0" layoutInCell="1" allowOverlap="1" wp14:anchorId="47CF8823" wp14:editId="7FA6759C">
            <wp:simplePos x="0" y="0"/>
            <wp:positionH relativeFrom="column">
              <wp:posOffset>7751445</wp:posOffset>
            </wp:positionH>
            <wp:positionV relativeFrom="paragraph">
              <wp:posOffset>374650</wp:posOffset>
            </wp:positionV>
            <wp:extent cx="466725" cy="373380"/>
            <wp:effectExtent l="0" t="0" r="3175" b="0"/>
            <wp:wrapNone/>
            <wp:docPr id="70" name="図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684B6B" w:rsidP="00B278EC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32E09E5" wp14:editId="183E3AC2">
                <wp:simplePos x="0" y="0"/>
                <wp:positionH relativeFrom="column">
                  <wp:posOffset>3910965</wp:posOffset>
                </wp:positionH>
                <wp:positionV relativeFrom="paragraph">
                  <wp:posOffset>262436</wp:posOffset>
                </wp:positionV>
                <wp:extent cx="1838960" cy="191135"/>
                <wp:effectExtent l="0" t="0" r="15240" b="12065"/>
                <wp:wrapNone/>
                <wp:docPr id="7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2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1473" w:rsidRPr="006051EF" w:rsidRDefault="00AB26EB" w:rsidP="0059147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 w:rsidR="00591473"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3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91473" w:rsidRPr="006051EF" w:rsidRDefault="00AB26EB" w:rsidP="0059147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通報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E09E5" id="_x0000_s1043" style="position:absolute;margin-left:307.95pt;margin-top:20.65pt;width:144.8pt;height:15.05pt;z-index:25168896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">
                <v:shape id="Text Box 4" o:spid="_x0000_s1044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">
                  <v:path arrowok="t"/>
                  <v:textbox inset="0,.05mm,0,.7pt">
                    <w:txbxContent>
                      <w:p w:rsidR="00591473" w:rsidRPr="006051EF" w:rsidRDefault="00AB26EB" w:rsidP="00591473">
                        <w:pPr>
                          <w:jc w:val="center"/>
                        </w:pPr>
                        <w:r>
                          <w:t>6</w:t>
                        </w:r>
                        <w:r w:rsidR="00591473">
                          <w:rPr>
                            <w:rFonts w:hint="eastAsia"/>
                          </w:rPr>
                          <w:t>.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5" o:spid="_x0000_s1045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">
                  <v:path arrowok="t"/>
                  <v:textbox inset="1mm,.05mm,0,0">
                    <w:txbxContent>
                      <w:p w:rsidR="00591473" w:rsidRPr="006051EF" w:rsidRDefault="00AB26EB" w:rsidP="00591473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通報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3E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3FAEF" wp14:editId="52DE9769">
                <wp:simplePos x="0" y="0"/>
                <wp:positionH relativeFrom="column">
                  <wp:posOffset>1387779</wp:posOffset>
                </wp:positionH>
                <wp:positionV relativeFrom="paragraph">
                  <wp:posOffset>73660</wp:posOffset>
                </wp:positionV>
                <wp:extent cx="533400" cy="280035"/>
                <wp:effectExtent l="0" t="0" r="12700" b="12065"/>
                <wp:wrapNone/>
                <wp:docPr id="7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67A12" id="AutoShape 22" o:spid="_x0000_s1026" type="#_x0000_t133" style="position:absolute;left:0;text-align:left;margin-left:109.25pt;margin-top:5.8pt;width:42pt;height:22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FLarQIAAG4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" fillcolor="#ffc" strokeweight=".25pt">
                <v:path arrowok="t"/>
                <v:textbox inset="0,.7pt,0,.7pt"/>
              </v:shape>
            </w:pict>
          </mc:Fallback>
        </mc:AlternateContent>
      </w:r>
      <w:r w:rsidR="002E2BEF" w:rsidRPr="002E2BEF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357182" wp14:editId="2D506F08">
                <wp:simplePos x="0" y="0"/>
                <wp:positionH relativeFrom="column">
                  <wp:posOffset>5981700</wp:posOffset>
                </wp:positionH>
                <wp:positionV relativeFrom="paragraph">
                  <wp:posOffset>98756</wp:posOffset>
                </wp:positionV>
                <wp:extent cx="1189990" cy="173990"/>
                <wp:effectExtent l="0" t="0" r="3810" b="3810"/>
                <wp:wrapNone/>
                <wp:docPr id="8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99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E2BEF" w:rsidRPr="006051EF" w:rsidRDefault="002E2BEF" w:rsidP="002E2B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通報商品情報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7182" id="_x0000_s1046" type="#_x0000_t202" style="position:absolute;margin-left:471pt;margin-top:7.8pt;width:93.7pt;height:1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" filled="f" stroked="f">
                <v:path arrowok="t"/>
                <v:textbox inset="1mm,.05mm,0,0">
                  <w:txbxContent>
                    <w:p w:rsidR="002E2BEF" w:rsidRPr="006051EF" w:rsidRDefault="002E2BEF" w:rsidP="002E2B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通報商品情報</w:t>
                      </w:r>
                    </w:p>
                  </w:txbxContent>
                </v:textbox>
              </v:shape>
            </w:pict>
          </mc:Fallback>
        </mc:AlternateContent>
      </w:r>
      <w:r w:rsidR="002E2BEF" w:rsidRPr="002E2BEF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5ED779" wp14:editId="257D1826">
                <wp:simplePos x="0" y="0"/>
                <wp:positionH relativeFrom="column">
                  <wp:posOffset>2317336</wp:posOffset>
                </wp:positionH>
                <wp:positionV relativeFrom="paragraph">
                  <wp:posOffset>130838</wp:posOffset>
                </wp:positionV>
                <wp:extent cx="1190487" cy="174294"/>
                <wp:effectExtent l="0" t="0" r="3810" b="3810"/>
                <wp:wrapNone/>
                <wp:docPr id="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0487" cy="17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E2BEF" w:rsidRPr="006051EF" w:rsidRDefault="002E2BEF" w:rsidP="002E2B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通報商品データ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ED779" id="_x0000_s1047" type="#_x0000_t202" style="position:absolute;margin-left:182.45pt;margin-top:10.3pt;width:93.75pt;height:1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" filled="f" stroked="f">
                <v:path arrowok="t"/>
                <v:textbox inset="1mm,.05mm,0,0">
                  <w:txbxContent>
                    <w:p w:rsidR="002E2BEF" w:rsidRPr="006051EF" w:rsidRDefault="002E2BEF" w:rsidP="002E2B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通報商品データ</w:t>
                      </w:r>
                    </w:p>
                  </w:txbxContent>
                </v:textbox>
              </v:shape>
            </w:pict>
          </mc:Fallback>
        </mc:AlternateContent>
      </w:r>
      <w:r w:rsidR="002E2BEF" w:rsidRPr="002E2B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4E03C1" wp14:editId="59F2E737">
                <wp:simplePos x="0" y="0"/>
                <wp:positionH relativeFrom="column">
                  <wp:posOffset>5895975</wp:posOffset>
                </wp:positionH>
                <wp:positionV relativeFrom="paragraph">
                  <wp:posOffset>334010</wp:posOffset>
                </wp:positionV>
                <wp:extent cx="1725295" cy="0"/>
                <wp:effectExtent l="0" t="63500" r="0" b="7620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F0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6" o:spid="_x0000_s1026" type="#_x0000_t32" style="position:absolute;left:0;text-align:left;margin-left:464.25pt;margin-top:26.3pt;width:135.8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  <w:r w:rsidR="002E2BEF" w:rsidRPr="002E2B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E03C1" wp14:editId="59F2E737">
                <wp:simplePos x="0" y="0"/>
                <wp:positionH relativeFrom="column">
                  <wp:posOffset>2098040</wp:posOffset>
                </wp:positionH>
                <wp:positionV relativeFrom="paragraph">
                  <wp:posOffset>351790</wp:posOffset>
                </wp:positionV>
                <wp:extent cx="1725295" cy="0"/>
                <wp:effectExtent l="0" t="63500" r="0" b="76200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4F0BE" id="直線矢印コネクタ 78" o:spid="_x0000_s1026" type="#_x0000_t32" style="position:absolute;left:0;text-align:left;margin-left:165.2pt;margin-top:27.7pt;width:135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</w:p>
    <w:p w:rsidR="00B278EC" w:rsidRDefault="00684B6B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CA9A14" wp14:editId="7685B872">
                <wp:simplePos x="0" y="0"/>
                <wp:positionH relativeFrom="column">
                  <wp:posOffset>7191738</wp:posOffset>
                </wp:positionH>
                <wp:positionV relativeFrom="paragraph">
                  <wp:posOffset>53341</wp:posOffset>
                </wp:positionV>
                <wp:extent cx="1908313" cy="222636"/>
                <wp:effectExtent l="0" t="0" r="9525" b="6350"/>
                <wp:wrapNone/>
                <wp:docPr id="8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08313" cy="222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3E95" w:rsidRPr="006051EF" w:rsidRDefault="00553E95" w:rsidP="00553E95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通報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商品情報出力画面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A9A14" id="_x0000_s1048" type="#_x0000_t202" style="position:absolute;margin-left:566.3pt;margin-top:4.2pt;width:150.25pt;height:1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" filled="f" stroked="f">
                <v:path arrowok="t"/>
                <v:textbox inset="1mm,.05mm,0,0">
                  <w:txbxContent>
                    <w:p w:rsidR="00553E95" w:rsidRPr="006051EF" w:rsidRDefault="00553E95" w:rsidP="00553E95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通報</w:t>
                      </w:r>
                      <w:r>
                        <w:rPr>
                          <w:rFonts w:hint="eastAsia"/>
                          <w:lang w:eastAsia="zh-CN"/>
                        </w:rPr>
                        <w:t>商品情報出力画面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5897971</wp:posOffset>
                </wp:positionH>
                <wp:positionV relativeFrom="paragraph">
                  <wp:posOffset>201386</wp:posOffset>
                </wp:positionV>
                <wp:extent cx="1725295" cy="398235"/>
                <wp:effectExtent l="0" t="0" r="40005" b="71755"/>
                <wp:wrapNone/>
                <wp:docPr id="178" name="カギ線コネクタ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398235"/>
                        </a:xfrm>
                        <a:prstGeom prst="bentConnector3">
                          <a:avLst>
                            <a:gd name="adj1" fmla="val 90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EF15" id="カギ線コネクタ 178" o:spid="_x0000_s1026" type="#_x0000_t34" style="position:absolute;left:0;text-align:left;margin-left:464.4pt;margin-top:15.85pt;width:135.85pt;height:31.3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" adj="19605" strokecolor="black [3200]" strokeweight=".5pt">
                <v:stroke endarrow="block"/>
              </v:shape>
            </w:pict>
          </mc:Fallback>
        </mc:AlternateContent>
      </w:r>
      <w:r w:rsidRPr="002E2BEF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36DB90" wp14:editId="7391E58C">
                <wp:simplePos x="0" y="0"/>
                <wp:positionH relativeFrom="column">
                  <wp:posOffset>6000750</wp:posOffset>
                </wp:positionH>
                <wp:positionV relativeFrom="paragraph">
                  <wp:posOffset>29664</wp:posOffset>
                </wp:positionV>
                <wp:extent cx="1189990" cy="173990"/>
                <wp:effectExtent l="0" t="0" r="3810" b="3810"/>
                <wp:wrapNone/>
                <wp:docPr id="1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999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4B6B" w:rsidRPr="006051EF" w:rsidRDefault="00684B6B" w:rsidP="00684B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通報商品情報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6DB90" id="_x0000_s1049" type="#_x0000_t202" style="position:absolute;margin-left:472.5pt;margin-top:2.35pt;width:93.7pt;height:13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" filled="f" stroked="f">
                <v:path arrowok="t"/>
                <v:textbox inset="1mm,.05mm,0,0">
                  <w:txbxContent>
                    <w:p w:rsidR="00684B6B" w:rsidRPr="006051EF" w:rsidRDefault="00684B6B" w:rsidP="00684B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通報商品情報</w:t>
                      </w:r>
                    </w:p>
                  </w:txbxContent>
                </v:textbox>
              </v:shape>
            </w:pict>
          </mc:Fallback>
        </mc:AlternateContent>
      </w:r>
      <w:r w:rsidRPr="002E2BEF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C4622D" wp14:editId="46F74AB0">
                <wp:simplePos x="0" y="0"/>
                <wp:positionH relativeFrom="column">
                  <wp:posOffset>2315210</wp:posOffset>
                </wp:positionH>
                <wp:positionV relativeFrom="paragraph">
                  <wp:posOffset>374196</wp:posOffset>
                </wp:positionV>
                <wp:extent cx="1190487" cy="174294"/>
                <wp:effectExtent l="0" t="0" r="3810" b="3810"/>
                <wp:wrapNone/>
                <wp:docPr id="1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0487" cy="1742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4B6B" w:rsidRPr="006051EF" w:rsidRDefault="00684B6B" w:rsidP="00684B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通報商品データ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4622D" id="_x0000_s1050" type="#_x0000_t202" style="position:absolute;margin-left:182.3pt;margin-top:29.45pt;width:93.75pt;height:13.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" filled="f" stroked="f">
                <v:path arrowok="t"/>
                <v:textbox inset="1mm,.05mm,0,0">
                  <w:txbxContent>
                    <w:p w:rsidR="00684B6B" w:rsidRPr="006051EF" w:rsidRDefault="00684B6B" w:rsidP="00684B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通報商品データ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2151108</wp:posOffset>
                </wp:positionH>
                <wp:positionV relativeFrom="paragraph">
                  <wp:posOffset>105773</wp:posOffset>
                </wp:positionV>
                <wp:extent cx="1670866" cy="496388"/>
                <wp:effectExtent l="0" t="63500" r="0" b="24765"/>
                <wp:wrapNone/>
                <wp:docPr id="161" name="カギ線コネクタ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866" cy="496388"/>
                        </a:xfrm>
                        <a:prstGeom prst="bentConnector3">
                          <a:avLst>
                            <a:gd name="adj1" fmla="val 93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B10A9" id="カギ線コネクタ 161" o:spid="_x0000_s1026" type="#_x0000_t34" style="position:absolute;left:0;text-align:left;margin-left:169.4pt;margin-top:8.35pt;width:131.55pt;height:39.1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" adj="20171" strokecolor="black [3200]" strokeweight=".5pt">
                <v:stroke endarrow="block"/>
              </v:shape>
            </w:pict>
          </mc:Fallback>
        </mc:AlternateContent>
      </w:r>
      <w:r w:rsidR="00553E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099EB" wp14:editId="3E4D99EC">
                <wp:simplePos x="0" y="0"/>
                <wp:positionH relativeFrom="column">
                  <wp:posOffset>1086154</wp:posOffset>
                </wp:positionH>
                <wp:positionV relativeFrom="paragraph">
                  <wp:posOffset>37465</wp:posOffset>
                </wp:positionV>
                <wp:extent cx="1066800" cy="181610"/>
                <wp:effectExtent l="0" t="0" r="0" b="8890"/>
                <wp:wrapNone/>
                <wp:docPr id="7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1473" w:rsidRPr="006051EF" w:rsidRDefault="00591473" w:rsidP="005914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099EB" id="_x0000_s1051" type="#_x0000_t202" style="position:absolute;margin-left:85.5pt;margin-top:2.95pt;width:84pt;height:1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" filled="f" stroked="f">
                <v:path arrowok="t"/>
                <v:textbox inset="1mm,.05mm,0,0">
                  <w:txbxContent>
                    <w:p w:rsidR="00591473" w:rsidRPr="006051EF" w:rsidRDefault="00591473" w:rsidP="005914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5C7FAF" w:rsidP="00B278EC">
      <w:pPr>
        <w:jc w:val="left"/>
        <w:rPr>
          <w:sz w:val="28"/>
          <w:szCs w:val="28"/>
        </w:rPr>
      </w:pPr>
      <w:r w:rsidRPr="00684B6B">
        <w:rPr>
          <w:noProof/>
          <w:sz w:val="28"/>
          <w:szCs w:val="28"/>
        </w:rPr>
        <w:drawing>
          <wp:anchor distT="0" distB="0" distL="114300" distR="114300" simplePos="0" relativeHeight="251831296" behindDoc="0" locked="0" layoutInCell="1" allowOverlap="1" wp14:anchorId="605BC72A" wp14:editId="3BF48EF8">
            <wp:simplePos x="0" y="0"/>
            <wp:positionH relativeFrom="column">
              <wp:posOffset>1411514</wp:posOffset>
            </wp:positionH>
            <wp:positionV relativeFrom="paragraph">
              <wp:posOffset>55245</wp:posOffset>
            </wp:positionV>
            <wp:extent cx="466725" cy="373380"/>
            <wp:effectExtent l="0" t="0" r="3175" b="0"/>
            <wp:wrapNone/>
            <wp:docPr id="146" name="図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B6B" w:rsidRPr="00684B6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9E5E725" wp14:editId="03E168A3">
                <wp:simplePos x="0" y="0"/>
                <wp:positionH relativeFrom="column">
                  <wp:posOffset>7786642</wp:posOffset>
                </wp:positionH>
                <wp:positionV relativeFrom="paragraph">
                  <wp:posOffset>119198</wp:posOffset>
                </wp:positionV>
                <wp:extent cx="533400" cy="280035"/>
                <wp:effectExtent l="0" t="0" r="12700" b="12065"/>
                <wp:wrapNone/>
                <wp:docPr id="17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608A2" id="AutoShape 22" o:spid="_x0000_s1026" type="#_x0000_t133" style="position:absolute;left:0;text-align:left;margin-left:613.1pt;margin-top:9.4pt;width:42pt;height:22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" fillcolor="#ffc" strokeweight=".25pt">
                <v:path arrowok="t"/>
                <v:textbox inset="0,.7pt,0,.7pt"/>
              </v:shape>
            </w:pict>
          </mc:Fallback>
        </mc:AlternateContent>
      </w:r>
    </w:p>
    <w:p w:rsidR="00F80830" w:rsidRDefault="005C7FAF" w:rsidP="00B278EC">
      <w:pPr>
        <w:jc w:val="left"/>
        <w:rPr>
          <w:sz w:val="28"/>
          <w:szCs w:val="28"/>
        </w:rPr>
      </w:pPr>
      <w:r w:rsidRPr="00684B6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87C7074" wp14:editId="58F307A1">
                <wp:simplePos x="0" y="0"/>
                <wp:positionH relativeFrom="column">
                  <wp:posOffset>692241</wp:posOffset>
                </wp:positionH>
                <wp:positionV relativeFrom="paragraph">
                  <wp:posOffset>99060</wp:posOffset>
                </wp:positionV>
                <wp:extent cx="1908175" cy="222250"/>
                <wp:effectExtent l="0" t="0" r="9525" b="6350"/>
                <wp:wrapNone/>
                <wp:docPr id="1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081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4B6B" w:rsidRPr="006051EF" w:rsidRDefault="00684B6B" w:rsidP="00684B6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通報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商品情報</w:t>
                            </w:r>
                            <w:r w:rsidR="005C7FAF">
                              <w:rPr>
                                <w:rFonts w:hint="eastAsia"/>
                              </w:rPr>
                              <w:t>変更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C7074" id="_x0000_s1051" type="#_x0000_t202" style="position:absolute;margin-left:54.5pt;margin-top:7.8pt;width:150.25pt;height:1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" filled="f" stroked="f">
                <v:path arrowok="t"/>
                <v:textbox inset="1mm,.05mm,0,0">
                  <w:txbxContent>
                    <w:p w:rsidR="00684B6B" w:rsidRPr="006051EF" w:rsidRDefault="00684B6B" w:rsidP="00684B6B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通報</w:t>
                      </w:r>
                      <w:r>
                        <w:rPr>
                          <w:rFonts w:hint="eastAsia"/>
                          <w:lang w:eastAsia="zh-CN"/>
                        </w:rPr>
                        <w:t>商品情報</w:t>
                      </w:r>
                      <w:r w:rsidR="005C7FAF">
                        <w:rPr>
                          <w:rFonts w:hint="eastAsia"/>
                        </w:rPr>
                        <w:t>変更</w:t>
                      </w:r>
                      <w:r>
                        <w:rPr>
                          <w:rFonts w:hint="eastAsia"/>
                          <w:lang w:eastAsia="zh-CN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684B6B" w:rsidRPr="00684B6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1E2BE0" wp14:editId="2B85DF0F">
                <wp:simplePos x="0" y="0"/>
                <wp:positionH relativeFrom="column">
                  <wp:posOffset>7485017</wp:posOffset>
                </wp:positionH>
                <wp:positionV relativeFrom="paragraph">
                  <wp:posOffset>83003</wp:posOffset>
                </wp:positionV>
                <wp:extent cx="1066800" cy="181610"/>
                <wp:effectExtent l="0" t="0" r="0" b="8890"/>
                <wp:wrapNone/>
                <wp:docPr id="17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4B6B" w:rsidRPr="006051EF" w:rsidRDefault="00237586" w:rsidP="00684B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通報商品</w:t>
                            </w:r>
                            <w:r w:rsidR="00684B6B"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E2BE0" id="_x0000_s1053" type="#_x0000_t202" style="position:absolute;margin-left:589.35pt;margin-top:6.55pt;width:84pt;height:14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" filled="f" stroked="f">
                <v:path arrowok="t"/>
                <v:textbox inset="1mm,.05mm,0,0">
                  <w:txbxContent>
                    <w:p w:rsidR="00684B6B" w:rsidRPr="006051EF" w:rsidRDefault="00237586" w:rsidP="00684B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通報商品</w:t>
                      </w:r>
                      <w:r w:rsidR="00684B6B"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553E95" w:rsidRDefault="00553E95" w:rsidP="00B278EC">
      <w:pPr>
        <w:jc w:val="left"/>
        <w:rPr>
          <w:sz w:val="28"/>
          <w:szCs w:val="28"/>
        </w:rPr>
      </w:pPr>
    </w:p>
    <w:p w:rsidR="00553E95" w:rsidRDefault="00553E95" w:rsidP="00B278EC">
      <w:pPr>
        <w:jc w:val="left"/>
        <w:rPr>
          <w:sz w:val="28"/>
          <w:szCs w:val="28"/>
        </w:rPr>
      </w:pPr>
    </w:p>
    <w:p w:rsidR="00553E95" w:rsidRDefault="00553E95" w:rsidP="00B278EC">
      <w:pPr>
        <w:jc w:val="left"/>
        <w:rPr>
          <w:sz w:val="28"/>
          <w:szCs w:val="28"/>
        </w:rPr>
      </w:pPr>
    </w:p>
    <w:p w:rsidR="00553E95" w:rsidRDefault="00553E95" w:rsidP="00B278EC">
      <w:pPr>
        <w:jc w:val="left"/>
        <w:rPr>
          <w:sz w:val="28"/>
          <w:szCs w:val="28"/>
        </w:rPr>
      </w:pPr>
      <w:r w:rsidRPr="00553E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AB8682" wp14:editId="6A53FC9F">
                <wp:simplePos x="0" y="0"/>
                <wp:positionH relativeFrom="column">
                  <wp:posOffset>1017270</wp:posOffset>
                </wp:positionH>
                <wp:positionV relativeFrom="paragraph">
                  <wp:posOffset>547370</wp:posOffset>
                </wp:positionV>
                <wp:extent cx="1066800" cy="181610"/>
                <wp:effectExtent l="0" t="0" r="0" b="8890"/>
                <wp:wrapNone/>
                <wp:docPr id="8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680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3E95" w:rsidRPr="006051EF" w:rsidRDefault="00553E95" w:rsidP="00553E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B8682" id="_x0000_s1045" type="#_x0000_t202" style="position:absolute;margin-left:80.1pt;margin-top:43.1pt;width:84pt;height:1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" filled="f" stroked="f">
                <v:path arrowok="t"/>
                <v:textbox inset="1mm,.05mm,0,0">
                  <w:txbxContent>
                    <w:p w:rsidR="00553E95" w:rsidRPr="006051EF" w:rsidRDefault="00553E95" w:rsidP="00553E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53E95" w:rsidRDefault="00545618" w:rsidP="00B278EC">
      <w:pPr>
        <w:jc w:val="left"/>
        <w:rPr>
          <w:sz w:val="28"/>
          <w:szCs w:val="28"/>
        </w:rPr>
      </w:pPr>
      <w:r w:rsidRPr="00A61913">
        <w:rPr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78D3700E" wp14:editId="627EC6BD">
            <wp:simplePos x="0" y="0"/>
            <wp:positionH relativeFrom="column">
              <wp:posOffset>7924165</wp:posOffset>
            </wp:positionH>
            <wp:positionV relativeFrom="paragraph">
              <wp:posOffset>138099</wp:posOffset>
            </wp:positionV>
            <wp:extent cx="466725" cy="374650"/>
            <wp:effectExtent l="0" t="0" r="3175" b="6350"/>
            <wp:wrapNone/>
            <wp:docPr id="105" name="図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9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3C9452" wp14:editId="1912FEEF">
                <wp:simplePos x="0" y="0"/>
                <wp:positionH relativeFrom="column">
                  <wp:posOffset>5874385</wp:posOffset>
                </wp:positionH>
                <wp:positionV relativeFrom="paragraph">
                  <wp:posOffset>193344</wp:posOffset>
                </wp:positionV>
                <wp:extent cx="1558290" cy="174625"/>
                <wp:effectExtent l="0" t="0" r="3810" b="3175"/>
                <wp:wrapNone/>
                <wp:docPr id="10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5618" w:rsidRPr="006051EF" w:rsidRDefault="00545618" w:rsidP="00545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不適切出品者情報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C9452" id="_x0000_s1046" type="#_x0000_t202" style="position:absolute;margin-left:462.55pt;margin-top:15.2pt;width:122.7pt;height:1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" filled="f" stroked="f">
                <v:path arrowok="t"/>
                <v:textbox inset="1mm,.05mm,0,0">
                  <w:txbxContent>
                    <w:p w:rsidR="00545618" w:rsidRPr="006051EF" w:rsidRDefault="00545618" w:rsidP="00545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不適切出品者情報</w:t>
                      </w:r>
                    </w:p>
                  </w:txbxContent>
                </v:textbox>
              </v:shape>
            </w:pict>
          </mc:Fallback>
        </mc:AlternateContent>
      </w:r>
      <w:r w:rsidRPr="00A619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194B7D" wp14:editId="7271FA3C">
                <wp:simplePos x="0" y="0"/>
                <wp:positionH relativeFrom="column">
                  <wp:posOffset>2082800</wp:posOffset>
                </wp:positionH>
                <wp:positionV relativeFrom="paragraph">
                  <wp:posOffset>175895</wp:posOffset>
                </wp:positionV>
                <wp:extent cx="1558290" cy="174625"/>
                <wp:effectExtent l="0" t="0" r="3810" b="3175"/>
                <wp:wrapNone/>
                <wp:docPr id="1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1913" w:rsidRPr="006051EF" w:rsidRDefault="00A61913" w:rsidP="00A61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不適切出品者</w:t>
                            </w:r>
                            <w:r w:rsidR="00545618"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94B7D" id="_x0000_s1047" type="#_x0000_t202" style="position:absolute;margin-left:164pt;margin-top:13.85pt;width:122.7pt;height:1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" filled="f" stroked="f">
                <v:path arrowok="t"/>
                <v:textbox inset="1mm,.05mm,0,0">
                  <w:txbxContent>
                    <w:p w:rsidR="00A61913" w:rsidRPr="006051EF" w:rsidRDefault="00A61913" w:rsidP="00A61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不適切出品者</w:t>
                      </w:r>
                      <w:r w:rsidR="00545618"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A61913" w:rsidRPr="00A619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DB0990" wp14:editId="2E0ABD0B">
                <wp:simplePos x="0" y="0"/>
                <wp:positionH relativeFrom="column">
                  <wp:posOffset>1319861</wp:posOffset>
                </wp:positionH>
                <wp:positionV relativeFrom="paragraph">
                  <wp:posOffset>111457</wp:posOffset>
                </wp:positionV>
                <wp:extent cx="533400" cy="280035"/>
                <wp:effectExtent l="0" t="0" r="12700" b="12065"/>
                <wp:wrapNone/>
                <wp:docPr id="10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8ED80" id="AutoShape 22" o:spid="_x0000_s1026" type="#_x0000_t133" style="position:absolute;left:0;text-align:left;margin-left:103.95pt;margin-top:8.8pt;width:42pt;height:22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l4srQ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" fillcolor="#ffc" strokeweight=".25pt">
                <v:path arrowok="t"/>
                <v:textbox inset="0,.7pt,0,.7pt"/>
              </v:shape>
            </w:pict>
          </mc:Fallback>
        </mc:AlternateContent>
      </w:r>
      <w:r w:rsidR="00A61913" w:rsidRPr="00A61913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DC12A67" wp14:editId="068493CD">
                <wp:simplePos x="0" y="0"/>
                <wp:positionH relativeFrom="column">
                  <wp:posOffset>3860800</wp:posOffset>
                </wp:positionH>
                <wp:positionV relativeFrom="paragraph">
                  <wp:posOffset>281305</wp:posOffset>
                </wp:positionV>
                <wp:extent cx="1838960" cy="191135"/>
                <wp:effectExtent l="0" t="0" r="15240" b="12065"/>
                <wp:wrapNone/>
                <wp:docPr id="9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8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913" w:rsidRPr="006051EF" w:rsidRDefault="00A61913" w:rsidP="00A6191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9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913" w:rsidRPr="006051EF" w:rsidRDefault="00A61913" w:rsidP="00A6191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顧客管理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12A67" id="_x0000_s1048" style="position:absolute;margin-left:304pt;margin-top:22.15pt;width:144.8pt;height:15.05pt;z-index:25172480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">
                <v:shape id="Text Box 4" o:spid="_x0000_s1049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">
                  <v:path arrowok="t"/>
                  <v:textbox inset="0,.05mm,0,.7pt">
                    <w:txbxContent>
                      <w:p w:rsidR="00A61913" w:rsidRPr="006051EF" w:rsidRDefault="00A61913" w:rsidP="00A61913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5" o:spid="_x0000_s1050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">
                  <v:path arrowok="t"/>
                  <v:textbox inset="1mm,.05mm,0,0">
                    <w:txbxContent>
                      <w:p w:rsidR="00A61913" w:rsidRPr="006051EF" w:rsidRDefault="00A61913" w:rsidP="00A61913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顧客管理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1913" w:rsidRPr="00A619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BB2470" wp14:editId="4071D34D">
                <wp:simplePos x="0" y="0"/>
                <wp:positionH relativeFrom="column">
                  <wp:posOffset>826770</wp:posOffset>
                </wp:positionH>
                <wp:positionV relativeFrom="paragraph">
                  <wp:posOffset>455930</wp:posOffset>
                </wp:positionV>
                <wp:extent cx="1558290" cy="174625"/>
                <wp:effectExtent l="0" t="0" r="3810" b="3175"/>
                <wp:wrapNone/>
                <wp:docPr id="10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1913" w:rsidRPr="006051EF" w:rsidRDefault="00A61913" w:rsidP="00A619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B2470" id="_x0000_s1051" type="#_x0000_t202" style="position:absolute;margin-left:65.1pt;margin-top:35.9pt;width:122.7pt;height:1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" filled="f" stroked="f">
                <v:path arrowok="t"/>
                <v:textbox inset="1mm,.05mm,0,0">
                  <w:txbxContent>
                    <w:p w:rsidR="00A61913" w:rsidRPr="006051EF" w:rsidRDefault="00A61913" w:rsidP="00A619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顧客台帳</w:t>
                      </w:r>
                    </w:p>
                  </w:txbxContent>
                </v:textbox>
              </v:shape>
            </w:pict>
          </mc:Fallback>
        </mc:AlternateContent>
      </w:r>
      <w:r w:rsidR="00A61913" w:rsidRPr="00A619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E69B10" wp14:editId="48D78E34">
                <wp:simplePos x="0" y="0"/>
                <wp:positionH relativeFrom="column">
                  <wp:posOffset>2012950</wp:posOffset>
                </wp:positionH>
                <wp:positionV relativeFrom="paragraph">
                  <wp:posOffset>403225</wp:posOffset>
                </wp:positionV>
                <wp:extent cx="1725295" cy="0"/>
                <wp:effectExtent l="0" t="63500" r="0" b="76200"/>
                <wp:wrapNone/>
                <wp:docPr id="104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958F" id="直線矢印コネクタ 104" o:spid="_x0000_s1026" type="#_x0000_t32" style="position:absolute;left:0;text-align:left;margin-left:158.5pt;margin-top:31.75pt;width:135.8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</w:p>
    <w:p w:rsidR="00553E95" w:rsidRDefault="00545618" w:rsidP="00B278EC">
      <w:pPr>
        <w:jc w:val="left"/>
        <w:rPr>
          <w:sz w:val="28"/>
          <w:szCs w:val="28"/>
        </w:rPr>
      </w:pPr>
      <w:r w:rsidRPr="00A619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72A537" wp14:editId="6A38E96C">
                <wp:simplePos x="0" y="0"/>
                <wp:positionH relativeFrom="column">
                  <wp:posOffset>7385685</wp:posOffset>
                </wp:positionH>
                <wp:positionV relativeFrom="paragraph">
                  <wp:posOffset>199694</wp:posOffset>
                </wp:positionV>
                <wp:extent cx="1558290" cy="174625"/>
                <wp:effectExtent l="0" t="0" r="3810" b="3175"/>
                <wp:wrapNone/>
                <wp:docPr id="10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5618" w:rsidRPr="006051EF" w:rsidRDefault="00545618" w:rsidP="00545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不適切出品者表示画面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2A537" id="_x0000_s1052" type="#_x0000_t202" style="position:absolute;margin-left:581.55pt;margin-top:15.7pt;width:122.7pt;height:1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" filled="f" stroked="f">
                <v:path arrowok="t"/>
                <v:textbox inset="1mm,.05mm,0,0">
                  <w:txbxContent>
                    <w:p w:rsidR="00545618" w:rsidRPr="006051EF" w:rsidRDefault="00545618" w:rsidP="00545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不適切出品者</w:t>
                      </w:r>
                      <w:r>
                        <w:rPr>
                          <w:rFonts w:hint="eastAsia"/>
                        </w:rPr>
                        <w:t>表示画面</w:t>
                      </w:r>
                    </w:p>
                  </w:txbxContent>
                </v:textbox>
              </v:shape>
            </w:pict>
          </mc:Fallback>
        </mc:AlternateContent>
      </w:r>
      <w:r w:rsidRPr="00A619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4EC53B" wp14:editId="5AF13B01">
                <wp:simplePos x="0" y="0"/>
                <wp:positionH relativeFrom="column">
                  <wp:posOffset>5878195</wp:posOffset>
                </wp:positionH>
                <wp:positionV relativeFrom="paragraph">
                  <wp:posOffset>40944</wp:posOffset>
                </wp:positionV>
                <wp:extent cx="1725295" cy="0"/>
                <wp:effectExtent l="0" t="63500" r="0" b="76200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B70F" id="直線矢印コネクタ 100" o:spid="_x0000_s1026" type="#_x0000_t32" style="position:absolute;left:0;text-align:left;margin-left:462.85pt;margin-top:3.2pt;width:135.8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" strokecolor="black [3200]" strokeweight=".5pt">
                <v:stroke endarrow="block" joinstyle="miter"/>
              </v:shape>
            </w:pict>
          </mc:Fallback>
        </mc:AlternateContent>
      </w:r>
    </w:p>
    <w:p w:rsidR="00553E95" w:rsidRDefault="00A61913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7F62BB" wp14:editId="1EFB7415">
                <wp:simplePos x="0" y="0"/>
                <wp:positionH relativeFrom="column">
                  <wp:posOffset>7878445</wp:posOffset>
                </wp:positionH>
                <wp:positionV relativeFrom="paragraph">
                  <wp:posOffset>508635</wp:posOffset>
                </wp:positionV>
                <wp:extent cx="533400" cy="280035"/>
                <wp:effectExtent l="0" t="0" r="12700" b="12065"/>
                <wp:wrapNone/>
                <wp:docPr id="9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87363" id="AutoShape 22" o:spid="_x0000_s1026" type="#_x0000_t133" style="position:absolute;left:0;text-align:left;margin-left:620.35pt;margin-top:40.05pt;width:42pt;height:2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553E95">
        <w:rPr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545843D8" wp14:editId="592FA603">
            <wp:simplePos x="0" y="0"/>
            <wp:positionH relativeFrom="column">
              <wp:posOffset>1413510</wp:posOffset>
            </wp:positionH>
            <wp:positionV relativeFrom="paragraph">
              <wp:posOffset>344170</wp:posOffset>
            </wp:positionV>
            <wp:extent cx="466725" cy="374650"/>
            <wp:effectExtent l="0" t="0" r="3175" b="6350"/>
            <wp:wrapNone/>
            <wp:docPr id="94" name="図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3E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15EF9F" wp14:editId="4396A17F">
                <wp:simplePos x="0" y="0"/>
                <wp:positionH relativeFrom="column">
                  <wp:posOffset>5875020</wp:posOffset>
                </wp:positionH>
                <wp:positionV relativeFrom="paragraph">
                  <wp:posOffset>738505</wp:posOffset>
                </wp:positionV>
                <wp:extent cx="1725295" cy="0"/>
                <wp:effectExtent l="0" t="63500" r="0" b="76200"/>
                <wp:wrapNone/>
                <wp:docPr id="89" name="直線矢印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4BEA" id="直線矢印コネクタ 89" o:spid="_x0000_s1026" type="#_x0000_t32" style="position:absolute;left:0;text-align:left;margin-left:462.6pt;margin-top:58.15pt;width:135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Pr="00553E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445FE2" wp14:editId="741F5A68">
                <wp:simplePos x="0" y="0"/>
                <wp:positionH relativeFrom="column">
                  <wp:posOffset>2009775</wp:posOffset>
                </wp:positionH>
                <wp:positionV relativeFrom="paragraph">
                  <wp:posOffset>671195</wp:posOffset>
                </wp:positionV>
                <wp:extent cx="1725295" cy="0"/>
                <wp:effectExtent l="0" t="63500" r="0" b="76200"/>
                <wp:wrapNone/>
                <wp:docPr id="96" name="直線矢印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9BA3" id="直線矢印コネクタ 96" o:spid="_x0000_s1026" type="#_x0000_t32" style="position:absolute;left:0;text-align:left;margin-left:158.25pt;margin-top:52.85pt;width:135.8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Pr="00553E9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CD96AA0" wp14:editId="0BDC4615">
                <wp:simplePos x="0" y="0"/>
                <wp:positionH relativeFrom="column">
                  <wp:posOffset>3857625</wp:posOffset>
                </wp:positionH>
                <wp:positionV relativeFrom="paragraph">
                  <wp:posOffset>612775</wp:posOffset>
                </wp:positionV>
                <wp:extent cx="1838960" cy="191135"/>
                <wp:effectExtent l="0" t="0" r="15240" b="12065"/>
                <wp:wrapNone/>
                <wp:docPr id="8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5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53E95" w:rsidRPr="006051EF" w:rsidRDefault="00553E95" w:rsidP="00553E9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 w:rsidR="008E623B"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6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53E95" w:rsidRPr="006051EF" w:rsidRDefault="008E623B" w:rsidP="00553E9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顧客管理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96AA0" id="_x0000_s1053" style="position:absolute;margin-left:303.75pt;margin-top:48.25pt;width:144.8pt;height:15.05pt;z-index:251710464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">
                <v:shape id="Text Box 4" o:spid="_x0000_s1054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">
                  <v:path arrowok="t"/>
                  <v:textbox inset="0,.05mm,0,.7pt">
                    <w:txbxContent>
                      <w:p w:rsidR="00553E95" w:rsidRPr="006051EF" w:rsidRDefault="00553E95" w:rsidP="00553E95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 w:rsidR="008E623B">
                          <w:t>3</w:t>
                        </w:r>
                      </w:p>
                    </w:txbxContent>
                  </v:textbox>
                </v:shape>
                <v:shape id="Text Box 5" o:spid="_x0000_s1055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">
                  <v:path arrowok="t"/>
                  <v:textbox inset="1mm,.05mm,0,0">
                    <w:txbxContent>
                      <w:p w:rsidR="00553E95" w:rsidRPr="006051EF" w:rsidRDefault="008E623B" w:rsidP="00553E95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顧客管理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3E9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6C863E" wp14:editId="3766C0E8">
                <wp:simplePos x="0" y="0"/>
                <wp:positionH relativeFrom="column">
                  <wp:posOffset>823595</wp:posOffset>
                </wp:positionH>
                <wp:positionV relativeFrom="paragraph">
                  <wp:posOffset>787400</wp:posOffset>
                </wp:positionV>
                <wp:extent cx="1558290" cy="174625"/>
                <wp:effectExtent l="0" t="0" r="3810" b="3175"/>
                <wp:wrapNone/>
                <wp:docPr id="9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53E95" w:rsidRPr="006051EF" w:rsidRDefault="008E623B" w:rsidP="00553E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 w:rsidR="00A61913">
                              <w:rPr>
                                <w:rFonts w:hint="eastAsia"/>
                              </w:rPr>
                              <w:t>適切出品者</w:t>
                            </w:r>
                            <w:r w:rsidR="005C7FAF">
                              <w:rPr>
                                <w:rFonts w:hint="eastAsia"/>
                              </w:rPr>
                              <w:t>変更</w:t>
                            </w:r>
                            <w:r w:rsidR="00A61913"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863E" id="_x0000_s1064" type="#_x0000_t202" style="position:absolute;margin-left:64.85pt;margin-top:62pt;width:122.7pt;height:1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553E95" w:rsidRPr="006051EF" w:rsidRDefault="008E623B" w:rsidP="00553E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</w:t>
                      </w:r>
                      <w:r w:rsidR="00A61913">
                        <w:rPr>
                          <w:rFonts w:hint="eastAsia"/>
                        </w:rPr>
                        <w:t>適切出品者</w:t>
                      </w:r>
                      <w:r w:rsidR="005C7FAF">
                        <w:rPr>
                          <w:rFonts w:hint="eastAsia"/>
                        </w:rPr>
                        <w:t>変更</w:t>
                      </w:r>
                      <w:r w:rsidR="00A61913"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553E95" w:rsidRDefault="00545618" w:rsidP="00B278EC">
      <w:pPr>
        <w:jc w:val="left"/>
        <w:rPr>
          <w:sz w:val="28"/>
          <w:szCs w:val="28"/>
        </w:rPr>
      </w:pPr>
      <w:r w:rsidRPr="00A619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1DBF84" wp14:editId="6948E4A5">
                <wp:simplePos x="0" y="0"/>
                <wp:positionH relativeFrom="column">
                  <wp:posOffset>5970905</wp:posOffset>
                </wp:positionH>
                <wp:positionV relativeFrom="paragraph">
                  <wp:posOffset>126061</wp:posOffset>
                </wp:positionV>
                <wp:extent cx="1558290" cy="174625"/>
                <wp:effectExtent l="0" t="0" r="3810" b="3175"/>
                <wp:wrapNone/>
                <wp:docPr id="1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5618" w:rsidRPr="006051EF" w:rsidRDefault="00545618" w:rsidP="00545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不適切出品者変更データ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BF84" id="_x0000_s1057" type="#_x0000_t202" style="position:absolute;margin-left:470.15pt;margin-top:9.95pt;width:122.7pt;height:1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545618" w:rsidRPr="006051EF" w:rsidRDefault="00545618" w:rsidP="00545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不適切出品者変更データ</w:t>
                      </w:r>
                    </w:p>
                  </w:txbxContent>
                </v:textbox>
              </v:shape>
            </w:pict>
          </mc:Fallback>
        </mc:AlternateContent>
      </w:r>
      <w:r w:rsidRPr="00A619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937332" wp14:editId="21B720F4">
                <wp:simplePos x="0" y="0"/>
                <wp:positionH relativeFrom="column">
                  <wp:posOffset>2010741</wp:posOffset>
                </wp:positionH>
                <wp:positionV relativeFrom="paragraph">
                  <wp:posOffset>85946</wp:posOffset>
                </wp:positionV>
                <wp:extent cx="1558290" cy="174625"/>
                <wp:effectExtent l="0" t="0" r="3810" b="3175"/>
                <wp:wrapNone/>
                <wp:docPr id="1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5618" w:rsidRPr="006051EF" w:rsidRDefault="00545618" w:rsidP="00545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不適切出品者変更データ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37332" id="_x0000_s1058" type="#_x0000_t202" style="position:absolute;margin-left:158.35pt;margin-top:6.75pt;width:122.7pt;height:1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U2O6w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545618" w:rsidRPr="006051EF" w:rsidRDefault="00545618" w:rsidP="00545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不適切出品者</w:t>
                      </w:r>
                      <w:r>
                        <w:rPr>
                          <w:rFonts w:hint="eastAsia"/>
                        </w:rPr>
                        <w:t>変更データ</w:t>
                      </w:r>
                    </w:p>
                  </w:txbxContent>
                </v:textbox>
              </v:shape>
            </w:pict>
          </mc:Fallback>
        </mc:AlternateContent>
      </w:r>
    </w:p>
    <w:p w:rsidR="00553E95" w:rsidRDefault="00545618" w:rsidP="00B278EC">
      <w:pPr>
        <w:jc w:val="left"/>
        <w:rPr>
          <w:sz w:val="28"/>
          <w:szCs w:val="28"/>
        </w:rPr>
      </w:pPr>
      <w:r w:rsidRPr="00A6191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0B0D74" wp14:editId="6C0FFAF9">
                <wp:simplePos x="0" y="0"/>
                <wp:positionH relativeFrom="column">
                  <wp:posOffset>7337674</wp:posOffset>
                </wp:positionH>
                <wp:positionV relativeFrom="paragraph">
                  <wp:posOffset>103311</wp:posOffset>
                </wp:positionV>
                <wp:extent cx="1558290" cy="174625"/>
                <wp:effectExtent l="0" t="0" r="3810" b="3175"/>
                <wp:wrapNone/>
                <wp:docPr id="1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5618" w:rsidRPr="006051EF" w:rsidRDefault="00545618" w:rsidP="005456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B0D74" id="_x0000_s1059" type="#_x0000_t202" style="position:absolute;margin-left:577.75pt;margin-top:8.15pt;width:122.7pt;height:1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iMK6w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545618" w:rsidRPr="006051EF" w:rsidRDefault="00545618" w:rsidP="005456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553E95" w:rsidRDefault="007D1698" w:rsidP="00B278EC">
      <w:pPr>
        <w:jc w:val="left"/>
        <w:rPr>
          <w:sz w:val="28"/>
          <w:szCs w:val="28"/>
        </w:rPr>
      </w:pP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BB9E34" wp14:editId="46B118D1">
                <wp:simplePos x="0" y="0"/>
                <wp:positionH relativeFrom="column">
                  <wp:posOffset>2135868</wp:posOffset>
                </wp:positionH>
                <wp:positionV relativeFrom="paragraph">
                  <wp:posOffset>209187</wp:posOffset>
                </wp:positionV>
                <wp:extent cx="1558290" cy="171450"/>
                <wp:effectExtent l="0" t="0" r="3810" b="6350"/>
                <wp:wrapNone/>
                <wp:docPr id="1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3065" w:rsidRDefault="00513065" w:rsidP="005130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限定公開商品情報</w:t>
                            </w:r>
                          </w:p>
                          <w:p w:rsidR="00513065" w:rsidRPr="006051EF" w:rsidRDefault="00513065" w:rsidP="005130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（または全商品）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B9E34" id="_x0000_s1069" type="#_x0000_t202" style="position:absolute;margin-left:168.2pt;margin-top:16.45pt;width:122.7pt;height:1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" filled="f" stroked="f">
                <v:path arrowok="t"/>
                <v:textbox inset="1mm,.05mm,0,0">
                  <w:txbxContent>
                    <w:p w:rsidR="00513065" w:rsidRDefault="00513065" w:rsidP="005130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限定公開商品情報</w:t>
                      </w:r>
                    </w:p>
                    <w:p w:rsidR="00513065" w:rsidRPr="006051EF" w:rsidRDefault="00513065" w:rsidP="005130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（または全商品）</w:t>
                      </w:r>
                    </w:p>
                  </w:txbxContent>
                </v:textbox>
              </v:shape>
            </w:pict>
          </mc:Fallback>
        </mc:AlternateContent>
      </w: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75D24" wp14:editId="0F3CF5CA">
                <wp:simplePos x="0" y="0"/>
                <wp:positionH relativeFrom="column">
                  <wp:posOffset>1319258</wp:posOffset>
                </wp:positionH>
                <wp:positionV relativeFrom="paragraph">
                  <wp:posOffset>34925</wp:posOffset>
                </wp:positionV>
                <wp:extent cx="533400" cy="280035"/>
                <wp:effectExtent l="0" t="0" r="12700" b="12065"/>
                <wp:wrapNone/>
                <wp:docPr id="1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84BB7" id="AutoShape 22" o:spid="_x0000_s1026" type="#_x0000_t133" style="position:absolute;left:0;text-align:left;margin-left:103.9pt;margin-top:2.75pt;width:42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wQlrg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" fillcolor="#ffc" strokeweight=".25pt">
                <v:path arrowok="t"/>
                <v:textbox inset="0,.7pt,0,.7pt"/>
              </v:shape>
            </w:pict>
          </mc:Fallback>
        </mc:AlternateContent>
      </w:r>
    </w:p>
    <w:p w:rsidR="00553E95" w:rsidRDefault="00EF4080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2070554</wp:posOffset>
                </wp:positionH>
                <wp:positionV relativeFrom="paragraph">
                  <wp:posOffset>350156</wp:posOffset>
                </wp:positionV>
                <wp:extent cx="1724569" cy="281849"/>
                <wp:effectExtent l="0" t="63500" r="0" b="23495"/>
                <wp:wrapNone/>
                <wp:docPr id="205" name="カギ線コネクタ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569" cy="281849"/>
                        </a:xfrm>
                        <a:prstGeom prst="bentConnector3">
                          <a:avLst>
                            <a:gd name="adj1" fmla="val 86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07CD6" id="カギ線コネクタ 205" o:spid="_x0000_s1026" type="#_x0000_t34" style="position:absolute;left:0;text-align:left;margin-left:163.05pt;margin-top:27.55pt;width:135.8pt;height:22.2pt;flip:y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" adj="18670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2086881</wp:posOffset>
                </wp:positionH>
                <wp:positionV relativeFrom="paragraph">
                  <wp:posOffset>33564</wp:posOffset>
                </wp:positionV>
                <wp:extent cx="1708967" cy="212272"/>
                <wp:effectExtent l="0" t="0" r="31115" b="80010"/>
                <wp:wrapNone/>
                <wp:docPr id="204" name="カギ線コネクタ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967" cy="212272"/>
                        </a:xfrm>
                        <a:prstGeom prst="bentConnector3">
                          <a:avLst>
                            <a:gd name="adj1" fmla="val 85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A011" id="カギ線コネクタ 204" o:spid="_x0000_s1026" type="#_x0000_t34" style="position:absolute;left:0;text-align:left;margin-left:164.3pt;margin-top:2.65pt;width:134.55pt;height:16.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" adj="18538" strokecolor="black [3200]" strokeweight=".5pt">
                <v:stroke endarrow="block"/>
              </v:shape>
            </w:pict>
          </mc:Fallback>
        </mc:AlternateContent>
      </w: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4E13AC" wp14:editId="6C5588D2">
                <wp:simplePos x="0" y="0"/>
                <wp:positionH relativeFrom="column">
                  <wp:posOffset>5781494</wp:posOffset>
                </wp:positionH>
                <wp:positionV relativeFrom="paragraph">
                  <wp:posOffset>133260</wp:posOffset>
                </wp:positionV>
                <wp:extent cx="1558290" cy="397510"/>
                <wp:effectExtent l="0" t="0" r="3810" b="8890"/>
                <wp:wrapNone/>
                <wp:docPr id="13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3065" w:rsidRPr="006051EF" w:rsidRDefault="00513065" w:rsidP="00EF40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限定公開商品情報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E13AC" id="_x0000_s1070" type="#_x0000_t202" style="position:absolute;margin-left:455.25pt;margin-top:10.5pt;width:122.7pt;height:31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" filled="f" stroked="f">
                <v:path arrowok="t"/>
                <v:textbox inset="1mm,.05mm,0,0">
                  <w:txbxContent>
                    <w:p w:rsidR="00513065" w:rsidRPr="006051EF" w:rsidRDefault="00513065" w:rsidP="00EF40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限定公開商品情報</w:t>
                      </w:r>
                    </w:p>
                  </w:txbxContent>
                </v:textbox>
              </v:shape>
            </w:pict>
          </mc:Fallback>
        </mc:AlternateContent>
      </w:r>
      <w:r w:rsidR="007D1698" w:rsidRPr="007D169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9C7FF8E" wp14:editId="48A3BDAE">
                <wp:simplePos x="0" y="0"/>
                <wp:positionH relativeFrom="column">
                  <wp:posOffset>1333772</wp:posOffset>
                </wp:positionH>
                <wp:positionV relativeFrom="paragraph">
                  <wp:posOffset>351336</wp:posOffset>
                </wp:positionV>
                <wp:extent cx="533400" cy="280035"/>
                <wp:effectExtent l="0" t="0" r="12700" b="12065"/>
                <wp:wrapNone/>
                <wp:docPr id="20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2D807" id="AutoShape 22" o:spid="_x0000_s1026" type="#_x0000_t133" style="position:absolute;left:0;text-align:left;margin-left:105pt;margin-top:27.65pt;width:42pt;height:22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01jrg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" fillcolor="#ffc" strokeweight=".25pt">
                <v:path arrowok="t"/>
                <v:textbox inset="0,.7pt,0,.7pt"/>
              </v:shape>
            </w:pict>
          </mc:Fallback>
        </mc:AlternateContent>
      </w:r>
      <w:r w:rsidR="00513065"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67D904" wp14:editId="06FD2575">
                <wp:simplePos x="0" y="0"/>
                <wp:positionH relativeFrom="column">
                  <wp:posOffset>818243</wp:posOffset>
                </wp:positionH>
                <wp:positionV relativeFrom="paragraph">
                  <wp:posOffset>7620</wp:posOffset>
                </wp:positionV>
                <wp:extent cx="1558290" cy="174625"/>
                <wp:effectExtent l="0" t="0" r="3810" b="3175"/>
                <wp:wrapNone/>
                <wp:docPr id="1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3065" w:rsidRPr="006051EF" w:rsidRDefault="00513065" w:rsidP="005130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7D904" id="_x0000_s1071" type="#_x0000_t202" style="position:absolute;margin-left:64.45pt;margin-top:.6pt;width:122.7pt;height:13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c6A6w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" filled="f" stroked="f">
                <v:path arrowok="t"/>
                <v:textbox inset="1mm,.05mm,0,0">
                  <w:txbxContent>
                    <w:p w:rsidR="00513065" w:rsidRPr="006051EF" w:rsidRDefault="00513065" w:rsidP="005130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  <w:r w:rsidR="00513065" w:rsidRPr="00513065">
        <w:rPr>
          <w:noProof/>
          <w:sz w:val="28"/>
          <w:szCs w:val="28"/>
        </w:rPr>
        <w:drawing>
          <wp:anchor distT="0" distB="0" distL="114300" distR="114300" simplePos="0" relativeHeight="251754496" behindDoc="0" locked="0" layoutInCell="1" allowOverlap="1" wp14:anchorId="6BD993C0" wp14:editId="15060CF6">
            <wp:simplePos x="0" y="0"/>
            <wp:positionH relativeFrom="column">
              <wp:posOffset>7956550</wp:posOffset>
            </wp:positionH>
            <wp:positionV relativeFrom="paragraph">
              <wp:posOffset>35560</wp:posOffset>
            </wp:positionV>
            <wp:extent cx="466725" cy="374650"/>
            <wp:effectExtent l="0" t="0" r="3175" b="6350"/>
            <wp:wrapNone/>
            <wp:docPr id="133" name="図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065" w:rsidRPr="005130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EE85FC" wp14:editId="7E96FDF8">
                <wp:simplePos x="0" y="0"/>
                <wp:positionH relativeFrom="column">
                  <wp:posOffset>5910580</wp:posOffset>
                </wp:positionH>
                <wp:positionV relativeFrom="paragraph">
                  <wp:posOffset>374015</wp:posOffset>
                </wp:positionV>
                <wp:extent cx="1725295" cy="0"/>
                <wp:effectExtent l="0" t="63500" r="0" b="76200"/>
                <wp:wrapNone/>
                <wp:docPr id="122" name="直線矢印コネク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9025B" id="直線矢印コネクタ 122" o:spid="_x0000_s1026" type="#_x0000_t32" style="position:absolute;left:0;text-align:left;margin-left:465.4pt;margin-top:29.45pt;width:135.8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="00513065" w:rsidRPr="0051306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5F876B1" wp14:editId="17EE24E4">
                <wp:simplePos x="0" y="0"/>
                <wp:positionH relativeFrom="column">
                  <wp:posOffset>3893185</wp:posOffset>
                </wp:positionH>
                <wp:positionV relativeFrom="paragraph">
                  <wp:posOffset>179070</wp:posOffset>
                </wp:positionV>
                <wp:extent cx="1838960" cy="191135"/>
                <wp:effectExtent l="0" t="0" r="15240" b="12065"/>
                <wp:wrapNone/>
                <wp:docPr id="1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20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065" w:rsidRPr="006051EF" w:rsidRDefault="00513065" w:rsidP="0051306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21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13065" w:rsidRPr="006051EF" w:rsidRDefault="00513065" w:rsidP="0051306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商品管理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876B1" id="_x0000_s1072" style="position:absolute;margin-left:306.55pt;margin-top:14.1pt;width:144.8pt;height:15.05pt;z-index:251751424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">
                <v:shape id="Text Box 4" o:spid="_x0000_s1073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">
                  <v:path arrowok="t"/>
                  <v:textbox inset="0,.05mm,0,.7pt">
                    <w:txbxContent>
                      <w:p w:rsidR="00513065" w:rsidRPr="006051EF" w:rsidRDefault="00513065" w:rsidP="00513065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5" o:spid="_x0000_s1074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">
                  <v:path arrowok="t"/>
                  <v:textbox inset="1mm,.05mm,0,0">
                    <w:txbxContent>
                      <w:p w:rsidR="00513065" w:rsidRPr="006051EF" w:rsidRDefault="00513065" w:rsidP="0051306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商品管理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533DD" w:rsidRDefault="00EF4080" w:rsidP="00B278EC">
      <w:pPr>
        <w:jc w:val="left"/>
        <w:rPr>
          <w:sz w:val="28"/>
          <w:szCs w:val="28"/>
        </w:rPr>
      </w:pP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726CCF" wp14:editId="79C4EA08">
                <wp:simplePos x="0" y="0"/>
                <wp:positionH relativeFrom="column">
                  <wp:posOffset>1940379</wp:posOffset>
                </wp:positionH>
                <wp:positionV relativeFrom="paragraph">
                  <wp:posOffset>29663</wp:posOffset>
                </wp:positionV>
                <wp:extent cx="1558290" cy="171450"/>
                <wp:effectExtent l="0" t="0" r="3810" b="6350"/>
                <wp:wrapNone/>
                <wp:docPr id="2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4080" w:rsidRDefault="00EF4080" w:rsidP="00EF40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限定公開相手ユーザ情報</w:t>
                            </w:r>
                          </w:p>
                          <w:p w:rsidR="00EF4080" w:rsidRPr="006051EF" w:rsidRDefault="00EF4080" w:rsidP="00EF40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（または全商品）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26CCF" id="_x0000_s1075" type="#_x0000_t202" style="position:absolute;margin-left:152.8pt;margin-top:2.35pt;width:122.7pt;height:13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" filled="f" stroked="f">
                <v:path arrowok="t"/>
                <v:textbox inset="1mm,.05mm,0,0">
                  <w:txbxContent>
                    <w:p w:rsidR="00EF4080" w:rsidRDefault="00EF4080" w:rsidP="00EF40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限定公開</w:t>
                      </w:r>
                      <w:r>
                        <w:rPr>
                          <w:rFonts w:hint="eastAsia"/>
                        </w:rPr>
                        <w:t>相手ユーザ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  <w:p w:rsidR="00EF4080" w:rsidRPr="006051EF" w:rsidRDefault="00EF4080" w:rsidP="00EF40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（または全商品）</w:t>
                      </w:r>
                    </w:p>
                  </w:txbxContent>
                </v:textbox>
              </v:shape>
            </w:pict>
          </mc:Fallback>
        </mc:AlternateContent>
      </w:r>
      <w:r w:rsidR="007D1698" w:rsidRPr="007D169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712510F" wp14:editId="44BC8743">
                <wp:simplePos x="0" y="0"/>
                <wp:positionH relativeFrom="column">
                  <wp:posOffset>832757</wp:posOffset>
                </wp:positionH>
                <wp:positionV relativeFrom="paragraph">
                  <wp:posOffset>324031</wp:posOffset>
                </wp:positionV>
                <wp:extent cx="1558290" cy="174625"/>
                <wp:effectExtent l="0" t="0" r="3810" b="3175"/>
                <wp:wrapNone/>
                <wp:docPr id="2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D1698" w:rsidRPr="006051EF" w:rsidRDefault="007D1698" w:rsidP="007D16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公開相手台帳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2510F" id="_x0000_s1076" type="#_x0000_t202" style="position:absolute;margin-left:65.55pt;margin-top:25.5pt;width:122.7pt;height:13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VrZ6w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7D1698" w:rsidRPr="006051EF" w:rsidRDefault="007D1698" w:rsidP="007D16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公開相手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8533DD"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575A89" wp14:editId="6639218B">
                <wp:simplePos x="0" y="0"/>
                <wp:positionH relativeFrom="column">
                  <wp:posOffset>7386682</wp:posOffset>
                </wp:positionH>
                <wp:positionV relativeFrom="paragraph">
                  <wp:posOffset>155938</wp:posOffset>
                </wp:positionV>
                <wp:extent cx="1558290" cy="385354"/>
                <wp:effectExtent l="0" t="0" r="3810" b="8890"/>
                <wp:wrapNone/>
                <wp:docPr id="1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385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3065" w:rsidRDefault="00513065" w:rsidP="005130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限定公開商品表示画面</w:t>
                            </w:r>
                          </w:p>
                          <w:p w:rsidR="008533DD" w:rsidRPr="006051EF" w:rsidRDefault="008533DD" w:rsidP="005130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（または全商品）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75A89" id="_x0000_s1077" type="#_x0000_t202" style="position:absolute;margin-left:581.65pt;margin-top:12.3pt;width:122.7pt;height:30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" filled="f" stroked="f">
                <v:path arrowok="t"/>
                <v:textbox inset="1mm,.05mm,0,0">
                  <w:txbxContent>
                    <w:p w:rsidR="00513065" w:rsidRDefault="00513065" w:rsidP="005130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限定公開商品表示画面</w:t>
                      </w:r>
                    </w:p>
                    <w:p w:rsidR="008533DD" w:rsidRPr="006051EF" w:rsidRDefault="008533DD" w:rsidP="005130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（または全商品）</w:t>
                      </w:r>
                    </w:p>
                  </w:txbxContent>
                </v:textbox>
              </v:shape>
            </w:pict>
          </mc:Fallback>
        </mc:AlternateContent>
      </w:r>
    </w:p>
    <w:p w:rsidR="00553E95" w:rsidRDefault="008533DD" w:rsidP="00B278EC">
      <w:pPr>
        <w:jc w:val="left"/>
        <w:rPr>
          <w:sz w:val="28"/>
          <w:szCs w:val="28"/>
        </w:rPr>
      </w:pPr>
      <w:r w:rsidRPr="008533D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7A2525" wp14:editId="07EFD409">
                <wp:simplePos x="0" y="0"/>
                <wp:positionH relativeFrom="column">
                  <wp:posOffset>5801995</wp:posOffset>
                </wp:positionH>
                <wp:positionV relativeFrom="paragraph">
                  <wp:posOffset>327660</wp:posOffset>
                </wp:positionV>
                <wp:extent cx="1558290" cy="397510"/>
                <wp:effectExtent l="0" t="0" r="3810" b="8890"/>
                <wp:wrapNone/>
                <wp:docPr id="18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533DD" w:rsidRDefault="008533DD" w:rsidP="008533DD">
                            <w:pPr>
                              <w:jc w:val="center"/>
                            </w:pPr>
                          </w:p>
                          <w:p w:rsidR="008533DD" w:rsidRPr="006051EF" w:rsidRDefault="008533DD" w:rsidP="00853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A2525" id="_x0000_s1078" type="#_x0000_t202" style="position:absolute;margin-left:456.85pt;margin-top:25.8pt;width:122.7pt;height:31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" filled="f" stroked="f">
                <v:path arrowok="t"/>
                <v:textbox inset="1mm,.05mm,0,0">
                  <w:txbxContent>
                    <w:p w:rsidR="008533DD" w:rsidRDefault="008533DD" w:rsidP="008533DD">
                      <w:pPr>
                        <w:jc w:val="center"/>
                      </w:pPr>
                    </w:p>
                    <w:p w:rsidR="008533DD" w:rsidRPr="006051EF" w:rsidRDefault="008533DD" w:rsidP="00853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全商品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Pr="008533D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F5CCD73" wp14:editId="2642A759">
                <wp:simplePos x="0" y="0"/>
                <wp:positionH relativeFrom="column">
                  <wp:posOffset>7407910</wp:posOffset>
                </wp:positionH>
                <wp:positionV relativeFrom="paragraph">
                  <wp:posOffset>904240</wp:posOffset>
                </wp:positionV>
                <wp:extent cx="1558290" cy="384810"/>
                <wp:effectExtent l="0" t="0" r="3810" b="8890"/>
                <wp:wrapNone/>
                <wp:docPr id="18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533DD" w:rsidRPr="006051EF" w:rsidRDefault="008533DD" w:rsidP="00853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全商品表示画面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CCD73" id="_x0000_s1079" type="#_x0000_t202" style="position:absolute;margin-left:583.3pt;margin-top:71.2pt;width:122.7pt;height:30.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" filled="f" stroked="f">
                <v:path arrowok="t"/>
                <v:textbox inset="1mm,.05mm,0,0">
                  <w:txbxContent>
                    <w:p w:rsidR="008533DD" w:rsidRPr="006051EF" w:rsidRDefault="008533DD" w:rsidP="008533D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全商品</w:t>
                      </w:r>
                      <w:r>
                        <w:rPr>
                          <w:rFonts w:hint="eastAsia"/>
                        </w:rPr>
                        <w:t>表示画面</w:t>
                      </w:r>
                    </w:p>
                  </w:txbxContent>
                </v:textbox>
              </v:shape>
            </w:pict>
          </mc:Fallback>
        </mc:AlternateContent>
      </w:r>
      <w:r w:rsidRPr="008533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AF451A" wp14:editId="4FFACC63">
                <wp:simplePos x="0" y="0"/>
                <wp:positionH relativeFrom="column">
                  <wp:posOffset>2066925</wp:posOffset>
                </wp:positionH>
                <wp:positionV relativeFrom="paragraph">
                  <wp:posOffset>804545</wp:posOffset>
                </wp:positionV>
                <wp:extent cx="1725295" cy="0"/>
                <wp:effectExtent l="0" t="63500" r="0" b="76200"/>
                <wp:wrapNone/>
                <wp:docPr id="186" name="直線矢印コネクタ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7967" id="直線矢印コネクタ 186" o:spid="_x0000_s1026" type="#_x0000_t32" style="position:absolute;left:0;text-align:left;margin-left:162.75pt;margin-top:63.35pt;width:135.8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Pr="008533D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8CD202" wp14:editId="4B615B10">
                <wp:simplePos x="0" y="0"/>
                <wp:positionH relativeFrom="column">
                  <wp:posOffset>1373505</wp:posOffset>
                </wp:positionH>
                <wp:positionV relativeFrom="paragraph">
                  <wp:posOffset>385445</wp:posOffset>
                </wp:positionV>
                <wp:extent cx="533400" cy="280035"/>
                <wp:effectExtent l="0" t="0" r="12700" b="12065"/>
                <wp:wrapNone/>
                <wp:docPr id="18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4EF60" id="AutoShape 22" o:spid="_x0000_s1026" type="#_x0000_t133" style="position:absolute;left:0;text-align:left;margin-left:108.15pt;margin-top:30.35pt;width:42pt;height:22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8533DD">
        <w:rPr>
          <w:noProof/>
          <w:sz w:val="28"/>
          <w:szCs w:val="28"/>
        </w:rPr>
        <w:drawing>
          <wp:anchor distT="0" distB="0" distL="114300" distR="114300" simplePos="0" relativeHeight="251846656" behindDoc="0" locked="0" layoutInCell="1" allowOverlap="1" wp14:anchorId="310459BA" wp14:editId="0EF3141B">
            <wp:simplePos x="0" y="0"/>
            <wp:positionH relativeFrom="column">
              <wp:posOffset>7978140</wp:posOffset>
            </wp:positionH>
            <wp:positionV relativeFrom="paragraph">
              <wp:posOffset>412115</wp:posOffset>
            </wp:positionV>
            <wp:extent cx="466725" cy="374650"/>
            <wp:effectExtent l="0" t="0" r="3175" b="6350"/>
            <wp:wrapNone/>
            <wp:docPr id="190" name="図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3D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D3C25F" wp14:editId="5ED47842">
                <wp:simplePos x="0" y="0"/>
                <wp:positionH relativeFrom="column">
                  <wp:posOffset>872490</wp:posOffset>
                </wp:positionH>
                <wp:positionV relativeFrom="paragraph">
                  <wp:posOffset>730250</wp:posOffset>
                </wp:positionV>
                <wp:extent cx="1558290" cy="174625"/>
                <wp:effectExtent l="0" t="0" r="3810" b="3175"/>
                <wp:wrapNone/>
                <wp:docPr id="18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533DD" w:rsidRPr="006051EF" w:rsidRDefault="008533DD" w:rsidP="00853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3C25F" id="_x0000_s1080" type="#_x0000_t202" style="position:absolute;margin-left:68.7pt;margin-top:57.5pt;width:122.7pt;height:13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8533DD" w:rsidRPr="006051EF" w:rsidRDefault="008533DD" w:rsidP="00853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商品台帳</w:t>
                      </w:r>
                    </w:p>
                  </w:txbxContent>
                </v:textbox>
              </v:shape>
            </w:pict>
          </mc:Fallback>
        </mc:AlternateContent>
      </w:r>
      <w:r w:rsidRPr="008533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39A265" wp14:editId="0B17DBA1">
                <wp:simplePos x="0" y="0"/>
                <wp:positionH relativeFrom="column">
                  <wp:posOffset>5932170</wp:posOffset>
                </wp:positionH>
                <wp:positionV relativeFrom="paragraph">
                  <wp:posOffset>814070</wp:posOffset>
                </wp:positionV>
                <wp:extent cx="1725295" cy="0"/>
                <wp:effectExtent l="0" t="63500" r="0" b="76200"/>
                <wp:wrapNone/>
                <wp:docPr id="183" name="直線矢印コネクタ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AD963" id="直線矢印コネクタ 183" o:spid="_x0000_s1026" type="#_x0000_t32" style="position:absolute;left:0;text-align:left;margin-left:467.1pt;margin-top:64.1pt;width:135.8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Pr="008533D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634D9EF5" wp14:editId="33D801DC">
                <wp:simplePos x="0" y="0"/>
                <wp:positionH relativeFrom="column">
                  <wp:posOffset>3914775</wp:posOffset>
                </wp:positionH>
                <wp:positionV relativeFrom="paragraph">
                  <wp:posOffset>555625</wp:posOffset>
                </wp:positionV>
                <wp:extent cx="1838960" cy="191135"/>
                <wp:effectExtent l="0" t="0" r="15240" b="12065"/>
                <wp:wrapNone/>
                <wp:docPr id="18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81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33DD" w:rsidRPr="006051EF" w:rsidRDefault="008533DD" w:rsidP="008533D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82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533DD" w:rsidRPr="006051EF" w:rsidRDefault="008533DD" w:rsidP="008533D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商品管理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D9EF5" id="_x0000_s1081" style="position:absolute;margin-left:308.25pt;margin-top:43.75pt;width:144.8pt;height:15.05pt;z-index:251843584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">
                <v:shape id="Text Box 4" o:spid="_x0000_s1082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">
                  <v:path arrowok="t"/>
                  <v:textbox inset="0,.05mm,0,.7pt">
                    <w:txbxContent>
                      <w:p w:rsidR="008533DD" w:rsidRPr="006051EF" w:rsidRDefault="008533DD" w:rsidP="008533DD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5" o:spid="_x0000_s1083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">
                  <v:path arrowok="t"/>
                  <v:textbox inset="1mm,.05mm,0,0">
                    <w:txbxContent>
                      <w:p w:rsidR="008533DD" w:rsidRPr="006051EF" w:rsidRDefault="008533DD" w:rsidP="008533D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商品管理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3E95" w:rsidRDefault="008533DD" w:rsidP="00B278EC">
      <w:pPr>
        <w:jc w:val="left"/>
        <w:rPr>
          <w:sz w:val="28"/>
          <w:szCs w:val="28"/>
        </w:rPr>
      </w:pPr>
      <w:r w:rsidRPr="008533D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B178E0" wp14:editId="45770A7B">
                <wp:simplePos x="0" y="0"/>
                <wp:positionH relativeFrom="column">
                  <wp:posOffset>2134235</wp:posOffset>
                </wp:positionH>
                <wp:positionV relativeFrom="paragraph">
                  <wp:posOffset>185239</wp:posOffset>
                </wp:positionV>
                <wp:extent cx="1558290" cy="397510"/>
                <wp:effectExtent l="0" t="0" r="3810" b="8890"/>
                <wp:wrapNone/>
                <wp:docPr id="1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533DD" w:rsidRPr="006051EF" w:rsidRDefault="008533DD" w:rsidP="008533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全商品情報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178E0" id="_x0000_s1084" type="#_x0000_t202" style="position:absolute;margin-left:168.05pt;margin-top:14.6pt;width:122.7pt;height:3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" filled="f" stroked="f">
                <v:path arrowok="t"/>
                <v:textbox inset="1mm,.05mm,0,0">
                  <w:txbxContent>
                    <w:p w:rsidR="008533DD" w:rsidRPr="006051EF" w:rsidRDefault="008533DD" w:rsidP="008533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</w:t>
                      </w: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553E95" w:rsidRDefault="00553E95" w:rsidP="00B278EC">
      <w:pPr>
        <w:jc w:val="left"/>
        <w:rPr>
          <w:sz w:val="28"/>
          <w:szCs w:val="28"/>
        </w:rPr>
      </w:pPr>
    </w:p>
    <w:p w:rsidR="00553E95" w:rsidRDefault="00553E95" w:rsidP="00B278EC">
      <w:pPr>
        <w:jc w:val="left"/>
        <w:rPr>
          <w:sz w:val="28"/>
          <w:szCs w:val="28"/>
        </w:rPr>
      </w:pPr>
    </w:p>
    <w:p w:rsidR="00553E95" w:rsidRDefault="00553E95" w:rsidP="00B278EC">
      <w:pPr>
        <w:jc w:val="left"/>
        <w:rPr>
          <w:sz w:val="28"/>
          <w:szCs w:val="28"/>
        </w:rPr>
      </w:pPr>
    </w:p>
    <w:p w:rsidR="00792C9D" w:rsidRDefault="00792C9D" w:rsidP="00B278EC">
      <w:pPr>
        <w:jc w:val="left"/>
        <w:rPr>
          <w:sz w:val="28"/>
          <w:szCs w:val="28"/>
        </w:rPr>
      </w:pPr>
    </w:p>
    <w:p w:rsidR="00792C9D" w:rsidRDefault="008822B0" w:rsidP="00B278EC">
      <w:pPr>
        <w:jc w:val="left"/>
        <w:rPr>
          <w:sz w:val="28"/>
          <w:szCs w:val="28"/>
        </w:rPr>
      </w:pPr>
      <w:r w:rsidRPr="005130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E3C968" wp14:editId="23B26F3A">
                <wp:simplePos x="0" y="0"/>
                <wp:positionH relativeFrom="column">
                  <wp:posOffset>5981065</wp:posOffset>
                </wp:positionH>
                <wp:positionV relativeFrom="paragraph">
                  <wp:posOffset>299720</wp:posOffset>
                </wp:positionV>
                <wp:extent cx="1725295" cy="0"/>
                <wp:effectExtent l="0" t="63500" r="0" b="7620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EC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15" o:spid="_x0000_s1026" type="#_x0000_t32" style="position:absolute;left:0;text-align:left;margin-left:470.95pt;margin-top:23.6pt;width:135.8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398FE0" wp14:editId="40516209">
                <wp:simplePos x="0" y="0"/>
                <wp:positionH relativeFrom="column">
                  <wp:posOffset>7414895</wp:posOffset>
                </wp:positionH>
                <wp:positionV relativeFrom="paragraph">
                  <wp:posOffset>356870</wp:posOffset>
                </wp:positionV>
                <wp:extent cx="1558290" cy="174625"/>
                <wp:effectExtent l="0" t="0" r="3810" b="3175"/>
                <wp:wrapNone/>
                <wp:docPr id="1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3065" w:rsidRPr="006051EF" w:rsidRDefault="00792C9D" w:rsidP="005130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 w:rsidR="00513065"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98FE0" id="_x0000_s1086" type="#_x0000_t202" style="position:absolute;margin-left:583.85pt;margin-top:28.1pt;width:122.7pt;height:1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513065" w:rsidRPr="006051EF" w:rsidRDefault="00792C9D" w:rsidP="005130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  <w:r w:rsidR="00513065"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DDCB70" wp14:editId="42D2742F">
                <wp:simplePos x="0" y="0"/>
                <wp:positionH relativeFrom="column">
                  <wp:posOffset>7964170</wp:posOffset>
                </wp:positionH>
                <wp:positionV relativeFrom="paragraph">
                  <wp:posOffset>18415</wp:posOffset>
                </wp:positionV>
                <wp:extent cx="533400" cy="280035"/>
                <wp:effectExtent l="0" t="0" r="12700" b="12065"/>
                <wp:wrapNone/>
                <wp:docPr id="1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2929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27.1pt;margin-top:1.45pt;width:42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pOyrg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3A49C0" wp14:editId="7F2C3512">
                <wp:simplePos x="0" y="0"/>
                <wp:positionH relativeFrom="column">
                  <wp:posOffset>7934960</wp:posOffset>
                </wp:positionH>
                <wp:positionV relativeFrom="paragraph">
                  <wp:posOffset>887095</wp:posOffset>
                </wp:positionV>
                <wp:extent cx="533400" cy="280035"/>
                <wp:effectExtent l="0" t="0" r="12700" b="12065"/>
                <wp:wrapNone/>
                <wp:docPr id="14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618F" id="AutoShape 22" o:spid="_x0000_s1026" type="#_x0000_t133" style="position:absolute;left:0;text-align:left;margin-left:624.8pt;margin-top:69.85pt;width:42pt;height:22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2E0B18" wp14:editId="746C56E1">
                <wp:simplePos x="0" y="0"/>
                <wp:positionH relativeFrom="column">
                  <wp:posOffset>7385685</wp:posOffset>
                </wp:positionH>
                <wp:positionV relativeFrom="paragraph">
                  <wp:posOffset>1225550</wp:posOffset>
                </wp:positionV>
                <wp:extent cx="1558290" cy="174625"/>
                <wp:effectExtent l="0" t="0" r="3810" b="3175"/>
                <wp:wrapNone/>
                <wp:docPr id="14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E0B18" id="_x0000_s1087" type="#_x0000_t202" style="position:absolute;margin-left:581.55pt;margin-top:96.5pt;width:122.7pt;height:1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管理者台帳</w:t>
                      </w:r>
                    </w:p>
                  </w:txbxContent>
                </v:textbox>
              </v:shape>
            </w:pict>
          </mc:Fallback>
        </mc:AlternateContent>
      </w: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6491E2" wp14:editId="1D3D6671">
                <wp:simplePos x="0" y="0"/>
                <wp:positionH relativeFrom="column">
                  <wp:posOffset>6044565</wp:posOffset>
                </wp:positionH>
                <wp:positionV relativeFrom="paragraph">
                  <wp:posOffset>40640</wp:posOffset>
                </wp:positionV>
                <wp:extent cx="1558290" cy="174625"/>
                <wp:effectExtent l="0" t="0" r="3810" b="3175"/>
                <wp:wrapNone/>
                <wp:docPr id="13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出品状況変更データ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491E2" id="_x0000_s1088" type="#_x0000_t202" style="position:absolute;margin-left:475.95pt;margin-top:3.2pt;width:122.7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出品状況変更データ</w:t>
                      </w:r>
                    </w:p>
                  </w:txbxContent>
                </v:textbox>
              </v:shape>
            </w:pict>
          </mc:Fallback>
        </mc:AlternateContent>
      </w: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AC0E06" wp14:editId="4BA2C35C">
                <wp:simplePos x="0" y="0"/>
                <wp:positionH relativeFrom="column">
                  <wp:posOffset>2173605</wp:posOffset>
                </wp:positionH>
                <wp:positionV relativeFrom="paragraph">
                  <wp:posOffset>61595</wp:posOffset>
                </wp:positionV>
                <wp:extent cx="1558290" cy="174625"/>
                <wp:effectExtent l="0" t="0" r="3810" b="3175"/>
                <wp:wrapNone/>
                <wp:docPr id="12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13065" w:rsidRPr="006051EF" w:rsidRDefault="00792C9D" w:rsidP="005130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出品状況</w:t>
                            </w:r>
                            <w:r w:rsidR="00513065">
                              <w:rPr>
                                <w:rFonts w:hint="eastAsia"/>
                              </w:rPr>
                              <w:t>変更データ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C0E06" id="_x0000_s1089" type="#_x0000_t202" style="position:absolute;margin-left:171.15pt;margin-top:4.85pt;width:122.7pt;height:1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" filled="f" stroked="f">
                <v:path arrowok="t"/>
                <v:textbox inset="1mm,.05mm,0,0">
                  <w:txbxContent>
                    <w:p w:rsidR="00513065" w:rsidRPr="006051EF" w:rsidRDefault="00792C9D" w:rsidP="005130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出品状況</w:t>
                      </w:r>
                      <w:r w:rsidR="00513065">
                        <w:rPr>
                          <w:rFonts w:hint="eastAsia"/>
                        </w:rPr>
                        <w:t>変更データ</w:t>
                      </w:r>
                    </w:p>
                  </w:txbxContent>
                </v:textbox>
              </v:shape>
            </w:pict>
          </mc:Fallback>
        </mc:AlternateContent>
      </w:r>
      <w:r w:rsidRPr="00513065">
        <w:rPr>
          <w:noProof/>
          <w:sz w:val="28"/>
          <w:szCs w:val="28"/>
        </w:rPr>
        <w:drawing>
          <wp:anchor distT="0" distB="0" distL="114300" distR="114300" simplePos="0" relativeHeight="251748352" behindDoc="0" locked="0" layoutInCell="1" allowOverlap="1" wp14:anchorId="3D85DEF1" wp14:editId="53C690A7">
            <wp:simplePos x="0" y="0"/>
            <wp:positionH relativeFrom="column">
              <wp:posOffset>1380490</wp:posOffset>
            </wp:positionH>
            <wp:positionV relativeFrom="paragraph">
              <wp:posOffset>46355</wp:posOffset>
            </wp:positionV>
            <wp:extent cx="466725" cy="374650"/>
            <wp:effectExtent l="0" t="0" r="3175" b="6350"/>
            <wp:wrapNone/>
            <wp:docPr id="132" name="図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06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826487" wp14:editId="2B5777DF">
                <wp:simplePos x="0" y="0"/>
                <wp:positionH relativeFrom="column">
                  <wp:posOffset>833755</wp:posOffset>
                </wp:positionH>
                <wp:positionV relativeFrom="paragraph">
                  <wp:posOffset>559435</wp:posOffset>
                </wp:positionV>
                <wp:extent cx="1558290" cy="174625"/>
                <wp:effectExtent l="0" t="0" r="3810" b="3175"/>
                <wp:wrapNone/>
                <wp:docPr id="1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限定公開商品</w:t>
                            </w:r>
                            <w:r w:rsidR="005C7FAF">
                              <w:rPr>
                                <w:rFonts w:hint="eastAsia"/>
                              </w:rPr>
                              <w:t>変更</w:t>
                            </w:r>
                            <w:r>
                              <w:rPr>
                                <w:rFonts w:hint="eastAsia"/>
                              </w:rPr>
                              <w:t>画面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26487" id="_x0000_s1088" type="#_x0000_t202" style="position:absolute;margin-left:65.65pt;margin-top:44.05pt;width:122.7pt;height:1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限定公開商品</w:t>
                      </w:r>
                      <w:r w:rsidR="005C7FAF">
                        <w:rPr>
                          <w:rFonts w:hint="eastAsia"/>
                        </w:rPr>
                        <w:t>変更</w:t>
                      </w:r>
                      <w:r>
                        <w:rPr>
                          <w:rFonts w:hint="eastAsia"/>
                        </w:rPr>
                        <w:t>画面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51306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1E7B885" wp14:editId="119EB789">
                <wp:simplePos x="0" y="0"/>
                <wp:positionH relativeFrom="column">
                  <wp:posOffset>4062095</wp:posOffset>
                </wp:positionH>
                <wp:positionV relativeFrom="paragraph">
                  <wp:posOffset>227965</wp:posOffset>
                </wp:positionV>
                <wp:extent cx="1838960" cy="191135"/>
                <wp:effectExtent l="0" t="0" r="15240" b="12065"/>
                <wp:wrapNone/>
                <wp:docPr id="13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38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2C9D" w:rsidRPr="006051EF" w:rsidRDefault="00792C9D" w:rsidP="00792C9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39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2C9D" w:rsidRPr="006051EF" w:rsidRDefault="00792C9D" w:rsidP="00792C9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商品管理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7B885" id="_x0000_s1091" style="position:absolute;margin-left:319.85pt;margin-top:17.95pt;width:144.8pt;height:15.05pt;z-index:25177088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">
                <v:shape id="Text Box 4" o:spid="_x0000_s1092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">
                  <v:path arrowok="t"/>
                  <v:textbox inset="0,.05mm,0,.7pt">
                    <w:txbxContent>
                      <w:p w:rsidR="00792C9D" w:rsidRPr="006051EF" w:rsidRDefault="00792C9D" w:rsidP="00792C9D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5" o:spid="_x0000_s1093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">
                  <v:path arrowok="t"/>
                  <v:textbox inset="1mm,.05mm,0,0">
                    <w:txbxContent>
                      <w:p w:rsidR="00792C9D" w:rsidRPr="006051EF" w:rsidRDefault="00792C9D" w:rsidP="00792C9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商品管理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130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39C9A5" wp14:editId="6BF99DB9">
                <wp:simplePos x="0" y="0"/>
                <wp:positionH relativeFrom="column">
                  <wp:posOffset>2172970</wp:posOffset>
                </wp:positionH>
                <wp:positionV relativeFrom="paragraph">
                  <wp:posOffset>338455</wp:posOffset>
                </wp:positionV>
                <wp:extent cx="1725295" cy="0"/>
                <wp:effectExtent l="0" t="63500" r="0" b="76200"/>
                <wp:wrapNone/>
                <wp:docPr id="118" name="直線矢印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CB9D" id="直線矢印コネクタ 118" o:spid="_x0000_s1026" type="#_x0000_t32" style="position:absolute;left:0;text-align:left;margin-left:171.1pt;margin-top:26.65pt;width:135.8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37AF52" wp14:editId="3C4DBA13">
                <wp:simplePos x="0" y="0"/>
                <wp:positionH relativeFrom="column">
                  <wp:posOffset>5951855</wp:posOffset>
                </wp:positionH>
                <wp:positionV relativeFrom="paragraph">
                  <wp:posOffset>1190625</wp:posOffset>
                </wp:positionV>
                <wp:extent cx="1725295" cy="0"/>
                <wp:effectExtent l="0" t="63500" r="0" b="76200"/>
                <wp:wrapNone/>
                <wp:docPr id="140" name="直線矢印コネク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CB6DC" id="直線矢印コネクタ 140" o:spid="_x0000_s1026" type="#_x0000_t32" style="position:absolute;left:0;text-align:left;margin-left:468.65pt;margin-top:93.75pt;width:135.8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841730" wp14:editId="4B7A515F">
                <wp:simplePos x="0" y="0"/>
                <wp:positionH relativeFrom="column">
                  <wp:posOffset>6002655</wp:posOffset>
                </wp:positionH>
                <wp:positionV relativeFrom="paragraph">
                  <wp:posOffset>972185</wp:posOffset>
                </wp:positionV>
                <wp:extent cx="1558290" cy="174625"/>
                <wp:effectExtent l="0" t="0" r="3810" b="3175"/>
                <wp:wrapNone/>
                <wp:docPr id="1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管理者登録データ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41730" id="_x0000_s1094" type="#_x0000_t202" style="position:absolute;margin-left:472.65pt;margin-top:76.55pt;width:122.7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管理者登録データ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ACC287" wp14:editId="60AF96E6">
                <wp:simplePos x="0" y="0"/>
                <wp:positionH relativeFrom="column">
                  <wp:posOffset>2049145</wp:posOffset>
                </wp:positionH>
                <wp:positionV relativeFrom="paragraph">
                  <wp:posOffset>1269365</wp:posOffset>
                </wp:positionV>
                <wp:extent cx="1725295" cy="0"/>
                <wp:effectExtent l="0" t="63500" r="0" b="76200"/>
                <wp:wrapNone/>
                <wp:docPr id="142" name="直線矢印コネク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5598" id="直線矢印コネクタ 142" o:spid="_x0000_s1026" type="#_x0000_t32" style="position:absolute;left:0;text-align:left;margin-left:161.35pt;margin-top:99.95pt;width:135.8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34D89E" wp14:editId="1E671BB6">
                <wp:simplePos x="0" y="0"/>
                <wp:positionH relativeFrom="column">
                  <wp:posOffset>2216785</wp:posOffset>
                </wp:positionH>
                <wp:positionV relativeFrom="paragraph">
                  <wp:posOffset>1038860</wp:posOffset>
                </wp:positionV>
                <wp:extent cx="1558290" cy="174625"/>
                <wp:effectExtent l="0" t="0" r="3810" b="3175"/>
                <wp:wrapNone/>
                <wp:docPr id="14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管理者登録データ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4D89E" id="_x0000_s1095" type="#_x0000_t202" style="position:absolute;margin-left:174.55pt;margin-top:81.8pt;width:122.7pt;height:13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xw56w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管理者登録データ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w:drawing>
          <wp:anchor distT="0" distB="0" distL="114300" distR="114300" simplePos="0" relativeHeight="251773952" behindDoc="0" locked="0" layoutInCell="1" allowOverlap="1" wp14:anchorId="4673D541" wp14:editId="64C8FE12">
            <wp:simplePos x="0" y="0"/>
            <wp:positionH relativeFrom="column">
              <wp:posOffset>1400175</wp:posOffset>
            </wp:positionH>
            <wp:positionV relativeFrom="paragraph">
              <wp:posOffset>959485</wp:posOffset>
            </wp:positionV>
            <wp:extent cx="466725" cy="374650"/>
            <wp:effectExtent l="0" t="0" r="3175" b="6350"/>
            <wp:wrapNone/>
            <wp:docPr id="150" name="図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960839" wp14:editId="0BC66307">
                <wp:simplePos x="0" y="0"/>
                <wp:positionH relativeFrom="column">
                  <wp:posOffset>804545</wp:posOffset>
                </wp:positionH>
                <wp:positionV relativeFrom="paragraph">
                  <wp:posOffset>1428115</wp:posOffset>
                </wp:positionV>
                <wp:extent cx="1558290" cy="174625"/>
                <wp:effectExtent l="0" t="0" r="3810" b="3175"/>
                <wp:wrapNone/>
                <wp:docPr id="14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管理者登録画面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60839" id="_x0000_s1096" type="#_x0000_t202" style="position:absolute;margin-left:63.35pt;margin-top:112.45pt;width:122.7pt;height:13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管理者登録画面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55C6E1EA" wp14:editId="49D5B329">
                <wp:simplePos x="0" y="0"/>
                <wp:positionH relativeFrom="column">
                  <wp:posOffset>4032885</wp:posOffset>
                </wp:positionH>
                <wp:positionV relativeFrom="paragraph">
                  <wp:posOffset>1119505</wp:posOffset>
                </wp:positionV>
                <wp:extent cx="1838960" cy="191135"/>
                <wp:effectExtent l="0" t="0" r="15240" b="12065"/>
                <wp:wrapNone/>
                <wp:docPr id="14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48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2C9D" w:rsidRPr="006051EF" w:rsidRDefault="00792C9D" w:rsidP="00792C9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49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2C9D" w:rsidRPr="006051EF" w:rsidRDefault="00792C9D" w:rsidP="00792C9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管理者管理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6E1EA" id="_x0000_s1097" style="position:absolute;margin-left:317.55pt;margin-top:88.15pt;width:144.8pt;height:15.05pt;z-index:251781120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">
                <v:shape id="Text Box 4" o:spid="_x0000_s1098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">
                  <v:path arrowok="t"/>
                  <v:textbox inset="0,.05mm,0,.7pt">
                    <w:txbxContent>
                      <w:p w:rsidR="00792C9D" w:rsidRPr="006051EF" w:rsidRDefault="00792C9D" w:rsidP="00792C9D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5" o:spid="_x0000_s1099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">
                  <v:path arrowok="t"/>
                  <v:textbox inset="1mm,.05mm,0,0">
                    <w:txbxContent>
                      <w:p w:rsidR="00792C9D" w:rsidRPr="006051EF" w:rsidRDefault="00792C9D" w:rsidP="00792C9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管理者管理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2C9D" w:rsidRDefault="00792C9D" w:rsidP="00B278EC">
      <w:pPr>
        <w:jc w:val="left"/>
        <w:rPr>
          <w:sz w:val="28"/>
          <w:szCs w:val="28"/>
        </w:rPr>
      </w:pPr>
    </w:p>
    <w:p w:rsidR="00F80830" w:rsidRDefault="00F80830">
      <w:pPr>
        <w:widowControl/>
        <w:jc w:val="left"/>
        <w:rPr>
          <w:sz w:val="28"/>
          <w:szCs w:val="28"/>
        </w:rPr>
      </w:pPr>
    </w:p>
    <w:p w:rsidR="00B278EC" w:rsidRPr="006051EF" w:rsidRDefault="008822B0" w:rsidP="00B278EC">
      <w:pPr>
        <w:jc w:val="left"/>
        <w:rPr>
          <w:sz w:val="28"/>
          <w:szCs w:val="28"/>
        </w:rPr>
      </w:pP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2F493FF" wp14:editId="5BDE89FB">
                <wp:simplePos x="0" y="0"/>
                <wp:positionH relativeFrom="column">
                  <wp:posOffset>7292340</wp:posOffset>
                </wp:positionH>
                <wp:positionV relativeFrom="paragraph">
                  <wp:posOffset>3337741</wp:posOffset>
                </wp:positionV>
                <wp:extent cx="1558290" cy="174625"/>
                <wp:effectExtent l="0" t="0" r="3810" b="3175"/>
                <wp:wrapNone/>
                <wp:docPr id="2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22B0" w:rsidRPr="006051EF" w:rsidRDefault="008822B0" w:rsidP="00882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回答表示画面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493FF" id="_x0000_s1100" type="#_x0000_t202" style="position:absolute;margin-left:574.2pt;margin-top:262.8pt;width:122.7pt;height:13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" filled="f" stroked="f">
                <v:path arrowok="t"/>
                <v:textbox inset="1mm,.05mm,0,0">
                  <w:txbxContent>
                    <w:p w:rsidR="008822B0" w:rsidRPr="006051EF" w:rsidRDefault="008822B0" w:rsidP="00882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回答</w:t>
                      </w:r>
                      <w:r>
                        <w:rPr>
                          <w:rFonts w:hint="eastAsia"/>
                        </w:rPr>
                        <w:t>表示画面</w:t>
                      </w:r>
                    </w:p>
                  </w:txbxContent>
                </v:textbox>
              </v:shape>
            </w:pict>
          </mc:Fallback>
        </mc:AlternateContent>
      </w:r>
      <w:r w:rsidRPr="00214A46">
        <w:rPr>
          <w:noProof/>
          <w:sz w:val="28"/>
          <w:szCs w:val="28"/>
        </w:rPr>
        <w:drawing>
          <wp:anchor distT="0" distB="0" distL="114300" distR="114300" simplePos="0" relativeHeight="251860992" behindDoc="0" locked="0" layoutInCell="1" allowOverlap="1" wp14:anchorId="1408266B" wp14:editId="17B68568">
            <wp:simplePos x="0" y="0"/>
            <wp:positionH relativeFrom="column">
              <wp:posOffset>7893685</wp:posOffset>
            </wp:positionH>
            <wp:positionV relativeFrom="paragraph">
              <wp:posOffset>2906576</wp:posOffset>
            </wp:positionV>
            <wp:extent cx="466725" cy="374650"/>
            <wp:effectExtent l="0" t="0" r="3175" b="6350"/>
            <wp:wrapNone/>
            <wp:docPr id="193" name="図 1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F493FF" wp14:editId="5BDE89FB">
                <wp:simplePos x="0" y="0"/>
                <wp:positionH relativeFrom="column">
                  <wp:posOffset>5734322</wp:posOffset>
                </wp:positionH>
                <wp:positionV relativeFrom="paragraph">
                  <wp:posOffset>2931431</wp:posOffset>
                </wp:positionV>
                <wp:extent cx="1558290" cy="174625"/>
                <wp:effectExtent l="0" t="0" r="3810" b="3175"/>
                <wp:wrapNone/>
                <wp:docPr id="2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22B0" w:rsidRPr="006051EF" w:rsidRDefault="008822B0" w:rsidP="00882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回答データ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493FF" id="_x0000_s1101" type="#_x0000_t202" style="position:absolute;margin-left:451.5pt;margin-top:230.8pt;width:122.7pt;height:13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" filled="f" stroked="f">
                <v:path arrowok="t"/>
                <v:textbox inset="1mm,.05mm,0,0">
                  <w:txbxContent>
                    <w:p w:rsidR="008822B0" w:rsidRPr="006051EF" w:rsidRDefault="008822B0" w:rsidP="00882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回答データ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6030231</wp:posOffset>
                </wp:positionH>
                <wp:positionV relativeFrom="paragraph">
                  <wp:posOffset>2918097</wp:posOffset>
                </wp:positionV>
                <wp:extent cx="1796143" cy="334736"/>
                <wp:effectExtent l="0" t="0" r="33020" b="71755"/>
                <wp:wrapNone/>
                <wp:docPr id="213" name="カギ線コネク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143" cy="334736"/>
                        </a:xfrm>
                        <a:prstGeom prst="bentConnector3">
                          <a:avLst>
                            <a:gd name="adj1" fmla="val 77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482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13" o:spid="_x0000_s1026" type="#_x0000_t34" style="position:absolute;left:0;text-align:left;margin-left:474.8pt;margin-top:229.75pt;width:141.45pt;height:26.3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" adj="16692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6013904</wp:posOffset>
                </wp:positionH>
                <wp:positionV relativeFrom="paragraph">
                  <wp:posOffset>2411910</wp:posOffset>
                </wp:positionV>
                <wp:extent cx="1675765" cy="376737"/>
                <wp:effectExtent l="0" t="63500" r="0" b="17145"/>
                <wp:wrapNone/>
                <wp:docPr id="210" name="カギ線コネクタ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5765" cy="376737"/>
                        </a:xfrm>
                        <a:prstGeom prst="bentConnector3">
                          <a:avLst>
                            <a:gd name="adj1" fmla="val 84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BFD6" id="カギ線コネクタ 210" o:spid="_x0000_s1026" type="#_x0000_t34" style="position:absolute;left:0;text-align:left;margin-left:473.55pt;margin-top:189.9pt;width:131.95pt;height:29.65pt;flip:y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" adj="18271" strokecolor="black [3200]" strokeweight=".5pt">
                <v:stroke endarrow="block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B19846E" wp14:editId="2CFA4814">
                <wp:simplePos x="0" y="0"/>
                <wp:positionH relativeFrom="column">
                  <wp:posOffset>5735501</wp:posOffset>
                </wp:positionH>
                <wp:positionV relativeFrom="paragraph">
                  <wp:posOffset>2521222</wp:posOffset>
                </wp:positionV>
                <wp:extent cx="1558290" cy="174625"/>
                <wp:effectExtent l="0" t="0" r="3810" b="3175"/>
                <wp:wrapNone/>
                <wp:docPr id="2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22B0" w:rsidRPr="006051EF" w:rsidRDefault="008822B0" w:rsidP="00882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回答データ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9846E" id="_x0000_s1102" type="#_x0000_t202" style="position:absolute;margin-left:451.6pt;margin-top:198.5pt;width:122.7pt;height:13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TfT7A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" filled="f" stroked="f">
                <v:path arrowok="t"/>
                <v:textbox inset="1mm,.05mm,0,0">
                  <w:txbxContent>
                    <w:p w:rsidR="008822B0" w:rsidRPr="006051EF" w:rsidRDefault="008822B0" w:rsidP="00882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回答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Pr="00214A46">
        <w:rPr>
          <w:noProof/>
          <w:sz w:val="28"/>
          <w:szCs w:val="28"/>
        </w:rPr>
        <w:drawing>
          <wp:anchor distT="0" distB="0" distL="114300" distR="114300" simplePos="0" relativeHeight="251863040" behindDoc="0" locked="0" layoutInCell="1" allowOverlap="1" wp14:anchorId="56142593" wp14:editId="5DF250BE">
            <wp:simplePos x="0" y="0"/>
            <wp:positionH relativeFrom="column">
              <wp:posOffset>1497330</wp:posOffset>
            </wp:positionH>
            <wp:positionV relativeFrom="paragraph">
              <wp:posOffset>2597785</wp:posOffset>
            </wp:positionV>
            <wp:extent cx="466725" cy="374650"/>
            <wp:effectExtent l="0" t="0" r="3175" b="6350"/>
            <wp:wrapNone/>
            <wp:docPr id="194" name="図 1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A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909FBD" wp14:editId="6B4D02C1">
                <wp:simplePos x="0" y="0"/>
                <wp:positionH relativeFrom="column">
                  <wp:posOffset>2146300</wp:posOffset>
                </wp:positionH>
                <wp:positionV relativeFrom="paragraph">
                  <wp:posOffset>2913380</wp:posOffset>
                </wp:positionV>
                <wp:extent cx="1725295" cy="0"/>
                <wp:effectExtent l="0" t="63500" r="0" b="76200"/>
                <wp:wrapNone/>
                <wp:docPr id="82" name="直線矢印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8EE0" id="直線矢印コネクタ 82" o:spid="_x0000_s1026" type="#_x0000_t32" style="position:absolute;left:0;text-align:left;margin-left:169pt;margin-top:229.4pt;width:135.8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Pr="00214A4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73E6659" wp14:editId="3FE94D15">
                <wp:simplePos x="0" y="0"/>
                <wp:positionH relativeFrom="column">
                  <wp:posOffset>901700</wp:posOffset>
                </wp:positionH>
                <wp:positionV relativeFrom="paragraph">
                  <wp:posOffset>3035935</wp:posOffset>
                </wp:positionV>
                <wp:extent cx="1558290" cy="174625"/>
                <wp:effectExtent l="0" t="0" r="3810" b="3175"/>
                <wp:wrapNone/>
                <wp:docPr id="1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46" w:rsidRPr="006051EF" w:rsidRDefault="008822B0" w:rsidP="008822B0">
                            <w:r>
                              <w:rPr>
                                <w:rFonts w:hint="eastAsia"/>
                              </w:rPr>
                              <w:t>管理者回答入力</w:t>
                            </w:r>
                            <w:r w:rsidR="00214A46">
                              <w:rPr>
                                <w:rFonts w:hint="eastAsia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E6659" id="_x0000_s1103" type="#_x0000_t202" style="position:absolute;margin-left:71pt;margin-top:239.05pt;width:122.7pt;height:13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" filled="f" stroked="f">
                <v:path arrowok="t"/>
                <v:textbox inset="1mm,.05mm,0,0">
                  <w:txbxContent>
                    <w:p w:rsidR="00214A46" w:rsidRPr="006051EF" w:rsidRDefault="008822B0" w:rsidP="008822B0">
                      <w:r>
                        <w:rPr>
                          <w:rFonts w:hint="eastAsia"/>
                        </w:rPr>
                        <w:t>管理者回答入力</w:t>
                      </w:r>
                      <w:r w:rsidR="00214A46"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445660" wp14:editId="35B24571">
                <wp:simplePos x="0" y="0"/>
                <wp:positionH relativeFrom="column">
                  <wp:posOffset>7828915</wp:posOffset>
                </wp:positionH>
                <wp:positionV relativeFrom="paragraph">
                  <wp:posOffset>2317115</wp:posOffset>
                </wp:positionV>
                <wp:extent cx="533400" cy="280035"/>
                <wp:effectExtent l="0" t="0" r="12700" b="12065"/>
                <wp:wrapNone/>
                <wp:docPr id="20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0BA9D" id="AutoShape 22" o:spid="_x0000_s1026" type="#_x0000_t133" style="position:absolute;left:0;text-align:left;margin-left:616.45pt;margin-top:182.45pt;width:42pt;height:22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tPgrg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214A46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686020B" wp14:editId="0E0947ED">
                <wp:simplePos x="0" y="0"/>
                <wp:positionH relativeFrom="column">
                  <wp:posOffset>2307590</wp:posOffset>
                </wp:positionH>
                <wp:positionV relativeFrom="paragraph">
                  <wp:posOffset>2693670</wp:posOffset>
                </wp:positionV>
                <wp:extent cx="1558290" cy="174625"/>
                <wp:effectExtent l="0" t="0" r="3810" b="3175"/>
                <wp:wrapNone/>
                <wp:docPr id="20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22B0" w:rsidRPr="006051EF" w:rsidRDefault="008822B0" w:rsidP="008822B0">
                            <w:r>
                              <w:rPr>
                                <w:rFonts w:hint="eastAsia"/>
                              </w:rPr>
                              <w:t>管理者回答入力データ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6020B" id="_x0000_s1104" type="#_x0000_t202" style="position:absolute;margin-left:181.7pt;margin-top:212.1pt;width:122.7pt;height:13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" filled="f" stroked="f">
                <v:path arrowok="t"/>
                <v:textbox inset="1mm,.05mm,0,0">
                  <w:txbxContent>
                    <w:p w:rsidR="008822B0" w:rsidRPr="006051EF" w:rsidRDefault="008822B0" w:rsidP="008822B0">
                      <w:r>
                        <w:rPr>
                          <w:rFonts w:hint="eastAsia"/>
                        </w:rPr>
                        <w:t>管理者回答入力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Pr="00214A4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E6D29AA" wp14:editId="2CE42AD0">
                <wp:simplePos x="0" y="0"/>
                <wp:positionH relativeFrom="column">
                  <wp:posOffset>4086860</wp:posOffset>
                </wp:positionH>
                <wp:positionV relativeFrom="paragraph">
                  <wp:posOffset>2780665</wp:posOffset>
                </wp:positionV>
                <wp:extent cx="1838960" cy="191135"/>
                <wp:effectExtent l="0" t="0" r="15240" b="12065"/>
                <wp:wrapNone/>
                <wp:docPr id="12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91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46" w:rsidRPr="006051EF" w:rsidRDefault="00214A46" w:rsidP="00214A46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 w:rsidR="008822B0"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92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4A46" w:rsidRPr="006051EF" w:rsidRDefault="008822B0" w:rsidP="00214A46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回答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D29AA" id="_x0000_s1105" style="position:absolute;margin-left:321.8pt;margin-top:218.95pt;width:144.8pt;height:15.05pt;z-index:251866112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">
                <v:shape id="Text Box 4" o:spid="_x0000_s1106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">
                  <v:path arrowok="t"/>
                  <v:textbox inset="0,.05mm,0,.7pt">
                    <w:txbxContent>
                      <w:p w:rsidR="00214A46" w:rsidRPr="006051EF" w:rsidRDefault="00214A46" w:rsidP="00214A46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 w:rsidR="008822B0">
                          <w:t>6</w:t>
                        </w:r>
                      </w:p>
                    </w:txbxContent>
                  </v:textbox>
                </v:shape>
                <v:shape id="Text Box 5" o:spid="_x0000_s1107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">
                  <v:path arrowok="t"/>
                  <v:textbox inset="1mm,.05mm,0,0">
                    <w:txbxContent>
                      <w:p w:rsidR="00214A46" w:rsidRPr="006051EF" w:rsidRDefault="008822B0" w:rsidP="00214A46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回答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1F5B6D7" wp14:editId="3A7427C7">
                <wp:simplePos x="0" y="0"/>
                <wp:positionH relativeFrom="column">
                  <wp:posOffset>7292340</wp:posOffset>
                </wp:positionH>
                <wp:positionV relativeFrom="paragraph">
                  <wp:posOffset>2667635</wp:posOffset>
                </wp:positionV>
                <wp:extent cx="1558290" cy="174625"/>
                <wp:effectExtent l="0" t="0" r="3810" b="3175"/>
                <wp:wrapNone/>
                <wp:docPr id="2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22B0" w:rsidRPr="006051EF" w:rsidRDefault="008822B0" w:rsidP="008822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問合せ台帳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5B6D7" id="_x0000_s1108" type="#_x0000_t202" style="position:absolute;margin-left:574.2pt;margin-top:210.05pt;width:122.7pt;height:13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" filled="f" stroked="f">
                <v:path arrowok="t"/>
                <v:textbox inset="1mm,.05mm,0,0">
                  <w:txbxContent>
                    <w:p w:rsidR="008822B0" w:rsidRPr="006051EF" w:rsidRDefault="008822B0" w:rsidP="008822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問合せ台帳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04B9EB" wp14:editId="0D5D5A38">
                <wp:simplePos x="0" y="0"/>
                <wp:positionH relativeFrom="column">
                  <wp:posOffset>7390130</wp:posOffset>
                </wp:positionH>
                <wp:positionV relativeFrom="paragraph">
                  <wp:posOffset>1878330</wp:posOffset>
                </wp:positionV>
                <wp:extent cx="1558290" cy="174625"/>
                <wp:effectExtent l="0" t="0" r="3810" b="3175"/>
                <wp:wrapNone/>
                <wp:docPr id="16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4B9EB" id="_x0000_s1109" type="#_x0000_t202" style="position:absolute;margin-left:581.9pt;margin-top:147.9pt;width:122.7pt;height:13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管理者台帳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w:drawing>
          <wp:anchor distT="0" distB="0" distL="114300" distR="114300" simplePos="0" relativeHeight="251788288" behindDoc="0" locked="0" layoutInCell="1" allowOverlap="1" wp14:anchorId="00146959" wp14:editId="2A1A1E53">
            <wp:simplePos x="0" y="0"/>
            <wp:positionH relativeFrom="column">
              <wp:posOffset>7986395</wp:posOffset>
            </wp:positionH>
            <wp:positionV relativeFrom="paragraph">
              <wp:posOffset>516255</wp:posOffset>
            </wp:positionV>
            <wp:extent cx="466725" cy="374650"/>
            <wp:effectExtent l="0" t="0" r="3175" b="6350"/>
            <wp:wrapNone/>
            <wp:docPr id="155" name="図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E02E17" wp14:editId="12551980">
                <wp:simplePos x="0" y="0"/>
                <wp:positionH relativeFrom="column">
                  <wp:posOffset>7390765</wp:posOffset>
                </wp:positionH>
                <wp:positionV relativeFrom="paragraph">
                  <wp:posOffset>984885</wp:posOffset>
                </wp:positionV>
                <wp:extent cx="1558290" cy="174625"/>
                <wp:effectExtent l="0" t="0" r="3810" b="3175"/>
                <wp:wrapNone/>
                <wp:docPr id="15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管理者登録画面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02E17" id="_x0000_s1110" type="#_x0000_t202" style="position:absolute;margin-left:581.95pt;margin-top:77.55pt;width:122.7pt;height:1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管理者登録画面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3CDDD5" wp14:editId="0B16E90F">
                <wp:simplePos x="0" y="0"/>
                <wp:positionH relativeFrom="column">
                  <wp:posOffset>7896860</wp:posOffset>
                </wp:positionH>
                <wp:positionV relativeFrom="paragraph">
                  <wp:posOffset>1507490</wp:posOffset>
                </wp:positionV>
                <wp:extent cx="533400" cy="280035"/>
                <wp:effectExtent l="0" t="0" r="12700" b="12065"/>
                <wp:wrapNone/>
                <wp:docPr id="16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AB6F" id="AutoShape 22" o:spid="_x0000_s1026" type="#_x0000_t133" style="position:absolute;left:0;text-align:left;margin-left:621.8pt;margin-top:118.7pt;width:42pt;height:22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6A46AF" wp14:editId="7C26519B">
                <wp:simplePos x="0" y="0"/>
                <wp:positionH relativeFrom="column">
                  <wp:posOffset>5956300</wp:posOffset>
                </wp:positionH>
                <wp:positionV relativeFrom="paragraph">
                  <wp:posOffset>1906905</wp:posOffset>
                </wp:positionV>
                <wp:extent cx="1725295" cy="0"/>
                <wp:effectExtent l="0" t="63500" r="0" b="76200"/>
                <wp:wrapNone/>
                <wp:docPr id="164" name="直線矢印コネクタ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6C3A6" id="直線矢印コネクタ 164" o:spid="_x0000_s1026" type="#_x0000_t32" style="position:absolute;left:0;text-align:left;margin-left:469pt;margin-top:150.15pt;width:135.8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E1924C" wp14:editId="32B6402E">
                <wp:simplePos x="0" y="0"/>
                <wp:positionH relativeFrom="column">
                  <wp:posOffset>6007100</wp:posOffset>
                </wp:positionH>
                <wp:positionV relativeFrom="paragraph">
                  <wp:posOffset>1624965</wp:posOffset>
                </wp:positionV>
                <wp:extent cx="1558290" cy="174625"/>
                <wp:effectExtent l="0" t="0" r="3810" b="3175"/>
                <wp:wrapNone/>
                <wp:docPr id="17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</w:t>
                            </w:r>
                            <w:r w:rsidR="005F1A15">
                              <w:rPr>
                                <w:rFonts w:hint="eastAsia"/>
                              </w:rPr>
                              <w:t>変更</w:t>
                            </w:r>
                            <w:r>
                              <w:rPr>
                                <w:rFonts w:hint="eastAsia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1924C" id="_x0000_s1111" type="#_x0000_t202" style="position:absolute;margin-left:473pt;margin-top:127.95pt;width:122.7pt;height:1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</w:t>
                      </w:r>
                      <w:r w:rsidR="005F1A15">
                        <w:rPr>
                          <w:rFonts w:hint="eastAsia"/>
                        </w:rPr>
                        <w:t>変更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78BC31" wp14:editId="48D86BBB">
                <wp:simplePos x="0" y="0"/>
                <wp:positionH relativeFrom="column">
                  <wp:posOffset>5956935</wp:posOffset>
                </wp:positionH>
                <wp:positionV relativeFrom="paragraph">
                  <wp:posOffset>840105</wp:posOffset>
                </wp:positionV>
                <wp:extent cx="1725295" cy="0"/>
                <wp:effectExtent l="0" t="63500" r="0" b="76200"/>
                <wp:wrapNone/>
                <wp:docPr id="162" name="直線矢印コネクタ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F7F7" id="直線矢印コネクタ 162" o:spid="_x0000_s1026" type="#_x0000_t32" style="position:absolute;left:0;text-align:left;margin-left:469.05pt;margin-top:66.15pt;width:135.8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78C8B6" wp14:editId="7FB8C601">
                <wp:simplePos x="0" y="0"/>
                <wp:positionH relativeFrom="column">
                  <wp:posOffset>5944235</wp:posOffset>
                </wp:positionH>
                <wp:positionV relativeFrom="paragraph">
                  <wp:posOffset>610235</wp:posOffset>
                </wp:positionV>
                <wp:extent cx="1558290" cy="174625"/>
                <wp:effectExtent l="0" t="0" r="3810" b="3175"/>
                <wp:wrapNone/>
                <wp:docPr id="1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8C8B6" id="_x0000_s1112" type="#_x0000_t202" style="position:absolute;margin-left:468.05pt;margin-top:48.05pt;width:122.7pt;height:13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管理者情報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C8E514" wp14:editId="0508DE20">
                <wp:simplePos x="0" y="0"/>
                <wp:positionH relativeFrom="column">
                  <wp:posOffset>2053590</wp:posOffset>
                </wp:positionH>
                <wp:positionV relativeFrom="paragraph">
                  <wp:posOffset>1894840</wp:posOffset>
                </wp:positionV>
                <wp:extent cx="1725295" cy="0"/>
                <wp:effectExtent l="0" t="63500" r="0" b="76200"/>
                <wp:wrapNone/>
                <wp:docPr id="166" name="直線矢印コネクタ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A6E1" id="直線矢印コネクタ 166" o:spid="_x0000_s1026" type="#_x0000_t32" style="position:absolute;left:0;text-align:left;margin-left:161.7pt;margin-top:149.2pt;width:135.8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139D41" wp14:editId="07849F1B">
                <wp:simplePos x="0" y="0"/>
                <wp:positionH relativeFrom="column">
                  <wp:posOffset>2221230</wp:posOffset>
                </wp:positionH>
                <wp:positionV relativeFrom="paragraph">
                  <wp:posOffset>1691640</wp:posOffset>
                </wp:positionV>
                <wp:extent cx="1558290" cy="174625"/>
                <wp:effectExtent l="0" t="0" r="3810" b="3175"/>
                <wp:wrapNone/>
                <wp:docPr id="1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</w:t>
                            </w:r>
                            <w:r w:rsidR="005F1A15">
                              <w:rPr>
                                <w:rFonts w:hint="eastAsia"/>
                              </w:rPr>
                              <w:t>変更データ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39D41" id="_x0000_s1113" type="#_x0000_t202" style="position:absolute;margin-left:174.9pt;margin-top:133.2pt;width:122.7pt;height:1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</w:t>
                      </w:r>
                      <w:r w:rsidR="005F1A15">
                        <w:rPr>
                          <w:rFonts w:hint="eastAsia"/>
                        </w:rPr>
                        <w:t>変更データ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441EB2" wp14:editId="6D5A60F6">
                <wp:simplePos x="0" y="0"/>
                <wp:positionH relativeFrom="column">
                  <wp:posOffset>2178685</wp:posOffset>
                </wp:positionH>
                <wp:positionV relativeFrom="paragraph">
                  <wp:posOffset>897255</wp:posOffset>
                </wp:positionV>
                <wp:extent cx="1725295" cy="0"/>
                <wp:effectExtent l="0" t="63500" r="0" b="76200"/>
                <wp:wrapNone/>
                <wp:docPr id="156" name="直線矢印コネクタ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17A7" id="直線矢印コネクタ 156" o:spid="_x0000_s1026" type="#_x0000_t32" style="position:absolute;left:0;text-align:left;margin-left:171.55pt;margin-top:70.65pt;width:135.8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D24800" wp14:editId="1C20E2E5">
                <wp:simplePos x="0" y="0"/>
                <wp:positionH relativeFrom="column">
                  <wp:posOffset>2346325</wp:posOffset>
                </wp:positionH>
                <wp:positionV relativeFrom="paragraph">
                  <wp:posOffset>694690</wp:posOffset>
                </wp:positionV>
                <wp:extent cx="1558290" cy="174625"/>
                <wp:effectExtent l="0" t="0" r="3810" b="3175"/>
                <wp:wrapNone/>
                <wp:docPr id="15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24800" id="_x0000_s1114" type="#_x0000_t202" style="position:absolute;margin-left:184.75pt;margin-top:54.7pt;width:122.7pt;height:1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管理者情報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0A3584DC" wp14:editId="4236B14E">
            <wp:simplePos x="0" y="0"/>
            <wp:positionH relativeFrom="column">
              <wp:posOffset>1404620</wp:posOffset>
            </wp:positionH>
            <wp:positionV relativeFrom="paragraph">
              <wp:posOffset>1642745</wp:posOffset>
            </wp:positionV>
            <wp:extent cx="466725" cy="374650"/>
            <wp:effectExtent l="0" t="0" r="3175" b="6350"/>
            <wp:wrapNone/>
            <wp:docPr id="174" name="図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115D7B" wp14:editId="3E3BE803">
                <wp:simplePos x="0" y="0"/>
                <wp:positionH relativeFrom="column">
                  <wp:posOffset>789940</wp:posOffset>
                </wp:positionH>
                <wp:positionV relativeFrom="paragraph">
                  <wp:posOffset>1127760</wp:posOffset>
                </wp:positionV>
                <wp:extent cx="1558290" cy="174625"/>
                <wp:effectExtent l="0" t="0" r="3810" b="3175"/>
                <wp:wrapNone/>
                <wp:docPr id="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15D7B" id="_x0000_s1115" type="#_x0000_t202" style="position:absolute;margin-left:62.2pt;margin-top:88.8pt;width:122.7pt;height:13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管理者台帳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4D617E" wp14:editId="65A201FA">
                <wp:simplePos x="0" y="0"/>
                <wp:positionH relativeFrom="column">
                  <wp:posOffset>1339215</wp:posOffset>
                </wp:positionH>
                <wp:positionV relativeFrom="paragraph">
                  <wp:posOffset>789305</wp:posOffset>
                </wp:positionV>
                <wp:extent cx="533400" cy="280035"/>
                <wp:effectExtent l="0" t="0" r="12700" b="12065"/>
                <wp:wrapNone/>
                <wp:docPr id="15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D3721" id="AutoShape 22" o:spid="_x0000_s1026" type="#_x0000_t133" style="position:absolute;left:0;text-align:left;margin-left:105.45pt;margin-top:62.15pt;width:42pt;height:22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" fillcolor="#ffc" strokeweight=".25pt">
                <v:path arrowok="t"/>
                <v:textbox inset="0,.7pt,0,.7pt"/>
              </v:shape>
            </w:pict>
          </mc:Fallback>
        </mc:AlternateContent>
      </w:r>
      <w:r w:rsidRPr="00792C9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A0FC15" wp14:editId="4EF370CB">
                <wp:simplePos x="0" y="0"/>
                <wp:positionH relativeFrom="column">
                  <wp:posOffset>808990</wp:posOffset>
                </wp:positionH>
                <wp:positionV relativeFrom="paragraph">
                  <wp:posOffset>2080895</wp:posOffset>
                </wp:positionV>
                <wp:extent cx="1558290" cy="174625"/>
                <wp:effectExtent l="0" t="0" r="3810" b="3175"/>
                <wp:wrapNone/>
                <wp:docPr id="16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58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92C9D" w:rsidRPr="006051EF" w:rsidRDefault="00792C9D" w:rsidP="00792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管理者情報変更画面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0FC15" id="_x0000_s1116" type="#_x0000_t202" style="position:absolute;margin-left:63.7pt;margin-top:163.85pt;width:122.7pt;height:1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" filled="f" stroked="f">
                <v:path arrowok="t"/>
                <v:textbox inset="1mm,.05mm,0,0">
                  <w:txbxContent>
                    <w:p w:rsidR="00792C9D" w:rsidRPr="006051EF" w:rsidRDefault="00792C9D" w:rsidP="00792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管理者情報変更画面</w:t>
                      </w:r>
                    </w:p>
                  </w:txbxContent>
                </v:textbox>
              </v:shape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DA16505" wp14:editId="23AD2CD6">
                <wp:simplePos x="0" y="0"/>
                <wp:positionH relativeFrom="column">
                  <wp:posOffset>4037330</wp:posOffset>
                </wp:positionH>
                <wp:positionV relativeFrom="paragraph">
                  <wp:posOffset>1772285</wp:posOffset>
                </wp:positionV>
                <wp:extent cx="1838960" cy="191135"/>
                <wp:effectExtent l="0" t="0" r="15240" b="12065"/>
                <wp:wrapNone/>
                <wp:docPr id="1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71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2C9D" w:rsidRPr="006051EF" w:rsidRDefault="00792C9D" w:rsidP="00792C9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72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2C9D" w:rsidRPr="006051EF" w:rsidRDefault="00792C9D" w:rsidP="00792C9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管理者管理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16505" id="_x0000_s1117" style="position:absolute;margin-left:317.9pt;margin-top:139.55pt;width:144.8pt;height:15.05pt;z-index:251807744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">
                <v:shape id="Text Box 4" o:spid="_x0000_s1118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">
                  <v:path arrowok="t"/>
                  <v:textbox inset="0,.05mm,0,.7pt">
                    <w:txbxContent>
                      <w:p w:rsidR="00792C9D" w:rsidRPr="006051EF" w:rsidRDefault="00792C9D" w:rsidP="00792C9D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5" o:spid="_x0000_s1119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">
                  <v:path arrowok="t"/>
                  <v:textbox inset="1mm,.05mm,0,0">
                    <w:txbxContent>
                      <w:p w:rsidR="00792C9D" w:rsidRPr="006051EF" w:rsidRDefault="00792C9D" w:rsidP="00792C9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管理者管理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92C9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4EAE4D6" wp14:editId="7259D90E">
                <wp:simplePos x="0" y="0"/>
                <wp:positionH relativeFrom="column">
                  <wp:posOffset>4027170</wp:posOffset>
                </wp:positionH>
                <wp:positionV relativeFrom="paragraph">
                  <wp:posOffset>760821</wp:posOffset>
                </wp:positionV>
                <wp:extent cx="1838960" cy="191135"/>
                <wp:effectExtent l="0" t="0" r="15240" b="12065"/>
                <wp:wrapNone/>
                <wp:docPr id="15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59" name="Text Box 4"/>
                        <wps:cNvSpPr txBox="1">
                          <a:spLocks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2C9D" w:rsidRPr="006051EF" w:rsidRDefault="00792C9D" w:rsidP="00792C9D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60" name="Text Box 5"/>
                        <wps:cNvSpPr txBox="1">
                          <a:spLocks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92C9D" w:rsidRPr="006051EF" w:rsidRDefault="00792C9D" w:rsidP="00792C9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管理者管理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AE4D6" id="_x0000_s1120" style="position:absolute;margin-left:317.1pt;margin-top:59.9pt;width:144.8pt;height:15.05pt;z-index:251793408" coordorigin="6878,4387" coordsize="2896,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">
                <v:shape id="Text Box 4" o:spid="_x0000_s1121" type="#_x0000_t202" style="position:absolute;left:6878;top:4387;width:724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">
                  <v:path arrowok="t"/>
                  <v:textbox inset="0,.05mm,0,.7pt">
                    <w:txbxContent>
                      <w:p w:rsidR="00792C9D" w:rsidRPr="006051EF" w:rsidRDefault="00792C9D" w:rsidP="00792C9D">
                        <w:pPr>
                          <w:jc w:val="center"/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shape id="Text Box 5" o:spid="_x0000_s1122" type="#_x0000_t202" style="position:absolute;left:7602;top:4387;width:2172;height: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">
                  <v:path arrowok="t"/>
                  <v:textbox inset="1mm,.05mm,0,0">
                    <w:txbxContent>
                      <w:p w:rsidR="00792C9D" w:rsidRPr="006051EF" w:rsidRDefault="00792C9D" w:rsidP="00792C9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管理者管理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278EC" w:rsidRPr="006051EF" w:rsidSect="00F532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5F7" w:rsidRDefault="003E35F7" w:rsidP="00273989">
      <w:pPr>
        <w:pStyle w:val="a3"/>
      </w:pPr>
      <w:r>
        <w:separator/>
      </w:r>
    </w:p>
  </w:endnote>
  <w:endnote w:type="continuationSeparator" w:id="0">
    <w:p w:rsidR="003E35F7" w:rsidRDefault="003E35F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120" w:rsidRDefault="0048012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79B" w:rsidRDefault="00585D05" w:rsidP="00206EE8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0" t="0" r="0" b="0"/>
              <wp:wrapNone/>
              <wp:docPr id="1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3E35F7" w:rsidP="00AF4CC2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separate"/>
                          </w:r>
                          <w:r w:rsidR="000C68FA">
                            <w:rPr>
                              <w:rFonts w:hint="eastAsia"/>
                              <w:noProof/>
                            </w:rPr>
                            <w:t>陳栄超</w:t>
                          </w:r>
                          <w:r w:rsidR="000C68FA">
                            <w:rPr>
                              <w:rFonts w:hint="eastAsia"/>
                              <w:noProof/>
                            </w:rPr>
                            <w:t>6.0_0924.docx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69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" filled="f" fillcolor="#c9f" stroked="f">
              <v:path arrowok="t"/>
              <v:textbox inset="0,0,0,0">
                <w:txbxContent>
                  <w:p w:rsidR="00AF4CC2" w:rsidRDefault="006B237D" w:rsidP="00AF4CC2">
                    <w:fldSimple w:instr=" FILENAME  ">
                      <w:r w:rsidR="000C68FA">
                        <w:rPr>
                          <w:rFonts w:hint="eastAsia"/>
                          <w:noProof/>
                        </w:rPr>
                        <w:t>陳栄超</w:t>
                      </w:r>
                      <w:r w:rsidR="000C68FA">
                        <w:rPr>
                          <w:rFonts w:hint="eastAsia"/>
                          <w:noProof/>
                        </w:rPr>
                        <w:t>6.0_0924.docx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206EE8">
      <w:t xml:space="preserve">SD22 </w:t>
    </w:r>
    <w:r w:rsidR="00206EE8">
      <w:rPr>
        <w:rFonts w:hint="eastAsia"/>
      </w:rPr>
      <w:t>第９班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120" w:rsidRDefault="004801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5F7" w:rsidRDefault="003E35F7" w:rsidP="00273989">
      <w:pPr>
        <w:pStyle w:val="a3"/>
      </w:pPr>
      <w:r>
        <w:separator/>
      </w:r>
    </w:p>
  </w:footnote>
  <w:footnote w:type="continuationSeparator" w:id="0">
    <w:p w:rsidR="003E35F7" w:rsidRDefault="003E35F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120" w:rsidRDefault="004801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989" w:rsidRDefault="00585D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0" t="0" r="27305" b="10160"/>
              <wp:wrapNone/>
              <wp:docPr id="1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1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6" name="Rectangle 6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7" name="Text Box 7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9" name="Rectangle 10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11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4" name="Rectangle 13"/>
                            <wps:cNvSpPr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14"/>
                            <wps:cNvSpPr txBox="1">
                              <a:spLocks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Text Box 21"/>
                        <wps:cNvSpPr txBox="1">
                          <a:spLocks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49DA" w:rsidRPr="00AD7689" w:rsidRDefault="006249DA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まさる堂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サイト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EB2693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管理者ページ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31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3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3" name="Text Box 18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8012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陳　栄超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4" name="Text Box 31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6" name="Text Box 34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C68F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 w:rsidR="000C68F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0C68F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10</w:t>
                                  </w:r>
                                  <w:r w:rsidR="000C68F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0C68F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10</w:t>
                                  </w:r>
                                  <w:r w:rsidR="000C68FA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7" name="Text Box 35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8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39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0" name="Text Box 39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0C68FA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1" name="Text Box 40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3" name="Text Box 42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1453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71453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4" name="Text Box 43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5" name="Line 50"/>
                        <wps:cNvCnPr>
                          <a:cxnSpLocks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1"/>
                        <wps:cNvCnPr>
                          <a:cxnSpLocks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7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48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49" name="Rectangle 57"/>
                          <wps:cNvSpPr>
                            <a:spLocks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0" name="Line 58"/>
                          <wps:cNvCnPr>
                            <a:cxnSpLocks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52" name="Rectangle 62"/>
                          <wps:cNvSpPr>
                            <a:spLocks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3" name="Text Box 65"/>
                          <wps:cNvSpPr txBox="1">
                            <a:spLocks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55" name="Rectangle 63"/>
                          <wps:cNvSpPr>
                            <a:spLocks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6" name="Text Box 66"/>
                          <wps:cNvSpPr txBox="1">
                            <a:spLocks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58" name="Rectangle 64"/>
                          <wps:cNvSpPr>
                            <a:spLocks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59" name="Text Box 67"/>
                          <wps:cNvSpPr txBox="1">
                            <a:spLocks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123" style="position:absolute;left:0;text-align:left;margin-left:-9.65pt;margin-top:-.55pt;width:769.85pt;height:528.2pt;z-index:251658240" coordorigin="712,559" coordsize="15397,105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">
              <v:group id="Group 53" o:spid="_x0000_s1124" style="position:absolute;left:712;top:559;width:15397;height:1636" coordorigin="712,559" coordsize="15397,1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<v:group id="Group 15" o:spid="_x0000_s1125" style="position:absolute;left:13377;top:559;width:2732;height:879" coordorigin="13320,1168" coordsize="27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group id="Group 8" o:spid="_x0000_s1126" style="position:absolute;left:151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<v:rect id="Rectangle 6" o:spid="_x0000_s1127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">
                      <v:path arrowok="t"/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128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129" style="position:absolute;left:133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rect id="Rectangle 10" o:spid="_x0000_s1130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">
                      <v:path arrowok="t"/>
                      <v:textbox inset="5.85pt,.7pt,5.85pt,.7pt"/>
                    </v:rect>
                    <v:shape id="Text Box 11" o:spid="_x0000_s1131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132" style="position:absolute;left:142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rect id="Rectangle 13" o:spid="_x0000_s1133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">
                      <v:path arrowok="t"/>
                      <v:textbox inset="5.85pt,.7pt,5.85pt,.7pt"/>
                    </v:rect>
                    <v:shape id="Text Box 14" o:spid="_x0000_s1134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135" type="#_x0000_t202" style="position:absolute;left:749;top:942;width:7118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" filled="f" stroked="f">
                  <v:path arrowok="t"/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Text Box 27" o:spid="_x0000_s1136" type="#_x0000_t202" style="position:absolute;left:736;top:1608;width:1649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" fillcolor="#c9f">
                  <v:path arrowok="t"/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137" type="#_x0000_t202" style="position:absolute;left:2386;top:1608;width:3833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">
                  <v:path arrowok="t"/>
                  <v:textbox inset="2mm,2.25mm,0,.7pt">
                    <w:txbxContent>
                      <w:p w:rsidR="006249DA" w:rsidRPr="00AD7689" w:rsidRDefault="006249DA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4"/>
                          </w:rPr>
                          <w:t>EC</w:t>
                        </w:r>
                        <w:r>
                          <w:rPr>
                            <w:rFonts w:hint="eastAsia"/>
                            <w:sz w:val="24"/>
                          </w:rPr>
                          <w:t>サイト</w:t>
                        </w:r>
                      </w:p>
                    </w:txbxContent>
                  </v:textbox>
                </v:shape>
                <v:shape id="Text Box 29" o:spid="_x0000_s1138" type="#_x0000_t202" style="position:absolute;left:6218;top:1608;width:1648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" fillcolor="#c9f">
                  <v:path arrowok="t"/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139" type="#_x0000_t202" style="position:absolute;left:7867;top:1608;width:2564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">
                  <v:path arrowok="t"/>
                  <v:textbox inset="2mm,2.25mm,0,.7pt">
                    <w:txbxContent>
                      <w:p w:rsidR="00273989" w:rsidRPr="00AD7689" w:rsidRDefault="00EB2693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管理者ページ</w:t>
                        </w:r>
                      </w:p>
                    </w:txbxContent>
                  </v:textbox>
                </v:shape>
                <v:group id="Group 36" o:spid="_x0000_s1140" style="position:absolute;left:10431;top:1608;width:3297;height:586" coordorigin="7958,2897" coordsize="3258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group id="Group 32" o:spid="_x0000_s1141" style="position:absolute;left:7958;top:2897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  <v:shape id="Text Box 18" o:spid="_x0000_s1142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Default="0048012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陳　栄超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_x0000_s1143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144" style="position:absolute;left:7958;top:3190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shape id="Text Box 34" o:spid="_x0000_s1145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">
                      <v:path arrowok="t"/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C68F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2019</w:t>
                            </w:r>
                            <w:r w:rsidR="000C68F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0C68F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10</w:t>
                            </w:r>
                            <w:r w:rsidR="000C68F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0C68F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10</w:t>
                            </w:r>
                            <w:r w:rsidR="000C68FA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146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147" style="position:absolute;left:13728;top:1609;width:2381;height:586" coordorigin="7958,2897" coordsize="3258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group id="Group 38" o:spid="_x0000_s1148" style="position:absolute;left:7958;top:2897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<v:shape id="Text Box 39" o:spid="_x0000_s1149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0C68FA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50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51" style="position:absolute;left:7958;top:3190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shape id="Text Box 42" o:spid="_x0000_s1152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">
                      <v:path arrowok="t"/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1453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71453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53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" fillcolor="#c9f">
                      <v:path arrowok="t"/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54" style="position:absolute;visibility:visible;mso-wrap-style:square" from="724,1439" to="16109,14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" strokecolor="#333" strokeweight="1.5pt">
                  <o:lock v:ext="edit" shapetype="f"/>
                </v:line>
                <v:line id="Line 51" o:spid="_x0000_s1155" style="position:absolute;visibility:visible;mso-wrap-style:square" from="712,1511" to="16109,1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" strokeweight="1.5pt">
                  <o:lock v:ext="edit" shapetype="f"/>
                </v:line>
              </v:group>
              <v:group id="Group 71" o:spid="_x0000_s1156" style="position:absolute;left:736;top:2333;width:15373;height:8790" coordorigin="736,2333" coordsize="15373,8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group id="Group 59" o:spid="_x0000_s1157" style="position:absolute;left:736;top:2333;width:15373;height:8790" coordorigin="736,2333" coordsize="15373,8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rect id="Rectangle 57" o:spid="_x0000_s1158" style="position:absolute;left:746;top:2333;width:15360;height:8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" filled="f" strokeweight="1.5pt">
                    <v:path arrowok="t"/>
                    <v:textbox inset="0,.7pt,0,.7pt"/>
                  </v:rect>
                  <v:line id="Line 58" o:spid="_x0000_s1159" style="position:absolute;visibility:visible;mso-wrap-style:square" from="736,2922" to="16109,29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" strokeweight="1.5pt">
                    <o:lock v:ext="edit" shapetype="f"/>
                  </v:line>
                </v:group>
                <v:group id="Group 70" o:spid="_x0000_s1160" style="position:absolute;left:1448;top:2922;width:3982;height:7911" coordorigin="1448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rect id="Rectangle 62" o:spid="_x0000_s1161" style="position:absolute;left:1448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" filled="f">
                    <v:path arrowok="t"/>
                    <v:textbox inset="0,.7pt,0,.7pt"/>
                  </v:rect>
                  <v:shape id="Text Box 65" o:spid="_x0000_s1162" type="#_x0000_t202" style="position:absolute;left:1448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63" style="position:absolute;left:6425;top:2922;width:3982;height:7911" coordorigin="6425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rect id="Rectangle 63" o:spid="_x0000_s1164" style="position:absolute;left:6425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" filled="f">
                    <v:path arrowok="t"/>
                    <v:textbox inset="0,.7pt,0,.7pt"/>
                  </v:rect>
                  <v:shape id="Text Box 66" o:spid="_x0000_s1165" type="#_x0000_t202" style="position:absolute;left:6425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66" style="position:absolute;left:11403;top:2922;width:3982;height:7911" coordorigin="11403,2922" coordsize="3982,7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rect id="Rectangle 64" o:spid="_x0000_s1167" style="position:absolute;left:11403;top:3508;width:3982;height:73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" filled="f">
                    <v:path arrowok="t"/>
                    <v:textbox inset="0,.7pt,0,.7pt"/>
                  </v:rect>
                  <v:shape id="Text Box 67" o:spid="_x0000_s1168" type="#_x0000_t202" style="position:absolute;left:11403;top:2922;width:3982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" filled="f" stroked="f">
                    <v:path arrowok="t"/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0120" w:rsidRDefault="004801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B6"/>
    <w:rsid w:val="000B5B01"/>
    <w:rsid w:val="000C0D75"/>
    <w:rsid w:val="000C68FA"/>
    <w:rsid w:val="000E03F1"/>
    <w:rsid w:val="00120E58"/>
    <w:rsid w:val="001529A6"/>
    <w:rsid w:val="001C379B"/>
    <w:rsid w:val="00206EE8"/>
    <w:rsid w:val="00213DBA"/>
    <w:rsid w:val="00214A46"/>
    <w:rsid w:val="00237586"/>
    <w:rsid w:val="00273989"/>
    <w:rsid w:val="002D4A47"/>
    <w:rsid w:val="002E2BEF"/>
    <w:rsid w:val="00360FA8"/>
    <w:rsid w:val="003915B0"/>
    <w:rsid w:val="003B4AA6"/>
    <w:rsid w:val="003E35F7"/>
    <w:rsid w:val="00480120"/>
    <w:rsid w:val="00513065"/>
    <w:rsid w:val="00545618"/>
    <w:rsid w:val="00553E95"/>
    <w:rsid w:val="0056717A"/>
    <w:rsid w:val="00585D05"/>
    <w:rsid w:val="00591473"/>
    <w:rsid w:val="005C5806"/>
    <w:rsid w:val="005C7FAF"/>
    <w:rsid w:val="005F1A15"/>
    <w:rsid w:val="006051EF"/>
    <w:rsid w:val="006249DA"/>
    <w:rsid w:val="006536E8"/>
    <w:rsid w:val="00673863"/>
    <w:rsid w:val="00684B6B"/>
    <w:rsid w:val="006B237D"/>
    <w:rsid w:val="0071453F"/>
    <w:rsid w:val="00724E09"/>
    <w:rsid w:val="00730FB8"/>
    <w:rsid w:val="00732F70"/>
    <w:rsid w:val="00744655"/>
    <w:rsid w:val="00792C9D"/>
    <w:rsid w:val="007B68A8"/>
    <w:rsid w:val="007D1698"/>
    <w:rsid w:val="007F0A12"/>
    <w:rsid w:val="00833821"/>
    <w:rsid w:val="008374BA"/>
    <w:rsid w:val="008533DD"/>
    <w:rsid w:val="008822B0"/>
    <w:rsid w:val="008E623B"/>
    <w:rsid w:val="0090079B"/>
    <w:rsid w:val="00976CEA"/>
    <w:rsid w:val="0098594D"/>
    <w:rsid w:val="00997637"/>
    <w:rsid w:val="009C6D0D"/>
    <w:rsid w:val="00A227B6"/>
    <w:rsid w:val="00A41F69"/>
    <w:rsid w:val="00A61913"/>
    <w:rsid w:val="00AA1281"/>
    <w:rsid w:val="00AB26EB"/>
    <w:rsid w:val="00AD7689"/>
    <w:rsid w:val="00AF4CC2"/>
    <w:rsid w:val="00AF7E41"/>
    <w:rsid w:val="00B278EC"/>
    <w:rsid w:val="00B336D7"/>
    <w:rsid w:val="00B50AD2"/>
    <w:rsid w:val="00B87FF1"/>
    <w:rsid w:val="00BD41FD"/>
    <w:rsid w:val="00BF5A8C"/>
    <w:rsid w:val="00C152FA"/>
    <w:rsid w:val="00C27AE0"/>
    <w:rsid w:val="00CB438A"/>
    <w:rsid w:val="00DC199A"/>
    <w:rsid w:val="00DC76C0"/>
    <w:rsid w:val="00DE1FDA"/>
    <w:rsid w:val="00E40423"/>
    <w:rsid w:val="00EB2693"/>
    <w:rsid w:val="00EF4080"/>
    <w:rsid w:val="00F5329B"/>
    <w:rsid w:val="00F80830"/>
    <w:rsid w:val="00FD1F59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75011F5"/>
  <w15:chartTrackingRefBased/>
  <w15:docId w15:val="{583E8A5A-B93C-7A4D-A5A7-C9C1F06D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miaocho/Desktop/sd22/&#32207;&#25324;&#12479;&#12441;&#12452;&#12516;&#12463;&#12441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総括ダイヤグラム.dot</Template>
  <TotalTime>5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Microsoft Office User</dc:creator>
  <cp:keywords/>
  <dc:description/>
  <cp:lastModifiedBy>Microsoft Office User</cp:lastModifiedBy>
  <cp:revision>3</cp:revision>
  <cp:lastPrinted>2019-10-10T10:52:00Z</cp:lastPrinted>
  <dcterms:created xsi:type="dcterms:W3CDTF">2019-10-11T02:05:00Z</dcterms:created>
  <dcterms:modified xsi:type="dcterms:W3CDTF">2019-10-11T02:12:00Z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