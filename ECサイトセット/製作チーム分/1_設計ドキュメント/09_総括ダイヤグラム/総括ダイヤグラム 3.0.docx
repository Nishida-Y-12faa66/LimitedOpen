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EF" w:rsidRDefault="00AC6012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３</w:t>
      </w:r>
      <w:r w:rsidR="006051EF">
        <w:rPr>
          <w:rFonts w:hint="eastAsia"/>
          <w:sz w:val="28"/>
          <w:szCs w:val="28"/>
        </w:rPr>
        <w:t>．</w:t>
      </w:r>
      <w:r w:rsidR="00724E09">
        <w:rPr>
          <w:sz w:val="28"/>
          <w:szCs w:val="28"/>
        </w:rPr>
        <w:t>0</w:t>
      </w:r>
      <w:r w:rsidR="006051EF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検索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4D72B0" w:rsidP="006051E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7487C27D" wp14:editId="173D1DDD">
            <wp:simplePos x="0" y="0"/>
            <wp:positionH relativeFrom="column">
              <wp:posOffset>7745095</wp:posOffset>
            </wp:positionH>
            <wp:positionV relativeFrom="paragraph">
              <wp:posOffset>296273</wp:posOffset>
            </wp:positionV>
            <wp:extent cx="466725" cy="373380"/>
            <wp:effectExtent l="0" t="0" r="3175" b="0"/>
            <wp:wrapNone/>
            <wp:docPr id="3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01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2173878</wp:posOffset>
                </wp:positionH>
                <wp:positionV relativeFrom="paragraph">
                  <wp:posOffset>201205</wp:posOffset>
                </wp:positionV>
                <wp:extent cx="1066800" cy="18224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AC6012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商品検索データ</w:t>
                            </w:r>
                            <w:r w:rsidR="00724E09">
                              <w:rPr>
                                <w:rFonts w:hint="eastAsia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71.15pt;margin-top:15.8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WFs5gIAAGU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" filled="f" stroked="f">
                <v:path arrowok="t"/>
                <v:textbox inset="1mm,.05mm,0,0">
                  <w:txbxContent>
                    <w:p w:rsidR="006051EF" w:rsidRPr="006051EF" w:rsidRDefault="00AC6012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商品検索データ</w:t>
                      </w:r>
                      <w:r w:rsidR="00724E09"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585D05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20" name="図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EF" w:rsidRPr="006051EF" w:rsidRDefault="004D72B0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1F46EF" wp14:editId="26F0F97F">
                <wp:simplePos x="0" y="0"/>
                <wp:positionH relativeFrom="column">
                  <wp:posOffset>7246348</wp:posOffset>
                </wp:positionH>
                <wp:positionV relativeFrom="paragraph">
                  <wp:posOffset>365579</wp:posOffset>
                </wp:positionV>
                <wp:extent cx="1448163" cy="182245"/>
                <wp:effectExtent l="0" t="0" r="0" b="8255"/>
                <wp:wrapNone/>
                <wp:docPr id="1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8163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6012" w:rsidRPr="006051EF" w:rsidRDefault="00AC6012" w:rsidP="00AC6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検索結果</w:t>
                            </w:r>
                            <w:r w:rsidR="004D72B0"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F46EF" id="Text Box 31" o:spid="_x0000_s1027" type="#_x0000_t202" style="position:absolute;left:0;text-align:left;margin-left:570.6pt;margin-top:28.8pt;width:114.05pt;height:1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AC6012" w:rsidRPr="006051EF" w:rsidRDefault="00AC6012" w:rsidP="00AC6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検索結果</w:t>
                      </w:r>
                      <w:r w:rsidR="004D72B0"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AC601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663637" wp14:editId="043ADF2F">
                <wp:simplePos x="0" y="0"/>
                <wp:positionH relativeFrom="column">
                  <wp:posOffset>5954395</wp:posOffset>
                </wp:positionH>
                <wp:positionV relativeFrom="paragraph">
                  <wp:posOffset>116205</wp:posOffset>
                </wp:positionV>
                <wp:extent cx="1066800" cy="182245"/>
                <wp:effectExtent l="0" t="0" r="0" b="8255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6012" w:rsidRPr="006051EF" w:rsidRDefault="00AC6012" w:rsidP="00AC6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63637" id="_x0000_s1028" type="#_x0000_t202" style="position:absolute;left:0;text-align:left;margin-left:468.85pt;margin-top:9.15pt;width:84pt;height:14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XjU6gIAAG0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AC6012" w:rsidRPr="006051EF" w:rsidRDefault="00AC6012" w:rsidP="00AC6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AC601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303439</wp:posOffset>
                </wp:positionV>
                <wp:extent cx="1725295" cy="0"/>
                <wp:effectExtent l="0" t="63500" r="0" b="76200"/>
                <wp:wrapNone/>
                <wp:docPr id="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971D" id="Line 3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65pt,23.9pt" to="585.5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">
                <v:stroke endarrow="block"/>
                <o:lock v:ext="edit" shapetype="f"/>
              </v:line>
            </w:pict>
          </mc:Fallback>
        </mc:AlternateContent>
      </w:r>
      <w:r w:rsidR="00AC601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229689</wp:posOffset>
                </wp:positionV>
                <wp:extent cx="1838960" cy="191135"/>
                <wp:effectExtent l="0" t="0" r="15240" b="1206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AC6012" w:rsidP="006051E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 w:rsidR="00724E09">
                                <w:rPr>
                                  <w:rFonts w:hint="eastAsia"/>
                                </w:rPr>
                                <w:t>.</w:t>
                              </w:r>
                              <w:r w:rsidR="00724E09"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AC6012" w:rsidP="00B278E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301.45pt;margin-top:18.1pt;width:144.8pt;height:15.05pt;z-index:25165312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">
                <v:shape id="Text Box 4" o:spid="_x0000_s1030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">
                  <v:path arrowok="t"/>
                  <v:textbox inset="0,.05mm,0,.7pt">
                    <w:txbxContent>
                      <w:p w:rsidR="006051EF" w:rsidRPr="006051EF" w:rsidRDefault="00AC6012" w:rsidP="006051EF">
                        <w:pPr>
                          <w:jc w:val="center"/>
                        </w:pPr>
                        <w:r>
                          <w:t>3</w:t>
                        </w:r>
                        <w:r w:rsidR="00724E09">
                          <w:rPr>
                            <w:rFonts w:hint="eastAsia"/>
                          </w:rPr>
                          <w:t>.</w:t>
                        </w:r>
                        <w:r w:rsidR="00724E09">
                          <w:t>1</w:t>
                        </w:r>
                      </w:p>
                    </w:txbxContent>
                  </v:textbox>
                </v:shape>
                <v:shape id="Text Box 5" o:spid="_x0000_s1031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">
                  <v:path arrowok="t"/>
                  <v:textbox inset="1mm,.05mm,0,0">
                    <w:txbxContent>
                      <w:p w:rsidR="006051EF" w:rsidRPr="006051EF" w:rsidRDefault="00AC6012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6012" w:rsidRPr="00AC6012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2416537</wp:posOffset>
                </wp:positionH>
                <wp:positionV relativeFrom="paragraph">
                  <wp:posOffset>61867</wp:posOffset>
                </wp:positionV>
                <wp:extent cx="1322705" cy="187779"/>
                <wp:effectExtent l="0" t="0" r="48895" b="79375"/>
                <wp:wrapNone/>
                <wp:docPr id="62" name="カギ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705" cy="18777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40C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62" o:spid="_x0000_s1026" type="#_x0000_t34" style="position:absolute;left:0;text-align:left;margin-left:190.3pt;margin-top:4.85pt;width:104.15pt;height:14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" strokecolor="black [3213]" strokeweight=".5pt">
                <v:stroke endarrow="block"/>
              </v:shape>
            </w:pict>
          </mc:Fallback>
        </mc:AlternateContent>
      </w:r>
      <w:r w:rsidR="00724E0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F1ECF" wp14:editId="15ED923D">
                <wp:simplePos x="0" y="0"/>
                <wp:positionH relativeFrom="column">
                  <wp:posOffset>697533</wp:posOffset>
                </wp:positionH>
                <wp:positionV relativeFrom="paragraph">
                  <wp:posOffset>246380</wp:posOffset>
                </wp:positionV>
                <wp:extent cx="1709530" cy="222636"/>
                <wp:effectExtent l="0" t="0" r="5080" b="6350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9530" cy="22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E09" w:rsidRPr="006051EF" w:rsidRDefault="00AC6012" w:rsidP="00724E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商品検索</w:t>
                            </w:r>
                            <w:r w:rsidR="00724E09">
                              <w:rPr>
                                <w:rFonts w:hint="eastAsia"/>
                              </w:rPr>
                              <w:t>データ入力画面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F1ECF" id="_x0000_s1032" type="#_x0000_t202" style="position:absolute;left:0;text-align:left;margin-left:54.9pt;margin-top:19.4pt;width:134.6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pBe6wIAAG0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" filled="f" stroked="f">
                <v:path arrowok="t"/>
                <v:textbox inset="1mm,.05mm,0,0">
                  <w:txbxContent>
                    <w:p w:rsidR="00724E09" w:rsidRPr="006051EF" w:rsidRDefault="00AC6012" w:rsidP="00724E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商品検索</w:t>
                      </w:r>
                      <w:r w:rsidR="00724E09">
                        <w:rPr>
                          <w:rFonts w:hint="eastAsia"/>
                        </w:rPr>
                        <w:t>データ入力画面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4D72B0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54F6FA" wp14:editId="0593C73D">
                <wp:simplePos x="0" y="0"/>
                <wp:positionH relativeFrom="column">
                  <wp:posOffset>1885224</wp:posOffset>
                </wp:positionH>
                <wp:positionV relativeFrom="paragraph">
                  <wp:posOffset>329293</wp:posOffset>
                </wp:positionV>
                <wp:extent cx="1194617" cy="182245"/>
                <wp:effectExtent l="0" t="0" r="12065" b="8255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4617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6012" w:rsidRPr="006051EF" w:rsidRDefault="00AC6012" w:rsidP="00AC6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  <w:r w:rsidR="004D72B0">
                              <w:rPr>
                                <w:rFonts w:hint="eastAsia"/>
                              </w:rPr>
                              <w:t>検索結果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4F6FA" id="_x0000_s1033" type="#_x0000_t202" style="position:absolute;left:0;text-align:left;margin-left:148.45pt;margin-top:25.95pt;width:94.05pt;height:14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b9V6gIAAG0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AC6012" w:rsidRPr="006051EF" w:rsidRDefault="00AC6012" w:rsidP="00AC6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情報</w:t>
                      </w:r>
                      <w:r w:rsidR="004D72B0">
                        <w:rPr>
                          <w:rFonts w:hint="eastAsia"/>
                        </w:rPr>
                        <w:t>検索結果</w:t>
                      </w:r>
                    </w:p>
                  </w:txbxContent>
                </v:textbox>
              </v:shape>
            </w:pict>
          </mc:Fallback>
        </mc:AlternateContent>
      </w:r>
      <w:r w:rsidR="00AC601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2408374</wp:posOffset>
                </wp:positionH>
                <wp:positionV relativeFrom="paragraph">
                  <wp:posOffset>32657</wp:posOffset>
                </wp:positionV>
                <wp:extent cx="1344022" cy="467814"/>
                <wp:effectExtent l="0" t="63500" r="0" b="15240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022" cy="46781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A5B36" id="カギ線コネクタ 63" o:spid="_x0000_s1026" type="#_x0000_t34" style="position:absolute;left:0;text-align:left;margin-left:189.65pt;margin-top:2.55pt;width:105.85pt;height:36.8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" strokecolor="black [3213]" strokeweight=".5pt">
                <v:stroke endarrow="block"/>
              </v:shape>
            </w:pict>
          </mc:Fallback>
        </mc:AlternateContent>
      </w:r>
      <w:r w:rsidR="00AC601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218984</wp:posOffset>
                </wp:positionV>
                <wp:extent cx="533400" cy="280035"/>
                <wp:effectExtent l="0" t="0" r="0" b="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A597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101.25pt;margin-top:17.2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" fillcolor="#ffc" strokeweight=".25pt">
                <v:path arrowok="t"/>
                <v:textbox inset="0,.7pt,0,.7pt"/>
              </v:shape>
            </w:pict>
          </mc:Fallback>
        </mc:AlternateContent>
      </w:r>
    </w:p>
    <w:p w:rsidR="00833821" w:rsidRDefault="00AC6012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7CBCA" wp14:editId="1821EE8F">
                <wp:simplePos x="0" y="0"/>
                <wp:positionH relativeFrom="column">
                  <wp:posOffset>984885</wp:posOffset>
                </wp:positionH>
                <wp:positionV relativeFrom="paragraph">
                  <wp:posOffset>170089</wp:posOffset>
                </wp:positionV>
                <wp:extent cx="1066800" cy="182245"/>
                <wp:effectExtent l="0" t="0" r="0" b="0"/>
                <wp:wrapNone/>
                <wp:docPr id="6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CBCA" id="_x0000_s1034" type="#_x0000_t202" style="position:absolute;margin-left:77.55pt;margin-top:13.4pt;width:8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4D72B0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04DA35A" wp14:editId="6D80B70B">
                <wp:simplePos x="0" y="0"/>
                <wp:positionH relativeFrom="column">
                  <wp:posOffset>3823154</wp:posOffset>
                </wp:positionH>
                <wp:positionV relativeFrom="paragraph">
                  <wp:posOffset>367847</wp:posOffset>
                </wp:positionV>
                <wp:extent cx="1838960" cy="191135"/>
                <wp:effectExtent l="0" t="0" r="15240" b="12065"/>
                <wp:wrapNone/>
                <wp:docPr id="14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49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72B0" w:rsidRPr="006051EF" w:rsidRDefault="004D72B0" w:rsidP="004D72B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50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72B0" w:rsidRPr="006051EF" w:rsidRDefault="004D72B0" w:rsidP="004D72B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DA35A" id="_x0000_s1035" style="position:absolute;margin-left:301.05pt;margin-top:28.95pt;width:144.8pt;height:15.05pt;z-index:251780096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">
                <v:shape id="Text Box 4" o:spid="_x0000_s1036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">
                  <v:path arrowok="t"/>
                  <v:textbox inset="0,.05mm,0,.7pt">
                    <w:txbxContent>
                      <w:p w:rsidR="004D72B0" w:rsidRPr="006051EF" w:rsidRDefault="004D72B0" w:rsidP="004D72B0">
                        <w:pPr>
                          <w:jc w:val="center"/>
                        </w:pP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5" o:spid="_x0000_s1037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">
                  <v:path arrowok="t"/>
                  <v:textbox inset="1mm,.05mm,0,0">
                    <w:txbxContent>
                      <w:p w:rsidR="004D72B0" w:rsidRPr="006051EF" w:rsidRDefault="004D72B0" w:rsidP="004D72B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D72B0">
        <w:rPr>
          <w:sz w:val="28"/>
          <w:szCs w:val="28"/>
        </w:rPr>
        <w:drawing>
          <wp:anchor distT="0" distB="0" distL="114300" distR="114300" simplePos="0" relativeHeight="251750400" behindDoc="0" locked="0" layoutInCell="1" allowOverlap="1" wp14:anchorId="09AC4917" wp14:editId="317CB64C">
            <wp:simplePos x="0" y="0"/>
            <wp:positionH relativeFrom="column">
              <wp:posOffset>7813766</wp:posOffset>
            </wp:positionH>
            <wp:positionV relativeFrom="paragraph">
              <wp:posOffset>111125</wp:posOffset>
            </wp:positionV>
            <wp:extent cx="466725" cy="373380"/>
            <wp:effectExtent l="0" t="0" r="3175" b="0"/>
            <wp:wrapNone/>
            <wp:docPr id="67" name="図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F582E" wp14:editId="1A66BEF2">
                <wp:simplePos x="0" y="0"/>
                <wp:positionH relativeFrom="column">
                  <wp:posOffset>5826125</wp:posOffset>
                </wp:positionH>
                <wp:positionV relativeFrom="paragraph">
                  <wp:posOffset>251824</wp:posOffset>
                </wp:positionV>
                <wp:extent cx="1992086" cy="163286"/>
                <wp:effectExtent l="0" t="0" r="1905" b="1905"/>
                <wp:wrapNone/>
                <wp:docPr id="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2086" cy="163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6012" w:rsidRPr="006051EF" w:rsidRDefault="00AC6012" w:rsidP="00AC6012">
                            <w:r>
                              <w:rPr>
                                <w:rFonts w:hint="eastAsia"/>
                              </w:rPr>
                              <w:t>マイページ表示検索結果</w:t>
                            </w:r>
                            <w:r w:rsidR="004D72B0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F582E" id="_x0000_s1038" type="#_x0000_t202" style="position:absolute;margin-left:458.75pt;margin-top:19.85pt;width:156.85pt;height:12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AC6012" w:rsidRPr="006051EF" w:rsidRDefault="00AC6012" w:rsidP="00AC6012">
                      <w:r>
                        <w:rPr>
                          <w:rFonts w:hint="eastAsia"/>
                        </w:rPr>
                        <w:t>マイページ表示検索結果</w:t>
                      </w:r>
                      <w:r w:rsidR="004D72B0"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18E98" wp14:editId="1E982813">
                <wp:simplePos x="0" y="0"/>
                <wp:positionH relativeFrom="column">
                  <wp:posOffset>2062389</wp:posOffset>
                </wp:positionH>
                <wp:positionV relativeFrom="paragraph">
                  <wp:posOffset>268151</wp:posOffset>
                </wp:positionV>
                <wp:extent cx="1918607" cy="218622"/>
                <wp:effectExtent l="0" t="0" r="12065" b="10160"/>
                <wp:wrapNone/>
                <wp:docPr id="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8607" cy="218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AC6012" w:rsidP="00AC60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マイページ表示検索</w:t>
                            </w:r>
                            <w:r w:rsidR="004D72B0">
                              <w:rPr>
                                <w:rFonts w:hint="eastAsia"/>
                              </w:rPr>
                              <w:t>結果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8E98" id="_x0000_s1039" type="#_x0000_t202" style="position:absolute;margin-left:162.4pt;margin-top:21.1pt;width:151.05pt;height: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" filled="f" stroked="f">
                <v:path arrowok="t"/>
                <v:textbox inset="1mm,.05mm,0,0">
                  <w:txbxContent>
                    <w:p w:rsidR="00206EE8" w:rsidRPr="006051EF" w:rsidRDefault="00AC6012" w:rsidP="00AC60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マイページ表示検索</w:t>
                      </w:r>
                      <w:r w:rsidR="004D72B0">
                        <w:rPr>
                          <w:rFonts w:hint="eastAsia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AC6012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00F87" wp14:editId="5CC051C8">
                <wp:simplePos x="0" y="0"/>
                <wp:positionH relativeFrom="column">
                  <wp:posOffset>1290047</wp:posOffset>
                </wp:positionH>
                <wp:positionV relativeFrom="paragraph">
                  <wp:posOffset>276407</wp:posOffset>
                </wp:positionV>
                <wp:extent cx="533400" cy="280035"/>
                <wp:effectExtent l="0" t="0" r="12700" b="12065"/>
                <wp:wrapNone/>
                <wp:docPr id="10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73F2B" id="AutoShape 22" o:spid="_x0000_s1026" type="#_x0000_t133" style="position:absolute;left:0;text-align:left;margin-left:101.6pt;margin-top:21.75pt;width:42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8CvrQ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" fillcolor="#ffc" strokeweight=".25pt">
                <v:path arrowok="t"/>
                <v:textbox inset="0,.7pt,0,.7pt"/>
              </v:shape>
            </w:pict>
          </mc:Fallback>
        </mc:AlternateContent>
      </w:r>
      <w:r w:rsidR="00AC6012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C0A50" wp14:editId="47945995">
                <wp:simplePos x="0" y="0"/>
                <wp:positionH relativeFrom="column">
                  <wp:posOffset>2065655</wp:posOffset>
                </wp:positionH>
                <wp:positionV relativeFrom="paragraph">
                  <wp:posOffset>483235</wp:posOffset>
                </wp:positionV>
                <wp:extent cx="1600200" cy="0"/>
                <wp:effectExtent l="0" t="63500" r="0" b="76200"/>
                <wp:wrapNone/>
                <wp:docPr id="7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B2E59" id="Line 2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65pt,38.05pt" to="288.65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">
                <v:stroke endarrow="block"/>
                <o:lock v:ext="edit" shapetype="f"/>
              </v:line>
            </w:pict>
          </mc:Fallback>
        </mc:AlternateContent>
      </w:r>
    </w:p>
    <w:p w:rsidR="00B278EC" w:rsidRDefault="004D72B0" w:rsidP="00B278EC">
      <w:pPr>
        <w:jc w:val="left"/>
        <w:rPr>
          <w:sz w:val="28"/>
          <w:szCs w:val="28"/>
        </w:rPr>
      </w:pP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63862" wp14:editId="753DE8C8">
                <wp:simplePos x="0" y="0"/>
                <wp:positionH relativeFrom="column">
                  <wp:posOffset>7362371</wp:posOffset>
                </wp:positionH>
                <wp:positionV relativeFrom="paragraph">
                  <wp:posOffset>186690</wp:posOffset>
                </wp:positionV>
                <wp:extent cx="1448163" cy="182245"/>
                <wp:effectExtent l="0" t="0" r="0" b="8255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8163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63862" id="_x0000_s1040" type="#_x0000_t202" style="position:absolute;margin-left:579.7pt;margin-top:14.7pt;width:114.05pt;height:14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oLf7Q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AC6012" w:rsidRPr="00F8083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078F90" wp14:editId="171B5325">
                <wp:simplePos x="0" y="0"/>
                <wp:positionH relativeFrom="column">
                  <wp:posOffset>998764</wp:posOffset>
                </wp:positionH>
                <wp:positionV relativeFrom="paragraph">
                  <wp:posOffset>228510</wp:posOffset>
                </wp:positionV>
                <wp:extent cx="1066800" cy="182245"/>
                <wp:effectExtent l="0" t="0" r="0" b="8255"/>
                <wp:wrapNone/>
                <wp:docPr id="11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830" w:rsidRPr="006051EF" w:rsidRDefault="00AC6012" w:rsidP="00F808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全般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78F90" id="_x0000_s1041" type="#_x0000_t202" style="position:absolute;margin-left:78.65pt;margin-top:18pt;width:84pt;height:1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4BY7AIAAHA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" filled="f" stroked="f">
                <v:path arrowok="t"/>
                <v:textbox inset="1mm,.05mm,0,0">
                  <w:txbxContent>
                    <w:p w:rsidR="00F80830" w:rsidRPr="006051EF" w:rsidRDefault="00AC6012" w:rsidP="00F808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>全般</w:t>
                      </w:r>
                    </w:p>
                  </w:txbxContent>
                </v:textbox>
              </v:shape>
            </w:pict>
          </mc:Fallback>
        </mc:AlternateContent>
      </w:r>
      <w:r w:rsidR="00AC6012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A1EF2" wp14:editId="52521B5B">
                <wp:simplePos x="0" y="0"/>
                <wp:positionH relativeFrom="column">
                  <wp:posOffset>5896610</wp:posOffset>
                </wp:positionH>
                <wp:positionV relativeFrom="paragraph">
                  <wp:posOffset>114300</wp:posOffset>
                </wp:positionV>
                <wp:extent cx="1725295" cy="0"/>
                <wp:effectExtent l="0" t="63500" r="0" b="76200"/>
                <wp:wrapNone/>
                <wp:docPr id="7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49E1A" id="Line 3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3pt,9pt" to="600.1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">
                <v:stroke endarrow="block"/>
                <o:lock v:ext="edit" shapetype="f"/>
              </v:lin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4D72B0" w:rsidP="00B278EC">
      <w:pPr>
        <w:jc w:val="left"/>
        <w:rPr>
          <w:sz w:val="28"/>
          <w:szCs w:val="28"/>
        </w:rPr>
      </w:pP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DB839E" wp14:editId="5A54F780">
                <wp:simplePos x="0" y="0"/>
                <wp:positionH relativeFrom="column">
                  <wp:posOffset>1721667</wp:posOffset>
                </wp:positionH>
                <wp:positionV relativeFrom="paragraph">
                  <wp:posOffset>114935</wp:posOffset>
                </wp:positionV>
                <wp:extent cx="1686560" cy="182245"/>
                <wp:effectExtent l="0" t="0" r="2540" b="8255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656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>
                              <w:rPr>
                                <w:rFonts w:hint="eastAsia"/>
                              </w:rPr>
                              <w:t>検索データ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B839E" id="_x0000_s1042" type="#_x0000_t202" style="position:absolute;margin-left:135.55pt;margin-top:9.05pt;width:132.8pt;height:1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GTa6wIAAG4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>
                        <w:rPr>
                          <w:rFonts w:hint="eastAsia"/>
                        </w:rPr>
                        <w:t>検索データ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sz w:val="28"/>
          <w:szCs w:val="28"/>
        </w:rPr>
        <w:drawing>
          <wp:anchor distT="0" distB="0" distL="114300" distR="114300" simplePos="0" relativeHeight="251762688" behindDoc="0" locked="0" layoutInCell="1" allowOverlap="1" wp14:anchorId="2DD926B7" wp14:editId="7EAF10F2">
            <wp:simplePos x="0" y="0"/>
            <wp:positionH relativeFrom="column">
              <wp:posOffset>7848328</wp:posOffset>
            </wp:positionH>
            <wp:positionV relativeFrom="paragraph">
              <wp:posOffset>330744</wp:posOffset>
            </wp:positionV>
            <wp:extent cx="466725" cy="373380"/>
            <wp:effectExtent l="0" t="0" r="3175" b="0"/>
            <wp:wrapNone/>
            <wp:docPr id="132" name="図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DD8D60" wp14:editId="53857317">
                <wp:simplePos x="0" y="0"/>
                <wp:positionH relativeFrom="column">
                  <wp:posOffset>2310765</wp:posOffset>
                </wp:positionH>
                <wp:positionV relativeFrom="paragraph">
                  <wp:posOffset>763270</wp:posOffset>
                </wp:positionV>
                <wp:extent cx="1343660" cy="467360"/>
                <wp:effectExtent l="0" t="63500" r="0" b="15240"/>
                <wp:wrapNone/>
                <wp:docPr id="91" name="カギ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660" cy="467360"/>
                        </a:xfrm>
                        <a:prstGeom prst="bentConnector3">
                          <a:avLst>
                            <a:gd name="adj1" fmla="val 566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BAC2" id="カギ線コネクタ 91" o:spid="_x0000_s1026" type="#_x0000_t34" style="position:absolute;left:0;text-align:left;margin-left:181.95pt;margin-top:60.1pt;width:105.8pt;height:36.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" adj="12244" strokecolor="black [3213]" strokeweight=".5pt">
                <v:stroke endarrow="block"/>
              </v:shape>
            </w:pict>
          </mc:Fallback>
        </mc:AlternateContent>
      </w:r>
      <w:r w:rsidRPr="004D72B0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64BADD" wp14:editId="20618BED">
                <wp:simplePos x="0" y="0"/>
                <wp:positionH relativeFrom="column">
                  <wp:posOffset>2319020</wp:posOffset>
                </wp:positionH>
                <wp:positionV relativeFrom="paragraph">
                  <wp:posOffset>356870</wp:posOffset>
                </wp:positionV>
                <wp:extent cx="1322705" cy="187325"/>
                <wp:effectExtent l="0" t="0" r="48895" b="79375"/>
                <wp:wrapNone/>
                <wp:docPr id="72" name="カギ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705" cy="187325"/>
                        </a:xfrm>
                        <a:prstGeom prst="bentConnector3">
                          <a:avLst>
                            <a:gd name="adj1" fmla="val 586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802CE" id="カギ線コネクタ 72" o:spid="_x0000_s1026" type="#_x0000_t34" style="position:absolute;left:0;text-align:left;margin-left:182.6pt;margin-top:28.1pt;width:104.15pt;height:1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" adj="12666" strokecolor="black [3213]" strokeweight=".5pt">
                <v:stroke endarrow="block"/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AF2B4F" wp14:editId="781D5EAC">
                <wp:simplePos x="0" y="0"/>
                <wp:positionH relativeFrom="column">
                  <wp:posOffset>600075</wp:posOffset>
                </wp:positionH>
                <wp:positionV relativeFrom="paragraph">
                  <wp:posOffset>541655</wp:posOffset>
                </wp:positionV>
                <wp:extent cx="1709420" cy="222250"/>
                <wp:effectExtent l="0" t="0" r="5080" b="6350"/>
                <wp:wrapNone/>
                <wp:docPr id="7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94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>
                              <w:rPr>
                                <w:rFonts w:hint="eastAsia"/>
                              </w:rPr>
                              <w:t>検索データ入力画面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F2B4F" id="_x0000_s1043" type="#_x0000_t202" style="position:absolute;margin-left:47.25pt;margin-top:42.65pt;width:134.6pt;height:1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>
                        <w:rPr>
                          <w:rFonts w:hint="eastAsia"/>
                        </w:rPr>
                        <w:t>検索データ入力画面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sz w:val="28"/>
          <w:szCs w:val="28"/>
        </w:rPr>
        <w:drawing>
          <wp:anchor distT="0" distB="0" distL="114300" distR="114300" simplePos="0" relativeHeight="251754496" behindDoc="0" locked="0" layoutInCell="1" allowOverlap="1" wp14:anchorId="264B7A4C" wp14:editId="389F81F6">
            <wp:simplePos x="0" y="0"/>
            <wp:positionH relativeFrom="column">
              <wp:posOffset>1236345</wp:posOffset>
            </wp:positionH>
            <wp:positionV relativeFrom="paragraph">
              <wp:posOffset>112395</wp:posOffset>
            </wp:positionV>
            <wp:extent cx="466725" cy="373380"/>
            <wp:effectExtent l="0" t="0" r="0" b="0"/>
            <wp:wrapNone/>
            <wp:docPr id="130" name="図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4D72B0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04DA35A" wp14:editId="6D80B70B">
                <wp:simplePos x="0" y="0"/>
                <wp:positionH relativeFrom="column">
                  <wp:posOffset>3837305</wp:posOffset>
                </wp:positionH>
                <wp:positionV relativeFrom="paragraph">
                  <wp:posOffset>306887</wp:posOffset>
                </wp:positionV>
                <wp:extent cx="1838960" cy="191135"/>
                <wp:effectExtent l="0" t="0" r="15240" b="12065"/>
                <wp:wrapNone/>
                <wp:docPr id="15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52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72B0" w:rsidRPr="006051EF" w:rsidRDefault="004D72B0" w:rsidP="004D72B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53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72B0" w:rsidRPr="006051EF" w:rsidRDefault="004D72B0" w:rsidP="004D72B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DA35A" id="_x0000_s1044" style="position:absolute;margin-left:302.15pt;margin-top:24.15pt;width:144.8pt;height:15.05pt;z-index:251782144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">
                <v:shape id="Text Box 4" o:spid="_x0000_s1045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">
                  <v:path arrowok="t"/>
                  <v:textbox inset="0,.05mm,0,.7pt">
                    <w:txbxContent>
                      <w:p w:rsidR="004D72B0" w:rsidRPr="006051EF" w:rsidRDefault="004D72B0" w:rsidP="004D72B0">
                        <w:pPr>
                          <w:jc w:val="center"/>
                        </w:pP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5" o:spid="_x0000_s1046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">
                  <v:path arrowok="t"/>
                  <v:textbox inset="1mm,.05mm,0,0">
                    <w:txbxContent>
                      <w:p w:rsidR="004D72B0" w:rsidRPr="006051EF" w:rsidRDefault="004D72B0" w:rsidP="004D72B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EE8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3A499E" wp14:editId="3C270A97">
                <wp:simplePos x="0" y="0"/>
                <wp:positionH relativeFrom="column">
                  <wp:posOffset>5771653</wp:posOffset>
                </wp:positionH>
                <wp:positionV relativeFrom="paragraph">
                  <wp:posOffset>163747</wp:posOffset>
                </wp:positionV>
                <wp:extent cx="1383527" cy="190196"/>
                <wp:effectExtent l="0" t="0" r="1270" b="635"/>
                <wp:wrapNone/>
                <wp:docPr id="10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527" cy="19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4D72B0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ガイド情報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A499E" id="_x0000_s1047" type="#_x0000_t202" style="position:absolute;margin-left:454.45pt;margin-top:12.9pt;width:108.95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" filled="f" stroked="f">
                <v:path arrowok="t"/>
                <v:textbox inset="1mm,.05mm,0,0">
                  <w:txbxContent>
                    <w:p w:rsidR="00206EE8" w:rsidRPr="006051EF" w:rsidRDefault="004D72B0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ガイド情報</w:t>
                      </w:r>
                    </w:p>
                  </w:txbxContent>
                </v:textbox>
              </v:shape>
            </w:pict>
          </mc:Fallback>
        </mc:AlternateContent>
      </w:r>
      <w:r w:rsidR="00206EE8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A1EF2" wp14:editId="52521B5B">
                <wp:simplePos x="0" y="0"/>
                <wp:positionH relativeFrom="column">
                  <wp:posOffset>5679440</wp:posOffset>
                </wp:positionH>
                <wp:positionV relativeFrom="paragraph">
                  <wp:posOffset>387350</wp:posOffset>
                </wp:positionV>
                <wp:extent cx="1725295" cy="0"/>
                <wp:effectExtent l="0" t="63500" r="0" b="76200"/>
                <wp:wrapNone/>
                <wp:docPr id="10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C86BE" id="Line 3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2pt,30.5pt" to="583.05pt,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">
                <v:stroke endarrow="block"/>
                <o:lock v:ext="edit" shapetype="f"/>
              </v:line>
            </w:pict>
          </mc:Fallback>
        </mc:AlternateContent>
      </w:r>
    </w:p>
    <w:p w:rsidR="00B278EC" w:rsidRDefault="004D72B0" w:rsidP="00B278EC">
      <w:pPr>
        <w:jc w:val="left"/>
        <w:rPr>
          <w:sz w:val="28"/>
          <w:szCs w:val="28"/>
        </w:rPr>
      </w:pP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196E40" wp14:editId="1AA777F3">
                <wp:simplePos x="0" y="0"/>
                <wp:positionH relativeFrom="column">
                  <wp:posOffset>7396843</wp:posOffset>
                </wp:positionH>
                <wp:positionV relativeFrom="paragraph">
                  <wp:posOffset>34199</wp:posOffset>
                </wp:positionV>
                <wp:extent cx="1448163" cy="182245"/>
                <wp:effectExtent l="0" t="0" r="0" b="8255"/>
                <wp:wrapNone/>
                <wp:docPr id="1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8163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96E40" id="_x0000_s1048" type="#_x0000_t202" style="position:absolute;margin-left:582.45pt;margin-top:2.7pt;width:114.05pt;height:14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lS+7AIAAHA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4EA0D9" wp14:editId="677D7C59">
                <wp:simplePos x="0" y="0"/>
                <wp:positionH relativeFrom="column">
                  <wp:posOffset>1188720</wp:posOffset>
                </wp:positionH>
                <wp:positionV relativeFrom="paragraph">
                  <wp:posOffset>255905</wp:posOffset>
                </wp:positionV>
                <wp:extent cx="533400" cy="280035"/>
                <wp:effectExtent l="0" t="0" r="0" b="0"/>
                <wp:wrapNone/>
                <wp:docPr id="6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92871" id="AutoShape 22" o:spid="_x0000_s1026" type="#_x0000_t133" style="position:absolute;left:0;text-align:left;margin-left:93.6pt;margin-top:20.15pt;width:42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6E9A62" wp14:editId="62258913">
                <wp:simplePos x="0" y="0"/>
                <wp:positionH relativeFrom="column">
                  <wp:posOffset>1698262</wp:posOffset>
                </wp:positionH>
                <wp:positionV relativeFrom="paragraph">
                  <wp:posOffset>287837</wp:posOffset>
                </wp:positionV>
                <wp:extent cx="1363436" cy="182064"/>
                <wp:effectExtent l="0" t="0" r="8255" b="8890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3436" cy="18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ガイド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検索結果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E9A62" id="_x0000_s1049" type="#_x0000_t202" style="position:absolute;margin-left:133.7pt;margin-top:22.65pt;width:107.35pt;height:1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ガイド</w:t>
                      </w:r>
                      <w:r>
                        <w:rPr>
                          <w:rFonts w:hint="eastAsia"/>
                        </w:rPr>
                        <w:t>情報</w:t>
                      </w:r>
                      <w:r>
                        <w:rPr>
                          <w:rFonts w:hint="eastAsia"/>
                        </w:rPr>
                        <w:t>検索結果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4D72B0" w:rsidP="00B278EC">
      <w:pPr>
        <w:jc w:val="left"/>
        <w:rPr>
          <w:sz w:val="28"/>
          <w:szCs w:val="28"/>
        </w:rPr>
      </w:pP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167023" wp14:editId="35D8E241">
                <wp:simplePos x="0" y="0"/>
                <wp:positionH relativeFrom="column">
                  <wp:posOffset>788670</wp:posOffset>
                </wp:positionH>
                <wp:positionV relativeFrom="paragraph">
                  <wp:posOffset>231140</wp:posOffset>
                </wp:positionV>
                <wp:extent cx="1289957" cy="171450"/>
                <wp:effectExtent l="0" t="0" r="5715" b="6350"/>
                <wp:wrapNone/>
                <wp:docPr id="7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9957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ドヘルプ</w:t>
                            </w: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7023" id="_x0000_s1050" type="#_x0000_t202" style="position:absolute;margin-left:62.1pt;margin-top:18.2pt;width:101.55pt;height:1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ドヘルプ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F80830" w:rsidRDefault="00F80830" w:rsidP="00B278EC">
      <w:pPr>
        <w:jc w:val="left"/>
        <w:rPr>
          <w:sz w:val="28"/>
          <w:szCs w:val="28"/>
        </w:rPr>
      </w:pPr>
    </w:p>
    <w:p w:rsidR="00F80830" w:rsidRDefault="00F8083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4C6CE6" w:rsidRDefault="004C6CE6" w:rsidP="00B278EC">
      <w:pPr>
        <w:jc w:val="left"/>
        <w:rPr>
          <w:sz w:val="28"/>
          <w:szCs w:val="28"/>
        </w:rPr>
      </w:pPr>
    </w:p>
    <w:p w:rsidR="004C6CE6" w:rsidRDefault="004D72B0" w:rsidP="00B278EC">
      <w:pPr>
        <w:jc w:val="left"/>
        <w:rPr>
          <w:sz w:val="28"/>
          <w:szCs w:val="28"/>
        </w:rPr>
      </w:pP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F60D7F" wp14:editId="68708DCA">
                <wp:simplePos x="0" y="0"/>
                <wp:positionH relativeFrom="column">
                  <wp:posOffset>7484110</wp:posOffset>
                </wp:positionH>
                <wp:positionV relativeFrom="paragraph">
                  <wp:posOffset>712470</wp:posOffset>
                </wp:positionV>
                <wp:extent cx="1447800" cy="182245"/>
                <wp:effectExtent l="0" t="0" r="0" b="8255"/>
                <wp:wrapNone/>
                <wp:docPr id="14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7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0D7F" id="_x0000_s1051" type="#_x0000_t202" style="position:absolute;margin-left:589.3pt;margin-top:56.1pt;width:114pt;height:14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sz w:val="28"/>
          <w:szCs w:val="28"/>
        </w:rPr>
        <w:drawing>
          <wp:anchor distT="0" distB="0" distL="114300" distR="114300" simplePos="0" relativeHeight="251777024" behindDoc="0" locked="0" layoutInCell="1" allowOverlap="1" wp14:anchorId="6CA8020E" wp14:editId="0463C475">
            <wp:simplePos x="0" y="0"/>
            <wp:positionH relativeFrom="column">
              <wp:posOffset>7935595</wp:posOffset>
            </wp:positionH>
            <wp:positionV relativeFrom="paragraph">
              <wp:posOffset>264795</wp:posOffset>
            </wp:positionV>
            <wp:extent cx="466725" cy="373380"/>
            <wp:effectExtent l="0" t="0" r="3175" b="0"/>
            <wp:wrapNone/>
            <wp:docPr id="147" name="図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AA36DA" wp14:editId="1106F45B">
                <wp:simplePos x="0" y="0"/>
                <wp:positionH relativeFrom="column">
                  <wp:posOffset>1785620</wp:posOffset>
                </wp:positionH>
                <wp:positionV relativeFrom="paragraph">
                  <wp:posOffset>966470</wp:posOffset>
                </wp:positionV>
                <wp:extent cx="1363345" cy="181610"/>
                <wp:effectExtent l="0" t="0" r="8255" b="8890"/>
                <wp:wrapNone/>
                <wp:docPr id="14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33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rPr>
                                <w:rFonts w:hint="eastAsia"/>
                              </w:rPr>
                              <w:t>情報検索結果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36DA" id="_x0000_s1052" type="#_x0000_t202" style="position:absolute;margin-left:140.6pt;margin-top:76.1pt;width:107.35pt;height:14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rPr>
                          <w:rFonts w:hint="eastAsia"/>
                        </w:rPr>
                        <w:t>情報検索結果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ACC416" wp14:editId="7BEB4213">
                <wp:simplePos x="0" y="0"/>
                <wp:positionH relativeFrom="column">
                  <wp:posOffset>2398395</wp:posOffset>
                </wp:positionH>
                <wp:positionV relativeFrom="paragraph">
                  <wp:posOffset>761365</wp:posOffset>
                </wp:positionV>
                <wp:extent cx="1343660" cy="467360"/>
                <wp:effectExtent l="0" t="63500" r="0" b="15240"/>
                <wp:wrapNone/>
                <wp:docPr id="143" name="カギ線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660" cy="467360"/>
                        </a:xfrm>
                        <a:prstGeom prst="bentConnector3">
                          <a:avLst>
                            <a:gd name="adj1" fmla="val 566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81F8" id="カギ線コネクタ 143" o:spid="_x0000_s1026" type="#_x0000_t34" style="position:absolute;left:0;text-align:left;margin-left:188.85pt;margin-top:59.95pt;width:105.8pt;height:36.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" adj="12244" strokecolor="black [3213]" strokeweight=".5pt">
                <v:stroke endarrow="block"/>
              </v:shape>
            </w:pict>
          </mc:Fallback>
        </mc:AlternateContent>
      </w:r>
      <w:r w:rsidRPr="004D72B0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1CA936" wp14:editId="52945BB3">
                <wp:simplePos x="0" y="0"/>
                <wp:positionH relativeFrom="column">
                  <wp:posOffset>2406650</wp:posOffset>
                </wp:positionH>
                <wp:positionV relativeFrom="paragraph">
                  <wp:posOffset>291465</wp:posOffset>
                </wp:positionV>
                <wp:extent cx="1322705" cy="187325"/>
                <wp:effectExtent l="0" t="0" r="48895" b="79375"/>
                <wp:wrapNone/>
                <wp:docPr id="142" name="カギ線コネク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705" cy="187325"/>
                        </a:xfrm>
                        <a:prstGeom prst="bentConnector3">
                          <a:avLst>
                            <a:gd name="adj1" fmla="val 586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A898" id="カギ線コネクタ 142" o:spid="_x0000_s1026" type="#_x0000_t34" style="position:absolute;left:0;text-align:left;margin-left:189.5pt;margin-top:22.95pt;width:104.15pt;height:1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" adj="12666" strokecolor="black [3213]" strokeweight=".5pt">
                <v:stroke endarrow="block"/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513934" wp14:editId="040C741C">
                <wp:simplePos x="0" y="0"/>
                <wp:positionH relativeFrom="column">
                  <wp:posOffset>876300</wp:posOffset>
                </wp:positionH>
                <wp:positionV relativeFrom="paragraph">
                  <wp:posOffset>1282065</wp:posOffset>
                </wp:positionV>
                <wp:extent cx="1289685" cy="171450"/>
                <wp:effectExtent l="0" t="0" r="5715" b="6350"/>
                <wp:wrapNone/>
                <wp:docPr id="1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96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ガイドヘルプ台帳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13934" id="_x0000_s1053" type="#_x0000_t202" style="position:absolute;margin-left:69pt;margin-top:100.95pt;width:101.55pt;height:13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ガイドヘルプ台帳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7538FF" wp14:editId="5E187F67">
                <wp:simplePos x="0" y="0"/>
                <wp:positionH relativeFrom="column">
                  <wp:posOffset>687705</wp:posOffset>
                </wp:positionH>
                <wp:positionV relativeFrom="paragraph">
                  <wp:posOffset>476250</wp:posOffset>
                </wp:positionV>
                <wp:extent cx="1709420" cy="222250"/>
                <wp:effectExtent l="0" t="0" r="5080" b="6350"/>
                <wp:wrapNone/>
                <wp:docPr id="1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94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rPr>
                                <w:rFonts w:hint="eastAsia"/>
                              </w:rPr>
                              <w:t>検索データ入力画面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538FF" id="_x0000_s1054" type="#_x0000_t202" style="position:absolute;margin-left:54.15pt;margin-top:37.5pt;width:134.6pt;height:1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rPr>
                          <w:rFonts w:hint="eastAsia"/>
                        </w:rPr>
                        <w:t>検索データ入力画面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CFB2C3" wp14:editId="4E09AC92">
                <wp:simplePos x="0" y="0"/>
                <wp:positionH relativeFrom="column">
                  <wp:posOffset>1276350</wp:posOffset>
                </wp:positionH>
                <wp:positionV relativeFrom="paragraph">
                  <wp:posOffset>934720</wp:posOffset>
                </wp:positionV>
                <wp:extent cx="533400" cy="280035"/>
                <wp:effectExtent l="0" t="0" r="0" b="0"/>
                <wp:wrapNone/>
                <wp:docPr id="13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7DB6E" id="AutoShape 22" o:spid="_x0000_s1026" type="#_x0000_t133" style="position:absolute;left:0;text-align:left;margin-left:100.5pt;margin-top:73.6pt;width:42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Pjjrg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4D72B0">
        <w:rPr>
          <w:sz w:val="28"/>
          <w:szCs w:val="28"/>
        </w:rPr>
        <w:drawing>
          <wp:anchor distT="0" distB="0" distL="114300" distR="114300" simplePos="0" relativeHeight="251769856" behindDoc="0" locked="0" layoutInCell="1" allowOverlap="1" wp14:anchorId="5FA057F4" wp14:editId="255B0495">
            <wp:simplePos x="0" y="0"/>
            <wp:positionH relativeFrom="column">
              <wp:posOffset>1323975</wp:posOffset>
            </wp:positionH>
            <wp:positionV relativeFrom="paragraph">
              <wp:posOffset>46990</wp:posOffset>
            </wp:positionV>
            <wp:extent cx="466725" cy="373380"/>
            <wp:effectExtent l="0" t="0" r="0" b="0"/>
            <wp:wrapNone/>
            <wp:docPr id="146" name="図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7337B8" wp14:editId="4C2D717F">
                <wp:simplePos x="0" y="0"/>
                <wp:positionH relativeFrom="column">
                  <wp:posOffset>1809115</wp:posOffset>
                </wp:positionH>
                <wp:positionV relativeFrom="paragraph">
                  <wp:posOffset>49530</wp:posOffset>
                </wp:positionV>
                <wp:extent cx="1686560" cy="182245"/>
                <wp:effectExtent l="0" t="0" r="2540" b="8255"/>
                <wp:wrapNone/>
                <wp:docPr id="1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656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rPr>
                                <w:rFonts w:hint="eastAsia"/>
                              </w:rPr>
                              <w:t>検索データ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337B8" id="_x0000_s1055" type="#_x0000_t202" style="position:absolute;margin-left:142.45pt;margin-top:3.9pt;width:132.8pt;height:14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rPr>
                          <w:rFonts w:hint="eastAsia"/>
                        </w:rPr>
                        <w:t>検索データ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2F8AA8" wp14:editId="7FE700C8">
                <wp:simplePos x="0" y="0"/>
                <wp:positionH relativeFrom="column">
                  <wp:posOffset>5859145</wp:posOffset>
                </wp:positionH>
                <wp:positionV relativeFrom="paragraph">
                  <wp:posOffset>469900</wp:posOffset>
                </wp:positionV>
                <wp:extent cx="1383030" cy="189865"/>
                <wp:effectExtent l="0" t="0" r="1270" b="635"/>
                <wp:wrapNone/>
                <wp:docPr id="1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72B0" w:rsidRPr="006051EF" w:rsidRDefault="004D72B0" w:rsidP="004D7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ヘルプ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F8AA8" id="_x0000_s1056" type="#_x0000_t202" style="position:absolute;margin-left:461.35pt;margin-top:37pt;width:108.9pt;height:14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" filled="f" stroked="f">
                <v:path arrowok="t"/>
                <v:textbox inset="1mm,.05mm,0,0">
                  <w:txbxContent>
                    <w:p w:rsidR="004D72B0" w:rsidRPr="006051EF" w:rsidRDefault="004D72B0" w:rsidP="004D7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ヘルプ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4D72B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DB84BE" wp14:editId="32805806">
                <wp:simplePos x="0" y="0"/>
                <wp:positionH relativeFrom="column">
                  <wp:posOffset>5767070</wp:posOffset>
                </wp:positionH>
                <wp:positionV relativeFrom="paragraph">
                  <wp:posOffset>757555</wp:posOffset>
                </wp:positionV>
                <wp:extent cx="1725295" cy="0"/>
                <wp:effectExtent l="0" t="63500" r="0" b="76200"/>
                <wp:wrapNone/>
                <wp:docPr id="13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E1CDF" id="Line 30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1pt,59.65pt" to="589.95pt,5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">
                <v:stroke endarrow="block"/>
                <o:lock v:ext="edit" shapetype="f"/>
              </v:line>
            </w:pict>
          </mc:Fallback>
        </mc:AlternateContent>
      </w:r>
    </w:p>
    <w:p w:rsidR="004C6CE6" w:rsidRPr="006051EF" w:rsidRDefault="004D72B0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04DA35A" wp14:editId="6D80B70B">
                <wp:simplePos x="0" y="0"/>
                <wp:positionH relativeFrom="column">
                  <wp:posOffset>3879306</wp:posOffset>
                </wp:positionH>
                <wp:positionV relativeFrom="paragraph">
                  <wp:posOffset>260350</wp:posOffset>
                </wp:positionV>
                <wp:extent cx="1838960" cy="191135"/>
                <wp:effectExtent l="0" t="0" r="15240" b="12065"/>
                <wp:wrapNone/>
                <wp:docPr id="1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55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72B0" w:rsidRPr="006051EF" w:rsidRDefault="004D72B0" w:rsidP="004D72B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56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72B0" w:rsidRPr="006051EF" w:rsidRDefault="004D72B0" w:rsidP="004D72B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DA35A" id="_x0000_s1057" style="position:absolute;margin-left:305.45pt;margin-top:20.5pt;width:144.8pt;height:15.05pt;z-index:251784192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">
                <v:shape id="Text Box 4" o:spid="_x0000_s1058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">
                  <v:path arrowok="t"/>
                  <v:textbox inset="0,.05mm,0,.7pt">
                    <w:txbxContent>
                      <w:p w:rsidR="004D72B0" w:rsidRPr="006051EF" w:rsidRDefault="004D72B0" w:rsidP="004D72B0">
                        <w:pPr>
                          <w:jc w:val="center"/>
                        </w:pP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5" o:spid="_x0000_s1059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">
                  <v:path arrowok="t"/>
                  <v:textbox inset="1mm,.05mm,0,0">
                    <w:txbxContent>
                      <w:p w:rsidR="004D72B0" w:rsidRPr="006051EF" w:rsidRDefault="004D72B0" w:rsidP="004D72B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C6CE6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FFC" w:rsidRDefault="00195FFC" w:rsidP="00273989">
      <w:pPr>
        <w:pStyle w:val="a3"/>
      </w:pPr>
      <w:r>
        <w:separator/>
      </w:r>
    </w:p>
  </w:endnote>
  <w:endnote w:type="continuationSeparator" w:id="0">
    <w:p w:rsidR="00195FFC" w:rsidRDefault="00195FF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79B" w:rsidRDefault="00585D05" w:rsidP="00206EE8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0" t="0" r="0" b="0"/>
              <wp:wrapNone/>
              <wp:docPr id="1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787910" w:rsidP="00AF4CC2">
                          <w:fldSimple w:instr=" FILENAME  ">
                            <w:r w:rsidR="00CC1699">
                              <w:rPr>
                                <w:rFonts w:hint="eastAsia"/>
                                <w:noProof/>
                              </w:rPr>
                              <w:t>陳栄超総括</w:t>
                            </w:r>
                            <w:r w:rsidR="00CC1699">
                              <w:rPr>
                                <w:rFonts w:hint="eastAsia"/>
                                <w:noProof/>
                              </w:rPr>
                              <w:t>2.0_0924.docx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6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" filled="f" fillcolor="#c9f" stroked="f">
              <v:path arrowok="t"/>
              <v:textbox inset="0,0,0,0">
                <w:txbxContent>
                  <w:p w:rsidR="00AF4CC2" w:rsidRDefault="00787910" w:rsidP="00AF4CC2">
                    <w:fldSimple w:instr=" FILENAME  ">
                      <w:r w:rsidR="00CC1699">
                        <w:rPr>
                          <w:rFonts w:hint="eastAsia"/>
                          <w:noProof/>
                        </w:rPr>
                        <w:t>陳栄超総括</w:t>
                      </w:r>
                      <w:r w:rsidR="00CC1699">
                        <w:rPr>
                          <w:rFonts w:hint="eastAsia"/>
                          <w:noProof/>
                        </w:rPr>
                        <w:t>2.0_0924.docx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206EE8">
      <w:t xml:space="preserve">SD22 </w:t>
    </w:r>
    <w:r w:rsidR="00206EE8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FFC" w:rsidRDefault="00195FFC" w:rsidP="00273989">
      <w:pPr>
        <w:pStyle w:val="a3"/>
      </w:pPr>
      <w:r>
        <w:separator/>
      </w:r>
    </w:p>
  </w:footnote>
  <w:footnote w:type="continuationSeparator" w:id="0">
    <w:p w:rsidR="00195FFC" w:rsidRDefault="00195FF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89" w:rsidRDefault="00585D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0" t="0" r="27305" b="10160"/>
              <wp:wrapNone/>
              <wp:docPr id="1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1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6" name="Rectangle 6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7" name="Text Box 7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9" name="Rectangle 10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11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4" name="Rectangle 13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14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Text Box 21"/>
                        <wps:cNvSpPr txBox="1">
                          <a:spLocks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9DA" w:rsidRPr="00AD7689" w:rsidRDefault="006249DA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まさる堂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サイト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AC6012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31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3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3" name="Text Box 18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4" name="Text Box 31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6" name="Text Box 34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C169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CC169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C169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10</w:t>
                                  </w:r>
                                  <w:r w:rsidR="00CC169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C169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10</w:t>
                                  </w:r>
                                  <w:r w:rsidR="00CC169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7" name="Text Box 35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8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39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0" name="Text Box 39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C1699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1" name="Text Box 40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3" name="Text Box 42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145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145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4" name="Text Box 43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5" name="Line 50"/>
                        <wps:cNvCnPr>
                          <a:cxnSpLocks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1"/>
                        <wps:cNvCnPr>
                          <a:cxnSpLocks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7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48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49" name="Rectangle 57"/>
                          <wps:cNvSpPr>
                            <a:spLocks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0" name="Line 58"/>
                          <wps:cNvCnPr>
                            <a:cxnSpLocks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52" name="Rectangle 62"/>
                          <wps:cNvSpPr>
                            <a:spLocks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3" name="Text Box 65"/>
                          <wps:cNvSpPr txBox="1">
                            <a:spLocks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55" name="Rectangle 63"/>
                          <wps:cNvSpPr>
                            <a:spLocks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6" name="Text Box 66"/>
                          <wps:cNvSpPr txBox="1">
                            <a:spLocks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58" name="Rectangle 64"/>
                          <wps:cNvSpPr>
                            <a:spLocks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9" name="Text Box 67"/>
                          <wps:cNvSpPr txBox="1">
                            <a:spLocks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60" style="position:absolute;left:0;text-align:left;margin-left:-9.65pt;margin-top:-.55pt;width:769.85pt;height:528.2pt;z-index:251658240" coordorigin="712,559" coordsize="15397,105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">
              <v:group id="Group 53" o:spid="_x0000_s1061" style="position:absolute;left:712;top:559;width:15397;height:1636" coordorigin="712,559" coordsize="15397,1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<v:group id="Group 15" o:spid="_x0000_s1062" style="position:absolute;left:13377;top:559;width:2732;height:879" coordorigin="13320,1168" coordsize="27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group id="Group 8" o:spid="_x0000_s1063" style="position:absolute;left:151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rect id="Rectangle 6" o:spid="_x0000_s1064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">
                      <v:path arrowok="t"/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65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6" style="position:absolute;left:133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rect id="Rectangle 10" o:spid="_x0000_s1067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">
                      <v:path arrowok="t"/>
                      <v:textbox inset="5.85pt,.7pt,5.85pt,.7pt"/>
                    </v:rect>
                    <v:shape id="Text Box 11" o:spid="_x0000_s1068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69" style="position:absolute;left:142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rect id="Rectangle 13" o:spid="_x0000_s1070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">
                      <v:path arrowok="t"/>
                      <v:textbox inset="5.85pt,.7pt,5.85pt,.7pt"/>
                    </v:rect>
                    <v:shape id="Text Box 14" o:spid="_x0000_s1071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72" type="#_x0000_t202" style="position:absolute;left:749;top:942;width:711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" filled="f" stroked="f">
                  <v:path arrowok="t"/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073" type="#_x0000_t202" style="position:absolute;left:736;top:1608;width:1649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" fillcolor="#c9f">
                  <v:path arrowok="t"/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74" type="#_x0000_t202" style="position:absolute;left:2386;top:1608;width:3833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">
                  <v:path arrowok="t"/>
                  <v:textbox inset="2mm,2.25mm,0,.7pt">
                    <w:txbxContent>
                      <w:p w:rsidR="006249DA" w:rsidRPr="00AD7689" w:rsidRDefault="006249DA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4"/>
                          </w:rPr>
                          <w:t>EC</w:t>
                        </w:r>
                        <w:r>
                          <w:rPr>
                            <w:rFonts w:hint="eastAsia"/>
                            <w:sz w:val="24"/>
                          </w:rPr>
                          <w:t>サイト</w:t>
                        </w:r>
                      </w:p>
                    </w:txbxContent>
                  </v:textbox>
                </v:shape>
                <v:shape id="Text Box 29" o:spid="_x0000_s1075" type="#_x0000_t202" style="position:absolute;left:6218;top:1608;width:1648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" fillcolor="#c9f">
                  <v:path arrowok="t"/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6" type="#_x0000_t202" style="position:absolute;left:7867;top:1608;width:2564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">
                  <v:path arrowok="t"/>
                  <v:textbox inset="2mm,2.25mm,0,.7pt">
                    <w:txbxContent>
                      <w:p w:rsidR="00273989" w:rsidRPr="00AD7689" w:rsidRDefault="00AC6012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group id="Group 36" o:spid="_x0000_s1077" style="position:absolute;left:10431;top:1608;width:3297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group id="Group 32" o:spid="_x0000_s1078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shape id="Text Box 18" o:spid="_x0000_s1079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_x0000_s1080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81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shape id="Text Box 34" o:spid="_x0000_s1082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">
                      <v:path arrowok="t"/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C169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CC169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C169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10</w:t>
                            </w:r>
                            <w:r w:rsidR="00CC169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C169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10</w:t>
                            </w:r>
                            <w:r w:rsidR="00CC169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83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84" style="position:absolute;left:13728;top:1609;width:2381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group id="Group 38" o:spid="_x0000_s1085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shape id="Text Box 39" o:spid="_x0000_s1086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C1699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7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8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shape id="Text Box 42" o:spid="_x0000_s1089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145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145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90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91" style="position:absolute;visibility:visible;mso-wrap-style:square" from="724,1439" to="16109,14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" strokecolor="#333" strokeweight="1.5pt">
                  <o:lock v:ext="edit" shapetype="f"/>
                </v:line>
                <v:line id="Line 51" o:spid="_x0000_s1092" style="position:absolute;visibility:visible;mso-wrap-style:square" from="712,1511" to="16109,1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" strokeweight="1.5pt">
                  <o:lock v:ext="edit" shapetype="f"/>
                </v:line>
              </v:group>
              <v:group id="Group 71" o:spid="_x0000_s1093" style="position:absolute;left:736;top:2333;width:15373;height:8790" coordorigin="736,2333" coordsize="15373,8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group id="Group 59" o:spid="_x0000_s1094" style="position:absolute;left:736;top:2333;width:15373;height:8790" coordorigin="736,2333" coordsize="15373,8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rect id="Rectangle 57" o:spid="_x0000_s1095" style="position:absolute;left:746;top:2333;width:15360;height:8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" filled="f" strokeweight="1.5pt">
                    <v:path arrowok="t"/>
                    <v:textbox inset="0,.7pt,0,.7pt"/>
                  </v:rect>
                  <v:line id="Line 58" o:spid="_x0000_s1096" style="position:absolute;visibility:visible;mso-wrap-style:square" from="736,2922" to="16109,29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" strokeweight="1.5pt">
                    <o:lock v:ext="edit" shapetype="f"/>
                  </v:line>
                </v:group>
                <v:group id="Group 70" o:spid="_x0000_s1097" style="position:absolute;left:1448;top:2922;width:3982;height:7911" coordorigin="1448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rect id="Rectangle 62" o:spid="_x0000_s1098" style="position:absolute;left:1448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" filled="f">
                    <v:path arrowok="t"/>
                    <v:textbox inset="0,.7pt,0,.7pt"/>
                  </v:rect>
                  <v:shape id="Text Box 65" o:spid="_x0000_s1099" type="#_x0000_t202" style="position:absolute;left:1448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00" style="position:absolute;left:6425;top:2922;width:3982;height:7911" coordorigin="6425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63" o:spid="_x0000_s1101" style="position:absolute;left:6425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" filled="f">
                    <v:path arrowok="t"/>
                    <v:textbox inset="0,.7pt,0,.7pt"/>
                  </v:rect>
                  <v:shape id="Text Box 66" o:spid="_x0000_s1102" type="#_x0000_t202" style="position:absolute;left:6425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03" style="position:absolute;left:11403;top:2922;width:3982;height:7911" coordorigin="11403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rect id="Rectangle 64" o:spid="_x0000_s1104" style="position:absolute;left:11403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" filled="f">
                    <v:path arrowok="t"/>
                    <v:textbox inset="0,.7pt,0,.7pt"/>
                  </v:rect>
                  <v:shape id="Text Box 67" o:spid="_x0000_s1105" type="#_x0000_t202" style="position:absolute;left:11403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00232D"/>
    <w:rsid w:val="000757A1"/>
    <w:rsid w:val="000B5B01"/>
    <w:rsid w:val="000E03F1"/>
    <w:rsid w:val="001529A6"/>
    <w:rsid w:val="00192D20"/>
    <w:rsid w:val="00195FFC"/>
    <w:rsid w:val="001C379B"/>
    <w:rsid w:val="00206EE8"/>
    <w:rsid w:val="00213DBA"/>
    <w:rsid w:val="00273989"/>
    <w:rsid w:val="002D4A47"/>
    <w:rsid w:val="00360FA8"/>
    <w:rsid w:val="003915B0"/>
    <w:rsid w:val="00402354"/>
    <w:rsid w:val="004C6CE6"/>
    <w:rsid w:val="004D72B0"/>
    <w:rsid w:val="0056717A"/>
    <w:rsid w:val="00585D05"/>
    <w:rsid w:val="005C5806"/>
    <w:rsid w:val="006051EF"/>
    <w:rsid w:val="006249DA"/>
    <w:rsid w:val="006445C5"/>
    <w:rsid w:val="006536E8"/>
    <w:rsid w:val="0071453F"/>
    <w:rsid w:val="00724E09"/>
    <w:rsid w:val="00730FB8"/>
    <w:rsid w:val="00732F70"/>
    <w:rsid w:val="00744655"/>
    <w:rsid w:val="00787910"/>
    <w:rsid w:val="007B68A8"/>
    <w:rsid w:val="007F0A12"/>
    <w:rsid w:val="00833821"/>
    <w:rsid w:val="008374BA"/>
    <w:rsid w:val="0084712D"/>
    <w:rsid w:val="0090079B"/>
    <w:rsid w:val="00976CEA"/>
    <w:rsid w:val="0098594D"/>
    <w:rsid w:val="00997637"/>
    <w:rsid w:val="009C6D0D"/>
    <w:rsid w:val="009D4D78"/>
    <w:rsid w:val="00A227B6"/>
    <w:rsid w:val="00A7271A"/>
    <w:rsid w:val="00AC6012"/>
    <w:rsid w:val="00AD7689"/>
    <w:rsid w:val="00AF4CC2"/>
    <w:rsid w:val="00B278EC"/>
    <w:rsid w:val="00B50AD2"/>
    <w:rsid w:val="00BD41FD"/>
    <w:rsid w:val="00C152FA"/>
    <w:rsid w:val="00CB438A"/>
    <w:rsid w:val="00CC1699"/>
    <w:rsid w:val="00D67F21"/>
    <w:rsid w:val="00D82C43"/>
    <w:rsid w:val="00DE1FDA"/>
    <w:rsid w:val="00F5329B"/>
    <w:rsid w:val="00F80830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8AA027E"/>
  <w15:chartTrackingRefBased/>
  <w15:docId w15:val="{583E8A5A-B93C-7A4D-A5A7-C9C1F06D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miaocho/Desktop/sd22/&#32207;&#25324;&#12479;&#12441;&#12452;&#12516;&#12463;&#12441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総括ダイヤグラム.dot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Microsoft Office User</dc:creator>
  <cp:keywords/>
  <dc:description/>
  <cp:lastModifiedBy>Microsoft Office User</cp:lastModifiedBy>
  <cp:revision>2</cp:revision>
  <cp:lastPrinted>2019-10-10T10:20:00Z</cp:lastPrinted>
  <dcterms:created xsi:type="dcterms:W3CDTF">2019-10-10T10:44:00Z</dcterms:created>
  <dcterms:modified xsi:type="dcterms:W3CDTF">2019-10-10T10:44:00Z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