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EF" w:rsidRDefault="00724E09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6051EF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0</w:t>
      </w:r>
      <w:r w:rsidR="006051EF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出品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6B3597" w:rsidP="006051EF">
      <w:pPr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53374" wp14:editId="08B3A802">
                <wp:simplePos x="0" y="0"/>
                <wp:positionH relativeFrom="column">
                  <wp:posOffset>7687491</wp:posOffset>
                </wp:positionH>
                <wp:positionV relativeFrom="paragraph">
                  <wp:posOffset>185058</wp:posOffset>
                </wp:positionV>
                <wp:extent cx="533400" cy="280035"/>
                <wp:effectExtent l="0" t="0" r="12700" b="12065"/>
                <wp:wrapNone/>
                <wp:docPr id="7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C063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5.3pt;margin-top:14.55pt;width:42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" fillcolor="#ffc" strokeweight=".25pt">
                <v:path arrowok="t"/>
                <v:textbox inset="0,.7pt,0,.7pt"/>
              </v:shape>
            </w:pict>
          </mc:Fallback>
        </mc:AlternateContent>
      </w:r>
      <w:r w:rsid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5935594</wp:posOffset>
                </wp:positionH>
                <wp:positionV relativeFrom="paragraph">
                  <wp:posOffset>193510</wp:posOffset>
                </wp:positionV>
                <wp:extent cx="1066800" cy="182245"/>
                <wp:effectExtent l="0" t="0" r="0" b="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206EE8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467.35pt;margin-top:15.25pt;width:84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" filled="f" stroked="f">
                <v:path arrowok="t"/>
                <v:textbox inset="1mm,.05mm,0,0">
                  <w:txbxContent>
                    <w:p w:rsidR="00B278EC" w:rsidRPr="006051EF" w:rsidRDefault="00206EE8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商品登録データ</w:t>
                      </w:r>
                    </w:p>
                  </w:txbxContent>
                </v:textbox>
              </v:shape>
            </w:pict>
          </mc:Fallback>
        </mc:AlternateContent>
      </w:r>
      <w:r w:rsidR="00724E0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2437047</wp:posOffset>
                </wp:positionH>
                <wp:positionV relativeFrom="paragraph">
                  <wp:posOffset>193372</wp:posOffset>
                </wp:positionV>
                <wp:extent cx="1066800" cy="18224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24E0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商品基本データ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91.9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Rne6QIAAGw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" filled="f" stroked="f">
                <v:path arrowok="t"/>
                <v:textbox inset="1mm,.05mm,0,0">
                  <w:txbxContent>
                    <w:p w:rsidR="006051EF" w:rsidRPr="006051EF" w:rsidRDefault="00724E0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商品基本データ</w:t>
                      </w:r>
                    </w:p>
                  </w:txbxContent>
                </v:textbox>
              </v:shape>
            </w:pict>
          </mc:Fallback>
        </mc:AlternateContent>
      </w:r>
      <w:r w:rsidR="0090079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5669032</wp:posOffset>
                </wp:positionH>
                <wp:positionV relativeFrom="paragraph">
                  <wp:posOffset>372138</wp:posOffset>
                </wp:positionV>
                <wp:extent cx="1725433" cy="0"/>
                <wp:effectExtent l="0" t="63500" r="0" b="76200"/>
                <wp:wrapNone/>
                <wp:docPr id="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43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8D38C" id="Line 3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4pt,29.3pt" to="582.25pt,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">
                <v:stroke endarrow="block"/>
                <o:lock v:ext="edit" shapetype="f"/>
              </v:line>
            </w:pict>
          </mc:Fallback>
        </mc:AlternateContent>
      </w:r>
      <w:r w:rsidR="00585D05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20" name="図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D0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0" t="0" r="254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24E09" w:rsidP="006051E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206EE8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商品登録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&#13;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">
                  <v:path arrowok="t"/>
                  <v:textbox inset="0,.05mm,0,.7pt">
                    <w:txbxContent>
                      <w:p w:rsidR="006051EF" w:rsidRPr="006051EF" w:rsidRDefault="00724E09" w:rsidP="006051EF">
                        <w:pPr>
                          <w:jc w:val="center"/>
                        </w:pP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">
                  <v:path arrowok="t"/>
                  <v:textbox inset="1mm,.05mm,0,0">
                    <w:txbxContent>
                      <w:p w:rsidR="006051EF" w:rsidRPr="006051EF" w:rsidRDefault="00206EE8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商品登録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6B3597" w:rsidP="006051EF">
      <w:pPr>
        <w:tabs>
          <w:tab w:val="left" w:pos="3635"/>
        </w:tabs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B04E1" wp14:editId="167715C4">
                <wp:simplePos x="0" y="0"/>
                <wp:positionH relativeFrom="column">
                  <wp:posOffset>7386501</wp:posOffset>
                </wp:positionH>
                <wp:positionV relativeFrom="paragraph">
                  <wp:posOffset>136163</wp:posOffset>
                </wp:positionV>
                <wp:extent cx="1066800" cy="182245"/>
                <wp:effectExtent l="0" t="0" r="0" b="8255"/>
                <wp:wrapNone/>
                <wp:docPr id="8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B04E1" id="_x0000_s1031" type="#_x0000_t202" style="position:absolute;left:0;text-align:left;margin-left:581.6pt;margin-top:10.7pt;width:84pt;height:1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DUT6gIAAG4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  <w:r w:rsidR="00724E0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F1ECF" wp14:editId="15ED923D">
                <wp:simplePos x="0" y="0"/>
                <wp:positionH relativeFrom="column">
                  <wp:posOffset>697533</wp:posOffset>
                </wp:positionH>
                <wp:positionV relativeFrom="paragraph">
                  <wp:posOffset>246380</wp:posOffset>
                </wp:positionV>
                <wp:extent cx="1709530" cy="222636"/>
                <wp:effectExtent l="0" t="0" r="5080" b="6350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9530" cy="22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E09" w:rsidRPr="006051EF" w:rsidRDefault="0008634C" w:rsidP="00724E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商品基本</w:t>
                            </w:r>
                            <w:r w:rsidR="00724E09">
                              <w:rPr>
                                <w:rFonts w:hint="eastAsia"/>
                              </w:rPr>
                              <w:t>データ入力画面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F1ECF" id="_x0000_s1032" type="#_x0000_t202" style="position:absolute;left:0;text-align:left;margin-left:54.9pt;margin-top:19.4pt;width:134.6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pBe6wIAAG0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" filled="f" stroked="f">
                <v:path arrowok="t"/>
                <v:textbox inset="1mm,.05mm,0,0">
                  <w:txbxContent>
                    <w:p w:rsidR="00724E09" w:rsidRPr="006051EF" w:rsidRDefault="0008634C" w:rsidP="00724E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商品基本</w:t>
                      </w:r>
                      <w:r w:rsidR="00724E09">
                        <w:rPr>
                          <w:rFonts w:hint="eastAsia"/>
                        </w:rPr>
                        <w:t>データ入力画面</w:t>
                      </w:r>
                    </w:p>
                  </w:txbxContent>
                </v:textbox>
              </v:shape>
            </w:pict>
          </mc:Fallback>
        </mc:AlternateContent>
      </w:r>
      <w:r w:rsidR="00585D0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0" t="63500" r="0" b="63500"/>
                <wp:wrapNone/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D4AE7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">
                <v:stroke endarrow="block"/>
                <o:lock v:ext="edit" shapetype="f"/>
              </v:line>
            </w:pict>
          </mc:Fallback>
        </mc:AlternateContent>
      </w:r>
    </w:p>
    <w:p w:rsidR="006051EF" w:rsidRPr="006051EF" w:rsidRDefault="0084712D" w:rsidP="006051EF">
      <w:pPr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18E98" wp14:editId="1E982813">
                <wp:simplePos x="0" y="0"/>
                <wp:positionH relativeFrom="column">
                  <wp:posOffset>2359355</wp:posOffset>
                </wp:positionH>
                <wp:positionV relativeFrom="paragraph">
                  <wp:posOffset>320040</wp:posOffset>
                </wp:positionV>
                <wp:extent cx="1375051" cy="182245"/>
                <wp:effectExtent l="0" t="0" r="9525" b="8255"/>
                <wp:wrapNone/>
                <wp:docPr id="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5051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商品配送</w:t>
                            </w:r>
                            <w:r w:rsidR="0084712D"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8E98" id="_x0000_s1033" type="#_x0000_t202" style="position:absolute;left:0;text-align:left;margin-left:185.8pt;margin-top:25.2pt;width:108.25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商品配送</w:t>
                      </w:r>
                      <w:r w:rsidR="0084712D">
                        <w:rPr>
                          <w:rFonts w:hint="eastAsia"/>
                        </w:rPr>
                        <w:t>方法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206EE8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C0A50" wp14:editId="47945995">
                <wp:simplePos x="0" y="0"/>
                <wp:positionH relativeFrom="column">
                  <wp:posOffset>2059940</wp:posOffset>
                </wp:positionH>
                <wp:positionV relativeFrom="paragraph">
                  <wp:posOffset>569595</wp:posOffset>
                </wp:positionV>
                <wp:extent cx="1600200" cy="0"/>
                <wp:effectExtent l="0" t="63500" r="0" b="76200"/>
                <wp:wrapNone/>
                <wp:docPr id="7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68ADF" id="Line 2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2pt,44.85pt" to="288.2pt,4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">
                <v:stroke endarrow="block"/>
                <o:lock v:ext="edit" shapetype="f"/>
              </v:line>
            </w:pict>
          </mc:Fallback>
        </mc:AlternateContent>
      </w:r>
      <w:r w:rsidR="00206EE8" w:rsidRPr="00206EE8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65407AF" wp14:editId="10B7C95A">
            <wp:simplePos x="0" y="0"/>
            <wp:positionH relativeFrom="column">
              <wp:posOffset>1259840</wp:posOffset>
            </wp:positionH>
            <wp:positionV relativeFrom="paragraph">
              <wp:posOffset>319405</wp:posOffset>
            </wp:positionV>
            <wp:extent cx="466725" cy="373380"/>
            <wp:effectExtent l="0" t="0" r="3175" b="0"/>
            <wp:wrapNone/>
            <wp:docPr id="83" name="図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821" w:rsidRDefault="006B359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7717790</wp:posOffset>
                </wp:positionH>
                <wp:positionV relativeFrom="paragraph">
                  <wp:posOffset>9525</wp:posOffset>
                </wp:positionV>
                <wp:extent cx="533400" cy="280035"/>
                <wp:effectExtent l="0" t="0" r="0" b="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283C7" id="AutoShape 22" o:spid="_x0000_s1026" type="#_x0000_t133" style="position:absolute;left:0;text-align:left;margin-left:607.7pt;margin-top:.7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" fillcolor="#ffc" strokeweight=".25pt">
                <v:path arrowok="t"/>
                <v:textbox inset="0,.7pt,0,.7pt"/>
              </v:shape>
            </w:pict>
          </mc:Fallback>
        </mc:AlternateContent>
      </w:r>
      <w:r w:rsidR="00AC601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7CBCA" wp14:editId="1821EE8F">
                <wp:simplePos x="0" y="0"/>
                <wp:positionH relativeFrom="column">
                  <wp:posOffset>7417072</wp:posOffset>
                </wp:positionH>
                <wp:positionV relativeFrom="paragraph">
                  <wp:posOffset>333193</wp:posOffset>
                </wp:positionV>
                <wp:extent cx="1066800" cy="182245"/>
                <wp:effectExtent l="0" t="0" r="0" b="0"/>
                <wp:wrapNone/>
                <wp:docPr id="6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CBCA" id="_x0000_s1034" type="#_x0000_t202" style="position:absolute;margin-left:584pt;margin-top:26.25pt;width:8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  <w:r w:rsidR="00206EE8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247F8" wp14:editId="37AFC63E">
                <wp:simplePos x="0" y="0"/>
                <wp:positionH relativeFrom="column">
                  <wp:posOffset>5857929</wp:posOffset>
                </wp:positionH>
                <wp:positionV relativeFrom="paragraph">
                  <wp:posOffset>11540</wp:posOffset>
                </wp:positionV>
                <wp:extent cx="1455089" cy="182245"/>
                <wp:effectExtent l="0" t="0" r="5715" b="8255"/>
                <wp:wrapNone/>
                <wp:docPr id="8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55089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商品配送</w:t>
                            </w:r>
                            <w:r w:rsidR="0084712D"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247F8" id="_x0000_s1035" type="#_x0000_t202" style="position:absolute;margin-left:461.25pt;margin-top:.9pt;width:114.5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商品配送</w:t>
                      </w:r>
                      <w:r w:rsidR="0084712D">
                        <w:rPr>
                          <w:rFonts w:hint="eastAsia"/>
                        </w:rPr>
                        <w:t>方法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206EE8"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A1EF2" wp14:editId="52521B5B">
                <wp:simplePos x="0" y="0"/>
                <wp:positionH relativeFrom="column">
                  <wp:posOffset>5702631</wp:posOffset>
                </wp:positionH>
                <wp:positionV relativeFrom="paragraph">
                  <wp:posOffset>193675</wp:posOffset>
                </wp:positionV>
                <wp:extent cx="1725295" cy="0"/>
                <wp:effectExtent l="0" t="63500" r="0" b="76200"/>
                <wp:wrapNone/>
                <wp:docPr id="7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0CBCD" id="Line 3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05pt,15.25pt" to="584.9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">
                <v:stroke endarrow="block"/>
                <o:lock v:ext="edit" shapetype="f"/>
              </v:line>
            </w:pict>
          </mc:Fallback>
        </mc:AlternateContent>
      </w:r>
      <w:r w:rsidR="00206EE8" w:rsidRPr="00206EE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8B71D9" wp14:editId="199B9230">
                <wp:simplePos x="0" y="0"/>
                <wp:positionH relativeFrom="column">
                  <wp:posOffset>3856797</wp:posOffset>
                </wp:positionH>
                <wp:positionV relativeFrom="paragraph">
                  <wp:posOffset>79982</wp:posOffset>
                </wp:positionV>
                <wp:extent cx="1838960" cy="191135"/>
                <wp:effectExtent l="0" t="0" r="15240" b="12065"/>
                <wp:wrapNone/>
                <wp:docPr id="7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4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6EE8" w:rsidRPr="006051EF" w:rsidRDefault="00206EE8" w:rsidP="00206EE8">
                              <w:pPr>
                                <w:jc w:val="center"/>
                              </w:pPr>
                              <w: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5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6EE8" w:rsidRPr="006051EF" w:rsidRDefault="00206EE8" w:rsidP="00206EE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配送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B71D9" id="_x0000_s1036" style="position:absolute;margin-left:303.7pt;margin-top:6.3pt;width:144.8pt;height:15.05pt;z-index:25166848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">
                <v:shape id="Text Box 4" o:spid="_x0000_s1037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">
                  <v:path arrowok="t"/>
                  <v:textbox inset="0,.05mm,0,.7pt">
                    <w:txbxContent>
                      <w:p w:rsidR="00206EE8" w:rsidRPr="006051EF" w:rsidRDefault="00206EE8" w:rsidP="00206EE8">
                        <w:pPr>
                          <w:jc w:val="center"/>
                        </w:pPr>
                        <w:r>
                          <w:t>2.2</w:t>
                        </w:r>
                      </w:p>
                    </w:txbxContent>
                  </v:textbox>
                </v:shape>
                <v:shape id="Text Box 5" o:spid="_x0000_s1038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">
                  <v:path arrowok="t"/>
                  <v:textbox inset="1mm,.05mm,0,0">
                    <w:txbxContent>
                      <w:p w:rsidR="00206EE8" w:rsidRPr="006051EF" w:rsidRDefault="00206EE8" w:rsidP="00206EE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配送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78EC" w:rsidRDefault="0084712D" w:rsidP="00B278EC">
      <w:pPr>
        <w:jc w:val="left"/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D7E35" wp14:editId="0AAFA6D3">
                <wp:simplePos x="0" y="0"/>
                <wp:positionH relativeFrom="column">
                  <wp:posOffset>625972</wp:posOffset>
                </wp:positionH>
                <wp:positionV relativeFrom="paragraph">
                  <wp:posOffset>5190</wp:posOffset>
                </wp:positionV>
                <wp:extent cx="1876508" cy="222250"/>
                <wp:effectExtent l="0" t="0" r="3175" b="6350"/>
                <wp:wrapNone/>
                <wp:docPr id="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6508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商品配送</w:t>
                            </w:r>
                            <w:r w:rsidR="0084712D"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データ入力画面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D7E35" id="_x0000_s1039" type="#_x0000_t202" style="position:absolute;margin-left:49.3pt;margin-top:.4pt;width:147.75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商品配送</w:t>
                      </w:r>
                      <w:r w:rsidR="0084712D">
                        <w:rPr>
                          <w:rFonts w:hint="eastAsia"/>
                        </w:rPr>
                        <w:t>方法</w:t>
                      </w:r>
                      <w:r>
                        <w:rPr>
                          <w:rFonts w:hint="eastAsia"/>
                        </w:rPr>
                        <w:t>データ入力画面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206EE8" w:rsidP="00B278EC">
      <w:pPr>
        <w:jc w:val="left"/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E1D97A" wp14:editId="606110C8">
                <wp:simplePos x="0" y="0"/>
                <wp:positionH relativeFrom="column">
                  <wp:posOffset>5771184</wp:posOffset>
                </wp:positionH>
                <wp:positionV relativeFrom="paragraph">
                  <wp:posOffset>302563</wp:posOffset>
                </wp:positionV>
                <wp:extent cx="1399430" cy="174293"/>
                <wp:effectExtent l="0" t="0" r="10795" b="3810"/>
                <wp:wrapNone/>
                <wp:docPr id="1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9430" cy="174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商品値下げ関連データ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1D97A" id="_x0000_s1041" type="#_x0000_t202" style="position:absolute;margin-left:454.4pt;margin-top:23.8pt;width:110.2pt;height:1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商品値下げ関連データ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18E98" wp14:editId="1E982813">
                <wp:simplePos x="0" y="0"/>
                <wp:positionH relativeFrom="column">
                  <wp:posOffset>2334895</wp:posOffset>
                </wp:positionH>
                <wp:positionV relativeFrom="paragraph">
                  <wp:posOffset>269488</wp:posOffset>
                </wp:positionV>
                <wp:extent cx="1399430" cy="174293"/>
                <wp:effectExtent l="0" t="0" r="10795" b="3810"/>
                <wp:wrapNone/>
                <wp:docPr id="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9430" cy="174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商品値下げ関連データ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8E98" id="_x0000_s1042" type="#_x0000_t202" style="position:absolute;margin-left:183.85pt;margin-top:21.2pt;width:110.2pt;height:1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商品値下げ関連データ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8B71D9" wp14:editId="199B9230">
                <wp:simplePos x="0" y="0"/>
                <wp:positionH relativeFrom="column">
                  <wp:posOffset>3842689</wp:posOffset>
                </wp:positionH>
                <wp:positionV relativeFrom="paragraph">
                  <wp:posOffset>356870</wp:posOffset>
                </wp:positionV>
                <wp:extent cx="1838960" cy="191135"/>
                <wp:effectExtent l="0" t="0" r="15240" b="12065"/>
                <wp:wrapNone/>
                <wp:docPr id="8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5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6EE8" w:rsidRPr="006051EF" w:rsidRDefault="00206EE8" w:rsidP="00206EE8">
                              <w:pPr>
                                <w:jc w:val="center"/>
                              </w:pPr>
                              <w: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6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6EE8" w:rsidRPr="006051EF" w:rsidRDefault="00206EE8" w:rsidP="00206EE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購入申請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B71D9" id="_x0000_s1043" style="position:absolute;margin-left:302.55pt;margin-top:28.1pt;width:144.8pt;height:15.05pt;z-index:25167872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">
                <v:shape id="Text Box 4" o:spid="_x0000_s1044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">
                  <v:path arrowok="t"/>
                  <v:textbox inset="0,.05mm,0,.7pt">
                    <w:txbxContent>
                      <w:p w:rsidR="00206EE8" w:rsidRPr="006051EF" w:rsidRDefault="00206EE8" w:rsidP="00206EE8">
                        <w:pPr>
                          <w:jc w:val="center"/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" o:spid="_x0000_s1045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">
                  <v:path arrowok="t"/>
                  <v:textbox inset="1mm,.05mm,0,0">
                    <w:txbxContent>
                      <w:p w:rsidR="00206EE8" w:rsidRPr="006051EF" w:rsidRDefault="00206EE8" w:rsidP="00206EE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購入申請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06EE8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65407AF" wp14:editId="10B7C95A">
            <wp:simplePos x="0" y="0"/>
            <wp:positionH relativeFrom="column">
              <wp:posOffset>1355725</wp:posOffset>
            </wp:positionH>
            <wp:positionV relativeFrom="paragraph">
              <wp:posOffset>225425</wp:posOffset>
            </wp:positionV>
            <wp:extent cx="466725" cy="373380"/>
            <wp:effectExtent l="0" t="0" r="3175" b="0"/>
            <wp:wrapNone/>
            <wp:docPr id="94" name="図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53374" wp14:editId="08B3A802">
                <wp:simplePos x="0" y="0"/>
                <wp:positionH relativeFrom="column">
                  <wp:posOffset>7756525</wp:posOffset>
                </wp:positionH>
                <wp:positionV relativeFrom="paragraph">
                  <wp:posOffset>236855</wp:posOffset>
                </wp:positionV>
                <wp:extent cx="533400" cy="280035"/>
                <wp:effectExtent l="0" t="0" r="12700" b="12065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05249" id="AutoShape 22" o:spid="_x0000_s1026" type="#_x0000_t133" style="position:absolute;left:0;text-align:left;margin-left:610.75pt;margin-top:18.65pt;width:42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cglrQIAAG4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C0A50" wp14:editId="47945995">
                <wp:simplePos x="0" y="0"/>
                <wp:positionH relativeFrom="column">
                  <wp:posOffset>2155825</wp:posOffset>
                </wp:positionH>
                <wp:positionV relativeFrom="paragraph">
                  <wp:posOffset>475615</wp:posOffset>
                </wp:positionV>
                <wp:extent cx="1600200" cy="0"/>
                <wp:effectExtent l="0" t="63500" r="0" b="76200"/>
                <wp:wrapNone/>
                <wp:docPr id="8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2B9CA" id="Line 2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5pt,37.45pt" to="295.75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">
                <v:stroke endarrow="block"/>
                <o:lock v:ext="edit" shapetype="f"/>
              </v:lin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A1EF2" wp14:editId="52521B5B">
                <wp:simplePos x="0" y="0"/>
                <wp:positionH relativeFrom="column">
                  <wp:posOffset>5690870</wp:posOffset>
                </wp:positionH>
                <wp:positionV relativeFrom="paragraph">
                  <wp:posOffset>471805</wp:posOffset>
                </wp:positionV>
                <wp:extent cx="1725295" cy="0"/>
                <wp:effectExtent l="0" t="63500" r="0" b="76200"/>
                <wp:wrapNone/>
                <wp:docPr id="9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A7E3E" id="Line 30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1pt,37.15pt" to="583.95pt,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">
                <v:stroke endarrow="block"/>
                <o:lock v:ext="edit" shapetype="f"/>
              </v:lin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B04E1" wp14:editId="167715C4">
                <wp:simplePos x="0" y="0"/>
                <wp:positionH relativeFrom="column">
                  <wp:posOffset>7455535</wp:posOffset>
                </wp:positionH>
                <wp:positionV relativeFrom="paragraph">
                  <wp:posOffset>560070</wp:posOffset>
                </wp:positionV>
                <wp:extent cx="1066800" cy="182245"/>
                <wp:effectExtent l="0" t="0" r="0" b="8255"/>
                <wp:wrapNone/>
                <wp:docPr id="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B04E1" id="_x0000_s1046" type="#_x0000_t202" style="position:absolute;margin-left:587.05pt;margin-top:44.1pt;width:84pt;height:1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206EE8" w:rsidP="00B278EC">
      <w:pPr>
        <w:jc w:val="left"/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0D7E35" wp14:editId="0AAFA6D3">
                <wp:simplePos x="0" y="0"/>
                <wp:positionH relativeFrom="column">
                  <wp:posOffset>602090</wp:posOffset>
                </wp:positionH>
                <wp:positionV relativeFrom="paragraph">
                  <wp:posOffset>301597</wp:posOffset>
                </wp:positionV>
                <wp:extent cx="1995777" cy="222250"/>
                <wp:effectExtent l="0" t="0" r="11430" b="6350"/>
                <wp:wrapNone/>
                <wp:docPr id="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5777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商品値下げ関連データ入力画面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D7E35" id="_x0000_s1047" type="#_x0000_t202" style="position:absolute;margin-left:47.4pt;margin-top:23.75pt;width:157.15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商品値下げ関連データ入力画面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206EE8" w:rsidP="00B278EC">
      <w:pPr>
        <w:jc w:val="left"/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3A499E" wp14:editId="3C270A97">
                <wp:simplePos x="0" y="0"/>
                <wp:positionH relativeFrom="column">
                  <wp:posOffset>5771653</wp:posOffset>
                </wp:positionH>
                <wp:positionV relativeFrom="paragraph">
                  <wp:posOffset>163747</wp:posOffset>
                </wp:positionV>
                <wp:extent cx="1383527" cy="190196"/>
                <wp:effectExtent l="0" t="0" r="1270" b="635"/>
                <wp:wrapNone/>
                <wp:docPr id="10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527" cy="19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商品登録確認データ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A499E" id="_x0000_s1048" type="#_x0000_t202" style="position:absolute;margin-left:454.45pt;margin-top:12.9pt;width:108.95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商品登録確認データ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18E98" wp14:editId="1E982813">
                <wp:simplePos x="0" y="0"/>
                <wp:positionH relativeFrom="column">
                  <wp:posOffset>2246160</wp:posOffset>
                </wp:positionH>
                <wp:positionV relativeFrom="paragraph">
                  <wp:posOffset>178186</wp:posOffset>
                </wp:positionV>
                <wp:extent cx="1383527" cy="190196"/>
                <wp:effectExtent l="0" t="0" r="1270" b="635"/>
                <wp:wrapNone/>
                <wp:docPr id="9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527" cy="19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商品登録確認データ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8E98" id="_x0000_s1049" type="#_x0000_t202" style="position:absolute;margin-left:176.85pt;margin-top:14.05pt;width:108.9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ZGl6wIAAG4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商品登録確認データ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D8B71D9" wp14:editId="199B9230">
                <wp:simplePos x="0" y="0"/>
                <wp:positionH relativeFrom="column">
                  <wp:posOffset>3839210</wp:posOffset>
                </wp:positionH>
                <wp:positionV relativeFrom="paragraph">
                  <wp:posOffset>234315</wp:posOffset>
                </wp:positionV>
                <wp:extent cx="1838960" cy="191135"/>
                <wp:effectExtent l="0" t="0" r="15240" b="12065"/>
                <wp:wrapNone/>
                <wp:docPr id="9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6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6EE8" w:rsidRPr="006051EF" w:rsidRDefault="00206EE8" w:rsidP="00206EE8">
                              <w:pPr>
                                <w:jc w:val="center"/>
                              </w:pPr>
                              <w: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7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6EE8" w:rsidRPr="006051EF" w:rsidRDefault="00206EE8" w:rsidP="00206EE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B71D9" id="_x0000_s1050" style="position:absolute;margin-left:302.3pt;margin-top:18.45pt;width:144.8pt;height:15.05pt;z-index:25168896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">
                <v:shape id="Text Box 4" o:spid="_x0000_s1051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">
                  <v:path arrowok="t"/>
                  <v:textbox inset="0,.05mm,0,.7pt">
                    <w:txbxContent>
                      <w:p w:rsidR="00206EE8" w:rsidRPr="006051EF" w:rsidRDefault="00206EE8" w:rsidP="00206EE8">
                        <w:pPr>
                          <w:jc w:val="center"/>
                        </w:pPr>
                        <w:r>
                          <w:t>2.4</w:t>
                        </w:r>
                      </w:p>
                    </w:txbxContent>
                  </v:textbox>
                </v:shape>
                <v:shape id="Text Box 5" o:spid="_x0000_s1052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">
                  <v:path arrowok="t"/>
                  <v:textbox inset="1mm,.05mm,0,0">
                    <w:txbxContent>
                      <w:p w:rsidR="00206EE8" w:rsidRPr="006051EF" w:rsidRDefault="00206EE8" w:rsidP="00206EE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確認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06EE8"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65407AF" wp14:editId="10B7C95A">
            <wp:simplePos x="0" y="0"/>
            <wp:positionH relativeFrom="column">
              <wp:posOffset>1344295</wp:posOffset>
            </wp:positionH>
            <wp:positionV relativeFrom="paragraph">
              <wp:posOffset>140970</wp:posOffset>
            </wp:positionV>
            <wp:extent cx="466725" cy="373380"/>
            <wp:effectExtent l="0" t="0" r="3175" b="0"/>
            <wp:wrapNone/>
            <wp:docPr id="105" name="図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53374" wp14:editId="08B3A802">
                <wp:simplePos x="0" y="0"/>
                <wp:positionH relativeFrom="column">
                  <wp:posOffset>7745095</wp:posOffset>
                </wp:positionH>
                <wp:positionV relativeFrom="paragraph">
                  <wp:posOffset>152400</wp:posOffset>
                </wp:positionV>
                <wp:extent cx="533400" cy="280035"/>
                <wp:effectExtent l="0" t="0" r="12700" b="12065"/>
                <wp:wrapNone/>
                <wp:docPr id="9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7D9C0" id="AutoShape 22" o:spid="_x0000_s1026" type="#_x0000_t133" style="position:absolute;left:0;text-align:left;margin-left:609.85pt;margin-top:12pt;width:42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2C0A50" wp14:editId="47945995">
                <wp:simplePos x="0" y="0"/>
                <wp:positionH relativeFrom="column">
                  <wp:posOffset>2144395</wp:posOffset>
                </wp:positionH>
                <wp:positionV relativeFrom="paragraph">
                  <wp:posOffset>391160</wp:posOffset>
                </wp:positionV>
                <wp:extent cx="1600200" cy="0"/>
                <wp:effectExtent l="0" t="63500" r="0" b="76200"/>
                <wp:wrapNone/>
                <wp:docPr id="10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312B3" id="Line 2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5pt,30.8pt" to="294.8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">
                <v:stroke endarrow="block"/>
                <o:lock v:ext="edit" shapetype="f"/>
              </v:lin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A1EF2" wp14:editId="52521B5B">
                <wp:simplePos x="0" y="0"/>
                <wp:positionH relativeFrom="column">
                  <wp:posOffset>5679440</wp:posOffset>
                </wp:positionH>
                <wp:positionV relativeFrom="paragraph">
                  <wp:posOffset>387350</wp:posOffset>
                </wp:positionV>
                <wp:extent cx="1725295" cy="0"/>
                <wp:effectExtent l="0" t="63500" r="0" b="76200"/>
                <wp:wrapNone/>
                <wp:docPr id="10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C20EF" id="Line 3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2pt,30.5pt" to="583.05pt,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">
                <v:stroke endarrow="block"/>
                <o:lock v:ext="edit" shapetype="f"/>
              </v:lin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D7E35" wp14:editId="0AAFA6D3">
                <wp:simplePos x="0" y="0"/>
                <wp:positionH relativeFrom="column">
                  <wp:posOffset>708025</wp:posOffset>
                </wp:positionH>
                <wp:positionV relativeFrom="paragraph">
                  <wp:posOffset>570230</wp:posOffset>
                </wp:positionV>
                <wp:extent cx="1709420" cy="222250"/>
                <wp:effectExtent l="0" t="0" r="5080" b="6350"/>
                <wp:wrapNone/>
                <wp:docPr id="10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94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商品登録確認画面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D7E35" id="_x0000_s1053" type="#_x0000_t202" style="position:absolute;margin-left:55.75pt;margin-top:44.9pt;width:134.6pt;height:1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商品登録確認画面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7B04E1" wp14:editId="167715C4">
                <wp:simplePos x="0" y="0"/>
                <wp:positionH relativeFrom="column">
                  <wp:posOffset>7444105</wp:posOffset>
                </wp:positionH>
                <wp:positionV relativeFrom="paragraph">
                  <wp:posOffset>475615</wp:posOffset>
                </wp:positionV>
                <wp:extent cx="1066800" cy="182245"/>
                <wp:effectExtent l="0" t="0" r="0" b="8255"/>
                <wp:wrapNone/>
                <wp:docPr id="10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B04E1" id="_x0000_s1053" type="#_x0000_t202" style="position:absolute;margin-left:586.15pt;margin-top:37.45pt;width:84pt;height:1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dWp7AIAAHA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206EE8" w:rsidP="00B278EC">
      <w:pPr>
        <w:jc w:val="left"/>
        <w:rPr>
          <w:sz w:val="28"/>
          <w:szCs w:val="28"/>
        </w:rPr>
      </w:pPr>
      <w:r w:rsidRPr="00206EE8"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2E05A0EF" wp14:editId="28FBC5F2">
            <wp:simplePos x="0" y="0"/>
            <wp:positionH relativeFrom="column">
              <wp:posOffset>7779606</wp:posOffset>
            </wp:positionH>
            <wp:positionV relativeFrom="paragraph">
              <wp:posOffset>49889</wp:posOffset>
            </wp:positionV>
            <wp:extent cx="466725" cy="373380"/>
            <wp:effectExtent l="0" t="0" r="3175" b="0"/>
            <wp:wrapNone/>
            <wp:docPr id="118" name="図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982C06" wp14:editId="16DDA71E">
                <wp:simplePos x="0" y="0"/>
                <wp:positionH relativeFrom="column">
                  <wp:posOffset>5823585</wp:posOffset>
                </wp:positionH>
                <wp:positionV relativeFrom="paragraph">
                  <wp:posOffset>260681</wp:posOffset>
                </wp:positionV>
                <wp:extent cx="1383527" cy="190196"/>
                <wp:effectExtent l="0" t="0" r="1270" b="635"/>
                <wp:wrapNone/>
                <wp:docPr id="1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527" cy="19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商品登録確認情報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82C06" id="_x0000_s1057" type="#_x0000_t202" style="position:absolute;margin-left:458.55pt;margin-top:20.55pt;width:108.9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FUR6w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商品登録確認情報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EBA3CC" wp14:editId="76F7CE07">
                <wp:simplePos x="0" y="0"/>
                <wp:positionH relativeFrom="column">
                  <wp:posOffset>2337573</wp:posOffset>
                </wp:positionH>
                <wp:positionV relativeFrom="paragraph">
                  <wp:posOffset>288925</wp:posOffset>
                </wp:positionV>
                <wp:extent cx="1383527" cy="190196"/>
                <wp:effectExtent l="0" t="0" r="1270" b="635"/>
                <wp:wrapNone/>
                <wp:docPr id="1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527" cy="19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商品登録確認情報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BA3CC" id="_x0000_s1058" type="#_x0000_t202" style="position:absolute;margin-left:184.05pt;margin-top:22.75pt;width:108.9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商品登録確認情報</w:t>
                      </w:r>
                    </w:p>
                  </w:txbxContent>
                </v:textbox>
              </v:shape>
            </w:pict>
          </mc:Fallback>
        </mc:AlternateContent>
      </w: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00F87" wp14:editId="5CC051C8">
                <wp:simplePos x="0" y="0"/>
                <wp:positionH relativeFrom="column">
                  <wp:posOffset>1396945</wp:posOffset>
                </wp:positionH>
                <wp:positionV relativeFrom="paragraph">
                  <wp:posOffset>257010</wp:posOffset>
                </wp:positionV>
                <wp:extent cx="533400" cy="280035"/>
                <wp:effectExtent l="0" t="0" r="12700" b="12065"/>
                <wp:wrapNone/>
                <wp:docPr id="10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EAC22" id="AutoShape 22" o:spid="_x0000_s1026" type="#_x0000_t133" style="position:absolute;left:0;text-align:left;margin-left:110pt;margin-top:20.25pt;width:42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8CvrQ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" fillcolor="#ffc" strokeweight=".25pt">
                <v:path arrowok="t"/>
                <v:textbox inset="0,.7pt,0,.7pt"/>
              </v:shape>
            </w:pict>
          </mc:Fallback>
        </mc:AlternateContent>
      </w:r>
    </w:p>
    <w:p w:rsidR="00F80830" w:rsidRDefault="000A28B1" w:rsidP="00B278EC">
      <w:pPr>
        <w:jc w:val="left"/>
        <w:rPr>
          <w:sz w:val="28"/>
          <w:szCs w:val="28"/>
        </w:rPr>
      </w:pPr>
      <w:bookmarkStart w:id="0" w:name="_GoBack"/>
      <w:r w:rsidRPr="00F8083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9DCAA9A" wp14:editId="5189D82C">
                <wp:simplePos x="0" y="0"/>
                <wp:positionH relativeFrom="column">
                  <wp:posOffset>3933825</wp:posOffset>
                </wp:positionH>
                <wp:positionV relativeFrom="paragraph">
                  <wp:posOffset>69578</wp:posOffset>
                </wp:positionV>
                <wp:extent cx="1838960" cy="191135"/>
                <wp:effectExtent l="0" t="0" r="15240" b="12065"/>
                <wp:wrapNone/>
                <wp:docPr id="1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22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830" w:rsidRPr="006051EF" w:rsidRDefault="00F80830" w:rsidP="00F80830">
                              <w:pPr>
                                <w:jc w:val="center"/>
                              </w:pPr>
                              <w: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23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830" w:rsidRPr="006051EF" w:rsidRDefault="00F80830" w:rsidP="00F8083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CAA9A" id="_x0000_s1056" style="position:absolute;margin-left:309.75pt;margin-top:5.5pt;width:144.8pt;height:15.05pt;z-index:25171968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57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">
                  <v:path arrowok="t"/>
                  <v:textbox inset="0,.05mm,0,.7pt">
                    <w:txbxContent>
                      <w:p w:rsidR="00F80830" w:rsidRPr="006051EF" w:rsidRDefault="00F80830" w:rsidP="00F80830">
                        <w:pPr>
                          <w:jc w:val="center"/>
                        </w:pPr>
                        <w:r>
                          <w:t>2.4</w:t>
                        </w:r>
                      </w:p>
                    </w:txbxContent>
                  </v:textbox>
                </v:shape>
                <v:shape id="Text Box 5" o:spid="_x0000_s1058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">
                  <v:path arrowok="t"/>
                  <v:textbox inset="1mm,.05mm,0,0">
                    <w:txbxContent>
                      <w:p w:rsidR="00F80830" w:rsidRPr="006051EF" w:rsidRDefault="00F80830" w:rsidP="00F8083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確認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F80830" w:rsidRPr="00F8083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D82CA8" wp14:editId="25361621">
                <wp:simplePos x="0" y="0"/>
                <wp:positionH relativeFrom="column">
                  <wp:posOffset>7243445</wp:posOffset>
                </wp:positionH>
                <wp:positionV relativeFrom="paragraph">
                  <wp:posOffset>29210</wp:posOffset>
                </wp:positionV>
                <wp:extent cx="1709420" cy="222250"/>
                <wp:effectExtent l="0" t="0" r="5080" b="6350"/>
                <wp:wrapNone/>
                <wp:docPr id="1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94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830" w:rsidRPr="006051EF" w:rsidRDefault="00F80830" w:rsidP="00F808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商品登録確認画面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82CA8" id="_x0000_s1060" type="#_x0000_t202" style="position:absolute;margin-left:570.35pt;margin-top:2.3pt;width:134.6pt;height:1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" filled="f" stroked="f">
                <v:path arrowok="t"/>
                <v:textbox inset="1mm,.05mm,0,0">
                  <w:txbxContent>
                    <w:p w:rsidR="00F80830" w:rsidRPr="006051EF" w:rsidRDefault="00F80830" w:rsidP="00F808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商品登録確認画面</w:t>
                      </w:r>
                    </w:p>
                  </w:txbxContent>
                </v:textbox>
              </v:shape>
            </w:pict>
          </mc:Fallback>
        </mc:AlternateContent>
      </w:r>
      <w:r w:rsidR="00F80830" w:rsidRPr="00F8083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EEE9C2" wp14:editId="3F8A8FD1">
                <wp:simplePos x="0" y="0"/>
                <wp:positionH relativeFrom="column">
                  <wp:posOffset>5828030</wp:posOffset>
                </wp:positionH>
                <wp:positionV relativeFrom="paragraph">
                  <wp:posOffset>100330</wp:posOffset>
                </wp:positionV>
                <wp:extent cx="1725295" cy="0"/>
                <wp:effectExtent l="0" t="63500" r="0" b="76200"/>
                <wp:wrapNone/>
                <wp:docPr id="12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8F7DE" id="Line 30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9pt,7.9pt" to="594.7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">
                <v:stroke endarrow="block"/>
                <o:lock v:ext="edit" shapetype="f"/>
              </v:line>
            </w:pict>
          </mc:Fallback>
        </mc:AlternateContent>
      </w:r>
      <w:r w:rsidR="00F80830" w:rsidRPr="00F8083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745F0" wp14:editId="2C030372">
                <wp:simplePos x="0" y="0"/>
                <wp:positionH relativeFrom="column">
                  <wp:posOffset>2154555</wp:posOffset>
                </wp:positionH>
                <wp:positionV relativeFrom="paragraph">
                  <wp:posOffset>140335</wp:posOffset>
                </wp:positionV>
                <wp:extent cx="1725295" cy="0"/>
                <wp:effectExtent l="0" t="63500" r="0" b="76200"/>
                <wp:wrapNone/>
                <wp:docPr id="12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F42BD" id="Line 30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65pt,11.05pt" to="305.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">
                <v:stroke endarrow="block"/>
                <o:lock v:ext="edit" shapetype="f"/>
              </v:line>
            </w:pict>
          </mc:Fallback>
        </mc:AlternateContent>
      </w:r>
      <w:r w:rsidR="00F80830" w:rsidRPr="00F8083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078F90" wp14:editId="171B5325">
                <wp:simplePos x="0" y="0"/>
                <wp:positionH relativeFrom="column">
                  <wp:posOffset>1192696</wp:posOffset>
                </wp:positionH>
                <wp:positionV relativeFrom="paragraph">
                  <wp:posOffset>132991</wp:posOffset>
                </wp:positionV>
                <wp:extent cx="1066800" cy="182245"/>
                <wp:effectExtent l="0" t="0" r="0" b="8255"/>
                <wp:wrapNone/>
                <wp:docPr id="11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0830" w:rsidRPr="006051EF" w:rsidRDefault="00F80830" w:rsidP="00F808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78F90" id="_x0000_s1061" type="#_x0000_t202" style="position:absolute;margin-left:93.9pt;margin-top:10.45pt;width:84pt;height:1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N0P6wIAAHA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" filled="f" stroked="f">
                <v:path arrowok="t"/>
                <v:textbox inset="1mm,.05mm,0,0">
                  <w:txbxContent>
                    <w:p w:rsidR="00F80830" w:rsidRPr="006051EF" w:rsidRDefault="00F80830" w:rsidP="00F808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F80830" w:rsidRDefault="00F8083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4C6CE6" w:rsidRDefault="004C6CE6" w:rsidP="00B278EC">
      <w:pPr>
        <w:jc w:val="left"/>
        <w:rPr>
          <w:sz w:val="28"/>
          <w:szCs w:val="28"/>
        </w:rPr>
      </w:pPr>
    </w:p>
    <w:p w:rsidR="004C6CE6" w:rsidRDefault="00192D20" w:rsidP="00B278EC">
      <w:pPr>
        <w:jc w:val="left"/>
        <w:rPr>
          <w:sz w:val="28"/>
          <w:szCs w:val="28"/>
        </w:rPr>
      </w:pPr>
      <w:r w:rsidRPr="00206EE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2127B" wp14:editId="1AEBC8A2">
                <wp:simplePos x="0" y="0"/>
                <wp:positionH relativeFrom="column">
                  <wp:posOffset>7559040</wp:posOffset>
                </wp:positionH>
                <wp:positionV relativeFrom="paragraph">
                  <wp:posOffset>201930</wp:posOffset>
                </wp:positionV>
                <wp:extent cx="533400" cy="280035"/>
                <wp:effectExtent l="0" t="0" r="12700" b="12065"/>
                <wp:wrapNone/>
                <wp:docPr id="12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8926B" id="AutoShape 22" o:spid="_x0000_s1026" type="#_x0000_t133" style="position:absolute;left:0;text-align:left;margin-left:595.2pt;margin-top:15.9pt;width:42pt;height:2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xoRrg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4C6CE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82CA8" wp14:editId="25361621">
                <wp:simplePos x="0" y="0"/>
                <wp:positionH relativeFrom="column">
                  <wp:posOffset>6922770</wp:posOffset>
                </wp:positionH>
                <wp:positionV relativeFrom="paragraph">
                  <wp:posOffset>569595</wp:posOffset>
                </wp:positionV>
                <wp:extent cx="1709420" cy="222250"/>
                <wp:effectExtent l="0" t="0" r="5080" b="6350"/>
                <wp:wrapNone/>
                <wp:docPr id="1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94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6CE6" w:rsidRPr="006051EF" w:rsidRDefault="004C6CE6" w:rsidP="004C6C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82CA8" id="_x0000_s1062" type="#_x0000_t202" style="position:absolute;margin-left:545.1pt;margin-top:44.85pt;width:134.6pt;height:1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" filled="f" stroked="f">
                <v:path arrowok="t"/>
                <v:textbox inset="1mm,.05mm,0,0">
                  <w:txbxContent>
                    <w:p w:rsidR="004C6CE6" w:rsidRPr="006051EF" w:rsidRDefault="004C6CE6" w:rsidP="004C6C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  <w:r w:rsidRPr="004C6CE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AD222F" wp14:editId="6A05121B">
                <wp:simplePos x="0" y="0"/>
                <wp:positionH relativeFrom="column">
                  <wp:posOffset>5192395</wp:posOffset>
                </wp:positionH>
                <wp:positionV relativeFrom="paragraph">
                  <wp:posOffset>324485</wp:posOffset>
                </wp:positionV>
                <wp:extent cx="2059305" cy="222250"/>
                <wp:effectExtent l="0" t="0" r="10795" b="6350"/>
                <wp:wrapNone/>
                <wp:docPr id="1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930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6CE6" w:rsidRPr="006051EF" w:rsidRDefault="004C6CE6" w:rsidP="004C6C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限定公開顧客データ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222F" id="_x0000_s1062" type="#_x0000_t202" style="position:absolute;margin-left:408.85pt;margin-top:25.55pt;width:162.15pt;height:1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" filled="f" stroked="f">
                <v:path arrowok="t"/>
                <v:textbox inset="1mm,.05mm,0,0">
                  <w:txbxContent>
                    <w:p w:rsidR="004C6CE6" w:rsidRPr="006051EF" w:rsidRDefault="004C6CE6" w:rsidP="004C6C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限定公開顧客データ</w:t>
                      </w:r>
                    </w:p>
                  </w:txbxContent>
                </v:textbox>
              </v:shape>
            </w:pict>
          </mc:Fallback>
        </mc:AlternateContent>
      </w:r>
      <w:r w:rsidRPr="004C6CE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E2BD4A" wp14:editId="058482F3">
                <wp:simplePos x="0" y="0"/>
                <wp:positionH relativeFrom="column">
                  <wp:posOffset>1657985</wp:posOffset>
                </wp:positionH>
                <wp:positionV relativeFrom="paragraph">
                  <wp:posOffset>349250</wp:posOffset>
                </wp:positionV>
                <wp:extent cx="2059305" cy="222250"/>
                <wp:effectExtent l="0" t="0" r="10795" b="6350"/>
                <wp:wrapNone/>
                <wp:docPr id="1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930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6CE6" w:rsidRPr="006051EF" w:rsidRDefault="004C6CE6" w:rsidP="004C6C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限定公開顧客データ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2BD4A" id="_x0000_s1063" type="#_x0000_t202" style="position:absolute;margin-left:130.55pt;margin-top:27.5pt;width:162.15pt;height:1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" filled="f" stroked="f">
                <v:path arrowok="t"/>
                <v:textbox inset="1mm,.05mm,0,0">
                  <w:txbxContent>
                    <w:p w:rsidR="004C6CE6" w:rsidRPr="006051EF" w:rsidRDefault="004C6CE6" w:rsidP="004C6C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限定公開顧客データ</w:t>
                      </w:r>
                    </w:p>
                  </w:txbxContent>
                </v:textbox>
              </v:shape>
            </w:pict>
          </mc:Fallback>
        </mc:AlternateContent>
      </w:r>
      <w:r w:rsidRPr="004C6CE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9DCAA9A" wp14:editId="5189D82C">
                <wp:simplePos x="0" y="0"/>
                <wp:positionH relativeFrom="column">
                  <wp:posOffset>3630930</wp:posOffset>
                </wp:positionH>
                <wp:positionV relativeFrom="paragraph">
                  <wp:posOffset>473710</wp:posOffset>
                </wp:positionV>
                <wp:extent cx="1838960" cy="191135"/>
                <wp:effectExtent l="0" t="0" r="15240" b="12065"/>
                <wp:wrapNone/>
                <wp:docPr id="1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3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6CE6" w:rsidRPr="006051EF" w:rsidRDefault="004C6CE6" w:rsidP="004C6CE6">
                              <w:pPr>
                                <w:jc w:val="center"/>
                              </w:pPr>
                              <w: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4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6CE6" w:rsidRPr="006051EF" w:rsidRDefault="004C6CE6" w:rsidP="004C6CE6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限定公開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CAA9A" id="_x0000_s1065" style="position:absolute;margin-left:285.9pt;margin-top:37.3pt;width:144.8pt;height:15.05pt;z-index:251725824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">
                <v:shape id="Text Box 4" o:spid="_x0000_s1066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">
                  <v:path arrowok="t"/>
                  <v:textbox inset="0,.05mm,0,.7pt">
                    <w:txbxContent>
                      <w:p w:rsidR="004C6CE6" w:rsidRPr="006051EF" w:rsidRDefault="004C6CE6" w:rsidP="004C6CE6">
                        <w:pPr>
                          <w:jc w:val="center"/>
                        </w:pPr>
                        <w:r>
                          <w:t>2.5</w:t>
                        </w:r>
                      </w:p>
                    </w:txbxContent>
                  </v:textbox>
                </v:shape>
                <v:shape id="Text Box 5" o:spid="_x0000_s1067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">
                  <v:path arrowok="t"/>
                  <v:textbox inset="1mm,.05mm,0,0">
                    <w:txbxContent>
                      <w:p w:rsidR="004C6CE6" w:rsidRPr="006051EF" w:rsidRDefault="004C6CE6" w:rsidP="004C6CE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限定公開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06EE8"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640A867E" wp14:editId="02D6730F">
            <wp:simplePos x="0" y="0"/>
            <wp:positionH relativeFrom="column">
              <wp:posOffset>1243965</wp:posOffset>
            </wp:positionH>
            <wp:positionV relativeFrom="paragraph">
              <wp:posOffset>299085</wp:posOffset>
            </wp:positionV>
            <wp:extent cx="466725" cy="373380"/>
            <wp:effectExtent l="0" t="0" r="3175" b="0"/>
            <wp:wrapNone/>
            <wp:docPr id="126" name="図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6CE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078F90" wp14:editId="171B5325">
                <wp:simplePos x="0" y="0"/>
                <wp:positionH relativeFrom="column">
                  <wp:posOffset>480060</wp:posOffset>
                </wp:positionH>
                <wp:positionV relativeFrom="paragraph">
                  <wp:posOffset>674370</wp:posOffset>
                </wp:positionV>
                <wp:extent cx="2059305" cy="222250"/>
                <wp:effectExtent l="0" t="0" r="10795" b="6350"/>
                <wp:wrapNone/>
                <wp:docPr id="10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930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6CE6" w:rsidRPr="006051EF" w:rsidRDefault="004C6CE6" w:rsidP="004C6C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限定公開顧客データ入力画面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78F90" id="_x0000_s1068" type="#_x0000_t202" style="position:absolute;margin-left:37.8pt;margin-top:53.1pt;width:162.15pt;height:1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" filled="f" stroked="f">
                <v:path arrowok="t"/>
                <v:textbox inset="1mm,.05mm,0,0">
                  <w:txbxContent>
                    <w:p w:rsidR="004C6CE6" w:rsidRPr="006051EF" w:rsidRDefault="004C6CE6" w:rsidP="004C6C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限定公開顧客データ入力画面</w:t>
                      </w:r>
                    </w:p>
                  </w:txbxContent>
                </v:textbox>
              </v:shape>
            </w:pict>
          </mc:Fallback>
        </mc:AlternateContent>
      </w:r>
      <w:r w:rsidRPr="004C6CE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EEE9C2" wp14:editId="3F8A8FD1">
                <wp:simplePos x="0" y="0"/>
                <wp:positionH relativeFrom="column">
                  <wp:posOffset>5507355</wp:posOffset>
                </wp:positionH>
                <wp:positionV relativeFrom="paragraph">
                  <wp:posOffset>546100</wp:posOffset>
                </wp:positionV>
                <wp:extent cx="1725295" cy="0"/>
                <wp:effectExtent l="0" t="63500" r="0" b="76200"/>
                <wp:wrapNone/>
                <wp:docPr id="11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E83E1" id="Line 30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65pt,43pt" to="569.5pt,4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">
                <v:stroke endarrow="block"/>
                <o:lock v:ext="edit" shapetype="f"/>
              </v:line>
            </w:pict>
          </mc:Fallback>
        </mc:AlternateContent>
      </w:r>
      <w:r w:rsidRPr="004C6CE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B745F0" wp14:editId="2C030372">
                <wp:simplePos x="0" y="0"/>
                <wp:positionH relativeFrom="column">
                  <wp:posOffset>1833880</wp:posOffset>
                </wp:positionH>
                <wp:positionV relativeFrom="paragraph">
                  <wp:posOffset>586105</wp:posOffset>
                </wp:positionV>
                <wp:extent cx="1725295" cy="0"/>
                <wp:effectExtent l="0" t="63500" r="0" b="76200"/>
                <wp:wrapNone/>
                <wp:docPr id="11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E07F9" id="Line 30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4pt,46.15pt" to="280.25pt,4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">
                <v:stroke endarrow="block"/>
                <o:lock v:ext="edit" shapetype="f"/>
              </v:line>
            </w:pict>
          </mc:Fallback>
        </mc:AlternateContent>
      </w:r>
    </w:p>
    <w:p w:rsidR="004C6CE6" w:rsidRPr="006051EF" w:rsidRDefault="004C6CE6" w:rsidP="00B278EC">
      <w:pPr>
        <w:jc w:val="left"/>
        <w:rPr>
          <w:sz w:val="28"/>
          <w:szCs w:val="28"/>
        </w:rPr>
      </w:pPr>
    </w:p>
    <w:sectPr w:rsidR="004C6CE6" w:rsidRPr="006051EF" w:rsidSect="00F53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1D1" w:rsidRDefault="002551D1" w:rsidP="00273989">
      <w:pPr>
        <w:pStyle w:val="a3"/>
      </w:pPr>
      <w:r>
        <w:separator/>
      </w:r>
    </w:p>
  </w:endnote>
  <w:endnote w:type="continuationSeparator" w:id="0">
    <w:p w:rsidR="002551D1" w:rsidRDefault="002551D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A1B" w:rsidRDefault="000B2A1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79B" w:rsidRDefault="00585D05" w:rsidP="00206EE8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0" t="0" r="0" b="0"/>
              <wp:wrapNone/>
              <wp:docPr id="1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2551D1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03706C">
                            <w:rPr>
                              <w:rFonts w:hint="eastAsia"/>
                              <w:noProof/>
                            </w:rPr>
                            <w:t>陳栄超総括</w:t>
                          </w:r>
                          <w:r w:rsidR="0003706C">
                            <w:rPr>
                              <w:rFonts w:hint="eastAsia"/>
                              <w:noProof/>
                            </w:rPr>
                            <w:t>2.0_1010.docx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5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" filled="f" fillcolor="#c9f" stroked="f">
              <v:path arrowok="t"/>
              <v:textbox inset="0,0,0,0">
                <w:txbxContent>
                  <w:p w:rsidR="00AF4CC2" w:rsidRDefault="00787910" w:rsidP="00AF4CC2">
                    <w:fldSimple w:instr=" FILENAME  ">
                      <w:r w:rsidR="0003706C">
                        <w:rPr>
                          <w:rFonts w:hint="eastAsia"/>
                          <w:noProof/>
                        </w:rPr>
                        <w:t>陳栄超総括</w:t>
                      </w:r>
                      <w:r w:rsidR="0003706C">
                        <w:rPr>
                          <w:rFonts w:hint="eastAsia"/>
                          <w:noProof/>
                        </w:rPr>
                        <w:t>2.0_1010.docx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206EE8">
      <w:t xml:space="preserve">SD22 </w:t>
    </w:r>
    <w:r w:rsidR="00206EE8">
      <w:rPr>
        <w:rFonts w:hint="eastAsia"/>
      </w:rPr>
      <w:t>第９班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A1B" w:rsidRDefault="000B2A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1D1" w:rsidRDefault="002551D1" w:rsidP="00273989">
      <w:pPr>
        <w:pStyle w:val="a3"/>
      </w:pPr>
      <w:r>
        <w:separator/>
      </w:r>
    </w:p>
  </w:footnote>
  <w:footnote w:type="continuationSeparator" w:id="0">
    <w:p w:rsidR="002551D1" w:rsidRDefault="002551D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A1B" w:rsidRDefault="000B2A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89" w:rsidRDefault="00585D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0" t="0" r="27305" b="10160"/>
              <wp:wrapNone/>
              <wp:docPr id="1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1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6" name="Rectangle 6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7" name="Text Box 7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9" name="Rectangle 10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11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4" name="Rectangle 13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14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Text Box 21"/>
                        <wps:cNvSpPr txBox="1">
                          <a:spLocks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9DA" w:rsidRPr="00AD7689" w:rsidRDefault="006249DA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まさる堂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サイト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0B2A1B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出品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31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3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3" name="Text Box 18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3027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陳　栄超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4" name="Text Box 31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6" name="Text Box 34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3706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03706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03706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10</w:t>
                                  </w:r>
                                  <w:r w:rsidR="0003706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03706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10</w:t>
                                  </w:r>
                                  <w:r w:rsidR="0003706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7" name="Text Box 35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8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39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0" name="Text Box 39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3706C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1" name="Text Box 40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3" name="Text Box 42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145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145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4" name="Text Box 43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5" name="Line 50"/>
                        <wps:cNvCnPr>
                          <a:cxnSpLocks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1"/>
                        <wps:cNvCnPr>
                          <a:cxnSpLocks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7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48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49" name="Rectangle 57"/>
                          <wps:cNvSpPr>
                            <a:spLocks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0" name="Line 58"/>
                          <wps:cNvCnPr>
                            <a:cxnSpLocks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52" name="Rectangle 62"/>
                          <wps:cNvSpPr>
                            <a:spLocks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3" name="Text Box 65"/>
                          <wps:cNvSpPr txBox="1">
                            <a:spLocks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55" name="Rectangle 63"/>
                          <wps:cNvSpPr>
                            <a:spLocks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6" name="Text Box 66"/>
                          <wps:cNvSpPr txBox="1">
                            <a:spLocks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58" name="Rectangle 64"/>
                          <wps:cNvSpPr>
                            <a:spLocks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9" name="Text Box 67"/>
                          <wps:cNvSpPr txBox="1">
                            <a:spLocks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69" style="position:absolute;left:0;text-align:left;margin-left:-9.65pt;margin-top:-.55pt;width:769.85pt;height:528.2pt;z-index:251658240" coordorigin="712,559" coordsize="15397,105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">
              <v:group id="Group 53" o:spid="_x0000_s1070" style="position:absolute;left:712;top:559;width:15397;height:1636" coordorigin="712,559" coordsize="15397,1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<v:group id="Group 15" o:spid="_x0000_s1071" style="position:absolute;left:13377;top:559;width:2732;height:879" coordorigin="13320,1168" coordsize="27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group id="Group 8" o:spid="_x0000_s1072" style="position:absolute;left:151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rect id="Rectangle 6" o:spid="_x0000_s1073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">
                      <v:path arrowok="t"/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4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5" style="position:absolute;left:133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rect id="Rectangle 10" o:spid="_x0000_s1076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">
                      <v:path arrowok="t"/>
                      <v:textbox inset="5.85pt,.7pt,5.85pt,.7pt"/>
                    </v:rect>
                    <v:shape id="Text Box 11" o:spid="_x0000_s1077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78" style="position:absolute;left:142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rect id="Rectangle 13" o:spid="_x0000_s1079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">
                      <v:path arrowok="t"/>
                      <v:textbox inset="5.85pt,.7pt,5.85pt,.7pt"/>
                    </v:rect>
                    <v:shape id="Text Box 14" o:spid="_x0000_s1080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1" type="#_x0000_t202" style="position:absolute;left:749;top:942;width:711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" filled="f" stroked="f">
                  <v:path arrowok="t"/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082" type="#_x0000_t202" style="position:absolute;left:736;top:1608;width:1649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" fillcolor="#c9f">
                  <v:path arrowok="t"/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3" type="#_x0000_t202" style="position:absolute;left:2386;top:1608;width:3833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">
                  <v:path arrowok="t"/>
                  <v:textbox inset="2mm,2.25mm,0,.7pt">
                    <w:txbxContent>
                      <w:p w:rsidR="006249DA" w:rsidRPr="00AD7689" w:rsidRDefault="006249DA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4"/>
                          </w:rPr>
                          <w:t>EC</w:t>
                        </w:r>
                        <w:r>
                          <w:rPr>
                            <w:rFonts w:hint="eastAsia"/>
                            <w:sz w:val="24"/>
                          </w:rPr>
                          <w:t>サイト</w:t>
                        </w:r>
                      </w:p>
                    </w:txbxContent>
                  </v:textbox>
                </v:shape>
                <v:shape id="Text Box 29" o:spid="_x0000_s1084" type="#_x0000_t202" style="position:absolute;left:6218;top:1608;width:1648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" fillcolor="#c9f">
                  <v:path arrowok="t"/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5" type="#_x0000_t202" style="position:absolute;left:7867;top:1608;width:2564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">
                  <v:path arrowok="t"/>
                  <v:textbox inset="2mm,2.25mm,0,.7pt">
                    <w:txbxContent>
                      <w:p w:rsidR="00273989" w:rsidRPr="00AD7689" w:rsidRDefault="000B2A1B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出品</w:t>
                        </w:r>
                      </w:p>
                    </w:txbxContent>
                  </v:textbox>
                </v:shape>
                <v:group id="Group 36" o:spid="_x0000_s1086" style="position:absolute;left:10431;top:1608;width:3297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group id="Group 32" o:spid="_x0000_s1087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shape id="Text Box 18" o:spid="_x0000_s1088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43027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陳　栄超</w:t>
                            </w:r>
                          </w:p>
                        </w:txbxContent>
                      </v:textbox>
                    </v:shape>
                    <v:shape id="_x0000_s1089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0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shape id="Text Box 34" o:spid="_x0000_s1091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">
                      <v:path arrowok="t"/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3706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03706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03706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10</w:t>
                            </w:r>
                            <w:r w:rsidR="0003706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03706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10</w:t>
                            </w:r>
                            <w:r w:rsidR="0003706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2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3" style="position:absolute;left:13728;top:1609;width:2381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group id="Group 38" o:spid="_x0000_s1094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shape id="Text Box 39" o:spid="_x0000_s1095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3706C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96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97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shape id="Text Box 42" o:spid="_x0000_s1098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145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145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99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0" style="position:absolute;visibility:visible;mso-wrap-style:square" from="724,1439" to="16109,14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" strokecolor="#333" strokeweight="1.5pt">
                  <o:lock v:ext="edit" shapetype="f"/>
                </v:line>
                <v:line id="Line 51" o:spid="_x0000_s1101" style="position:absolute;visibility:visible;mso-wrap-style:square" from="712,1511" to="16109,1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" strokeweight="1.5pt">
                  <o:lock v:ext="edit" shapetype="f"/>
                </v:line>
              </v:group>
              <v:group id="Group 71" o:spid="_x0000_s1102" style="position:absolute;left:736;top:2333;width:15373;height:8790" coordorigin="736,2333" coordsize="15373,8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group id="Group 59" o:spid="_x0000_s1103" style="position:absolute;left:736;top:2333;width:15373;height:8790" coordorigin="736,2333" coordsize="15373,8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rect id="Rectangle 57" o:spid="_x0000_s1104" style="position:absolute;left:746;top:2333;width:15360;height:8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" filled="f" strokeweight="1.5pt">
                    <v:path arrowok="t"/>
                    <v:textbox inset="0,.7pt,0,.7pt"/>
                  </v:rect>
                  <v:line id="Line 58" o:spid="_x0000_s1105" style="position:absolute;visibility:visible;mso-wrap-style:square" from="736,2922" to="16109,29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" strokeweight="1.5pt">
                    <o:lock v:ext="edit" shapetype="f"/>
                  </v:line>
                </v:group>
                <v:group id="Group 70" o:spid="_x0000_s1106" style="position:absolute;left:1448;top:2922;width:3982;height:7911" coordorigin="1448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rect id="Rectangle 62" o:spid="_x0000_s1107" style="position:absolute;left:1448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" filled="f">
                    <v:path arrowok="t"/>
                    <v:textbox inset="0,.7pt,0,.7pt"/>
                  </v:rect>
                  <v:shape id="Text Box 65" o:spid="_x0000_s1108" type="#_x0000_t202" style="position:absolute;left:1448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09" style="position:absolute;left:6425;top:2922;width:3982;height:7911" coordorigin="6425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63" o:spid="_x0000_s1110" style="position:absolute;left:6425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" filled="f">
                    <v:path arrowok="t"/>
                    <v:textbox inset="0,.7pt,0,.7pt"/>
                  </v:rect>
                  <v:shape id="Text Box 66" o:spid="_x0000_s1111" type="#_x0000_t202" style="position:absolute;left:6425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2" style="position:absolute;left:11403;top:2922;width:3982;height:7911" coordorigin="11403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rect id="Rectangle 64" o:spid="_x0000_s1113" style="position:absolute;left:11403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" filled="f">
                    <v:path arrowok="t"/>
                    <v:textbox inset="0,.7pt,0,.7pt"/>
                  </v:rect>
                  <v:shape id="Text Box 67" o:spid="_x0000_s1114" type="#_x0000_t202" style="position:absolute;left:11403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A1B" w:rsidRDefault="000B2A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00232D"/>
    <w:rsid w:val="0003706C"/>
    <w:rsid w:val="000757A1"/>
    <w:rsid w:val="0008634C"/>
    <w:rsid w:val="000A28B1"/>
    <w:rsid w:val="000B2A1B"/>
    <w:rsid w:val="000B5B01"/>
    <w:rsid w:val="000E03F1"/>
    <w:rsid w:val="001529A6"/>
    <w:rsid w:val="00192D20"/>
    <w:rsid w:val="001C379B"/>
    <w:rsid w:val="00206EE8"/>
    <w:rsid w:val="00213DBA"/>
    <w:rsid w:val="002551D1"/>
    <w:rsid w:val="00273989"/>
    <w:rsid w:val="002D4A47"/>
    <w:rsid w:val="00360FA8"/>
    <w:rsid w:val="003915B0"/>
    <w:rsid w:val="00402354"/>
    <w:rsid w:val="00430272"/>
    <w:rsid w:val="004C6CE6"/>
    <w:rsid w:val="004D72B0"/>
    <w:rsid w:val="00507097"/>
    <w:rsid w:val="0056717A"/>
    <w:rsid w:val="00585D05"/>
    <w:rsid w:val="005C5806"/>
    <w:rsid w:val="006051EF"/>
    <w:rsid w:val="006249DA"/>
    <w:rsid w:val="006445C5"/>
    <w:rsid w:val="006536E8"/>
    <w:rsid w:val="006B3597"/>
    <w:rsid w:val="0071453F"/>
    <w:rsid w:val="00724E09"/>
    <w:rsid w:val="00730FB8"/>
    <w:rsid w:val="00732F70"/>
    <w:rsid w:val="00744655"/>
    <w:rsid w:val="00787910"/>
    <w:rsid w:val="007B68A8"/>
    <w:rsid w:val="007F0A12"/>
    <w:rsid w:val="00833821"/>
    <w:rsid w:val="008374BA"/>
    <w:rsid w:val="0084712D"/>
    <w:rsid w:val="0090079B"/>
    <w:rsid w:val="00976CEA"/>
    <w:rsid w:val="0098594D"/>
    <w:rsid w:val="00997637"/>
    <w:rsid w:val="009C6D0D"/>
    <w:rsid w:val="009D4D78"/>
    <w:rsid w:val="00A227B6"/>
    <w:rsid w:val="00A7271A"/>
    <w:rsid w:val="00AC6012"/>
    <w:rsid w:val="00AD7689"/>
    <w:rsid w:val="00AF4CC2"/>
    <w:rsid w:val="00B01047"/>
    <w:rsid w:val="00B278EC"/>
    <w:rsid w:val="00B50AD2"/>
    <w:rsid w:val="00BD41FD"/>
    <w:rsid w:val="00C152FA"/>
    <w:rsid w:val="00CB438A"/>
    <w:rsid w:val="00CC1699"/>
    <w:rsid w:val="00CF3DA0"/>
    <w:rsid w:val="00D003D1"/>
    <w:rsid w:val="00D67F21"/>
    <w:rsid w:val="00D82C43"/>
    <w:rsid w:val="00DE1FDA"/>
    <w:rsid w:val="00F5329B"/>
    <w:rsid w:val="00F80830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583E8A5A-B93C-7A4D-A5A7-C9C1F06D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miaocho/Desktop/sd22/&#32207;&#25324;&#12479;&#12441;&#12452;&#12516;&#12463;&#12441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総括ダイヤグラム.dot</Template>
  <TotalTime>6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Microsoft Office User</dc:creator>
  <cp:keywords/>
  <dc:description/>
  <cp:lastModifiedBy>Microsoft Office User</cp:lastModifiedBy>
  <cp:revision>7</cp:revision>
  <cp:lastPrinted>2019-10-10T10:52:00Z</cp:lastPrinted>
  <dcterms:created xsi:type="dcterms:W3CDTF">2019-10-10T10:46:00Z</dcterms:created>
  <dcterms:modified xsi:type="dcterms:W3CDTF">2019-10-25T02:57:00Z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