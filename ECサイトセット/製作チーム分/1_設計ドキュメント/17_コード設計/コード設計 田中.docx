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E4C" w:rsidRDefault="00C53BD2" w:rsidP="0047765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152400</wp:posOffset>
                </wp:positionV>
                <wp:extent cx="5516880" cy="8534400"/>
                <wp:effectExtent l="4445" t="2540" r="3175" b="0"/>
                <wp:wrapNone/>
                <wp:docPr id="194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6880" cy="8534400"/>
                          <a:chOff x="2842" y="2284"/>
                          <a:chExt cx="8688" cy="13440"/>
                        </a:xfrm>
                      </wpg:grpSpPr>
                      <wpg:grpSp>
                        <wpg:cNvPr id="195" name="Group 234"/>
                        <wpg:cNvGrpSpPr>
                          <a:grpSpLocks/>
                        </wpg:cNvGrpSpPr>
                        <wpg:grpSpPr bwMode="auto">
                          <a:xfrm>
                            <a:off x="3023" y="6484"/>
                            <a:ext cx="8326" cy="3120"/>
                            <a:chOff x="3023" y="6484"/>
                            <a:chExt cx="8326" cy="3120"/>
                          </a:xfrm>
                        </wpg:grpSpPr>
                        <wps:wsp>
                          <wps:cNvPr id="196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3" y="6484"/>
                              <a:ext cx="8326" cy="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Pr="00460922" w:rsidRDefault="001C5D3F">
                                <w:pPr>
                                  <w:rPr>
                                    <w:w w:val="15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w w:val="150"/>
                                    <w:sz w:val="40"/>
                                    <w:szCs w:val="40"/>
                                  </w:rPr>
                                  <w:t>９９</w:t>
                                </w:r>
                              </w:p>
                            </w:txbxContent>
                          </wps:txbx>
                          <wps:bodyPr rot="0" vert="horz" wrap="square" lIns="3600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708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05198" w:rsidRDefault="00605198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98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744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460922" w:rsidP="00460922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99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780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460922" w:rsidP="00460922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200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816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1C5D3F" w:rsidP="00460922">
                                <w:r>
                                  <w:rPr>
                                    <w:rFonts w:hint="eastAsia"/>
                                  </w:rPr>
                                  <w:t>質問種類</w:t>
                                </w: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201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852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460922" w:rsidP="00460922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202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888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460922" w:rsidP="00460922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203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924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460922" w:rsidP="00460922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04" name="Group 186"/>
                        <wpg:cNvGrpSpPr>
                          <a:grpSpLocks/>
                        </wpg:cNvGrpSpPr>
                        <wpg:grpSpPr bwMode="auto">
                          <a:xfrm>
                            <a:off x="2842" y="3724"/>
                            <a:ext cx="8682" cy="2160"/>
                            <a:chOff x="2842" y="3724"/>
                            <a:chExt cx="8682" cy="2160"/>
                          </a:xfrm>
                        </wpg:grpSpPr>
                        <wps:wsp>
                          <wps:cNvPr id="205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372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16CFC" w:rsidP="00624B81">
                                <w:r>
                                  <w:rPr>
                                    <w:rFonts w:hint="eastAsia"/>
                                  </w:rPr>
                                  <w:t>要望・質問された内容に関して</w:t>
                                </w:r>
                                <w:r w:rsidR="001C5D3F">
                                  <w:rPr>
                                    <w:rFonts w:hint="eastAsia"/>
                                  </w:rPr>
                                  <w:t>種類ごとにまとめて管理しやすくする為。</w:t>
                                </w: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20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408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207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444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208" name="Text Box 1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480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2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516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210" name="Text Box 1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552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11" name="Group 192"/>
                        <wpg:cNvGrpSpPr>
                          <a:grpSpLocks/>
                        </wpg:cNvGrpSpPr>
                        <wpg:grpSpPr bwMode="auto">
                          <a:xfrm>
                            <a:off x="2860" y="10684"/>
                            <a:ext cx="8670" cy="5040"/>
                            <a:chOff x="2860" y="10684"/>
                            <a:chExt cx="8670" cy="5040"/>
                          </a:xfrm>
                        </wpg:grpSpPr>
                        <wpg:grpSp>
                          <wpg:cNvPr id="212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2860" y="110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13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1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15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16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7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2860" y="114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18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19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20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21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2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2860" y="117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23" name="Text Box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24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25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26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7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2860" y="1212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28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29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30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31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2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2860" y="124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33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3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3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36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7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2860" y="128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38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3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4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41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2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2860" y="132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4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44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45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46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7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2860" y="135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48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49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50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51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2" name="Group 52"/>
                          <wpg:cNvGrpSpPr>
                            <a:grpSpLocks/>
                          </wpg:cNvGrpSpPr>
                          <wpg:grpSpPr bwMode="auto">
                            <a:xfrm>
                              <a:off x="2860" y="1392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53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54" name="Text Box 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55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56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7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2860" y="142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58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59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60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61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2" name="Group 62"/>
                          <wpg:cNvGrpSpPr>
                            <a:grpSpLocks/>
                          </wpg:cNvGrpSpPr>
                          <wpg:grpSpPr bwMode="auto">
                            <a:xfrm>
                              <a:off x="2860" y="146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63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64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65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66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7" name="Group 67"/>
                          <wpg:cNvGrpSpPr>
                            <a:grpSpLocks/>
                          </wpg:cNvGrpSpPr>
                          <wpg:grpSpPr bwMode="auto">
                            <a:xfrm>
                              <a:off x="2860" y="150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68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69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70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71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2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2860" y="153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73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74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75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76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7" name="Group 187"/>
                          <wpg:cNvGrpSpPr>
                            <a:grpSpLocks/>
                          </wpg:cNvGrpSpPr>
                          <wpg:grpSpPr bwMode="auto">
                            <a:xfrm>
                              <a:off x="2860" y="106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78" name="Text Box 1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432F0" w:rsidRPr="00D6675E" w:rsidRDefault="001C5D3F" w:rsidP="002432F0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質問種類</w:t>
                                  </w: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79" name="Text Box 1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432F0" w:rsidRPr="00D6675E" w:rsidRDefault="009A3A36" w:rsidP="002432F0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１</w:t>
                                  </w: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80" name="Text Box 1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432F0" w:rsidRPr="00D6675E" w:rsidRDefault="009A3A36" w:rsidP="002432F0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２</w:t>
                                  </w: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81" name="Text Box 1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432F0" w:rsidRPr="00D6675E" w:rsidRDefault="001C5D3F" w:rsidP="002432F0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質問の種類</w:t>
                                  </w:r>
                                  <w:r w:rsidR="009A3A36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を表す</w:t>
                                  </w: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82" name="Group 210"/>
                        <wpg:cNvGrpSpPr>
                          <a:grpSpLocks/>
                        </wpg:cNvGrpSpPr>
                        <wpg:grpSpPr bwMode="auto">
                          <a:xfrm>
                            <a:off x="2842" y="2284"/>
                            <a:ext cx="8688" cy="960"/>
                            <a:chOff x="2842" y="2284"/>
                            <a:chExt cx="8688" cy="960"/>
                          </a:xfrm>
                        </wpg:grpSpPr>
                        <wps:wsp>
                          <wps:cNvPr id="283" name="Text Box 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2284"/>
                              <a:ext cx="2534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E008AB" w:rsidP="00367EC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質問種類番号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284" name="Text Box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24" y="2284"/>
                              <a:ext cx="1991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E008AB" w:rsidP="00367EC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区分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285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01" y="2284"/>
                              <a:ext cx="1629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E008AB" w:rsidP="00367EC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286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66" y="2764"/>
                              <a:ext cx="1086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616CFC" w:rsidP="00367EC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287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6" y="2764"/>
                              <a:ext cx="1086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616CFC" w:rsidP="00367EC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288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8" y="2764"/>
                              <a:ext cx="1267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367EC5" w:rsidP="00367EC5">
                                <w:pPr>
                                  <w:jc w:val="center"/>
                                </w:pPr>
                                <w:bookmarkStart w:id="0" w:name="_GoBack"/>
                                <w:bookmarkEnd w:id="0"/>
                              </w:p>
                              <w:p w:rsidR="00AA2585" w:rsidRDefault="00AA2585" w:rsidP="00367EC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289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01" y="2764"/>
                              <a:ext cx="905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367EC5" w:rsidP="00367EC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" o:spid="_x0000_s1026" style="position:absolute;left:0;text-align:left;margin-left:99.55pt;margin-top:12pt;width:434.4pt;height:672pt;z-index:251653120" coordorigin="2842,2284" coordsize="8688,1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">
                <v:group id="Group 234" o:spid="_x0000_s1027" style="position:absolute;left:3023;top:6484;width:8326;height:3120" coordorigin="3023,6484" coordsize="8326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3" o:spid="_x0000_s1028" type="#_x0000_t202" style="position:absolute;left:3023;top:6484;width:8326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" stroked="f">
                    <v:textbox inset="1mm,0,0,0">
                      <w:txbxContent>
                        <w:p w:rsidR="00367EC5" w:rsidRPr="00460922" w:rsidRDefault="001C5D3F">
                          <w:pPr>
                            <w:rPr>
                              <w:w w:val="15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w w:val="150"/>
                              <w:sz w:val="40"/>
                              <w:szCs w:val="40"/>
                            </w:rPr>
                            <w:t>９９</w:t>
                          </w:r>
                        </w:p>
                      </w:txbxContent>
                    </v:textbox>
                  </v:shape>
                  <v:shape id="Text Box 216" o:spid="_x0000_s1029" type="#_x0000_t202" style="position:absolute;left:8272;top:708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" stroked="f">
                    <v:textbox inset="0,.7mm,0,0">
                      <w:txbxContent>
                        <w:p w:rsidR="00605198" w:rsidRDefault="00605198"/>
                      </w:txbxContent>
                    </v:textbox>
                  </v:shape>
                  <v:shape id="Text Box 217" o:spid="_x0000_s1030" type="#_x0000_t202" style="position:absolute;left:8272;top:744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" stroked="f">
                    <v:textbox inset="0,.7mm,0,0">
                      <w:txbxContent>
                        <w:p w:rsidR="00460922" w:rsidRDefault="00460922" w:rsidP="00460922"/>
                      </w:txbxContent>
                    </v:textbox>
                  </v:shape>
                  <v:shape id="Text Box 218" o:spid="_x0000_s1031" type="#_x0000_t202" style="position:absolute;left:8272;top:780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" stroked="f">
                    <v:textbox inset="0,.7mm,0,0">
                      <w:txbxContent>
                        <w:p w:rsidR="00460922" w:rsidRDefault="00460922" w:rsidP="00460922"/>
                      </w:txbxContent>
                    </v:textbox>
                  </v:shape>
                  <v:shape id="Text Box 219" o:spid="_x0000_s1032" type="#_x0000_t202" style="position:absolute;left:8272;top:816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" stroked="f">
                    <v:textbox inset="0,.7mm,0,0">
                      <w:txbxContent>
                        <w:p w:rsidR="00460922" w:rsidRDefault="001C5D3F" w:rsidP="00460922">
                          <w:r>
                            <w:rPr>
                              <w:rFonts w:hint="eastAsia"/>
                            </w:rPr>
                            <w:t>質問種類</w:t>
                          </w:r>
                        </w:p>
                      </w:txbxContent>
                    </v:textbox>
                  </v:shape>
                  <v:shape id="Text Box 220" o:spid="_x0000_s1033" type="#_x0000_t202" style="position:absolute;left:8272;top:852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" stroked="f">
                    <v:textbox inset="0,.7mm,0,0">
                      <w:txbxContent>
                        <w:p w:rsidR="00460922" w:rsidRDefault="00460922" w:rsidP="00460922"/>
                      </w:txbxContent>
                    </v:textbox>
                  </v:shape>
                  <v:shape id="Text Box 221" o:spid="_x0000_s1034" type="#_x0000_t202" style="position:absolute;left:8272;top:888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" stroked="f">
                    <v:textbox inset="0,.7mm,0,0">
                      <w:txbxContent>
                        <w:p w:rsidR="00460922" w:rsidRDefault="00460922" w:rsidP="00460922"/>
                      </w:txbxContent>
                    </v:textbox>
                  </v:shape>
                  <v:shape id="Text Box 222" o:spid="_x0000_s1035" type="#_x0000_t202" style="position:absolute;left:8272;top:924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" stroked="f">
                    <v:textbox inset="0,.7mm,0,0">
                      <w:txbxContent>
                        <w:p w:rsidR="00460922" w:rsidRDefault="00460922" w:rsidP="00460922"/>
                      </w:txbxContent>
                    </v:textbox>
                  </v:shape>
                </v:group>
                <v:group id="Group 186" o:spid="_x0000_s1036" style="position:absolute;left:2842;top:3724;width:8682;height:2160" coordorigin="2842,3724" coordsize="8682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Text Box 180" o:spid="_x0000_s1037" type="#_x0000_t202" style="position:absolute;left:2842;top:372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" filled="f" fillcolor="#c9f" stroked="f">
                    <v:textbox inset="1mm,1.25mm,0,0">
                      <w:txbxContent>
                        <w:p w:rsidR="00624B81" w:rsidRDefault="00616CFC" w:rsidP="00624B81">
                          <w:r>
                            <w:rPr>
                              <w:rFonts w:hint="eastAsia"/>
                            </w:rPr>
                            <w:t>要望・質問された内容に関して</w:t>
                          </w:r>
                          <w:r w:rsidR="001C5D3F">
                            <w:rPr>
                              <w:rFonts w:hint="eastAsia"/>
                            </w:rPr>
                            <w:t>種類ごとにまとめて管理しやすくする為。</w:t>
                          </w:r>
                        </w:p>
                      </w:txbxContent>
                    </v:textbox>
                  </v:shape>
                  <v:shape id="Text Box 181" o:spid="_x0000_s1038" type="#_x0000_t202" style="position:absolute;left:2842;top:408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" filled="f" fillcolor="#c9f" stroked="f">
                    <v:textbox inset="1mm,1.25mm,0,0">
                      <w:txbxContent>
                        <w:p w:rsidR="00624B81" w:rsidRDefault="00624B81" w:rsidP="00624B81"/>
                      </w:txbxContent>
                    </v:textbox>
                  </v:shape>
                  <v:shape id="Text Box 182" o:spid="_x0000_s1039" type="#_x0000_t202" style="position:absolute;left:2842;top:444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" filled="f" fillcolor="#c9f" stroked="f">
                    <v:textbox inset="1mm,1.25mm,0,0">
                      <w:txbxContent>
                        <w:p w:rsidR="00624B81" w:rsidRDefault="00624B81" w:rsidP="00624B81"/>
                      </w:txbxContent>
                    </v:textbox>
                  </v:shape>
                  <v:shape id="Text Box 183" o:spid="_x0000_s1040" type="#_x0000_t202" style="position:absolute;left:2842;top:480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" filled="f" fillcolor="#c9f" stroked="f">
                    <v:textbox inset="1mm,1.25mm,0,0">
                      <w:txbxContent>
                        <w:p w:rsidR="00624B81" w:rsidRDefault="00624B81" w:rsidP="00624B81"/>
                      </w:txbxContent>
                    </v:textbox>
                  </v:shape>
                  <v:shape id="Text Box 184" o:spid="_x0000_s1041" type="#_x0000_t202" style="position:absolute;left:2842;top:516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" filled="f" fillcolor="#c9f" stroked="f">
                    <v:textbox inset="1mm,1.25mm,0,0">
                      <w:txbxContent>
                        <w:p w:rsidR="00624B81" w:rsidRDefault="00624B81" w:rsidP="00624B81"/>
                      </w:txbxContent>
                    </v:textbox>
                  </v:shape>
                  <v:shape id="Text Box 185" o:spid="_x0000_s1042" type="#_x0000_t202" style="position:absolute;left:2842;top:552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" filled="f" fillcolor="#c9f" stroked="f">
                    <v:textbox inset="1mm,1.25mm,0,0">
                      <w:txbxContent>
                        <w:p w:rsidR="00624B81" w:rsidRDefault="00624B81" w:rsidP="00624B81"/>
                      </w:txbxContent>
                    </v:textbox>
                  </v:shape>
                </v:group>
                <v:group id="Group 192" o:spid="_x0000_s1043" style="position:absolute;left:2860;top:10684;width:8670;height:5040" coordorigin="2860,10684" coordsize="8670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group id="Group 12" o:spid="_x0000_s1044" style="position:absolute;left:2860;top:110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shape id="Text Box 13" o:spid="_x0000_s104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4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4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7" o:spid="_x0000_s1049" style="position:absolute;left:2860;top:114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<v:shape id="Text Box 18" o:spid="_x0000_s105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9" o:spid="_x0000_s105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0" o:spid="_x0000_s105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1" o:spid="_x0000_s105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2" o:spid="_x0000_s1054" style="position:absolute;left:2860;top:117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shape id="Text Box 23" o:spid="_x0000_s105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4" o:spid="_x0000_s105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5" o:spid="_x0000_s105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6" o:spid="_x0000_s105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7" o:spid="_x0000_s1059" style="position:absolute;left:2860;top:1212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<v:shape id="Text Box 28" o:spid="_x0000_s106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9" o:spid="_x0000_s106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0" o:spid="_x0000_s106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1" o:spid="_x0000_s106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2" o:spid="_x0000_s1064" style="position:absolute;left:2860;top:124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<v:shape id="Text Box 33" o:spid="_x0000_s106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4" o:spid="_x0000_s106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5" o:spid="_x0000_s106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" o:spid="_x0000_s106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7" o:spid="_x0000_s1069" style="position:absolute;left:2860;top:128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<v:shape id="Text Box 38" o:spid="_x0000_s107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" o:spid="_x0000_s107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" o:spid="_x0000_s107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" o:spid="_x0000_s107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2" o:spid="_x0000_s1074" style="position:absolute;left:2860;top:132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shape id="Text Box 43" o:spid="_x0000_s107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4" o:spid="_x0000_s107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5" o:spid="_x0000_s107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6" o:spid="_x0000_s107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7" o:spid="_x0000_s1079" style="position:absolute;left:2860;top:135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shape id="Text Box 48" o:spid="_x0000_s108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9" o:spid="_x0000_s108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0" o:spid="_x0000_s108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1" o:spid="_x0000_s108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52" o:spid="_x0000_s1084" style="position:absolute;left:2860;top:1392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shape id="Text Box 53" o:spid="_x0000_s108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4" o:spid="_x0000_s108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5" o:spid="_x0000_s108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6" o:spid="_x0000_s108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57" o:spid="_x0000_s1089" style="position:absolute;left:2860;top:142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v:shape id="Text Box 58" o:spid="_x0000_s109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9" o:spid="_x0000_s109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0" o:spid="_x0000_s109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1" o:spid="_x0000_s109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62" o:spid="_x0000_s1094" style="position:absolute;left:2860;top:146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<v:shape id="Text Box 63" o:spid="_x0000_s109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4" o:spid="_x0000_s109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5" o:spid="_x0000_s109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6" o:spid="_x0000_s109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67" o:spid="_x0000_s1099" style="position:absolute;left:2860;top:150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<v:shape id="Text Box 68" o:spid="_x0000_s110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9" o:spid="_x0000_s110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0" o:spid="_x0000_s110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1" o:spid="_x0000_s110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72" o:spid="_x0000_s1104" style="position:absolute;left:2860;top:153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shape id="Text Box 73" o:spid="_x0000_s110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4" o:spid="_x0000_s110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5" o:spid="_x0000_s110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" filled="f" fillcolor="#c9f" stroked="f">
                      <v:stroke dashstyle="dash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6" o:spid="_x0000_s110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87" o:spid="_x0000_s1109" style="position:absolute;left:2860;top:106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<v:shape id="Text Box 188" o:spid="_x0000_s111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2432F0" w:rsidRPr="00D6675E" w:rsidRDefault="001C5D3F" w:rsidP="002432F0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質問種類</w:t>
                            </w:r>
                          </w:p>
                        </w:txbxContent>
                      </v:textbox>
                    </v:shape>
                    <v:shape id="Text Box 189" o:spid="_x0000_s111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" filled="f" fillcolor="#c9f" stroked="f">
                      <v:stroke dashstyle="dash"/>
                      <v:textbox inset="0,.85mm,1mm,.7pt">
                        <w:txbxContent>
                          <w:p w:rsidR="002432F0" w:rsidRPr="00D6675E" w:rsidRDefault="009A3A36" w:rsidP="002432F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１</w:t>
                            </w:r>
                          </w:p>
                        </w:txbxContent>
                      </v:textbox>
                    </v:shape>
                    <v:shape id="Text Box 190" o:spid="_x0000_s111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2432F0" w:rsidRPr="00D6675E" w:rsidRDefault="009A3A36" w:rsidP="002432F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２</w:t>
                            </w:r>
                          </w:p>
                        </w:txbxContent>
                      </v:textbox>
                    </v:shape>
                    <v:shape id="Text Box 191" o:spid="_x0000_s111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" filled="f" fillcolor="#c9f" stroked="f">
                      <v:stroke dashstyle="dash"/>
                      <v:textbox inset="1mm,.85mm,0,.7pt">
                        <w:txbxContent>
                          <w:p w:rsidR="002432F0" w:rsidRPr="00D6675E" w:rsidRDefault="001C5D3F" w:rsidP="002432F0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質問の種類</w:t>
                            </w:r>
                            <w:r w:rsidR="009A3A3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を表す</w:t>
                            </w:r>
                          </w:p>
                        </w:txbxContent>
                      </v:textbox>
                    </v:shape>
                  </v:group>
                </v:group>
                <v:group id="Group 210" o:spid="_x0000_s1114" style="position:absolute;left:2842;top:2284;width:8688;height:960" coordorigin="2842,2284" coordsize="8688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shape id="Text Box 197" o:spid="_x0000_s1115" type="#_x0000_t202" style="position:absolute;left:2842;top:2284;width:253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" filled="f" fillcolor="#c9f" stroked="f">
                    <v:textbox inset="0,2.25mm,0,.7pt">
                      <w:txbxContent>
                        <w:p w:rsidR="00367EC5" w:rsidRDefault="00E008AB" w:rsidP="00367EC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質問種類番号</w:t>
                          </w:r>
                        </w:p>
                      </w:txbxContent>
                    </v:textbox>
                  </v:shape>
                  <v:shape id="Text Box 198" o:spid="_x0000_s1116" type="#_x0000_t202" style="position:absolute;left:6824;top:228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" filled="f" fillcolor="#c9f" stroked="f">
                    <v:textbox inset="0,2.25mm,0,.7pt">
                      <w:txbxContent>
                        <w:p w:rsidR="00367EC5" w:rsidRDefault="00E008AB" w:rsidP="00367EC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区分</w:t>
                          </w:r>
                        </w:p>
                      </w:txbxContent>
                    </v:textbox>
                  </v:shape>
                  <v:shape id="Text Box 199" o:spid="_x0000_s1117" type="#_x0000_t202" style="position:absolute;left:9901;top:2284;width:162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" filled="f" fillcolor="#c9f" stroked="f">
                    <v:textbox inset="0,2.25mm,0,.7pt">
                      <w:txbxContent>
                        <w:p w:rsidR="00367EC5" w:rsidRDefault="00E008AB" w:rsidP="00367EC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05" o:spid="_x0000_s1118" type="#_x0000_t202" style="position:absolute;left:3566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" filled="f" fillcolor="#c9f" stroked="f">
                    <v:textbox inset="0,2.25mm,0,.7pt">
                      <w:txbxContent>
                        <w:p w:rsidR="00367EC5" w:rsidRDefault="00616CFC" w:rsidP="00367EC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206" o:spid="_x0000_s1119" type="#_x0000_t202" style="position:absolute;left:5376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" filled="f" fillcolor="#c9f" stroked="f">
                    <v:textbox inset="0,2.25mm,0,.7pt">
                      <w:txbxContent>
                        <w:p w:rsidR="00367EC5" w:rsidRDefault="00616CFC" w:rsidP="00367EC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207" o:spid="_x0000_s1120" type="#_x0000_t202" style="position:absolute;left:7548;top:2764;width:1267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" filled="f" fillcolor="#c9f" stroked="f">
                    <v:textbox inset="0,2.25mm,0,.7pt">
                      <w:txbxContent>
                        <w:p w:rsidR="00367EC5" w:rsidRDefault="00367EC5" w:rsidP="00367EC5">
                          <w:pPr>
                            <w:jc w:val="center"/>
                          </w:pPr>
                          <w:bookmarkStart w:id="1" w:name="_GoBack"/>
                          <w:bookmarkEnd w:id="1"/>
                        </w:p>
                        <w:p w:rsidR="00AA2585" w:rsidRDefault="00AA2585" w:rsidP="00367EC5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208" o:spid="_x0000_s1121" type="#_x0000_t202" style="position:absolute;left:9901;top:2764;width:90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" filled="f" fillcolor="#c9f" stroked="f">
                    <v:textbox inset="0,2.25mm,0,.7pt">
                      <w:txbxContent>
                        <w:p w:rsidR="00367EC5" w:rsidRDefault="00367EC5" w:rsidP="00367EC5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C53BD2" w:rsidP="00836E4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66040</wp:posOffset>
                </wp:positionV>
                <wp:extent cx="2988310" cy="838200"/>
                <wp:effectExtent l="11430" t="12065" r="19685" b="54610"/>
                <wp:wrapNone/>
                <wp:docPr id="193" name="Freeform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88310" cy="838200"/>
                        </a:xfrm>
                        <a:custGeom>
                          <a:avLst/>
                          <a:gdLst>
                            <a:gd name="T0" fmla="*/ 0 w 1448"/>
                            <a:gd name="T1" fmla="*/ 0 h 240"/>
                            <a:gd name="T2" fmla="*/ 0 w 1448"/>
                            <a:gd name="T3" fmla="*/ 240 h 240"/>
                            <a:gd name="T4" fmla="*/ 1448 w 1448"/>
                            <a:gd name="T5" fmla="*/ 24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8" h="240">
                              <a:moveTo>
                                <a:pt x="0" y="0"/>
                              </a:moveTo>
                              <a:lnTo>
                                <a:pt x="0" y="240"/>
                              </a:lnTo>
                              <a:lnTo>
                                <a:pt x="1448" y="24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5A234" id="Freeform 233" o:spid="_x0000_s1026" style="position:absolute;left:0;text-align:left;margin-left:134.6pt;margin-top:5.2pt;width:235.3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" path="m,l,240r1448,e" filled="f" fillcolor="#c9f">
                <v:stroke endarrow="block"/>
                <v:path arrowok="t" o:connecttype="custom" o:connectlocs="0,0;0,838200;2988310,8382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37465</wp:posOffset>
                </wp:positionV>
                <wp:extent cx="648335" cy="0"/>
                <wp:effectExtent l="7620" t="12065" r="10795" b="6985"/>
                <wp:wrapNone/>
                <wp:docPr id="192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18921" id="Line 33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5pt,2.95pt" to="166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"/>
            </w:pict>
          </mc:Fallback>
        </mc:AlternateContent>
      </w:r>
    </w:p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460922" w:rsidRDefault="00836E4C" w:rsidP="00836E4C">
      <w:pPr>
        <w:rPr>
          <w:w w:val="200"/>
        </w:rPr>
      </w:pPr>
    </w:p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A97FF0" w:rsidRDefault="00A97FF0" w:rsidP="00836E4C"/>
    <w:p w:rsidR="00836E4C" w:rsidRDefault="00836E4C" w:rsidP="00836E4C"/>
    <w:p w:rsidR="00836E4C" w:rsidRDefault="00836E4C" w:rsidP="00836E4C"/>
    <w:p w:rsidR="00836E4C" w:rsidRDefault="00836E4C" w:rsidP="00836E4C"/>
    <w:p w:rsidR="00836E4C" w:rsidRDefault="00C53BD2" w:rsidP="00836E4C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152400</wp:posOffset>
                </wp:positionV>
                <wp:extent cx="5516880" cy="8534400"/>
                <wp:effectExtent l="4445" t="2540" r="3175" b="0"/>
                <wp:wrapNone/>
                <wp:docPr id="96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6880" cy="8534400"/>
                          <a:chOff x="2842" y="2284"/>
                          <a:chExt cx="8688" cy="13440"/>
                        </a:xfrm>
                      </wpg:grpSpPr>
                      <wpg:grpSp>
                        <wpg:cNvPr id="97" name="Group 339"/>
                        <wpg:cNvGrpSpPr>
                          <a:grpSpLocks/>
                        </wpg:cNvGrpSpPr>
                        <wpg:grpSpPr bwMode="auto">
                          <a:xfrm>
                            <a:off x="3023" y="6484"/>
                            <a:ext cx="8326" cy="3120"/>
                            <a:chOff x="3023" y="6484"/>
                            <a:chExt cx="8326" cy="3120"/>
                          </a:xfrm>
                        </wpg:grpSpPr>
                        <wps:wsp>
                          <wps:cNvPr id="98" name="Text Box 3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3" y="6484"/>
                              <a:ext cx="8326" cy="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905294" w:rsidP="0019221C">
                                <w:pPr>
                                  <w:rPr>
                                    <w:w w:val="15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w w:val="150"/>
                                    <w:sz w:val="40"/>
                                    <w:szCs w:val="40"/>
                                  </w:rPr>
                                  <w:t>９９９９９９９９</w:t>
                                </w:r>
                              </w:p>
                              <w:p w:rsidR="00905294" w:rsidRPr="00460922" w:rsidRDefault="00905294" w:rsidP="0019221C">
                                <w:pPr>
                                  <w:rPr>
                                    <w:w w:val="15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19221C" w:rsidRDefault="0019221C"/>
                            </w:txbxContent>
                          </wps:txbx>
                          <wps:bodyPr rot="0" vert="horz" wrap="square" lIns="36000" tIns="0" rIns="0" bIns="0" anchor="t" anchorCtr="0" upright="1">
                            <a:noAutofit/>
                          </wps:bodyPr>
                        </wps:wsp>
                        <wps:wsp>
                          <wps:cNvPr id="99" name="Text Box 3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708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00" name="Text Box 3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744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01" name="Text Box 3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780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02" name="Text Box 3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816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C53BD2" w:rsidP="0019221C">
                                <w:r>
                                  <w:rPr>
                                    <w:rFonts w:hint="eastAsia"/>
                                  </w:rPr>
                                  <w:t>取引番号</w:t>
                                </w: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03" name="Text Box 3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852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04" name="Text Box 3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888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05" name="Text Box 3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2" y="924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348"/>
                        <wpg:cNvGrpSpPr>
                          <a:grpSpLocks/>
                        </wpg:cNvGrpSpPr>
                        <wpg:grpSpPr bwMode="auto">
                          <a:xfrm>
                            <a:off x="2842" y="3724"/>
                            <a:ext cx="8682" cy="2160"/>
                            <a:chOff x="2842" y="3724"/>
                            <a:chExt cx="8682" cy="2160"/>
                          </a:xfrm>
                        </wpg:grpSpPr>
                        <wps:wsp>
                          <wps:cNvPr id="107" name="Text Box 3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372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905294" w:rsidP="0019221C">
                                <w:r>
                                  <w:rPr>
                                    <w:rFonts w:hint="eastAsia"/>
                                  </w:rPr>
                                  <w:t>これまでに取引されたデータを管理しやすくする為。</w:t>
                                </w: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08" name="Text Box 3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408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09" name="Text Box 3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444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10" name="Text Box 3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480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11" name="Text Box 3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516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12" name="Text Box 3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552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355"/>
                        <wpg:cNvGrpSpPr>
                          <a:grpSpLocks/>
                        </wpg:cNvGrpSpPr>
                        <wpg:grpSpPr bwMode="auto">
                          <a:xfrm>
                            <a:off x="2860" y="10684"/>
                            <a:ext cx="8670" cy="5040"/>
                            <a:chOff x="2860" y="10684"/>
                            <a:chExt cx="8670" cy="5040"/>
                          </a:xfrm>
                        </wpg:grpSpPr>
                        <wpg:grpSp>
                          <wpg:cNvPr id="114" name="Group 356"/>
                          <wpg:cNvGrpSpPr>
                            <a:grpSpLocks/>
                          </wpg:cNvGrpSpPr>
                          <wpg:grpSpPr bwMode="auto">
                            <a:xfrm>
                              <a:off x="2860" y="110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15" name="Text Box 3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16" name="Text Box 3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17" name="Text Box 3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18" name="Text Box 3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9" name="Group 361"/>
                          <wpg:cNvGrpSpPr>
                            <a:grpSpLocks/>
                          </wpg:cNvGrpSpPr>
                          <wpg:grpSpPr bwMode="auto">
                            <a:xfrm>
                              <a:off x="2860" y="114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20" name="Text Box 3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21" name="Text Box 3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22" name="Text Box 3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23" name="Text Box 3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4" name="Group 366"/>
                          <wpg:cNvGrpSpPr>
                            <a:grpSpLocks/>
                          </wpg:cNvGrpSpPr>
                          <wpg:grpSpPr bwMode="auto">
                            <a:xfrm>
                              <a:off x="2860" y="117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25" name="Text Box 3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26" name="Text Box 3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27" name="Text Box 3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28" name="Text Box 3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9" name="Group 371"/>
                          <wpg:cNvGrpSpPr>
                            <a:grpSpLocks/>
                          </wpg:cNvGrpSpPr>
                          <wpg:grpSpPr bwMode="auto">
                            <a:xfrm>
                              <a:off x="2860" y="1212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30" name="Text Box 3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31" name="Text Box 3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32" name="Text Box 3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33" name="Text Box 3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4" name="Group 376"/>
                          <wpg:cNvGrpSpPr>
                            <a:grpSpLocks/>
                          </wpg:cNvGrpSpPr>
                          <wpg:grpSpPr bwMode="auto">
                            <a:xfrm>
                              <a:off x="2860" y="124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35" name="Text Box 3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36" name="Text Box 3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37" name="Text Box 3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38" name="Text Box 3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9" name="Group 381"/>
                          <wpg:cNvGrpSpPr>
                            <a:grpSpLocks/>
                          </wpg:cNvGrpSpPr>
                          <wpg:grpSpPr bwMode="auto">
                            <a:xfrm>
                              <a:off x="2860" y="128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40" name="Text Box 3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41" name="Text Box 3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42" name="Text Box 3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43" name="Text Box 3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4" name="Group 386"/>
                          <wpg:cNvGrpSpPr>
                            <a:grpSpLocks/>
                          </wpg:cNvGrpSpPr>
                          <wpg:grpSpPr bwMode="auto">
                            <a:xfrm>
                              <a:off x="2860" y="132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45" name="Text Box 3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46" name="Text Box 3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47" name="Text Box 3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48" name="Text Box 3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9" name="Group 391"/>
                          <wpg:cNvGrpSpPr>
                            <a:grpSpLocks/>
                          </wpg:cNvGrpSpPr>
                          <wpg:grpSpPr bwMode="auto">
                            <a:xfrm>
                              <a:off x="2860" y="135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50" name="Text Box 3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51" name="Text Box 3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52" name="Text Box 3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53" name="Text Box 3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4" name="Group 396"/>
                          <wpg:cNvGrpSpPr>
                            <a:grpSpLocks/>
                          </wpg:cNvGrpSpPr>
                          <wpg:grpSpPr bwMode="auto">
                            <a:xfrm>
                              <a:off x="2860" y="1392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55" name="Text Box 3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56" name="Text Box 3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57" name="Text Box 3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58" name="Text Box 4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9" name="Group 401"/>
                          <wpg:cNvGrpSpPr>
                            <a:grpSpLocks/>
                          </wpg:cNvGrpSpPr>
                          <wpg:grpSpPr bwMode="auto">
                            <a:xfrm>
                              <a:off x="2860" y="142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60" name="Text Box 4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61" name="Text Box 4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62" name="Text Box 4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63" name="Text Box 4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4" name="Group 406"/>
                          <wpg:cNvGrpSpPr>
                            <a:grpSpLocks/>
                          </wpg:cNvGrpSpPr>
                          <wpg:grpSpPr bwMode="auto">
                            <a:xfrm>
                              <a:off x="2860" y="146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65" name="Text Box 4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66" name="Text Box 4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67" name="Text Box 4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68" name="Text Box 4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9" name="Group 411"/>
                          <wpg:cNvGrpSpPr>
                            <a:grpSpLocks/>
                          </wpg:cNvGrpSpPr>
                          <wpg:grpSpPr bwMode="auto">
                            <a:xfrm>
                              <a:off x="2860" y="150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70" name="Text Box 4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71" name="Text Box 4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72" name="Text Box 4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73" name="Text Box 4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4" name="Group 416"/>
                          <wpg:cNvGrpSpPr>
                            <a:grpSpLocks/>
                          </wpg:cNvGrpSpPr>
                          <wpg:grpSpPr bwMode="auto">
                            <a:xfrm>
                              <a:off x="2860" y="153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75" name="Text Box 4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76" name="Text Box 4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77" name="Text Box 4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78" name="Text Box 4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9" name="Group 421"/>
                          <wpg:cNvGrpSpPr>
                            <a:grpSpLocks/>
                          </wpg:cNvGrpSpPr>
                          <wpg:grpSpPr bwMode="auto">
                            <a:xfrm>
                              <a:off x="2860" y="106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80" name="Text Box 4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C53BD2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取引番号</w:t>
                                  </w: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81" name="Text Box 4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C53BD2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１</w:t>
                                  </w: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82" name="Text Box 4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C53BD2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８</w:t>
                                  </w: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83" name="Text Box 4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C53BD2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取引の番号を表す。</w:t>
                                  </w: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84" name="Group 426"/>
                        <wpg:cNvGrpSpPr>
                          <a:grpSpLocks/>
                        </wpg:cNvGrpSpPr>
                        <wpg:grpSpPr bwMode="auto">
                          <a:xfrm>
                            <a:off x="2842" y="2284"/>
                            <a:ext cx="8688" cy="960"/>
                            <a:chOff x="2842" y="2284"/>
                            <a:chExt cx="8688" cy="960"/>
                          </a:xfrm>
                        </wpg:grpSpPr>
                        <wps:wsp>
                          <wps:cNvPr id="185" name="Text Box 4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" y="2284"/>
                              <a:ext cx="2534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905294" w:rsidP="0019221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取引番号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86" name="Text Box 4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24" y="2284"/>
                              <a:ext cx="1991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905294" w:rsidP="0019221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連番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87" name="Text Box 4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01" y="2284"/>
                              <a:ext cx="1629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８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88" name="Text Box 4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66" y="2764"/>
                              <a:ext cx="1086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905294" w:rsidP="0019221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89" name="Text Box 4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6" y="2764"/>
                              <a:ext cx="1086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Pr="00905294" w:rsidRDefault="00905294" w:rsidP="0019221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905294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10</w:t>
                                </w:r>
                                <w:r w:rsidRPr="00905294">
                                  <w:rPr>
                                    <w:sz w:val="16"/>
                                    <w:szCs w:val="16"/>
                                  </w:rPr>
                                  <w:t>0,</w:t>
                                </w:r>
                                <w:r w:rsidRPr="00905294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000</w:t>
                                </w:r>
                                <w:r w:rsidRPr="00905294">
                                  <w:rPr>
                                    <w:sz w:val="16"/>
                                    <w:szCs w:val="16"/>
                                  </w:rPr>
                                  <w:t>,</w:t>
                                </w:r>
                                <w:r w:rsidRPr="00905294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000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90" name="Text Box 4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8" y="2764"/>
                              <a:ext cx="1267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905294" w:rsidP="0019221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91" name="Text Box 4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01" y="2764"/>
                              <a:ext cx="905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8" o:spid="_x0000_s1122" style="position:absolute;left:0;text-align:left;margin-left:99.55pt;margin-top:12pt;width:434.4pt;height:672pt;z-index:251662336" coordorigin="2842,2284" coordsize="8688,1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">
                <v:group id="Group 339" o:spid="_x0000_s1123" style="position:absolute;left:3023;top:6484;width:8326;height:3120" coordorigin="3023,6484" coordsize="8326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Text Box 340" o:spid="_x0000_s1124" type="#_x0000_t202" style="position:absolute;left:3023;top:6484;width:8326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" stroked="f">
                    <v:textbox inset="1mm,0,0,0">
                      <w:txbxContent>
                        <w:p w:rsidR="0019221C" w:rsidRDefault="00905294" w:rsidP="0019221C">
                          <w:pPr>
                            <w:rPr>
                              <w:w w:val="15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w w:val="150"/>
                              <w:sz w:val="40"/>
                              <w:szCs w:val="40"/>
                            </w:rPr>
                            <w:t>９９９９９９９９</w:t>
                          </w:r>
                        </w:p>
                        <w:p w:rsidR="00905294" w:rsidRPr="00460922" w:rsidRDefault="00905294" w:rsidP="0019221C">
                          <w:pPr>
                            <w:rPr>
                              <w:rFonts w:hint="eastAsia"/>
                              <w:w w:val="150"/>
                              <w:sz w:val="40"/>
                              <w:szCs w:val="40"/>
                            </w:rPr>
                          </w:pPr>
                        </w:p>
                        <w:p w:rsidR="0019221C" w:rsidRDefault="0019221C"/>
                      </w:txbxContent>
                    </v:textbox>
                  </v:shape>
                  <v:shape id="Text Box 341" o:spid="_x0000_s1125" type="#_x0000_t202" style="position:absolute;left:8272;top:708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" stroked="f"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2" o:spid="_x0000_s1126" type="#_x0000_t202" style="position:absolute;left:8272;top:744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" stroked="f"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3" o:spid="_x0000_s1127" type="#_x0000_t202" style="position:absolute;left:8272;top:780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" stroked="f"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4" o:spid="_x0000_s1128" type="#_x0000_t202" style="position:absolute;left:8272;top:816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" stroked="f">
                    <v:textbox inset="0,.7mm,0,0">
                      <w:txbxContent>
                        <w:p w:rsidR="0019221C" w:rsidRDefault="00C53BD2" w:rsidP="0019221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取引番号</w:t>
                          </w:r>
                        </w:p>
                      </w:txbxContent>
                    </v:textbox>
                  </v:shape>
                  <v:shape id="Text Box 345" o:spid="_x0000_s1129" type="#_x0000_t202" style="position:absolute;left:8272;top:852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" stroked="f"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6" o:spid="_x0000_s1130" type="#_x0000_t202" style="position:absolute;left:8272;top:888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" stroked="f"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7" o:spid="_x0000_s1131" type="#_x0000_t202" style="position:absolute;left:8272;top:924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" stroked="f"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Group 348" o:spid="_x0000_s1132" style="position:absolute;left:2842;top:3724;width:8682;height:2160" coordorigin="2842,3724" coordsize="8682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Text Box 349" o:spid="_x0000_s1133" type="#_x0000_t202" style="position:absolute;left:2842;top:372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" filled="f" fillcolor="#c9f" stroked="f">
                    <v:textbox inset="1mm,1.25mm,0,0">
                      <w:txbxContent>
                        <w:p w:rsidR="0019221C" w:rsidRDefault="00905294" w:rsidP="0019221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これまでに取引されたデータを管理しやすくする為。</w:t>
                          </w:r>
                        </w:p>
                      </w:txbxContent>
                    </v:textbox>
                  </v:shape>
                  <v:shape id="Text Box 350" o:spid="_x0000_s1134" type="#_x0000_t202" style="position:absolute;left:2842;top:408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" filled="f" fillcolor="#c9f" stroked="f"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51" o:spid="_x0000_s1135" type="#_x0000_t202" style="position:absolute;left:2842;top:444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" filled="f" fillcolor="#c9f" stroked="f"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52" o:spid="_x0000_s1136" type="#_x0000_t202" style="position:absolute;left:2842;top:480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" filled="f" fillcolor="#c9f" stroked="f"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53" o:spid="_x0000_s1137" type="#_x0000_t202" style="position:absolute;left:2842;top:516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" filled="f" fillcolor="#c9f" stroked="f"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54" o:spid="_x0000_s1138" type="#_x0000_t202" style="position:absolute;left:2842;top:552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" filled="f" fillcolor="#c9f" stroked="f"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Group 355" o:spid="_x0000_s1139" style="position:absolute;left:2860;top:10684;width:8670;height:5040" coordorigin="2860,10684" coordsize="8670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group id="Group 356" o:spid="_x0000_s1140" style="position:absolute;left:2860;top:110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shape id="Text Box 357" o:spid="_x0000_s1141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58" o:spid="_x0000_s1142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59" o:spid="_x0000_s1143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0" o:spid="_x0000_s1144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61" o:spid="_x0000_s1145" style="position:absolute;left:2860;top:114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shape id="Text Box 362" o:spid="_x0000_s1146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3" o:spid="_x0000_s1147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4" o:spid="_x0000_s1148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5" o:spid="_x0000_s1149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66" o:spid="_x0000_s1150" style="position:absolute;left:2860;top:117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shape id="Text Box 367" o:spid="_x0000_s1151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8" o:spid="_x0000_s1152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9" o:spid="_x0000_s1153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0" o:spid="_x0000_s1154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71" o:spid="_x0000_s1155" style="position:absolute;left:2860;top:1212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shape id="Text Box 372" o:spid="_x0000_s1156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3" o:spid="_x0000_s1157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4" o:spid="_x0000_s1158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5" o:spid="_x0000_s1159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76" o:spid="_x0000_s1160" style="position:absolute;left:2860;top:124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shape id="Text Box 377" o:spid="_x0000_s1161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8" o:spid="_x0000_s1162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9" o:spid="_x0000_s1163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0" o:spid="_x0000_s1164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81" o:spid="_x0000_s1165" style="position:absolute;left:2860;top:128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<v:shape id="Text Box 382" o:spid="_x0000_s1166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3" o:spid="_x0000_s1167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4" o:spid="_x0000_s1168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5" o:spid="_x0000_s1169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86" o:spid="_x0000_s1170" style="position:absolute;left:2860;top:132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<v:shape id="Text Box 387" o:spid="_x0000_s1171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8" o:spid="_x0000_s1172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9" o:spid="_x0000_s1173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0" o:spid="_x0000_s1174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91" o:spid="_x0000_s1175" style="position:absolute;left:2860;top:135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<v:shape id="Text Box 392" o:spid="_x0000_s1176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3" o:spid="_x0000_s1177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4" o:spid="_x0000_s1178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5" o:spid="_x0000_s1179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96" o:spid="_x0000_s1180" style="position:absolute;left:2860;top:1392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shape id="Text Box 397" o:spid="_x0000_s1181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8" o:spid="_x0000_s1182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9" o:spid="_x0000_s1183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0" o:spid="_x0000_s1184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01" o:spid="_x0000_s1185" style="position:absolute;left:2860;top:142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shape id="Text Box 402" o:spid="_x0000_s1186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3" o:spid="_x0000_s1187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4" o:spid="_x0000_s1188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5" o:spid="_x0000_s1189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06" o:spid="_x0000_s1190" style="position:absolute;left:2860;top:146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shape id="Text Box 407" o:spid="_x0000_s1191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8" o:spid="_x0000_s1192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9" o:spid="_x0000_s1193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0" o:spid="_x0000_s1194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11" o:spid="_x0000_s1195" style="position:absolute;left:2860;top:150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<v:shape id="Text Box 412" o:spid="_x0000_s1196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3" o:spid="_x0000_s1197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4" o:spid="_x0000_s1198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5" o:spid="_x0000_s1199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16" o:spid="_x0000_s1200" style="position:absolute;left:2860;top:153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<v:shape id="Text Box 417" o:spid="_x0000_s1201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8" o:spid="_x0000_s1202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9" o:spid="_x0000_s1203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20" o:spid="_x0000_s1204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21" o:spid="_x0000_s1205" style="position:absolute;left:2860;top:106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<v:shape id="Text Box 422" o:spid="_x0000_s1206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C53BD2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取引番号</w:t>
                            </w:r>
                          </w:p>
                        </w:txbxContent>
                      </v:textbox>
                    </v:shape>
                    <v:shape id="Text Box 423" o:spid="_x0000_s1207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C53BD2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１</w:t>
                            </w:r>
                          </w:p>
                        </w:txbxContent>
                      </v:textbox>
                    </v:shape>
                    <v:shape id="Text Box 424" o:spid="_x0000_s1208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" filled="f" fillcolor="#c9f" stroked="f">
                      <v:stroke dashstyle="dash"/>
                      <v:textbox inset="0,.85mm,1mm,.7pt">
                        <w:txbxContent>
                          <w:p w:rsidR="0019221C" w:rsidRPr="00D6675E" w:rsidRDefault="00C53BD2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８</w:t>
                            </w:r>
                          </w:p>
                        </w:txbxContent>
                      </v:textbox>
                    </v:shape>
                    <v:shape id="Text Box 425" o:spid="_x0000_s1209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" filled="f" fillcolor="#c9f" stroked="f">
                      <v:stroke dashstyle="dash"/>
                      <v:textbox inset="1mm,.85mm,0,.7pt">
                        <w:txbxContent>
                          <w:p w:rsidR="0019221C" w:rsidRPr="00D6675E" w:rsidRDefault="00C53BD2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取引の番号を表す。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v:group>
                </v:group>
                <v:group id="Group 426" o:spid="_x0000_s1210" style="position:absolute;left:2842;top:2284;width:8688;height:960" coordorigin="2842,2284" coordsize="8688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shape id="Text Box 427" o:spid="_x0000_s1211" type="#_x0000_t202" style="position:absolute;left:2842;top:2284;width:253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" filled="f" fillcolor="#c9f" stroked="f">
                    <v:textbox inset="0,2.25mm,0,.7pt">
                      <w:txbxContent>
                        <w:p w:rsidR="0019221C" w:rsidRDefault="00905294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取引番号</w:t>
                          </w:r>
                        </w:p>
                      </w:txbxContent>
                    </v:textbox>
                  </v:shape>
                  <v:shape id="Text Box 428" o:spid="_x0000_s1212" type="#_x0000_t202" style="position:absolute;left:6824;top:228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" filled="f" fillcolor="#c9f" stroked="f">
                    <v:textbox inset="0,2.25mm,0,.7pt">
                      <w:txbxContent>
                        <w:p w:rsidR="0019221C" w:rsidRDefault="00905294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連番</w:t>
                          </w:r>
                        </w:p>
                      </w:txbxContent>
                    </v:textbox>
                  </v:shape>
                  <v:shape id="Text Box 429" o:spid="_x0000_s1213" type="#_x0000_t202" style="position:absolute;left:9901;top:2284;width:162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" filled="f" fillcolor="#c9f" stroked="f">
                    <v:textbox inset="0,2.25mm,0,.7pt">
                      <w:txbxContent>
                        <w:p w:rsidR="0019221C" w:rsidRDefault="0019221C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８</w:t>
                          </w:r>
                        </w:p>
                      </w:txbxContent>
                    </v:textbox>
                  </v:shape>
                  <v:shape id="Text Box 430" o:spid="_x0000_s1214" type="#_x0000_t202" style="position:absolute;left:3566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" filled="f" fillcolor="#c9f" stroked="f">
                    <v:textbox inset="0,2.25mm,0,.7pt">
                      <w:txbxContent>
                        <w:p w:rsidR="0019221C" w:rsidRDefault="00905294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431" o:spid="_x0000_s1215" type="#_x0000_t202" style="position:absolute;left:5376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" filled="f" fillcolor="#c9f" stroked="f">
                    <v:textbox inset="0,2.25mm,0,.7pt">
                      <w:txbxContent>
                        <w:p w:rsidR="0019221C" w:rsidRPr="00905294" w:rsidRDefault="00905294" w:rsidP="0019221C">
                          <w:pPr>
                            <w:jc w:val="center"/>
                            <w:rPr>
                              <w:rFonts w:hint="eastAsia"/>
                              <w:sz w:val="16"/>
                              <w:szCs w:val="16"/>
                            </w:rPr>
                          </w:pPr>
                          <w:r w:rsidRPr="00905294">
                            <w:rPr>
                              <w:rFonts w:hint="eastAsia"/>
                              <w:sz w:val="16"/>
                              <w:szCs w:val="16"/>
                            </w:rPr>
                            <w:t>10</w:t>
                          </w:r>
                          <w:r w:rsidRPr="00905294">
                            <w:rPr>
                              <w:sz w:val="16"/>
                              <w:szCs w:val="16"/>
                            </w:rPr>
                            <w:t>0,</w:t>
                          </w:r>
                          <w:r w:rsidRPr="00905294">
                            <w:rPr>
                              <w:rFonts w:hint="eastAsia"/>
                              <w:sz w:val="16"/>
                              <w:szCs w:val="16"/>
                            </w:rPr>
                            <w:t>000</w:t>
                          </w:r>
                          <w:r w:rsidRPr="00905294">
                            <w:rPr>
                              <w:sz w:val="16"/>
                              <w:szCs w:val="16"/>
                            </w:rPr>
                            <w:t>,</w:t>
                          </w:r>
                          <w:r w:rsidRPr="00905294">
                            <w:rPr>
                              <w:rFonts w:hint="eastAsia"/>
                              <w:sz w:val="16"/>
                              <w:szCs w:val="16"/>
                            </w:rPr>
                            <w:t>000</w:t>
                          </w:r>
                        </w:p>
                      </w:txbxContent>
                    </v:textbox>
                  </v:shape>
                  <v:shape id="Text Box 432" o:spid="_x0000_s1216" type="#_x0000_t202" style="position:absolute;left:7548;top:2764;width:1267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" filled="f" fillcolor="#c9f" stroked="f">
                    <v:textbox inset="0,2.25mm,0,.7pt">
                      <w:txbxContent>
                        <w:p w:rsidR="0019221C" w:rsidRDefault="00905294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433" o:spid="_x0000_s1217" type="#_x0000_t202" style="position:absolute;left:9901;top:2764;width:90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" filled="f" fillcolor="#c9f" stroked="f">
                    <v:textbox inset="0,2.25mm,0,.7pt">
                      <w:txbxContent>
                        <w:p w:rsidR="0019221C" w:rsidRDefault="0019221C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8203E" w:rsidRDefault="00E8203E" w:rsidP="00836E4C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C53BD2" w:rsidP="00E8203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49530</wp:posOffset>
                </wp:positionV>
                <wp:extent cx="1606550" cy="799465"/>
                <wp:effectExtent l="10795" t="5080" r="20955" b="52705"/>
                <wp:wrapNone/>
                <wp:docPr id="95" name="Freeform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06550" cy="799465"/>
                        </a:xfrm>
                        <a:custGeom>
                          <a:avLst/>
                          <a:gdLst>
                            <a:gd name="T0" fmla="*/ 0 w 1448"/>
                            <a:gd name="T1" fmla="*/ 0 h 240"/>
                            <a:gd name="T2" fmla="*/ 0 w 1448"/>
                            <a:gd name="T3" fmla="*/ 240 h 240"/>
                            <a:gd name="T4" fmla="*/ 1448 w 1448"/>
                            <a:gd name="T5" fmla="*/ 24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8" h="240">
                              <a:moveTo>
                                <a:pt x="0" y="0"/>
                              </a:moveTo>
                              <a:lnTo>
                                <a:pt x="0" y="240"/>
                              </a:lnTo>
                              <a:lnTo>
                                <a:pt x="1448" y="24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1C1E9" id="Freeform 434" o:spid="_x0000_s1026" style="position:absolute;left:0;text-align:left;margin-left:228.3pt;margin-top:3.9pt;width:126.5pt;height:6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" path="m,l,240r1448,e" filled="f" fillcolor="#c9f">
                <v:stroke endarrow="block"/>
                <v:path arrowok="t" o:connecttype="custom" o:connectlocs="0,0;0,799465;1606550,79946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1486535</wp:posOffset>
                </wp:positionH>
                <wp:positionV relativeFrom="paragraph">
                  <wp:posOffset>30480</wp:posOffset>
                </wp:positionV>
                <wp:extent cx="2976880" cy="0"/>
                <wp:effectExtent l="7620" t="5080" r="6350" b="13970"/>
                <wp:wrapNone/>
                <wp:docPr id="94" name="Lin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6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B733C" id="Line 43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05pt,2.4pt" to="351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"/>
            </w:pict>
          </mc:Fallback>
        </mc:AlternateContent>
      </w:r>
    </w:p>
    <w:p w:rsidR="00E8203E" w:rsidRPr="00E8203E" w:rsidRDefault="00E8203E" w:rsidP="00E8203E"/>
    <w:p w:rsidR="00E8203E" w:rsidRPr="00E8203E" w:rsidRDefault="00E8203E" w:rsidP="00E8203E"/>
    <w:p w:rsidR="00E8203E" w:rsidRDefault="00E8203E" w:rsidP="00E8203E"/>
    <w:p w:rsidR="00836E4C" w:rsidRDefault="00836E4C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Pr="00E8203E" w:rsidRDefault="00E8203E" w:rsidP="00E8203E"/>
    <w:sectPr w:rsidR="00E8203E" w:rsidRPr="00E8203E" w:rsidSect="00D6675E">
      <w:headerReference w:type="default" r:id="rId6"/>
      <w:footerReference w:type="default" r:id="rId7"/>
      <w:pgSz w:w="11906" w:h="16838" w:code="9"/>
      <w:pgMar w:top="2044" w:right="503" w:bottom="907" w:left="851" w:header="573" w:footer="49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FD5" w:rsidRDefault="00491FD5" w:rsidP="00273989">
      <w:pPr>
        <w:pStyle w:val="a3"/>
      </w:pPr>
      <w:r>
        <w:separator/>
      </w:r>
    </w:p>
  </w:endnote>
  <w:endnote w:type="continuationSeparator" w:id="0">
    <w:p w:rsidR="00491FD5" w:rsidRDefault="00491FD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BF8" w:rsidRDefault="00C53BD2" w:rsidP="00616CFC">
    <w:pPr>
      <w:pStyle w:val="a4"/>
      <w:wordWrap w:val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-3726815</wp:posOffset>
              </wp:positionV>
              <wp:extent cx="6769735" cy="3505200"/>
              <wp:effectExtent l="6985" t="12065" r="5080" b="6985"/>
              <wp:wrapNone/>
              <wp:docPr id="2" name="Group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69735" cy="3505200"/>
                        <a:chOff x="851" y="10204"/>
                        <a:chExt cx="10661" cy="5520"/>
                      </a:xfrm>
                    </wpg:grpSpPr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5376" y="10204"/>
                          <a:ext cx="905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675E" w:rsidRDefault="00D6675E" w:rsidP="00D667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桁位置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7186" y="10204"/>
                          <a:ext cx="432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675E" w:rsidRDefault="00D6675E" w:rsidP="00D667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　細　説　明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" name="Text Box 122"/>
                      <wps:cNvSpPr txBox="1">
                        <a:spLocks noChangeArrowheads="1"/>
                      </wps:cNvSpPr>
                      <wps:spPr bwMode="auto">
                        <a:xfrm>
                          <a:off x="2842" y="10204"/>
                          <a:ext cx="2534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675E" w:rsidRDefault="009A3A36" w:rsidP="00D667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区　分　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" name="Text Box 123"/>
                      <wps:cNvSpPr txBox="1">
                        <a:spLocks noChangeArrowheads="1"/>
                      </wps:cNvSpPr>
                      <wps:spPr bwMode="auto">
                        <a:xfrm>
                          <a:off x="6281" y="10204"/>
                          <a:ext cx="905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675E" w:rsidRDefault="009A3A36" w:rsidP="00D667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桁　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g:grpSp>
                      <wpg:cNvPr id="8" name="Group 229"/>
                      <wpg:cNvGrpSpPr>
                        <a:grpSpLocks/>
                      </wpg:cNvGrpSpPr>
                      <wpg:grpSpPr bwMode="auto">
                        <a:xfrm>
                          <a:off x="851" y="10204"/>
                          <a:ext cx="1991" cy="5520"/>
                          <a:chOff x="851" y="9484"/>
                          <a:chExt cx="1991" cy="5520"/>
                        </a:xfrm>
                      </wpg:grpSpPr>
                      <wps:wsp>
                        <wps:cNvPr id="9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11764"/>
                            <a:ext cx="1991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675E" w:rsidRPr="004368F2" w:rsidRDefault="004368F2" w:rsidP="004368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詳　細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0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857" y="9484"/>
                            <a:ext cx="1985" cy="552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</wpg:grpSp>
                    <wps:wsp>
                      <wps:cNvPr id="11" name="Rectangle 257"/>
                      <wps:cNvSpPr>
                        <a:spLocks noChangeArrowheads="1"/>
                      </wps:cNvSpPr>
                      <wps:spPr bwMode="auto">
                        <a:xfrm>
                          <a:off x="2842" y="10684"/>
                          <a:ext cx="8670" cy="504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2" name="Line 258"/>
                      <wps:cNvCnPr>
                        <a:cxnSpLocks noChangeShapeType="1"/>
                      </wps:cNvCnPr>
                      <wps:spPr bwMode="auto">
                        <a:xfrm>
                          <a:off x="2842" y="1104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59"/>
                      <wps:cNvCnPr>
                        <a:cxnSpLocks noChangeShapeType="1"/>
                      </wps:cNvCnPr>
                      <wps:spPr bwMode="auto">
                        <a:xfrm>
                          <a:off x="2842" y="1140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260"/>
                      <wps:cNvCnPr>
                        <a:cxnSpLocks noChangeShapeType="1"/>
                      </wps:cNvCnPr>
                      <wps:spPr bwMode="auto">
                        <a:xfrm>
                          <a:off x="2842" y="1176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61"/>
                      <wps:cNvCnPr>
                        <a:cxnSpLocks noChangeShapeType="1"/>
                      </wps:cNvCnPr>
                      <wps:spPr bwMode="auto">
                        <a:xfrm>
                          <a:off x="2842" y="1212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262"/>
                      <wps:cNvCnPr>
                        <a:cxnSpLocks noChangeShapeType="1"/>
                      </wps:cNvCnPr>
                      <wps:spPr bwMode="auto">
                        <a:xfrm>
                          <a:off x="2842" y="1248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263"/>
                      <wps:cNvCnPr>
                        <a:cxnSpLocks noChangeShapeType="1"/>
                      </wps:cNvCnPr>
                      <wps:spPr bwMode="auto">
                        <a:xfrm>
                          <a:off x="2842" y="1284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264"/>
                      <wps:cNvCnPr>
                        <a:cxnSpLocks noChangeShapeType="1"/>
                      </wps:cNvCnPr>
                      <wps:spPr bwMode="auto">
                        <a:xfrm>
                          <a:off x="2842" y="1320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5"/>
                      <wps:cNvCnPr>
                        <a:cxnSpLocks noChangeShapeType="1"/>
                      </wps:cNvCnPr>
                      <wps:spPr bwMode="auto">
                        <a:xfrm>
                          <a:off x="2842" y="1356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266"/>
                      <wps:cNvCnPr>
                        <a:cxnSpLocks noChangeShapeType="1"/>
                      </wps:cNvCnPr>
                      <wps:spPr bwMode="auto">
                        <a:xfrm>
                          <a:off x="2842" y="1392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67"/>
                      <wps:cNvCnPr>
                        <a:cxnSpLocks noChangeShapeType="1"/>
                      </wps:cNvCnPr>
                      <wps:spPr bwMode="auto">
                        <a:xfrm>
                          <a:off x="2842" y="1428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68"/>
                      <wps:cNvCnPr>
                        <a:cxnSpLocks noChangeShapeType="1"/>
                      </wps:cNvCnPr>
                      <wps:spPr bwMode="auto">
                        <a:xfrm>
                          <a:off x="2842" y="1464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69"/>
                      <wps:cNvCnPr>
                        <a:cxnSpLocks noChangeShapeType="1"/>
                      </wps:cNvCnPr>
                      <wps:spPr bwMode="auto">
                        <a:xfrm>
                          <a:off x="2842" y="1500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70"/>
                      <wps:cNvCnPr>
                        <a:cxnSpLocks noChangeShapeType="1"/>
                      </wps:cNvCnPr>
                      <wps:spPr bwMode="auto">
                        <a:xfrm>
                          <a:off x="2842" y="1536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71"/>
                      <wps:cNvCnPr>
                        <a:cxnSpLocks noChangeShapeType="1"/>
                      </wps:cNvCnPr>
                      <wps:spPr bwMode="auto">
                        <a:xfrm>
                          <a:off x="5376" y="10684"/>
                          <a:ext cx="0" cy="5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272"/>
                      <wps:cNvCnPr>
                        <a:cxnSpLocks noChangeShapeType="1"/>
                      </wps:cNvCnPr>
                      <wps:spPr bwMode="auto">
                        <a:xfrm>
                          <a:off x="6281" y="10684"/>
                          <a:ext cx="0" cy="5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0" name="Line 273"/>
                      <wps:cNvCnPr>
                        <a:cxnSpLocks noChangeShapeType="1"/>
                      </wps:cNvCnPr>
                      <wps:spPr bwMode="auto">
                        <a:xfrm>
                          <a:off x="7186" y="10684"/>
                          <a:ext cx="0" cy="5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74" o:spid="_x0000_s1285" style="position:absolute;left:0;text-align:left;margin-left:0;margin-top:-293.45pt;width:533.05pt;height:276pt;z-index:251660288" coordorigin="851,10204" coordsize="10661,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286" type="#_x0000_t202" style="position:absolute;left:5376;top:10204;width:90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" filled="f" fillcolor="#c9f">
                <v:textbox inset="0,2.25mm,0,.7pt">
                  <w:txbxContent>
                    <w:p w:rsidR="00D6675E" w:rsidRDefault="00D6675E" w:rsidP="00D667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桁位置</w:t>
                      </w:r>
                    </w:p>
                  </w:txbxContent>
                </v:textbox>
              </v:shape>
              <v:shape id="Text Box 117" o:spid="_x0000_s1287" type="#_x0000_t202" style="position:absolute;left:7186;top:10204;width:43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" filled="f" fillcolor="#c9f">
                <v:textbox inset="0,2.25mm,0,.7pt">
                  <w:txbxContent>
                    <w:p w:rsidR="00D6675E" w:rsidRDefault="00D6675E" w:rsidP="00D667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詳　細　説　明</w:t>
                      </w:r>
                    </w:p>
                  </w:txbxContent>
                </v:textbox>
              </v:shape>
              <v:shape id="Text Box 122" o:spid="_x0000_s1288" type="#_x0000_t202" style="position:absolute;left:2842;top:10204;width:253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" filled="f" fillcolor="#c9f">
                <v:textbox inset="0,2.25mm,0,.7pt">
                  <w:txbxContent>
                    <w:p w:rsidR="00D6675E" w:rsidRDefault="009A3A36" w:rsidP="00D667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区　分　名</w:t>
                      </w:r>
                    </w:p>
                  </w:txbxContent>
                </v:textbox>
              </v:shape>
              <v:shape id="Text Box 123" o:spid="_x0000_s1289" type="#_x0000_t202" style="position:absolute;left:6281;top:10204;width:90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" filled="f" fillcolor="#c9f">
                <v:textbox inset="0,2.25mm,0,.7pt">
                  <w:txbxContent>
                    <w:p w:rsidR="00D6675E" w:rsidRDefault="009A3A36" w:rsidP="00D667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桁　数</w:t>
                      </w:r>
                    </w:p>
                  </w:txbxContent>
                </v:textbox>
              </v:shape>
              <v:group id="Group 229" o:spid="_x0000_s1290" style="position:absolute;left:851;top:10204;width:1991;height:5520" coordorigin="851,9484" coordsize="1991,5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shape id="Text Box 115" o:spid="_x0000_s1291" type="#_x0000_t202" style="position:absolute;left:851;top:11764;width:1991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" filled="f" fillcolor="#c9f" stroked="f">
                  <v:textbox inset="0,2.25mm,0,.7pt">
                    <w:txbxContent>
                      <w:p w:rsidR="00D6675E" w:rsidRPr="004368F2" w:rsidRDefault="004368F2" w:rsidP="004368F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詳　細</w:t>
                        </w:r>
                      </w:p>
                    </w:txbxContent>
                  </v:textbox>
                </v:shape>
                <v:rect id="Rectangle 228" o:spid="_x0000_s1292" style="position:absolute;left:857;top:9484;width:1985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" filled="f" fillcolor="#c9f">
                  <v:textbox inset="0,2.25mm,0,.7pt"/>
                </v:rect>
              </v:group>
              <v:rect id="Rectangle 257" o:spid="_x0000_s1293" style="position:absolute;left:2842;top:10684;width:867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" filled="f" fillcolor="#c9f">
                <v:textbox inset="0,2.25mm,0,.7pt"/>
              </v:rect>
              <v:line id="Line 258" o:spid="_x0000_s1294" style="position:absolute;visibility:visible;mso-wrap-style:square" from="2842,11044" to="11512,11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">
                <v:stroke dashstyle="dash"/>
              </v:line>
              <v:line id="Line 259" o:spid="_x0000_s1295" style="position:absolute;visibility:visible;mso-wrap-style:square" from="2842,11404" to="11512,1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">
                <v:stroke dashstyle="dash"/>
              </v:line>
              <v:line id="Line 260" o:spid="_x0000_s1296" style="position:absolute;visibility:visible;mso-wrap-style:square" from="2842,11764" to="11512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">
                <v:stroke dashstyle="dash"/>
              </v:line>
              <v:line id="Line 261" o:spid="_x0000_s1297" style="position:absolute;visibility:visible;mso-wrap-style:square" from="2842,12124" to="11512,1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">
                <v:stroke dashstyle="dash"/>
              </v:line>
              <v:line id="Line 262" o:spid="_x0000_s1298" style="position:absolute;visibility:visible;mso-wrap-style:square" from="2842,12484" to="11512,12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">
                <v:stroke dashstyle="dash"/>
              </v:line>
              <v:line id="Line 263" o:spid="_x0000_s1299" style="position:absolute;visibility:visible;mso-wrap-style:square" from="2842,12844" to="11512,1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">
                <v:stroke dashstyle="dash"/>
              </v:line>
              <v:line id="Line 264" o:spid="_x0000_s1300" style="position:absolute;visibility:visible;mso-wrap-style:square" from="2842,13204" to="11512,13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">
                <v:stroke dashstyle="dash"/>
              </v:line>
              <v:line id="Line 265" o:spid="_x0000_s1301" style="position:absolute;visibility:visible;mso-wrap-style:square" from="2842,13564" to="11512,1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">
                <v:stroke dashstyle="dash"/>
              </v:line>
              <v:line id="Line 266" o:spid="_x0000_s1302" style="position:absolute;visibility:visible;mso-wrap-style:square" from="2842,13924" to="11512,13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">
                <v:stroke dashstyle="dash"/>
              </v:line>
              <v:line id="Line 267" o:spid="_x0000_s1303" style="position:absolute;visibility:visible;mso-wrap-style:square" from="2842,14284" to="11512,14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">
                <v:stroke dashstyle="dash"/>
              </v:line>
              <v:line id="Line 268" o:spid="_x0000_s1304" style="position:absolute;visibility:visible;mso-wrap-style:square" from="2842,14644" to="11512,14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">
                <v:stroke dashstyle="dash"/>
              </v:line>
              <v:line id="Line 269" o:spid="_x0000_s1305" style="position:absolute;visibility:visible;mso-wrap-style:square" from="2842,15004" to="11512,15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">
                <v:stroke dashstyle="dash"/>
              </v:line>
              <v:line id="Line 270" o:spid="_x0000_s1306" style="position:absolute;visibility:visible;mso-wrap-style:square" from="2842,15364" to="11512,15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dATxAAAANsAAAAPAAAAZHJzL2Rvd25yZXYueG1sRI9fa8Iw&#10;FMXfhX2HcAd703QO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Jkh0BPEAAAA2wAAAA8A&#10;AAAAAAAAAAAAAAAABwIAAGRycy9kb3ducmV2LnhtbFBLBQYAAAAAAwADALcAAAD4AgAAAAA=&#10;">
                <v:stroke dashstyle="dash"/>
              </v:line>
              <v:line id="Line 271" o:spid="_x0000_s1307" style="position:absolute;visibility:visible;mso-wrap-style:square" from="5376,10684" to="5376,1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<v:line id="Line 272" o:spid="_x0000_s1308" style="position:absolute;visibility:visible;mso-wrap-style:square" from="6281,10684" to="6281,1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<v:line id="Line 273" o:spid="_x0000_s1309" style="position:absolute;visibility:visible;mso-wrap-style:square" from="7186,10684" to="7186,1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4445" t="0" r="0" b="254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97BF8" w:rsidRDefault="00616CFC" w:rsidP="004157CB">
                          <w:r>
                            <w:rPr>
                              <w:rFonts w:hint="eastAsia"/>
                            </w:rPr>
                            <w:t>コード設計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2" o:spid="_x0000_s1310" type="#_x0000_t202" style="position:absolute;left:0;text-align:left;margin-left:-2.45pt;margin-top:-2.9pt;width:287.2pt;height:15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BSw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i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" filled="f" fillcolor="#c9f" stroked="f">
              <v:textbox inset="0,0,0,0">
                <w:txbxContent>
                  <w:p w:rsidR="00D97BF8" w:rsidRDefault="00616CFC" w:rsidP="004157CB">
                    <w:r>
                      <w:rPr>
                        <w:rFonts w:hint="eastAsia"/>
                      </w:rPr>
                      <w:t>コード設計</w:t>
                    </w:r>
                  </w:p>
                </w:txbxContent>
              </v:textbox>
            </v:shape>
          </w:pict>
        </mc:Fallback>
      </mc:AlternateContent>
    </w:r>
    <w:r w:rsidR="00616CFC">
      <w:rPr>
        <w:rFonts w:hint="eastAsia"/>
      </w:rPr>
      <w:t>SD22</w:t>
    </w:r>
    <w:r w:rsidR="00616CFC">
      <w:t xml:space="preserve"> </w:t>
    </w:r>
    <w:r w:rsidR="00616CFC">
      <w:rPr>
        <w:rFonts w:hint="eastAsia"/>
      </w:rPr>
      <w:t>第</w:t>
    </w:r>
    <w:r w:rsidR="00616CFC">
      <w:rPr>
        <w:rFonts w:hint="eastAsia"/>
      </w:rPr>
      <w:t>9</w:t>
    </w:r>
    <w:r w:rsidR="00616CFC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FD5" w:rsidRDefault="00491FD5" w:rsidP="00273989">
      <w:pPr>
        <w:pStyle w:val="a3"/>
      </w:pPr>
      <w:r>
        <w:separator/>
      </w:r>
    </w:p>
  </w:footnote>
  <w:footnote w:type="continuationSeparator" w:id="0">
    <w:p w:rsidR="00491FD5" w:rsidRDefault="00491FD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BF8" w:rsidRDefault="00C53BD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-15240</wp:posOffset>
              </wp:positionH>
              <wp:positionV relativeFrom="paragraph">
                <wp:posOffset>2000885</wp:posOffset>
              </wp:positionV>
              <wp:extent cx="6796405" cy="1371600"/>
              <wp:effectExtent l="10795" t="12065" r="12700" b="6985"/>
              <wp:wrapNone/>
              <wp:docPr id="84" name="Group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96405" cy="1371600"/>
                        <a:chOff x="827" y="3724"/>
                        <a:chExt cx="10703" cy="2160"/>
                      </a:xfrm>
                    </wpg:grpSpPr>
                    <wpg:grpSp>
                      <wpg:cNvPr id="85" name="Group 94"/>
                      <wpg:cNvGrpSpPr>
                        <a:grpSpLocks/>
                      </wpg:cNvGrpSpPr>
                      <wpg:grpSpPr bwMode="auto">
                        <a:xfrm>
                          <a:off x="827" y="3724"/>
                          <a:ext cx="2015" cy="2160"/>
                          <a:chOff x="827" y="3724"/>
                          <a:chExt cx="2015" cy="1920"/>
                        </a:xfrm>
                      </wpg:grpSpPr>
                      <wps:wsp>
                        <wps:cNvPr id="8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827" y="3724"/>
                            <a:ext cx="2015" cy="192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8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4444"/>
                            <a:ext cx="199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BF8" w:rsidRDefault="00D97BF8" w:rsidP="00D97B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コード化目的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</wpg:grpSp>
                    <wps:wsp>
                      <wps:cNvPr id="88" name="Rectangle 248"/>
                      <wps:cNvSpPr>
                        <a:spLocks noChangeArrowheads="1"/>
                      </wps:cNvSpPr>
                      <wps:spPr bwMode="auto">
                        <a:xfrm>
                          <a:off x="2842" y="3724"/>
                          <a:ext cx="8677" cy="216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89" name="Line 249"/>
                      <wps:cNvCnPr>
                        <a:cxnSpLocks noChangeShapeType="1"/>
                      </wps:cNvCnPr>
                      <wps:spPr bwMode="auto">
                        <a:xfrm>
                          <a:off x="2842" y="4084"/>
                          <a:ext cx="86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250"/>
                      <wps:cNvCnPr>
                        <a:cxnSpLocks noChangeShapeType="1"/>
                      </wps:cNvCnPr>
                      <wps:spPr bwMode="auto">
                        <a:xfrm>
                          <a:off x="2842" y="4444"/>
                          <a:ext cx="86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251"/>
                      <wps:cNvCnPr>
                        <a:cxnSpLocks noChangeShapeType="1"/>
                      </wps:cNvCnPr>
                      <wps:spPr bwMode="auto">
                        <a:xfrm>
                          <a:off x="2842" y="4804"/>
                          <a:ext cx="86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252"/>
                      <wps:cNvCnPr>
                        <a:cxnSpLocks noChangeShapeType="1"/>
                      </wps:cNvCnPr>
                      <wps:spPr bwMode="auto">
                        <a:xfrm>
                          <a:off x="2842" y="5164"/>
                          <a:ext cx="86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253"/>
                      <wps:cNvCnPr>
                        <a:cxnSpLocks noChangeShapeType="1"/>
                      </wps:cNvCnPr>
                      <wps:spPr bwMode="auto">
                        <a:xfrm>
                          <a:off x="2842" y="5524"/>
                          <a:ext cx="86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4" o:spid="_x0000_s1218" style="position:absolute;left:0;text-align:left;margin-left:-1.2pt;margin-top:157.55pt;width:535.15pt;height:108pt;z-index:251659264" coordorigin="827,3724" coordsize="10703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">
              <v:group id="Group 94" o:spid="_x0000_s1219" style="position:absolute;left:827;top:3724;width:2015;height:2160" coordorigin="827,3724" coordsize="201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<v:rect id="Rectangle 88" o:spid="_x0000_s1220" style="position:absolute;left:827;top:3724;width:2015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" filled="f" fillcolor="#c9f">
                  <v:textbox inset="0,2.25mm,0,.7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9" o:spid="_x0000_s1221" type="#_x0000_t202" style="position:absolute;left:851;top:444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" filled="f" fillcolor="#c9f" stroked="f">
                  <v:textbox inset="0,2.25mm,0,.7pt">
                    <w:txbxContent>
                      <w:p w:rsidR="00D97BF8" w:rsidRDefault="00D97BF8" w:rsidP="00D97BF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コード化目的</w:t>
                        </w:r>
                      </w:p>
                    </w:txbxContent>
                  </v:textbox>
                </v:shape>
              </v:group>
              <v:rect id="Rectangle 248" o:spid="_x0000_s1222" style="position:absolute;left:2842;top:3724;width:8677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" filled="f" fillcolor="#c9f">
                <v:textbox inset="0,2.25mm,0,.7pt"/>
              </v:rect>
              <v:line id="Line 249" o:spid="_x0000_s1223" style="position:absolute;visibility:visible;mso-wrap-style:square" from="2842,4084" to="11530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">
                <v:stroke dashstyle="dash"/>
              </v:line>
              <v:line id="Line 250" o:spid="_x0000_s1224" style="position:absolute;visibility:visible;mso-wrap-style:square" from="2842,4444" to="11530,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">
                <v:stroke dashstyle="dash"/>
              </v:line>
              <v:line id="Line 251" o:spid="_x0000_s1225" style="position:absolute;visibility:visible;mso-wrap-style:square" from="2842,4804" to="11530,4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">
                <v:stroke dashstyle="dash"/>
              </v:line>
              <v:line id="Line 252" o:spid="_x0000_s1226" style="position:absolute;visibility:visible;mso-wrap-style:square" from="2842,5164" to="11530,5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">
                <v:stroke dashstyle="dash"/>
              </v:line>
              <v:line id="Line 253" o:spid="_x0000_s1227" style="position:absolute;visibility:visible;mso-wrap-style:square" from="2842,5524" to="11530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">
                <v:stroke dashstyle="dash"/>
              </v:lin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-11430</wp:posOffset>
              </wp:positionH>
              <wp:positionV relativeFrom="paragraph">
                <wp:posOffset>3677285</wp:posOffset>
              </wp:positionV>
              <wp:extent cx="6792595" cy="2133600"/>
              <wp:effectExtent l="5080" t="12065" r="12700" b="6985"/>
              <wp:wrapNone/>
              <wp:docPr id="79" name="Group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92595" cy="2133600"/>
                        <a:chOff x="833" y="6364"/>
                        <a:chExt cx="10697" cy="3120"/>
                      </a:xfrm>
                    </wpg:grpSpPr>
                    <wpg:grpSp>
                      <wpg:cNvPr id="80" name="Group 104"/>
                      <wpg:cNvGrpSpPr>
                        <a:grpSpLocks/>
                      </wpg:cNvGrpSpPr>
                      <wpg:grpSpPr bwMode="auto">
                        <a:xfrm>
                          <a:off x="833" y="6364"/>
                          <a:ext cx="2015" cy="3120"/>
                          <a:chOff x="827" y="3724"/>
                          <a:chExt cx="2015" cy="1920"/>
                        </a:xfrm>
                      </wpg:grpSpPr>
                      <wps:wsp>
                        <wps:cNvPr id="8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827" y="3724"/>
                            <a:ext cx="2015" cy="192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82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851" y="4444"/>
                            <a:ext cx="199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675E" w:rsidRDefault="00D6675E" w:rsidP="00D667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コード体系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</wpg:grpSp>
                    <wps:wsp>
                      <wps:cNvPr id="83" name="Rectangle 111"/>
                      <wps:cNvSpPr>
                        <a:spLocks noChangeArrowheads="1"/>
                      </wps:cNvSpPr>
                      <wps:spPr bwMode="auto">
                        <a:xfrm>
                          <a:off x="2848" y="6364"/>
                          <a:ext cx="8682" cy="312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31" o:spid="_x0000_s1228" style="position:absolute;left:0;text-align:left;margin-left:-.9pt;margin-top:289.55pt;width:534.85pt;height:168pt;z-index:251658240" coordorigin="833,6364" coordsize="10697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">
              <v:group id="Group 104" o:spid="_x0000_s1229" style="position:absolute;left:833;top:6364;width:2015;height:3120" coordorigin="827,3724" coordsize="201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105" o:spid="_x0000_s1230" style="position:absolute;left:827;top:3724;width:2015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" filled="f" fillcolor="#c9f">
                  <v:textbox inset="0,2.25mm,0,.7pt"/>
                </v:rect>
                <v:shape id="Text Box 106" o:spid="_x0000_s1231" type="#_x0000_t202" style="position:absolute;left:851;top:444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" filled="f" fillcolor="#c9f" stroked="f">
                  <v:textbox inset="0,2.25mm,0,.7pt">
                    <w:txbxContent>
                      <w:p w:rsidR="00D6675E" w:rsidRDefault="00D6675E" w:rsidP="00D667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コード体系</w:t>
                        </w:r>
                      </w:p>
                    </w:txbxContent>
                  </v:textbox>
                </v:shape>
              </v:group>
              <v:rect id="Rectangle 111" o:spid="_x0000_s1232" style="position:absolute;left:2848;top:6364;width:8682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" filled="f" fillcolor="#c9f">
                <v:textbox inset="0,2.25mm,0,.7pt"/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1086485</wp:posOffset>
              </wp:positionV>
              <wp:extent cx="6781165" cy="609600"/>
              <wp:effectExtent l="6985" t="12065" r="12700" b="6985"/>
              <wp:wrapNone/>
              <wp:docPr id="62" name="Group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81165" cy="609600"/>
                        <a:chOff x="851" y="2284"/>
                        <a:chExt cx="10679" cy="960"/>
                      </a:xfrm>
                    </wpg:grpSpPr>
                    <wps:wsp>
                      <wps:cNvPr id="63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851" y="2284"/>
                          <a:ext cx="1991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A97F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4" name="Text Box 66"/>
                      <wps:cNvSpPr txBox="1">
                        <a:spLocks noChangeArrowheads="1"/>
                      </wps:cNvSpPr>
                      <wps:spPr bwMode="auto">
                        <a:xfrm>
                          <a:off x="5376" y="2284"/>
                          <a:ext cx="1448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A97F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コード種別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5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8815" y="2284"/>
                          <a:ext cx="108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A97F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桁数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6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2842" y="2284"/>
                          <a:ext cx="2534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7" name="Text Box 72"/>
                      <wps:cNvSpPr txBox="1">
                        <a:spLocks noChangeArrowheads="1"/>
                      </wps:cNvSpPr>
                      <wps:spPr bwMode="auto">
                        <a:xfrm>
                          <a:off x="6824" y="2284"/>
                          <a:ext cx="1991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8" name="Text Box 73"/>
                      <wps:cNvSpPr txBox="1">
                        <a:spLocks noChangeArrowheads="1"/>
                      </wps:cNvSpPr>
                      <wps:spPr bwMode="auto">
                        <a:xfrm>
                          <a:off x="9901" y="2284"/>
                          <a:ext cx="1629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69" name="Text Box 74"/>
                      <wps:cNvSpPr txBox="1">
                        <a:spLocks noChangeArrowheads="1"/>
                      </wps:cNvSpPr>
                      <wps:spPr bwMode="auto">
                        <a:xfrm>
                          <a:off x="851" y="2764"/>
                          <a:ext cx="1991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コード化対象件数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0" name="Text Box 75"/>
                      <wps:cNvSpPr txBox="1">
                        <a:spLocks noChangeArrowheads="1"/>
                      </wps:cNvSpPr>
                      <wps:spPr bwMode="auto">
                        <a:xfrm>
                          <a:off x="2842" y="2764"/>
                          <a:ext cx="724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当初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1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4652" y="2764"/>
                          <a:ext cx="724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最大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2" name="Text Box 77"/>
                      <wps:cNvSpPr txBox="1">
                        <a:spLocks noChangeArrowheads="1"/>
                      </wps:cNvSpPr>
                      <wps:spPr bwMode="auto">
                        <a:xfrm>
                          <a:off x="6462" y="2764"/>
                          <a:ext cx="108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耐久年数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3" name="Text Box 78"/>
                      <wps:cNvSpPr txBox="1">
                        <a:spLocks noChangeArrowheads="1"/>
                      </wps:cNvSpPr>
                      <wps:spPr bwMode="auto">
                        <a:xfrm>
                          <a:off x="8815" y="2764"/>
                          <a:ext cx="108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伸び率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4" name="Text Box 80"/>
                      <wps:cNvSpPr txBox="1">
                        <a:spLocks noChangeArrowheads="1"/>
                      </wps:cNvSpPr>
                      <wps:spPr bwMode="auto">
                        <a:xfrm>
                          <a:off x="3566" y="2764"/>
                          <a:ext cx="108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5" name="Text Box 81"/>
                      <wps:cNvSpPr txBox="1">
                        <a:spLocks noChangeArrowheads="1"/>
                      </wps:cNvSpPr>
                      <wps:spPr bwMode="auto">
                        <a:xfrm>
                          <a:off x="5376" y="2764"/>
                          <a:ext cx="108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6" name="Text Box 82"/>
                      <wps:cNvSpPr txBox="1">
                        <a:spLocks noChangeArrowheads="1"/>
                      </wps:cNvSpPr>
                      <wps:spPr bwMode="auto">
                        <a:xfrm>
                          <a:off x="7548" y="2764"/>
                          <a:ext cx="1267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7" name="Text Box 83"/>
                      <wps:cNvSpPr txBox="1">
                        <a:spLocks noChangeArrowheads="1"/>
                      </wps:cNvSpPr>
                      <wps:spPr bwMode="auto">
                        <a:xfrm>
                          <a:off x="9901" y="2764"/>
                          <a:ext cx="905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78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10806" y="2764"/>
                          <a:ext cx="724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17434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㌫</w:t>
                            </w:r>
                            <w:r w:rsidR="0017434C"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4320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0" o:spid="_x0000_s1233" style="position:absolute;left:0;text-align:left;margin-left:0;margin-top:85.55pt;width:533.95pt;height:48pt;z-index:251657216" coordorigin="851,2284" coordsize="10679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">
              <v:shape id="Text Box 65" o:spid="_x0000_s1234" type="#_x0000_t202" style="position:absolute;left:851;top:228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" filled="f" fillcolor="#c9f">
                <v:textbox inset="0,2.25mm,0,.7pt">
                  <w:txbxContent>
                    <w:p w:rsidR="00D97BF8" w:rsidRDefault="00D97BF8" w:rsidP="00A97F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名</w:t>
                      </w:r>
                    </w:p>
                  </w:txbxContent>
                </v:textbox>
              </v:shape>
              <v:shape id="Text Box 66" o:spid="_x0000_s1235" type="#_x0000_t202" style="position:absolute;left:5376;top:2284;width:1448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" filled="f" fillcolor="#c9f">
                <v:textbox inset="0,2.25mm,0,.7pt">
                  <w:txbxContent>
                    <w:p w:rsidR="00D97BF8" w:rsidRDefault="00D97BF8" w:rsidP="00A97F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コード種別</w:t>
                      </w:r>
                    </w:p>
                  </w:txbxContent>
                </v:textbox>
              </v:shape>
              <v:shape id="Text Box 67" o:spid="_x0000_s1236" type="#_x0000_t202" style="position:absolute;left:8815;top:228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" filled="f" fillcolor="#c9f">
                <v:textbox inset="0,2.25mm,0,.7pt">
                  <w:txbxContent>
                    <w:p w:rsidR="00D97BF8" w:rsidRDefault="00D97BF8" w:rsidP="00A97F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桁数</w:t>
                      </w:r>
                    </w:p>
                  </w:txbxContent>
                </v:textbox>
              </v:shape>
              <v:shape id="Text Box 71" o:spid="_x0000_s1237" type="#_x0000_t202" style="position:absolute;left:2842;top:2284;width:253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72" o:spid="_x0000_s1238" type="#_x0000_t202" style="position:absolute;left:6824;top:228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73" o:spid="_x0000_s1239" type="#_x0000_t202" style="position:absolute;left:9901;top:2284;width:162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74" o:spid="_x0000_s1240" type="#_x0000_t202" style="position:absolute;left:851;top:276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コード化対象件数</w:t>
                      </w:r>
                    </w:p>
                  </w:txbxContent>
                </v:textbox>
              </v:shape>
              <v:shape id="Text Box 75" o:spid="_x0000_s1241" type="#_x0000_t202" style="position:absolute;left:2842;top:2764;width:72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当初</w:t>
                      </w:r>
                    </w:p>
                  </w:txbxContent>
                </v:textbox>
              </v:shape>
              <v:shape id="Text Box 76" o:spid="_x0000_s1242" type="#_x0000_t202" style="position:absolute;left:4652;top:2764;width:72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最大</w:t>
                      </w:r>
                    </w:p>
                  </w:txbxContent>
                </v:textbox>
              </v:shape>
              <v:shape id="Text Box 77" o:spid="_x0000_s1243" type="#_x0000_t202" style="position:absolute;left:6462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耐久年数</w:t>
                      </w:r>
                    </w:p>
                  </w:txbxContent>
                </v:textbox>
              </v:shape>
              <v:shape id="Text Box 78" o:spid="_x0000_s1244" type="#_x0000_t202" style="position:absolute;left:8815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伸び率</w:t>
                      </w:r>
                    </w:p>
                  </w:txbxContent>
                </v:textbox>
              </v:shape>
              <v:shape id="Text Box 80" o:spid="_x0000_s1245" type="#_x0000_t202" style="position:absolute;left:3566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81" o:spid="_x0000_s1246" type="#_x0000_t202" style="position:absolute;left:5376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82" o:spid="_x0000_s1247" type="#_x0000_t202" style="position:absolute;left:7548;top:2764;width:1267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83" o:spid="_x0000_s1248" type="#_x0000_t202" style="position:absolute;left:9901;top:2764;width:90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" filled="f" fillcolor="#c9f"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84" o:spid="_x0000_s1249" type="#_x0000_t202" style="position:absolute;left:10806;top:2764;width:72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" filled="f" fillcolor="#c9f">
                <v:textbox inset="1.2mm,2.25mm,0,.7pt">
                  <w:txbxContent>
                    <w:p w:rsidR="00D97BF8" w:rsidRDefault="00D97BF8" w:rsidP="0017434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㌫</w:t>
                      </w:r>
                      <w:r w:rsidR="0017434C"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年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0" t="635" r="12700" b="13335"/>
              <wp:wrapNone/>
              <wp:docPr id="27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28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29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3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Default="00905294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田中　勇輝</w:t>
                                </w:r>
                                <w:r w:rsidR="00D97BF8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F0A12" w:rsidRDefault="00D97BF8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Default="00D97BF8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008A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008A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008A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008A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008A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E008A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F0A12" w:rsidRDefault="00D97BF8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36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7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BF8" w:rsidRPr="000B5B01" w:rsidRDefault="00D97BF8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E008AB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8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BF8" w:rsidRPr="007F0A12" w:rsidRDefault="00D97BF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9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40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BF8" w:rsidRPr="000B5B01" w:rsidRDefault="00D97BF8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5DFD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75DFD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41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BF8" w:rsidRPr="007F0A12" w:rsidRDefault="00D97BF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42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3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4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Default="00D97BF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4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8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Default="00D97BF8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1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Default="00D97BF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5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BF8" w:rsidRPr="00732F70" w:rsidRDefault="00D97BF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コード</w:t>
                            </w:r>
                            <w:r w:rsidR="007D29A3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設</w:t>
                            </w:r>
                            <w:r w:rsidR="007D29A3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計</w:t>
                            </w:r>
                            <w:r w:rsidR="007D29A3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53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54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5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E30D0" w:rsidRDefault="00D97BF8" w:rsidP="00AD7689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56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E30D0" w:rsidRDefault="00905294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まさる堂</w:t>
                                </w: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EC</w:t>
                                </w: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サイト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5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E30D0" w:rsidRDefault="00D97BF8" w:rsidP="00730FB8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5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E30D0" w:rsidRDefault="00905294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コード設計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60" name="Line 50"/>
                      <wps:cNvCnPr>
                        <a:cxnSpLocks noChangeShapeType="1"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51"/>
                      <wps:cNvCnPr>
                        <a:cxnSpLocks noChangeShapeType="1"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250" style="position:absolute;left:0;text-align:left;margin-left:-2.95pt;margin-top:-7.6pt;width:536.9pt;height:73.9pt;z-index:251655168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">
              <v:group id="Group 59" o:spid="_x0000_s1251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56" o:spid="_x0000_s1252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253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D97BF8" w:rsidRDefault="00905294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田中　勇輝</w:t>
                          </w:r>
                          <w:r w:rsidR="00D97BF8">
                            <w:br/>
                          </w:r>
                        </w:p>
                      </w:txbxContent>
                    </v:textbox>
                  </v:shape>
                  <v:shape id="Text Box 31" o:spid="_x0000_s1254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D97BF8" w:rsidRPr="007F0A12" w:rsidRDefault="00D97BF8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255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34" o:spid="_x0000_s1256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D97BF8" w:rsidRDefault="00D97BF8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008A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008A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008A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008A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008A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E008A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257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D97BF8" w:rsidRPr="007F0A12" w:rsidRDefault="00D97BF8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258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38" o:spid="_x0000_s1259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Text Box 39" o:spid="_x0000_s126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">
                      <v:textbox inset="5.85pt,.7pt,5.85pt,.7pt">
                        <w:txbxContent>
                          <w:p w:rsidR="00D97BF8" w:rsidRPr="000B5B01" w:rsidRDefault="00D97BF8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E008AB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26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bM4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jA1f&#10;wg+Qhw8AAAD//wMAUEsBAi0AFAAGAAgAAAAhANvh9svuAAAAhQEAABMAAAAAAAAAAAAAAAAAAAAA&#10;AFtDb250ZW50X1R5cGVzXS54bWxQSwECLQAUAAYACAAAACEAWvQsW78AAAAVAQAACwAAAAAAAAAA&#10;AAAAAAAfAQAAX3JlbHMvLnJlbHNQSwECLQAUAAYACAAAACEAQcGzOL0AAADbAAAADwAAAAAAAAAA&#10;AAAAAAAHAgAAZHJzL2Rvd25yZXYueG1sUEsFBgAAAAADAAMAtwAAAPECAAAAAA==&#10;" fillcolor="#c9f">
                      <v:textbox inset="5.85pt,.7pt,5.85pt,.7pt">
                        <w:txbxContent>
                          <w:p w:rsidR="00D97BF8" w:rsidRPr="007F0A12" w:rsidRDefault="00D97BF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262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Text Box 42" o:spid="_x0000_s126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zHwQAAANsAAAAPAAAAZHJzL2Rvd25yZXYueG1sRE9Ni8Iw&#10;EL0v+B/CCF4WTRUR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JtufMfBAAAA2wAAAA8AAAAA&#10;AAAAAAAAAAAABwIAAGRycy9kb3ducmV2LnhtbFBLBQYAAAAAAwADALcAAAD1AgAAAAA=&#10;">
                      <v:textbox inset="5.85pt,.7pt,5.85pt,.7pt">
                        <w:txbxContent>
                          <w:p w:rsidR="00D97BF8" w:rsidRPr="000B5B01" w:rsidRDefault="00D97BF8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5DFD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75DFD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26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" fillcolor="#c9f">
                      <v:textbox inset="5.85pt,.7pt,5.85pt,.7pt">
                        <w:txbxContent>
                          <w:p w:rsidR="00D97BF8" w:rsidRPr="007F0A12" w:rsidRDefault="00D97BF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265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Group 8" o:spid="_x0000_s1266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6" o:spid="_x0000_s126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" strokeweight="1pt">
                    <v:textbox inset="5.85pt,.7pt,5.85pt,.7pt"/>
                  </v:rect>
                  <v:shape id="Text Box 7" o:spid="_x0000_s126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" strokeweight="1pt">
                    <v:textbox inset="5.85pt,.7pt,5.85pt,.7pt">
                      <w:txbxContent>
                        <w:p w:rsidR="00D97BF8" w:rsidRDefault="00D97BF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269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10" o:spid="_x0000_s127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" strokeweight="1pt">
                    <v:textbox inset="5.85pt,.7pt,5.85pt,.7pt"/>
                  </v:rect>
                  <v:shape id="Text Box 11" o:spid="_x0000_s127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" strokeweight="1pt">
                    <v:textbox inset="5.85pt,.7pt,5.85pt,.7pt">
                      <w:txbxContent>
                        <w:p w:rsidR="00D97BF8" w:rsidRDefault="00D97BF8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272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13" o:spid="_x0000_s127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" strokeweight="1pt">
                    <v:textbox inset="5.85pt,.7pt,5.85pt,.7pt"/>
                  </v:rect>
                  <v:shape id="Text Box 14" o:spid="_x0000_s127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" strokeweight="1pt">
                    <v:textbox inset="5.85pt,.7pt,5.85pt,.7pt">
                      <w:txbxContent>
                        <w:p w:rsidR="00D97BF8" w:rsidRDefault="00D97BF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275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" filled="f" stroked="f">
                <v:textbox inset="5.85pt,.7pt,5.85pt,.7pt">
                  <w:txbxContent>
                    <w:p w:rsidR="00D97BF8" w:rsidRPr="00732F70" w:rsidRDefault="00D97BF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コード</w:t>
                      </w:r>
                      <w:r w:rsidR="007D29A3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設</w:t>
                      </w:r>
                      <w:r w:rsidR="007D29A3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計</w:t>
                      </w:r>
                      <w:r w:rsidR="007D29A3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group id="Group 60" o:spid="_x0000_s1276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53" o:spid="_x0000_s1277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Text Box 27" o:spid="_x0000_s1278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" fillcolor="#c9f">
                    <v:textbox inset="0,2.05mm,0,.7pt">
                      <w:txbxContent>
                        <w:p w:rsidR="00D97BF8" w:rsidRPr="007E30D0" w:rsidRDefault="00D97BF8" w:rsidP="00AD768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279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">
                    <v:textbox inset="2mm,2.05mm,0,.7pt">
                      <w:txbxContent>
                        <w:p w:rsidR="00D97BF8" w:rsidRPr="007E30D0" w:rsidRDefault="00905294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まさる堂</w:t>
                          </w: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EC</w:t>
                          </w: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サイト</w:t>
                          </w:r>
                        </w:p>
                      </w:txbxContent>
                    </v:textbox>
                  </v:shape>
                </v:group>
                <v:group id="Group 54" o:spid="_x0000_s1280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Text Box 29" o:spid="_x0000_s1281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" fillcolor="#c9f">
                    <v:textbox inset="0,2.05mm,0,.7pt">
                      <w:txbxContent>
                        <w:p w:rsidR="00D97BF8" w:rsidRPr="007E30D0" w:rsidRDefault="00D97BF8" w:rsidP="00730FB8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282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">
                    <v:textbox inset="2mm,2.05mm,0,.7pt">
                      <w:txbxContent>
                        <w:p w:rsidR="00D97BF8" w:rsidRPr="007E30D0" w:rsidRDefault="00905294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コード設計</w:t>
                          </w:r>
                        </w:p>
                      </w:txbxContent>
                    </v:textbox>
                  </v:shape>
                </v:group>
              </v:group>
              <v:line id="Line 50" o:spid="_x0000_s1283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" strokecolor="#333" strokeweight="1.5pt"/>
              <v:line id="Line 51" o:spid="_x0000_s1284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120"/>
  <w:characterSpacingControl w:val="compressPunctuation"/>
  <w:hdrShapeDefaults>
    <o:shapedefaults v:ext="edit" spidmax="2049" fill="f" fillcolor="#c9f">
      <v:fill color="#c9f" on="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AB"/>
    <w:rsid w:val="00082FF2"/>
    <w:rsid w:val="00090879"/>
    <w:rsid w:val="000B5B01"/>
    <w:rsid w:val="000C2399"/>
    <w:rsid w:val="00133501"/>
    <w:rsid w:val="001529A6"/>
    <w:rsid w:val="00157755"/>
    <w:rsid w:val="0017434C"/>
    <w:rsid w:val="0019221C"/>
    <w:rsid w:val="001C379B"/>
    <w:rsid w:val="001C5D3F"/>
    <w:rsid w:val="001E5F9C"/>
    <w:rsid w:val="001F5C35"/>
    <w:rsid w:val="002432F0"/>
    <w:rsid w:val="00273989"/>
    <w:rsid w:val="00297E7C"/>
    <w:rsid w:val="002A50DA"/>
    <w:rsid w:val="002B48B3"/>
    <w:rsid w:val="002D4A47"/>
    <w:rsid w:val="00357151"/>
    <w:rsid w:val="00360FA8"/>
    <w:rsid w:val="00367EC5"/>
    <w:rsid w:val="004157CB"/>
    <w:rsid w:val="004368F2"/>
    <w:rsid w:val="00460922"/>
    <w:rsid w:val="00460D7E"/>
    <w:rsid w:val="0047765C"/>
    <w:rsid w:val="00491FD5"/>
    <w:rsid w:val="0056717A"/>
    <w:rsid w:val="00583C4A"/>
    <w:rsid w:val="00590959"/>
    <w:rsid w:val="00605198"/>
    <w:rsid w:val="00616CFC"/>
    <w:rsid w:val="00624B81"/>
    <w:rsid w:val="006536E8"/>
    <w:rsid w:val="00675DFD"/>
    <w:rsid w:val="006A5540"/>
    <w:rsid w:val="006D1278"/>
    <w:rsid w:val="00700D67"/>
    <w:rsid w:val="00730FB8"/>
    <w:rsid w:val="00732F70"/>
    <w:rsid w:val="0078411C"/>
    <w:rsid w:val="007919E1"/>
    <w:rsid w:val="007B68A8"/>
    <w:rsid w:val="007D29A3"/>
    <w:rsid w:val="007E30D0"/>
    <w:rsid w:val="007F0A12"/>
    <w:rsid w:val="008101BF"/>
    <w:rsid w:val="00833821"/>
    <w:rsid w:val="00836E4C"/>
    <w:rsid w:val="008374BA"/>
    <w:rsid w:val="00853C78"/>
    <w:rsid w:val="008C6321"/>
    <w:rsid w:val="00905294"/>
    <w:rsid w:val="009A3A36"/>
    <w:rsid w:val="00A652A9"/>
    <w:rsid w:val="00A97FF0"/>
    <w:rsid w:val="00AA2585"/>
    <w:rsid w:val="00AD7689"/>
    <w:rsid w:val="00B13BB2"/>
    <w:rsid w:val="00C53BD2"/>
    <w:rsid w:val="00C65004"/>
    <w:rsid w:val="00CF7164"/>
    <w:rsid w:val="00D443E0"/>
    <w:rsid w:val="00D6675E"/>
    <w:rsid w:val="00D97BF8"/>
    <w:rsid w:val="00DB48D3"/>
    <w:rsid w:val="00E008AB"/>
    <w:rsid w:val="00E8203E"/>
    <w:rsid w:val="00EA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#c9f">
      <v:fill color="#c9f" on="f"/>
      <v:textbox inset="0,2.25mm,0,.7pt"/>
    </o:shapedefaults>
    <o:shapelayout v:ext="edit">
      <o:idmap v:ext="edit" data="1"/>
    </o:shapelayout>
  </w:shapeDefaults>
  <w:decimalSymbol w:val="."/>
  <w:listSeparator w:val=","/>
  <w14:docId w14:val="01F4A424"/>
  <w15:chartTrackingRefBased/>
  <w15:docId w15:val="{A407A8F1-2A7A-49B0-A799-D2E1E1FE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0572\Desktop\HAL\2_SD22\17_&#12467;&#12540;&#12489;&#35373;&#35336;\&#12467;&#12540;&#12489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コード設計.dot</Template>
  <TotalTime>58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コード設計</vt:lpstr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コード設計</dc:title>
  <dc:subject/>
  <dc:creator>yuhnsa@outlook.jp</dc:creator>
  <cp:keywords/>
  <dc:description/>
  <cp:lastModifiedBy>yuhnsa@outlook.jp</cp:lastModifiedBy>
  <cp:revision>3</cp:revision>
  <cp:lastPrinted>2006-06-21T10:22:00Z</cp:lastPrinted>
  <dcterms:created xsi:type="dcterms:W3CDTF">2019-11-15T04:14:00Z</dcterms:created>
  <dcterms:modified xsi:type="dcterms:W3CDTF">2019-11-19T05:46:00Z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