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E4C" w:rsidRDefault="00B1693D" w:rsidP="0047765C">
      <w:r>
        <w:rPr>
          <w:noProof/>
        </w:rPr>
        <w:pict>
          <v:group id="_x0000_s1259" style="position:absolute;left:0;text-align:left;margin-left:99.55pt;margin-top:12pt;width:434.4pt;height:672pt;z-index:1" coordorigin="2842,2284" coordsize="8688,13440">
            <v:group id="_x0000_s1258" style="position:absolute;left:3023;top:6484;width:8326;height:3120" coordorigin="3023,6484" coordsize="8326,312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37" type="#_x0000_t202" style="position:absolute;left:3023;top:6484;width:8326;height:600" stroked="f">
                <v:textbox style="mso-next-textbox:#_x0000_s1237" inset="1mm,0,0,0">
                  <w:txbxContent>
                    <w:p w:rsidR="00367EC5" w:rsidRPr="00460922" w:rsidRDefault="005F0347">
                      <w:pPr>
                        <w:rPr>
                          <w:w w:val="150"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w w:val="150"/>
                          <w:sz w:val="40"/>
                          <w:szCs w:val="40"/>
                        </w:rPr>
                        <w:t>９９Ｘ９９９９９</w:t>
                      </w:r>
                    </w:p>
                  </w:txbxContent>
                </v:textbox>
              </v:shape>
              <v:shape id="_x0000_s1240" type="#_x0000_t202" style="position:absolute;left:8272;top:7084;width:3077;height:360" stroked="f">
                <v:textbox style="mso-next-textbox:#_x0000_s1240" inset="0,.7mm,0,0">
                  <w:txbxContent>
                    <w:p w:rsidR="00605198" w:rsidRDefault="00605198"/>
                  </w:txbxContent>
                </v:textbox>
              </v:shape>
              <v:shape id="_x0000_s1241" type="#_x0000_t202" style="position:absolute;left:8272;top:7444;width:3077;height:360" stroked="f">
                <v:textbox style="mso-next-textbox:#_x0000_s1241" inset="0,.7mm,0,0">
                  <w:txbxContent>
                    <w:p w:rsidR="00460922" w:rsidRDefault="005F0347" w:rsidP="00460922">
                      <w:r>
                        <w:rPr>
                          <w:rFonts w:hint="eastAsia"/>
                        </w:rPr>
                        <w:t>顧客番号</w:t>
                      </w:r>
                    </w:p>
                  </w:txbxContent>
                </v:textbox>
              </v:shape>
              <v:shape id="_x0000_s1242" type="#_x0000_t202" style="position:absolute;left:8272;top:7804;width:3077;height:360" stroked="f">
                <v:textbox style="mso-next-textbox:#_x0000_s1242" inset="0,.7mm,0,0">
                  <w:txbxContent>
                    <w:p w:rsidR="00460922" w:rsidRDefault="005F0347" w:rsidP="00460922">
                      <w:r>
                        <w:rPr>
                          <w:rFonts w:hint="eastAsia"/>
                        </w:rPr>
                        <w:t>月</w:t>
                      </w:r>
                    </w:p>
                  </w:txbxContent>
                </v:textbox>
              </v:shape>
              <v:shape id="_x0000_s1243" type="#_x0000_t202" style="position:absolute;left:8272;top:8164;width:3077;height:360" stroked="f">
                <v:textbox style="mso-next-textbox:#_x0000_s1243" inset="0,.7mm,0,0">
                  <w:txbxContent>
                    <w:p w:rsidR="00460922" w:rsidRDefault="005F0347" w:rsidP="00460922">
                      <w:r>
                        <w:rPr>
                          <w:rFonts w:hint="eastAsia"/>
                        </w:rPr>
                        <w:t>年</w:t>
                      </w:r>
                    </w:p>
                  </w:txbxContent>
                </v:textbox>
              </v:shape>
              <v:shape id="_x0000_s1244" type="#_x0000_t202" style="position:absolute;left:8272;top:8524;width:3077;height:360" stroked="f">
                <v:textbox style="mso-next-textbox:#_x0000_s1244" inset="0,.7mm,0,0">
                  <w:txbxContent>
                    <w:p w:rsidR="00460922" w:rsidRDefault="00460922" w:rsidP="00460922"/>
                  </w:txbxContent>
                </v:textbox>
              </v:shape>
              <v:shape id="_x0000_s1245" type="#_x0000_t202" style="position:absolute;left:8272;top:8884;width:3077;height:360" stroked="f">
                <v:textbox style="mso-next-textbox:#_x0000_s1245" inset="0,.7mm,0,0">
                  <w:txbxContent>
                    <w:p w:rsidR="00460922" w:rsidRDefault="00460922" w:rsidP="00460922"/>
                  </w:txbxContent>
                </v:textbox>
              </v:shape>
              <v:shape id="_x0000_s1246" type="#_x0000_t202" style="position:absolute;left:8272;top:9244;width:3077;height:360" stroked="f">
                <v:textbox style="mso-next-textbox:#_x0000_s1246" inset="0,.7mm,0,0">
                  <w:txbxContent>
                    <w:p w:rsidR="00460922" w:rsidRDefault="00460922" w:rsidP="00460922"/>
                  </w:txbxContent>
                </v:textbox>
              </v:shape>
            </v:group>
            <v:group id="_x0000_s1210" style="position:absolute;left:2842;top:3724;width:8682;height:2160" coordorigin="2842,3724" coordsize="8682,2160">
              <v:shape id="_x0000_s1204" type="#_x0000_t202" style="position:absolute;left:2842;top:3724;width:8682;height:360" filled="f" fillcolor="#c9f" stroked="f">
                <v:textbox style="mso-next-textbox:#_x0000_s1204" inset="1mm,1.25mm,0,0">
                  <w:txbxContent>
                    <w:p w:rsidR="00624B81" w:rsidRDefault="008F35AB" w:rsidP="00624B81">
                      <w:r>
                        <w:rPr>
                          <w:rFonts w:hint="eastAsia"/>
                        </w:rPr>
                        <w:t>顧客の番号を機械的に割り振り、管理するため</w:t>
                      </w:r>
                    </w:p>
                  </w:txbxContent>
                </v:textbox>
              </v:shape>
              <v:shape id="_x0000_s1205" type="#_x0000_t202" style="position:absolute;left:2842;top:4084;width:8682;height:360" filled="f" fillcolor="#c9f" stroked="f">
                <v:textbox style="mso-next-textbox:#_x0000_s1205" inset="1mm,1.25mm,0,0">
                  <w:txbxContent>
                    <w:p w:rsidR="00624B81" w:rsidRDefault="00624B81" w:rsidP="00624B81"/>
                  </w:txbxContent>
                </v:textbox>
              </v:shape>
              <v:shape id="_x0000_s1206" type="#_x0000_t202" style="position:absolute;left:2842;top:4444;width:8682;height:360" filled="f" fillcolor="#c9f" stroked="f">
                <v:textbox style="mso-next-textbox:#_x0000_s1206" inset="1mm,1.25mm,0,0">
                  <w:txbxContent>
                    <w:p w:rsidR="00624B81" w:rsidRDefault="00624B81" w:rsidP="00624B81"/>
                  </w:txbxContent>
                </v:textbox>
              </v:shape>
              <v:shape id="_x0000_s1207" type="#_x0000_t202" style="position:absolute;left:2842;top:4804;width:8682;height:360" filled="f" fillcolor="#c9f" stroked="f">
                <v:textbox style="mso-next-textbox:#_x0000_s1207" inset="1mm,1.25mm,0,0">
                  <w:txbxContent>
                    <w:p w:rsidR="00624B81" w:rsidRDefault="00624B81" w:rsidP="00624B81"/>
                  </w:txbxContent>
                </v:textbox>
              </v:shape>
              <v:shape id="_x0000_s1208" type="#_x0000_t202" style="position:absolute;left:2842;top:5164;width:8682;height:360" filled="f" fillcolor="#c9f" stroked="f">
                <v:textbox style="mso-next-textbox:#_x0000_s1208" inset="1mm,1.25mm,0,0">
                  <w:txbxContent>
                    <w:p w:rsidR="00624B81" w:rsidRDefault="00624B81" w:rsidP="00624B81"/>
                  </w:txbxContent>
                </v:textbox>
              </v:shape>
              <v:shape id="_x0000_s1209" type="#_x0000_t202" style="position:absolute;left:2842;top:5524;width:8682;height:360" filled="f" fillcolor="#c9f" stroked="f">
                <v:textbox style="mso-next-textbox:#_x0000_s1209" inset="1mm,1.25mm,0,0">
                  <w:txbxContent>
                    <w:p w:rsidR="00624B81" w:rsidRDefault="00624B81" w:rsidP="00624B81"/>
                  </w:txbxContent>
                </v:textbox>
              </v:shape>
            </v:group>
            <v:group id="_x0000_s1216" style="position:absolute;left:2860;top:10684;width:8670;height:5040" coordorigin="2860,10684" coordsize="8670,5040">
              <v:group id="_x0000_s1036" style="position:absolute;left:2860;top:11044;width:8670;height:360" coordorigin="2842,9964" coordsize="8670,360">
                <v:shape id="_x0000_s1037" type="#_x0000_t202" style="position:absolute;left:2842;top:9964;width:2534;height:360" filled="f" fillcolor="#c9f" stroked="f">
                  <v:stroke dashstyle="dash"/>
                  <v:textbox style="mso-next-textbox:#_x0000_s1037" inset="1mm,.85mm,0,.7pt">
                    <w:txbxContent>
                      <w:p w:rsidR="00CF7164" w:rsidRPr="00D6675E" w:rsidRDefault="005F0347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月</w:t>
                        </w:r>
                      </w:p>
                    </w:txbxContent>
                  </v:textbox>
                </v:shape>
                <v:shape id="_x0000_s1038" type="#_x0000_t202" style="position:absolute;left:5376;top:9964;width:905;height:360" filled="f" fillcolor="#c9f" stroked="f">
                  <v:stroke dashstyle="dash"/>
                  <v:textbox style="mso-next-textbox:#_x0000_s1038" inset="0,.85mm,1mm,.7pt">
                    <w:txbxContent>
                      <w:p w:rsidR="00CF7164" w:rsidRPr="00D6675E" w:rsidRDefault="005F0347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３</w:t>
                        </w:r>
                      </w:p>
                    </w:txbxContent>
                  </v:textbox>
                </v:shape>
                <v:shape id="_x0000_s1039" type="#_x0000_t202" style="position:absolute;left:6281;top:9964;width:905;height:360" filled="f" fillcolor="#c9f" stroked="f">
                  <v:stroke dashstyle="dash"/>
                  <v:textbox style="mso-next-textbox:#_x0000_s1039" inset="0,.85mm,1mm,.7pt">
                    <w:txbxContent>
                      <w:p w:rsidR="00CF7164" w:rsidRPr="00D6675E" w:rsidRDefault="005F0347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１</w:t>
                        </w:r>
                      </w:p>
                    </w:txbxContent>
                  </v:textbox>
                </v:shape>
                <v:shape id="_x0000_s1040" type="#_x0000_t202" style="position:absolute;left:7186;top:9964;width:4326;height:360" filled="f" fillcolor="#c9f" stroked="f">
                  <v:stroke dashstyle="dash"/>
                  <v:textbox style="mso-next-textbox:#_x0000_s1040" inset="1mm,.85mm,0,.7pt">
                    <w:txbxContent>
                      <w:p w:rsidR="00CF7164" w:rsidRPr="00D6675E" w:rsidRDefault="005F0347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登録した</w:t>
                        </w:r>
                        <w:r>
                          <w:rPr>
                            <w:sz w:val="20"/>
                            <w:szCs w:val="20"/>
                          </w:rPr>
                          <w:t>月を表す。１６進数を起用する。</w:t>
                        </w:r>
                      </w:p>
                    </w:txbxContent>
                  </v:textbox>
                </v:shape>
              </v:group>
              <v:group id="_x0000_s1041" style="position:absolute;left:2860;top:11404;width:8670;height:360" coordorigin="2842,9964" coordsize="8670,360">
                <v:shape id="_x0000_s1042" type="#_x0000_t202" style="position:absolute;left:2842;top:9964;width:2534;height:360" filled="f" fillcolor="#c9f" stroked="f">
                  <v:stroke dashstyle="dash"/>
                  <v:textbox style="mso-next-textbox:#_x0000_s1042" inset="1mm,.85mm,0,.7pt">
                    <w:txbxContent>
                      <w:p w:rsidR="00CF7164" w:rsidRPr="00D6675E" w:rsidRDefault="005F0347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顧客番号</w:t>
                        </w:r>
                      </w:p>
                    </w:txbxContent>
                  </v:textbox>
                </v:shape>
                <v:shape id="_x0000_s1043" type="#_x0000_t202" style="position:absolute;left:5376;top:9964;width:905;height:360" filled="f" fillcolor="#c9f" stroked="f">
                  <v:stroke dashstyle="dash"/>
                  <v:textbox style="mso-next-textbox:#_x0000_s1043" inset="0,.85mm,1mm,.7pt">
                    <w:txbxContent>
                      <w:p w:rsidR="00CF7164" w:rsidRPr="00D6675E" w:rsidRDefault="005F0347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４</w:t>
                        </w:r>
                      </w:p>
                    </w:txbxContent>
                  </v:textbox>
                </v:shape>
                <v:shape id="_x0000_s1044" type="#_x0000_t202" style="position:absolute;left:6281;top:9964;width:905;height:360" filled="f" fillcolor="#c9f" stroked="f">
                  <v:stroke dashstyle="dash"/>
                  <v:textbox style="mso-next-textbox:#_x0000_s1044" inset="0,.85mm,1mm,.7pt">
                    <w:txbxContent>
                      <w:p w:rsidR="00CF7164" w:rsidRPr="00D6675E" w:rsidRDefault="005F0347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５</w:t>
                        </w:r>
                      </w:p>
                    </w:txbxContent>
                  </v:textbox>
                </v:shape>
                <v:shape id="_x0000_s1045" type="#_x0000_t202" style="position:absolute;left:7186;top:9964;width:4326;height:360" filled="f" fillcolor="#c9f" stroked="f">
                  <v:stroke dashstyle="dash"/>
                  <v:textbox style="mso-next-textbox:#_x0000_s1045" inset="1mm,.85mm,0,.7pt">
                    <w:txbxContent>
                      <w:p w:rsidR="00CF7164" w:rsidRPr="00D6675E" w:rsidRDefault="001E5577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登録した</w:t>
                        </w:r>
                        <w:r w:rsidR="008F35AB">
                          <w:rPr>
                            <w:rFonts w:hint="eastAsia"/>
                            <w:sz w:val="20"/>
                            <w:szCs w:val="20"/>
                          </w:rPr>
                          <w:t>順の連番</w:t>
                        </w:r>
                        <w:r w:rsidR="008F35AB">
                          <w:rPr>
                            <w:sz w:val="20"/>
                            <w:szCs w:val="20"/>
                          </w:rPr>
                          <w:t>番号。</w:t>
                        </w:r>
                        <w:r w:rsidR="008F35AB">
                          <w:rPr>
                            <w:rFonts w:hint="eastAsia"/>
                            <w:sz w:val="20"/>
                            <w:szCs w:val="20"/>
                          </w:rPr>
                          <w:t>月初めに、</w:t>
                        </w:r>
                        <w:r>
                          <w:rPr>
                            <w:sz w:val="20"/>
                            <w:szCs w:val="20"/>
                          </w:rPr>
                          <w:t>初期化する。</w:t>
                        </w:r>
                      </w:p>
                    </w:txbxContent>
                  </v:textbox>
                </v:shape>
              </v:group>
              <v:group id="_x0000_s1046" style="position:absolute;left:2860;top:11764;width:8670;height:360" coordorigin="2842,9964" coordsize="8670,360">
                <v:shape id="_x0000_s1047" type="#_x0000_t202" style="position:absolute;left:2842;top:9964;width:2534;height:360" filled="f" fillcolor="#c9f" stroked="f">
                  <v:stroke dashstyle="dash"/>
                  <v:textbox style="mso-next-textbox:#_x0000_s1047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48" type="#_x0000_t202" style="position:absolute;left:5376;top:9964;width:905;height:360" filled="f" fillcolor="#c9f" stroked="f">
                  <v:stroke dashstyle="dash"/>
                  <v:textbox style="mso-next-textbox:#_x0000_s1048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49" type="#_x0000_t202" style="position:absolute;left:6281;top:9964;width:905;height:360" filled="f" fillcolor="#c9f" stroked="f">
                  <v:stroke dashstyle="dash"/>
                  <v:textbox style="mso-next-textbox:#_x0000_s1049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50" type="#_x0000_t202" style="position:absolute;left:7186;top:9964;width:4326;height:360" filled="f" fillcolor="#c9f" stroked="f">
                  <v:stroke dashstyle="dash"/>
                  <v:textbox style="mso-next-textbox:#_x0000_s1050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051" style="position:absolute;left:2860;top:12124;width:8670;height:360" coordorigin="2842,9964" coordsize="8670,360">
                <v:shape id="_x0000_s1052" type="#_x0000_t202" style="position:absolute;left:2842;top:9964;width:2534;height:360" filled="f" fillcolor="#c9f" stroked="f">
                  <v:stroke dashstyle="dash"/>
                  <v:textbox style="mso-next-textbox:#_x0000_s1052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53" type="#_x0000_t202" style="position:absolute;left:5376;top:9964;width:905;height:360" filled="f" fillcolor="#c9f" stroked="f">
                  <v:stroke dashstyle="dash"/>
                  <v:textbox style="mso-next-textbox:#_x0000_s1053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54" type="#_x0000_t202" style="position:absolute;left:6281;top:9964;width:905;height:360" filled="f" fillcolor="#c9f" stroked="f">
                  <v:stroke dashstyle="dash"/>
                  <v:textbox style="mso-next-textbox:#_x0000_s1054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55" type="#_x0000_t202" style="position:absolute;left:7186;top:9964;width:4326;height:360" filled="f" fillcolor="#c9f" stroked="f">
                  <v:stroke dashstyle="dash"/>
                  <v:textbox style="mso-next-textbox:#_x0000_s1055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056" style="position:absolute;left:2860;top:12484;width:8670;height:360" coordorigin="2842,9964" coordsize="8670,360">
                <v:shape id="_x0000_s1057" type="#_x0000_t202" style="position:absolute;left:2842;top:9964;width:2534;height:360" filled="f" fillcolor="#c9f" stroked="f">
                  <v:stroke dashstyle="dash"/>
                  <v:textbox style="mso-next-textbox:#_x0000_s1057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58" type="#_x0000_t202" style="position:absolute;left:5376;top:9964;width:905;height:360" filled="f" fillcolor="#c9f" stroked="f">
                  <v:stroke dashstyle="dash"/>
                  <v:textbox style="mso-next-textbox:#_x0000_s1058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59" type="#_x0000_t202" style="position:absolute;left:6281;top:9964;width:905;height:360" filled="f" fillcolor="#c9f" stroked="f">
                  <v:stroke dashstyle="dash"/>
                  <v:textbox style="mso-next-textbox:#_x0000_s1059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60" type="#_x0000_t202" style="position:absolute;left:7186;top:9964;width:4326;height:360" filled="f" fillcolor="#c9f" stroked="f">
                  <v:stroke dashstyle="dash"/>
                  <v:textbox style="mso-next-textbox:#_x0000_s1060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061" style="position:absolute;left:2860;top:12844;width:8670;height:360" coordorigin="2842,9964" coordsize="8670,360">
                <v:shape id="_x0000_s1062" type="#_x0000_t202" style="position:absolute;left:2842;top:9964;width:2534;height:360" filled="f" fillcolor="#c9f" stroked="f">
                  <v:stroke dashstyle="dash"/>
                  <v:textbox style="mso-next-textbox:#_x0000_s1062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63" type="#_x0000_t202" style="position:absolute;left:5376;top:9964;width:905;height:360" filled="f" fillcolor="#c9f" stroked="f">
                  <v:stroke dashstyle="dash"/>
                  <v:textbox style="mso-next-textbox:#_x0000_s1063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64" type="#_x0000_t202" style="position:absolute;left:6281;top:9964;width:905;height:360" filled="f" fillcolor="#c9f" stroked="f">
                  <v:stroke dashstyle="dash"/>
                  <v:textbox style="mso-next-textbox:#_x0000_s1064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65" type="#_x0000_t202" style="position:absolute;left:7186;top:9964;width:4326;height:360" filled="f" fillcolor="#c9f" stroked="f">
                  <v:stroke dashstyle="dash"/>
                  <v:textbox style="mso-next-textbox:#_x0000_s1065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066" style="position:absolute;left:2860;top:13204;width:8670;height:360" coordorigin="2842,9964" coordsize="8670,360">
                <v:shape id="_x0000_s1067" type="#_x0000_t202" style="position:absolute;left:2842;top:9964;width:2534;height:360" filled="f" fillcolor="#c9f" stroked="f">
                  <v:stroke dashstyle="dash"/>
                  <v:textbox style="mso-next-textbox:#_x0000_s1067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68" type="#_x0000_t202" style="position:absolute;left:5376;top:9964;width:905;height:360" filled="f" fillcolor="#c9f" stroked="f">
                  <v:stroke dashstyle="dash"/>
                  <v:textbox style="mso-next-textbox:#_x0000_s1068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69" type="#_x0000_t202" style="position:absolute;left:6281;top:9964;width:905;height:360" filled="f" fillcolor="#c9f" stroked="f">
                  <v:stroke dashstyle="dash"/>
                  <v:textbox style="mso-next-textbox:#_x0000_s1069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70" type="#_x0000_t202" style="position:absolute;left:7186;top:9964;width:4326;height:360" filled="f" fillcolor="#c9f" stroked="f">
                  <v:stroke dashstyle="dash"/>
                  <v:textbox style="mso-next-textbox:#_x0000_s1070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071" style="position:absolute;left:2860;top:13564;width:8670;height:360" coordorigin="2842,9964" coordsize="8670,360">
                <v:shape id="_x0000_s1072" type="#_x0000_t202" style="position:absolute;left:2842;top:9964;width:2534;height:360" filled="f" fillcolor="#c9f" stroked="f">
                  <v:stroke dashstyle="dash"/>
                  <v:textbox style="mso-next-textbox:#_x0000_s1072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73" type="#_x0000_t202" style="position:absolute;left:5376;top:9964;width:905;height:360" filled="f" fillcolor="#c9f" stroked="f">
                  <v:stroke dashstyle="dash"/>
                  <v:textbox style="mso-next-textbox:#_x0000_s1073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74" type="#_x0000_t202" style="position:absolute;left:6281;top:9964;width:905;height:360" filled="f" fillcolor="#c9f" stroked="f">
                  <v:stroke dashstyle="dash"/>
                  <v:textbox style="mso-next-textbox:#_x0000_s1074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75" type="#_x0000_t202" style="position:absolute;left:7186;top:9964;width:4326;height:360" filled="f" fillcolor="#c9f" stroked="f">
                  <v:stroke dashstyle="dash"/>
                  <v:textbox style="mso-next-textbox:#_x0000_s1075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076" style="position:absolute;left:2860;top:13924;width:8670;height:360" coordorigin="2842,9964" coordsize="8670,360">
                <v:shape id="_x0000_s1077" type="#_x0000_t202" style="position:absolute;left:2842;top:9964;width:2534;height:360" filled="f" fillcolor="#c9f" stroked="f">
                  <v:stroke dashstyle="dash"/>
                  <v:textbox style="mso-next-textbox:#_x0000_s1077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78" type="#_x0000_t202" style="position:absolute;left:5376;top:9964;width:905;height:360" filled="f" fillcolor="#c9f" stroked="f">
                  <v:stroke dashstyle="dash"/>
                  <v:textbox style="mso-next-textbox:#_x0000_s1078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79" type="#_x0000_t202" style="position:absolute;left:6281;top:9964;width:905;height:360" filled="f" fillcolor="#c9f" stroked="f">
                  <v:stroke dashstyle="dash"/>
                  <v:textbox style="mso-next-textbox:#_x0000_s1079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80" type="#_x0000_t202" style="position:absolute;left:7186;top:9964;width:4326;height:360" filled="f" fillcolor="#c9f" stroked="f">
                  <v:stroke dashstyle="dash"/>
                  <v:textbox style="mso-next-textbox:#_x0000_s1080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081" style="position:absolute;left:2860;top:14284;width:8670;height:360" coordorigin="2842,9964" coordsize="8670,360">
                <v:shape id="_x0000_s1082" type="#_x0000_t202" style="position:absolute;left:2842;top:9964;width:2534;height:360" filled="f" fillcolor="#c9f" stroked="f">
                  <v:stroke dashstyle="dash"/>
                  <v:textbox style="mso-next-textbox:#_x0000_s1082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83" type="#_x0000_t202" style="position:absolute;left:5376;top:9964;width:905;height:360" filled="f" fillcolor="#c9f" stroked="f">
                  <v:stroke dashstyle="dash"/>
                  <v:textbox style="mso-next-textbox:#_x0000_s1083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84" type="#_x0000_t202" style="position:absolute;left:6281;top:9964;width:905;height:360" filled="f" fillcolor="#c9f" stroked="f">
                  <v:stroke dashstyle="dash"/>
                  <v:textbox style="mso-next-textbox:#_x0000_s1084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85" type="#_x0000_t202" style="position:absolute;left:7186;top:9964;width:4326;height:360" filled="f" fillcolor="#c9f" stroked="f">
                  <v:stroke dashstyle="dash"/>
                  <v:textbox style="mso-next-textbox:#_x0000_s1085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086" style="position:absolute;left:2860;top:14644;width:8670;height:360" coordorigin="2842,9964" coordsize="8670,360">
                <v:shape id="_x0000_s1087" type="#_x0000_t202" style="position:absolute;left:2842;top:9964;width:2534;height:360" filled="f" fillcolor="#c9f" stroked="f">
                  <v:stroke dashstyle="dash"/>
                  <v:textbox style="mso-next-textbox:#_x0000_s1087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88" type="#_x0000_t202" style="position:absolute;left:5376;top:9964;width:905;height:360" filled="f" fillcolor="#c9f" stroked="f">
                  <v:stroke dashstyle="dash"/>
                  <v:textbox style="mso-next-textbox:#_x0000_s1088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89" type="#_x0000_t202" style="position:absolute;left:6281;top:9964;width:905;height:360" filled="f" fillcolor="#c9f" stroked="f">
                  <v:stroke dashstyle="dash"/>
                  <v:textbox style="mso-next-textbox:#_x0000_s1089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90" type="#_x0000_t202" style="position:absolute;left:7186;top:9964;width:4326;height:360" filled="f" fillcolor="#c9f" stroked="f">
                  <v:stroke dashstyle="dash"/>
                  <v:textbox style="mso-next-textbox:#_x0000_s1090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091" style="position:absolute;left:2860;top:15004;width:8670;height:360" coordorigin="2842,9964" coordsize="8670,360">
                <v:shape id="_x0000_s1092" type="#_x0000_t202" style="position:absolute;left:2842;top:9964;width:2534;height:360" filled="f" fillcolor="#c9f" stroked="f">
                  <v:stroke dashstyle="dash"/>
                  <v:textbox style="mso-next-textbox:#_x0000_s1092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93" type="#_x0000_t202" style="position:absolute;left:5376;top:9964;width:905;height:360" filled="f" fillcolor="#c9f" stroked="f">
                  <v:stroke dashstyle="dash"/>
                  <v:textbox style="mso-next-textbox:#_x0000_s1093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94" type="#_x0000_t202" style="position:absolute;left:6281;top:9964;width:905;height:360" filled="f" fillcolor="#c9f" stroked="f">
                  <v:stroke dashstyle="dash"/>
                  <v:textbox style="mso-next-textbox:#_x0000_s1094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95" type="#_x0000_t202" style="position:absolute;left:7186;top:9964;width:4326;height:360" filled="f" fillcolor="#c9f" stroked="f">
                  <v:stroke dashstyle="dash"/>
                  <v:textbox style="mso-next-textbox:#_x0000_s1095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096" style="position:absolute;left:2860;top:15364;width:8670;height:360" coordorigin="2842,9964" coordsize="8670,360">
                <v:shape id="_x0000_s1097" type="#_x0000_t202" style="position:absolute;left:2842;top:9964;width:2534;height:360" filled="f" fillcolor="#c9f" stroked="f">
                  <v:stroke dashstyle="dash"/>
                  <v:textbox style="mso-next-textbox:#_x0000_s1097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98" type="#_x0000_t202" style="position:absolute;left:5376;top:9964;width:905;height:360" filled="f" fillcolor="#c9f" stroked="f">
                  <v:stroke dashstyle="dash"/>
                  <v:textbox style="mso-next-textbox:#_x0000_s1098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99" type="#_x0000_t202" style="position:absolute;left:6281;top:9964;width:905;height:360" filled="f" fillcolor="#c9f" stroked="f">
                  <v:stroke dashstyle="dash"/>
                  <v:textbox style="mso-next-textbox:#_x0000_s1099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100" type="#_x0000_t202" style="position:absolute;left:7186;top:9964;width:4326;height:360" filled="f" fillcolor="#c9f" stroked="f">
                  <v:stroke dashstyle="dash"/>
                  <v:textbox style="mso-next-textbox:#_x0000_s1100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211" style="position:absolute;left:2860;top:10684;width:8670;height:360" coordorigin="2842,9964" coordsize="8670,360">
                <v:shape id="_x0000_s1212" type="#_x0000_t202" style="position:absolute;left:2842;top:9964;width:2534;height:360" filled="f" fillcolor="#c9f" stroked="f">
                  <v:stroke dashstyle="dash"/>
                  <v:textbox style="mso-next-textbox:#_x0000_s1212" inset="1mm,.85mm,0,.7pt">
                    <w:txbxContent>
                      <w:p w:rsidR="002432F0" w:rsidRPr="00D6675E" w:rsidRDefault="005F0347" w:rsidP="002432F0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年</w:t>
                        </w:r>
                      </w:p>
                    </w:txbxContent>
                  </v:textbox>
                </v:shape>
                <v:shape id="_x0000_s1213" type="#_x0000_t202" style="position:absolute;left:5376;top:9964;width:905;height:360" filled="f" fillcolor="#c9f" stroked="f">
                  <v:stroke dashstyle="dash"/>
                  <v:textbox style="mso-next-textbox:#_x0000_s1213" inset="0,.85mm,1mm,.7pt">
                    <w:txbxContent>
                      <w:p w:rsidR="002432F0" w:rsidRPr="00D6675E" w:rsidRDefault="009A3A36" w:rsidP="002432F0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１</w:t>
                        </w:r>
                      </w:p>
                    </w:txbxContent>
                  </v:textbox>
                </v:shape>
                <v:shape id="_x0000_s1214" type="#_x0000_t202" style="position:absolute;left:6281;top:9964;width:905;height:360" filled="f" fillcolor="#c9f" stroked="f">
                  <v:stroke dashstyle="dash"/>
                  <v:textbox style="mso-next-textbox:#_x0000_s1214" inset="0,.85mm,1mm,.7pt">
                    <w:txbxContent>
                      <w:p w:rsidR="002432F0" w:rsidRPr="00D6675E" w:rsidRDefault="009A3A36" w:rsidP="002432F0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２</w:t>
                        </w:r>
                      </w:p>
                    </w:txbxContent>
                  </v:textbox>
                </v:shape>
                <v:shape id="_x0000_s1215" type="#_x0000_t202" style="position:absolute;left:7186;top:9964;width:4326;height:360" filled="f" fillcolor="#c9f" stroked="f">
                  <v:stroke dashstyle="dash"/>
                  <v:textbox style="mso-next-textbox:#_x0000_s1215" inset="1mm,.85mm,0,.7pt">
                    <w:txbxContent>
                      <w:p w:rsidR="002432F0" w:rsidRPr="00D6675E" w:rsidRDefault="005F0347" w:rsidP="002432F0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登録した年</w:t>
                        </w:r>
                        <w:r>
                          <w:rPr>
                            <w:sz w:val="20"/>
                            <w:szCs w:val="20"/>
                          </w:rPr>
                          <w:t>を表す。下２桁を抽出する。</w:t>
                        </w:r>
                      </w:p>
                    </w:txbxContent>
                  </v:textbox>
                </v:shape>
              </v:group>
            </v:group>
            <v:group id="_x0000_s1234" style="position:absolute;left:2842;top:2284;width:8688;height:960" coordorigin="2842,2284" coordsize="8688,960">
              <v:shape id="_x0000_s1221" type="#_x0000_t202" style="position:absolute;left:2842;top:2284;width:2534;height:480" filled="f" fillcolor="#c9f" stroked="f">
                <v:textbox style="mso-next-textbox:#_x0000_s1221" inset="0,2.25mm,0,.7pt">
                  <w:txbxContent>
                    <w:p w:rsidR="00367EC5" w:rsidRDefault="00B46C42" w:rsidP="00367E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顧客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shape>
              <v:shape id="_x0000_s1222" type="#_x0000_t202" style="position:absolute;left:6824;top:2284;width:1991;height:480" filled="f" fillcolor="#c9f" stroked="f">
                <v:textbox style="mso-next-textbox:#_x0000_s1222" inset="0,2.25mm,0,.7pt">
                  <w:txbxContent>
                    <w:p w:rsidR="00367EC5" w:rsidRDefault="009A3A36" w:rsidP="00367E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区分</w:t>
                      </w:r>
                    </w:p>
                  </w:txbxContent>
                </v:textbox>
              </v:shape>
              <v:shape id="_x0000_s1223" type="#_x0000_t202" style="position:absolute;left:9901;top:2284;width:1629;height:480" filled="f" fillcolor="#c9f" stroked="f">
                <v:textbox style="mso-next-textbox:#_x0000_s1223" inset="0,2.25mm,0,.7pt">
                  <w:txbxContent>
                    <w:p w:rsidR="00367EC5" w:rsidRDefault="00367EC5" w:rsidP="00367E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８</w:t>
                      </w:r>
                    </w:p>
                  </w:txbxContent>
                </v:textbox>
              </v:shape>
              <v:shape id="_x0000_s1229" type="#_x0000_t202" style="position:absolute;left:3566;top:2764;width:1086;height:480" filled="f" fillcolor="#c9f" stroked="f">
                <v:textbox style="mso-next-textbox:#_x0000_s1229" inset="0,2.25mm,0,.7pt">
                  <w:txbxContent>
                    <w:p w:rsidR="00367EC5" w:rsidRDefault="005F0347" w:rsidP="00367E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０</w:t>
                      </w:r>
                    </w:p>
                  </w:txbxContent>
                </v:textbox>
              </v:shape>
              <v:shape id="_x0000_s1230" type="#_x0000_t202" style="position:absolute;left:5376;top:2764;width:1086;height:480" filled="f" fillcolor="#c9f" stroked="f">
                <v:textbox style="mso-next-textbox:#_x0000_s1230" inset="0,2.25mm,0,.7pt">
                  <w:txbxContent>
                    <w:p w:rsidR="00367EC5" w:rsidRDefault="005F0347" w:rsidP="00367E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120000000</w:t>
                      </w:r>
                    </w:p>
                  </w:txbxContent>
                </v:textbox>
              </v:shape>
              <v:shape id="_x0000_s1231" type="#_x0000_t202" style="position:absolute;left:7548;top:2764;width:1267;height:480" filled="f" fillcolor="#c9f" stroked="f">
                <v:textbox style="mso-next-textbox:#_x0000_s1231" inset="0,2.25mm,0,.7pt">
                  <w:txbxContent>
                    <w:p w:rsidR="00367EC5" w:rsidRDefault="005F0347" w:rsidP="00367E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１００</w:t>
                      </w:r>
                    </w:p>
                  </w:txbxContent>
                </v:textbox>
              </v:shape>
              <v:shape id="_x0000_s1232" type="#_x0000_t202" style="position:absolute;left:9901;top:2764;width:905;height:480" filled="f" fillcolor="#c9f" stroked="f">
                <v:textbox style="mso-next-textbox:#_x0000_s1232" inset="0,2.25mm,0,.7pt">
                  <w:txbxContent>
                    <w:p w:rsidR="00367EC5" w:rsidRDefault="00367EC5" w:rsidP="00367EC5">
                      <w:pPr>
                        <w:jc w:val="center"/>
                      </w:pPr>
                    </w:p>
                  </w:txbxContent>
                </v:textbox>
              </v:shape>
            </v:group>
          </v:group>
        </w:pict>
      </w:r>
    </w:p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B1693D" w:rsidP="00836E4C">
      <w:r>
        <w:rPr>
          <w:noProof/>
        </w:rPr>
        <w:pict>
          <v:shape id="_x0000_s1257" style="position:absolute;left:0;text-align:left;margin-left:141.95pt;margin-top:2.95pt;width:220.05pt;height:66pt;z-index: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8,240" path="m,l,240r1448,e" filled="f" fillcolor="#c9f">
            <v:stroke endarrow="block"/>
            <v:path arrowok="t"/>
          </v:shape>
        </w:pict>
      </w:r>
      <w:r>
        <w:rPr>
          <w:noProof/>
        </w:rPr>
        <w:pict>
          <v:shape id="_x0000_s1255" style="position:absolute;left:0;text-align:left;margin-left:276.2pt;margin-top:2.95pt;width:85.8pt;height:30pt;z-index: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8,240" path="m,l,240r1448,e" filled="f" fillcolor="#c9f">
            <v:stroke endarrow="block"/>
            <v:path arrowok="t"/>
          </v:shape>
        </w:pict>
      </w:r>
      <w:r>
        <w:rPr>
          <w:noProof/>
        </w:rPr>
        <w:pict>
          <v:shape id="_x0000_s1256" style="position:absolute;left:0;text-align:left;margin-left:185.45pt;margin-top:2.95pt;width:176.55pt;height:48pt;z-index: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8,240" path="m,l,240r1448,e" filled="f" fillcolor="#c9f">
            <v:stroke endarrow="block"/>
            <v:path arrowok="t"/>
          </v:shape>
        </w:pict>
      </w:r>
      <w:r>
        <w:rPr>
          <w:noProof/>
        </w:rPr>
        <w:pict>
          <v:line id="_x0000_s1360" style="position:absolute;left:0;text-align:left;z-index:7" from="210.2pt,2.95pt" to="346.35pt,2.95pt"/>
        </w:pict>
      </w:r>
      <w:r>
        <w:rPr>
          <w:noProof/>
        </w:rPr>
        <w:pict>
          <v:line id="_x0000_s1359" style="position:absolute;left:0;text-align:left;z-index:6" from="176.1pt,2.95pt" to="199.1pt,2.95pt"/>
        </w:pict>
      </w:r>
      <w:r>
        <w:rPr>
          <w:noProof/>
        </w:rPr>
        <w:pict>
          <v:line id="_x0000_s1358" style="position:absolute;left:0;text-align:left;z-index:5" from="115.55pt,2.95pt" to="166.6pt,2.95pt"/>
        </w:pict>
      </w:r>
    </w:p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460922" w:rsidRDefault="00836E4C" w:rsidP="00836E4C">
      <w:pPr>
        <w:rPr>
          <w:w w:val="200"/>
        </w:rPr>
      </w:pPr>
    </w:p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A97FF0" w:rsidRDefault="00A97FF0" w:rsidP="00836E4C"/>
    <w:p w:rsidR="00836E4C" w:rsidRDefault="00836E4C" w:rsidP="00836E4C"/>
    <w:p w:rsidR="00836E4C" w:rsidRDefault="00836E4C" w:rsidP="00836E4C"/>
    <w:p w:rsidR="00836E4C" w:rsidRDefault="00836E4C" w:rsidP="00836E4C"/>
    <w:p w:rsidR="00836E4C" w:rsidRDefault="00B1693D" w:rsidP="00836E4C">
      <w:r>
        <w:rPr>
          <w:noProof/>
        </w:rPr>
        <w:lastRenderedPageBreak/>
        <w:pict>
          <v:group id="_x0000_s1362" style="position:absolute;left:0;text-align:left;margin-left:99.55pt;margin-top:12pt;width:434.4pt;height:672pt;z-index:8" coordorigin="2842,2284" coordsize="8688,13440">
            <v:group id="_x0000_s1363" style="position:absolute;left:3023;top:6484;width:8326;height:3120" coordorigin="3023,6484" coordsize="8326,3120">
              <v:shape id="_x0000_s1364" type="#_x0000_t202" style="position:absolute;left:3023;top:6484;width:8326;height:600" stroked="f">
                <v:textbox style="mso-next-textbox:#_x0000_s1364" inset="1mm,0,0,0">
                  <w:txbxContent>
                    <w:p w:rsidR="0019221C" w:rsidRPr="00460922" w:rsidRDefault="00B46C42" w:rsidP="0019221C">
                      <w:pPr>
                        <w:rPr>
                          <w:w w:val="150"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w w:val="150"/>
                          <w:sz w:val="40"/>
                          <w:szCs w:val="40"/>
                        </w:rPr>
                        <w:t>９</w:t>
                      </w:r>
                    </w:p>
                    <w:p w:rsidR="0019221C" w:rsidRDefault="0019221C"/>
                  </w:txbxContent>
                </v:textbox>
              </v:shape>
              <v:shape id="_x0000_s1365" type="#_x0000_t202" style="position:absolute;left:8272;top:7084;width:3077;height:360" stroked="f">
                <v:textbox style="mso-next-textbox:#_x0000_s1365" inset="0,.7mm,0,0">
                  <w:txbxContent>
                    <w:p w:rsidR="0019221C" w:rsidRDefault="0019221C" w:rsidP="0019221C"/>
                  </w:txbxContent>
                </v:textbox>
              </v:shape>
              <v:shape id="_x0000_s1366" type="#_x0000_t202" style="position:absolute;left:8272;top:7444;width:3077;height:360" stroked="f">
                <v:textbox style="mso-next-textbox:#_x0000_s1366" inset="0,.7mm,0,0">
                  <w:txbxContent>
                    <w:p w:rsidR="0019221C" w:rsidRDefault="001E5577" w:rsidP="0019221C">
                      <w:r>
                        <w:rPr>
                          <w:rFonts w:hint="eastAsia"/>
                        </w:rPr>
                        <w:t>出品権限</w:t>
                      </w:r>
                    </w:p>
                  </w:txbxContent>
                </v:textbox>
              </v:shape>
              <v:shape id="_x0000_s1367" type="#_x0000_t202" style="position:absolute;left:8272;top:7804;width:3077;height:360" stroked="f">
                <v:textbox style="mso-next-textbox:#_x0000_s1367" inset="0,.7mm,0,0">
                  <w:txbxContent>
                    <w:p w:rsidR="0019221C" w:rsidRDefault="0019221C" w:rsidP="0019221C"/>
                  </w:txbxContent>
                </v:textbox>
              </v:shape>
              <v:shape id="_x0000_s1368" type="#_x0000_t202" style="position:absolute;left:8272;top:8164;width:3077;height:360" stroked="f">
                <v:textbox style="mso-next-textbox:#_x0000_s1368" inset="0,.7mm,0,0">
                  <w:txbxContent>
                    <w:p w:rsidR="0019221C" w:rsidRDefault="0019221C" w:rsidP="0019221C"/>
                  </w:txbxContent>
                </v:textbox>
              </v:shape>
              <v:shape id="_x0000_s1369" type="#_x0000_t202" style="position:absolute;left:8272;top:8524;width:3077;height:360" stroked="f">
                <v:textbox style="mso-next-textbox:#_x0000_s1369" inset="0,.7mm,0,0">
                  <w:txbxContent>
                    <w:p w:rsidR="0019221C" w:rsidRDefault="0019221C" w:rsidP="0019221C"/>
                  </w:txbxContent>
                </v:textbox>
              </v:shape>
              <v:shape id="_x0000_s1370" type="#_x0000_t202" style="position:absolute;left:8272;top:8884;width:3077;height:360" stroked="f">
                <v:textbox style="mso-next-textbox:#_x0000_s1370" inset="0,.7mm,0,0">
                  <w:txbxContent>
                    <w:p w:rsidR="0019221C" w:rsidRDefault="0019221C" w:rsidP="0019221C"/>
                  </w:txbxContent>
                </v:textbox>
              </v:shape>
              <v:shape id="_x0000_s1371" type="#_x0000_t202" style="position:absolute;left:8272;top:9244;width:3077;height:360" stroked="f">
                <v:textbox style="mso-next-textbox:#_x0000_s1371" inset="0,.7mm,0,0">
                  <w:txbxContent>
                    <w:p w:rsidR="0019221C" w:rsidRDefault="0019221C" w:rsidP="0019221C"/>
                  </w:txbxContent>
                </v:textbox>
              </v:shape>
            </v:group>
            <v:group id="_x0000_s1372" style="position:absolute;left:2842;top:3724;width:8682;height:2160" coordorigin="2842,3724" coordsize="8682,2160">
              <v:shape id="_x0000_s1373" type="#_x0000_t202" style="position:absolute;left:2842;top:3724;width:8682;height:360" filled="f" fillcolor="#c9f" stroked="f">
                <v:textbox style="mso-next-textbox:#_x0000_s1373" inset="1mm,1.25mm,0,0">
                  <w:txbxContent>
                    <w:p w:rsidR="0019221C" w:rsidRDefault="001E5577" w:rsidP="0019221C">
                      <w:r>
                        <w:rPr>
                          <w:rFonts w:hint="eastAsia"/>
                        </w:rPr>
                        <w:t>その顧客の出品できる可否を表す。</w:t>
                      </w:r>
                    </w:p>
                  </w:txbxContent>
                </v:textbox>
              </v:shape>
              <v:shape id="_x0000_s1374" type="#_x0000_t202" style="position:absolute;left:2842;top:4084;width:8682;height:360" filled="f" fillcolor="#c9f" stroked="f">
                <v:textbox style="mso-next-textbox:#_x0000_s1374" inset="1mm,1.25mm,0,0">
                  <w:txbxContent>
                    <w:p w:rsidR="0019221C" w:rsidRDefault="0019221C" w:rsidP="0019221C"/>
                  </w:txbxContent>
                </v:textbox>
              </v:shape>
              <v:shape id="_x0000_s1375" type="#_x0000_t202" style="position:absolute;left:2842;top:4444;width:8682;height:360" filled="f" fillcolor="#c9f" stroked="f">
                <v:textbox style="mso-next-textbox:#_x0000_s1375" inset="1mm,1.25mm,0,0">
                  <w:txbxContent>
                    <w:p w:rsidR="0019221C" w:rsidRDefault="0019221C" w:rsidP="0019221C"/>
                  </w:txbxContent>
                </v:textbox>
              </v:shape>
              <v:shape id="_x0000_s1376" type="#_x0000_t202" style="position:absolute;left:2842;top:4804;width:8682;height:360" filled="f" fillcolor="#c9f" stroked="f">
                <v:textbox style="mso-next-textbox:#_x0000_s1376" inset="1mm,1.25mm,0,0">
                  <w:txbxContent>
                    <w:p w:rsidR="0019221C" w:rsidRDefault="0019221C" w:rsidP="0019221C"/>
                  </w:txbxContent>
                </v:textbox>
              </v:shape>
              <v:shape id="_x0000_s1377" type="#_x0000_t202" style="position:absolute;left:2842;top:5164;width:8682;height:360" filled="f" fillcolor="#c9f" stroked="f">
                <v:textbox style="mso-next-textbox:#_x0000_s1377" inset="1mm,1.25mm,0,0">
                  <w:txbxContent>
                    <w:p w:rsidR="0019221C" w:rsidRDefault="0019221C" w:rsidP="0019221C"/>
                  </w:txbxContent>
                </v:textbox>
              </v:shape>
              <v:shape id="_x0000_s1378" type="#_x0000_t202" style="position:absolute;left:2842;top:5524;width:8682;height:360" filled="f" fillcolor="#c9f" stroked="f">
                <v:textbox style="mso-next-textbox:#_x0000_s1378" inset="1mm,1.25mm,0,0">
                  <w:txbxContent>
                    <w:p w:rsidR="0019221C" w:rsidRDefault="0019221C" w:rsidP="0019221C"/>
                  </w:txbxContent>
                </v:textbox>
              </v:shape>
            </v:group>
            <v:group id="_x0000_s1379" style="position:absolute;left:2860;top:10684;width:8670;height:5040" coordorigin="2860,10684" coordsize="8670,5040">
              <v:group id="_x0000_s1380" style="position:absolute;left:2860;top:11044;width:8670;height:360" coordorigin="2842,9964" coordsize="8670,360">
                <v:shape id="_x0000_s1381" type="#_x0000_t202" style="position:absolute;left:2842;top:9964;width:2534;height:360" filled="f" fillcolor="#c9f" stroked="f">
                  <v:stroke dashstyle="dash"/>
                  <v:textbox style="mso-next-textbox:#_x0000_s1381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382" type="#_x0000_t202" style="position:absolute;left:5376;top:9964;width:905;height:360" filled="f" fillcolor="#c9f" stroked="f">
                  <v:stroke dashstyle="dash"/>
                  <v:textbox style="mso-next-textbox:#_x0000_s1382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383" type="#_x0000_t202" style="position:absolute;left:6281;top:9964;width:905;height:360" filled="f" fillcolor="#c9f" stroked="f">
                  <v:stroke dashstyle="dash"/>
                  <v:textbox style="mso-next-textbox:#_x0000_s1383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384" type="#_x0000_t202" style="position:absolute;left:7186;top:9964;width:4326;height:360" filled="f" fillcolor="#c9f" stroked="f">
                  <v:stroke dashstyle="dash"/>
                  <v:textbox style="mso-next-textbox:#_x0000_s1384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385" style="position:absolute;left:2860;top:11404;width:8670;height:360" coordorigin="2842,9964" coordsize="8670,360">
                <v:shape id="_x0000_s1386" type="#_x0000_t202" style="position:absolute;left:2842;top:9964;width:2534;height:360" filled="f" fillcolor="#c9f" stroked="f">
                  <v:stroke dashstyle="dash"/>
                  <v:textbox style="mso-next-textbox:#_x0000_s1386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387" type="#_x0000_t202" style="position:absolute;left:5376;top:9964;width:905;height:360" filled="f" fillcolor="#c9f" stroked="f">
                  <v:stroke dashstyle="dash"/>
                  <v:textbox style="mso-next-textbox:#_x0000_s1387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388" type="#_x0000_t202" style="position:absolute;left:6281;top:9964;width:905;height:360" filled="f" fillcolor="#c9f" stroked="f">
                  <v:stroke dashstyle="dash"/>
                  <v:textbox style="mso-next-textbox:#_x0000_s1388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389" type="#_x0000_t202" style="position:absolute;left:7186;top:9964;width:4326;height:360" filled="f" fillcolor="#c9f" stroked="f">
                  <v:stroke dashstyle="dash"/>
                  <v:textbox style="mso-next-textbox:#_x0000_s1389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390" style="position:absolute;left:2860;top:11764;width:8670;height:360" coordorigin="2842,9964" coordsize="8670,360">
                <v:shape id="_x0000_s1391" type="#_x0000_t202" style="position:absolute;left:2842;top:9964;width:2534;height:360" filled="f" fillcolor="#c9f" stroked="f">
                  <v:stroke dashstyle="dash"/>
                  <v:textbox style="mso-next-textbox:#_x0000_s1391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392" type="#_x0000_t202" style="position:absolute;left:5376;top:9964;width:905;height:360" filled="f" fillcolor="#c9f" stroked="f">
                  <v:stroke dashstyle="dash"/>
                  <v:textbox style="mso-next-textbox:#_x0000_s1392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393" type="#_x0000_t202" style="position:absolute;left:6281;top:9964;width:905;height:360" filled="f" fillcolor="#c9f" stroked="f">
                  <v:stroke dashstyle="dash"/>
                  <v:textbox style="mso-next-textbox:#_x0000_s1393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394" type="#_x0000_t202" style="position:absolute;left:7186;top:9964;width:4326;height:360" filled="f" fillcolor="#c9f" stroked="f">
                  <v:stroke dashstyle="dash"/>
                  <v:textbox style="mso-next-textbox:#_x0000_s1394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395" style="position:absolute;left:2860;top:12124;width:8670;height:360" coordorigin="2842,9964" coordsize="8670,360">
                <v:shape id="_x0000_s1396" type="#_x0000_t202" style="position:absolute;left:2842;top:9964;width:2534;height:360" filled="f" fillcolor="#c9f" stroked="f">
                  <v:stroke dashstyle="dash"/>
                  <v:textbox style="mso-next-textbox:#_x0000_s1396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397" type="#_x0000_t202" style="position:absolute;left:5376;top:9964;width:905;height:360" filled="f" fillcolor="#c9f" stroked="f">
                  <v:stroke dashstyle="dash"/>
                  <v:textbox style="mso-next-textbox:#_x0000_s1397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398" type="#_x0000_t202" style="position:absolute;left:6281;top:9964;width:905;height:360" filled="f" fillcolor="#c9f" stroked="f">
                  <v:stroke dashstyle="dash"/>
                  <v:textbox style="mso-next-textbox:#_x0000_s1398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399" type="#_x0000_t202" style="position:absolute;left:7186;top:9964;width:4326;height:360" filled="f" fillcolor="#c9f" stroked="f">
                  <v:stroke dashstyle="dash"/>
                  <v:textbox style="mso-next-textbox:#_x0000_s1399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400" style="position:absolute;left:2860;top:12484;width:8670;height:360" coordorigin="2842,9964" coordsize="8670,360">
                <v:shape id="_x0000_s1401" type="#_x0000_t202" style="position:absolute;left:2842;top:9964;width:2534;height:360" filled="f" fillcolor="#c9f" stroked="f">
                  <v:stroke dashstyle="dash"/>
                  <v:textbox style="mso-next-textbox:#_x0000_s1401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02" type="#_x0000_t202" style="position:absolute;left:5376;top:9964;width:905;height:360" filled="f" fillcolor="#c9f" stroked="f">
                  <v:stroke dashstyle="dash"/>
                  <v:textbox style="mso-next-textbox:#_x0000_s1402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03" type="#_x0000_t202" style="position:absolute;left:6281;top:9964;width:905;height:360" filled="f" fillcolor="#c9f" stroked="f">
                  <v:stroke dashstyle="dash"/>
                  <v:textbox style="mso-next-textbox:#_x0000_s1403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04" type="#_x0000_t202" style="position:absolute;left:7186;top:9964;width:4326;height:360" filled="f" fillcolor="#c9f" stroked="f">
                  <v:stroke dashstyle="dash"/>
                  <v:textbox style="mso-next-textbox:#_x0000_s1404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405" style="position:absolute;left:2860;top:12844;width:8670;height:360" coordorigin="2842,9964" coordsize="8670,360">
                <v:shape id="_x0000_s1406" type="#_x0000_t202" style="position:absolute;left:2842;top:9964;width:2534;height:360" filled="f" fillcolor="#c9f" stroked="f">
                  <v:stroke dashstyle="dash"/>
                  <v:textbox style="mso-next-textbox:#_x0000_s1406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07" type="#_x0000_t202" style="position:absolute;left:5376;top:9964;width:905;height:360" filled="f" fillcolor="#c9f" stroked="f">
                  <v:stroke dashstyle="dash"/>
                  <v:textbox style="mso-next-textbox:#_x0000_s1407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08" type="#_x0000_t202" style="position:absolute;left:6281;top:9964;width:905;height:360" filled="f" fillcolor="#c9f" stroked="f">
                  <v:stroke dashstyle="dash"/>
                  <v:textbox style="mso-next-textbox:#_x0000_s1408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09" type="#_x0000_t202" style="position:absolute;left:7186;top:9964;width:4326;height:360" filled="f" fillcolor="#c9f" stroked="f">
                  <v:stroke dashstyle="dash"/>
                  <v:textbox style="mso-next-textbox:#_x0000_s1409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410" style="position:absolute;left:2860;top:13204;width:8670;height:360" coordorigin="2842,9964" coordsize="8670,360">
                <v:shape id="_x0000_s1411" type="#_x0000_t202" style="position:absolute;left:2842;top:9964;width:2534;height:360" filled="f" fillcolor="#c9f" stroked="f">
                  <v:stroke dashstyle="dash"/>
                  <v:textbox style="mso-next-textbox:#_x0000_s1411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12" type="#_x0000_t202" style="position:absolute;left:5376;top:9964;width:905;height:360" filled="f" fillcolor="#c9f" stroked="f">
                  <v:stroke dashstyle="dash"/>
                  <v:textbox style="mso-next-textbox:#_x0000_s1412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13" type="#_x0000_t202" style="position:absolute;left:6281;top:9964;width:905;height:360" filled="f" fillcolor="#c9f" stroked="f">
                  <v:stroke dashstyle="dash"/>
                  <v:textbox style="mso-next-textbox:#_x0000_s1413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14" type="#_x0000_t202" style="position:absolute;left:7186;top:9964;width:4326;height:360" filled="f" fillcolor="#c9f" stroked="f">
                  <v:stroke dashstyle="dash"/>
                  <v:textbox style="mso-next-textbox:#_x0000_s1414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415" style="position:absolute;left:2860;top:13564;width:8670;height:360" coordorigin="2842,9964" coordsize="8670,360">
                <v:shape id="_x0000_s1416" type="#_x0000_t202" style="position:absolute;left:2842;top:9964;width:2534;height:360" filled="f" fillcolor="#c9f" stroked="f">
                  <v:stroke dashstyle="dash"/>
                  <v:textbox style="mso-next-textbox:#_x0000_s1416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17" type="#_x0000_t202" style="position:absolute;left:5376;top:9964;width:905;height:360" filled="f" fillcolor="#c9f" stroked="f">
                  <v:stroke dashstyle="dash"/>
                  <v:textbox style="mso-next-textbox:#_x0000_s1417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18" type="#_x0000_t202" style="position:absolute;left:6281;top:9964;width:905;height:360" filled="f" fillcolor="#c9f" stroked="f">
                  <v:stroke dashstyle="dash"/>
                  <v:textbox style="mso-next-textbox:#_x0000_s1418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19" type="#_x0000_t202" style="position:absolute;left:7186;top:9964;width:4326;height:360" filled="f" fillcolor="#c9f" stroked="f">
                  <v:stroke dashstyle="dash"/>
                  <v:textbox style="mso-next-textbox:#_x0000_s1419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420" style="position:absolute;left:2860;top:13924;width:8670;height:360" coordorigin="2842,9964" coordsize="8670,360">
                <v:shape id="_x0000_s1421" type="#_x0000_t202" style="position:absolute;left:2842;top:9964;width:2534;height:360" filled="f" fillcolor="#c9f" stroked="f">
                  <v:stroke dashstyle="dash"/>
                  <v:textbox style="mso-next-textbox:#_x0000_s1421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22" type="#_x0000_t202" style="position:absolute;left:5376;top:9964;width:905;height:360" filled="f" fillcolor="#c9f" stroked="f">
                  <v:stroke dashstyle="dash"/>
                  <v:textbox style="mso-next-textbox:#_x0000_s1422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23" type="#_x0000_t202" style="position:absolute;left:6281;top:9964;width:905;height:360" filled="f" fillcolor="#c9f" stroked="f">
                  <v:stroke dashstyle="dash"/>
                  <v:textbox style="mso-next-textbox:#_x0000_s1423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24" type="#_x0000_t202" style="position:absolute;left:7186;top:9964;width:4326;height:360" filled="f" fillcolor="#c9f" stroked="f">
                  <v:stroke dashstyle="dash"/>
                  <v:textbox style="mso-next-textbox:#_x0000_s1424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425" style="position:absolute;left:2860;top:14284;width:8670;height:360" coordorigin="2842,9964" coordsize="8670,360">
                <v:shape id="_x0000_s1426" type="#_x0000_t202" style="position:absolute;left:2842;top:9964;width:2534;height:360" filled="f" fillcolor="#c9f" stroked="f">
                  <v:stroke dashstyle="dash"/>
                  <v:textbox style="mso-next-textbox:#_x0000_s1426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27" type="#_x0000_t202" style="position:absolute;left:5376;top:9964;width:905;height:360" filled="f" fillcolor="#c9f" stroked="f">
                  <v:stroke dashstyle="dash"/>
                  <v:textbox style="mso-next-textbox:#_x0000_s1427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28" type="#_x0000_t202" style="position:absolute;left:6281;top:9964;width:905;height:360" filled="f" fillcolor="#c9f" stroked="f">
                  <v:stroke dashstyle="dash"/>
                  <v:textbox style="mso-next-textbox:#_x0000_s1428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29" type="#_x0000_t202" style="position:absolute;left:7186;top:9964;width:4326;height:360" filled="f" fillcolor="#c9f" stroked="f">
                  <v:stroke dashstyle="dash"/>
                  <v:textbox style="mso-next-textbox:#_x0000_s1429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430" style="position:absolute;left:2860;top:14644;width:8670;height:360" coordorigin="2842,9964" coordsize="8670,360">
                <v:shape id="_x0000_s1431" type="#_x0000_t202" style="position:absolute;left:2842;top:9964;width:2534;height:360" filled="f" fillcolor="#c9f" stroked="f">
                  <v:stroke dashstyle="dash"/>
                  <v:textbox style="mso-next-textbox:#_x0000_s1431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32" type="#_x0000_t202" style="position:absolute;left:5376;top:9964;width:905;height:360" filled="f" fillcolor="#c9f" stroked="f">
                  <v:stroke dashstyle="dash"/>
                  <v:textbox style="mso-next-textbox:#_x0000_s1432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33" type="#_x0000_t202" style="position:absolute;left:6281;top:9964;width:905;height:360" filled="f" fillcolor="#c9f" stroked="f">
                  <v:stroke dashstyle="dash"/>
                  <v:textbox style="mso-next-textbox:#_x0000_s1433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34" type="#_x0000_t202" style="position:absolute;left:7186;top:9964;width:4326;height:360" filled="f" fillcolor="#c9f" stroked="f">
                  <v:stroke dashstyle="dash"/>
                  <v:textbox style="mso-next-textbox:#_x0000_s1434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435" style="position:absolute;left:2860;top:15004;width:8670;height:360" coordorigin="2842,9964" coordsize="8670,360">
                <v:shape id="_x0000_s1436" type="#_x0000_t202" style="position:absolute;left:2842;top:9964;width:2534;height:360" filled="f" fillcolor="#c9f" stroked="f">
                  <v:stroke dashstyle="dash"/>
                  <v:textbox style="mso-next-textbox:#_x0000_s1436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37" type="#_x0000_t202" style="position:absolute;left:5376;top:9964;width:905;height:360" filled="f" fillcolor="#c9f" stroked="f">
                  <v:stroke dashstyle="dash"/>
                  <v:textbox style="mso-next-textbox:#_x0000_s1437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38" type="#_x0000_t202" style="position:absolute;left:6281;top:9964;width:905;height:360" filled="f" fillcolor="#c9f" stroked="f">
                  <v:stroke dashstyle="dash"/>
                  <v:textbox style="mso-next-textbox:#_x0000_s1438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39" type="#_x0000_t202" style="position:absolute;left:7186;top:9964;width:4326;height:360" filled="f" fillcolor="#c9f" stroked="f">
                  <v:stroke dashstyle="dash"/>
                  <v:textbox style="mso-next-textbox:#_x0000_s1439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440" style="position:absolute;left:2860;top:15364;width:8670;height:360" coordorigin="2842,9964" coordsize="8670,360">
                <v:shape id="_x0000_s1441" type="#_x0000_t202" style="position:absolute;left:2842;top:9964;width:2534;height:360" filled="f" fillcolor="#c9f" stroked="f">
                  <v:stroke dashstyle="dash"/>
                  <v:textbox style="mso-next-textbox:#_x0000_s1441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42" type="#_x0000_t202" style="position:absolute;left:5376;top:9964;width:905;height:360" filled="f" fillcolor="#c9f" stroked="f">
                  <v:stroke dashstyle="dash"/>
                  <v:textbox style="mso-next-textbox:#_x0000_s1442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43" type="#_x0000_t202" style="position:absolute;left:6281;top:9964;width:905;height:360" filled="f" fillcolor="#c9f" stroked="f">
                  <v:stroke dashstyle="dash"/>
                  <v:textbox style="mso-next-textbox:#_x0000_s1443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44" type="#_x0000_t202" style="position:absolute;left:7186;top:9964;width:4326;height:360" filled="f" fillcolor="#c9f" stroked="f">
                  <v:stroke dashstyle="dash"/>
                  <v:textbox style="mso-next-textbox:#_x0000_s1444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445" style="position:absolute;left:2860;top:10684;width:8670;height:360" coordorigin="2842,9964" coordsize="8670,360">
                <v:shape id="_x0000_s1446" type="#_x0000_t202" style="position:absolute;left:2842;top:9964;width:2534;height:360" filled="f" fillcolor="#c9f" stroked="f">
                  <v:stroke dashstyle="dash"/>
                  <v:textbox style="mso-next-textbox:#_x0000_s1446" inset="1mm,.85mm,0,.7pt">
                    <w:txbxContent>
                      <w:p w:rsidR="0019221C" w:rsidRPr="00D6675E" w:rsidRDefault="001E5577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出品権限</w:t>
                        </w:r>
                      </w:p>
                    </w:txbxContent>
                  </v:textbox>
                </v:shape>
                <v:shape id="_x0000_s1447" type="#_x0000_t202" style="position:absolute;left:5376;top:9964;width:905;height:360" filled="f" fillcolor="#c9f" stroked="f">
                  <v:stroke dashstyle="dash"/>
                  <v:textbox style="mso-next-textbox:#_x0000_s1447" inset="0,.85mm,1mm,.7pt">
                    <w:txbxContent>
                      <w:p w:rsidR="0019221C" w:rsidRPr="00D6675E" w:rsidRDefault="001E5577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１</w:t>
                        </w:r>
                      </w:p>
                    </w:txbxContent>
                  </v:textbox>
                </v:shape>
                <v:shape id="_x0000_s1448" type="#_x0000_t202" style="position:absolute;left:6281;top:9964;width:905;height:360" filled="f" fillcolor="#c9f" stroked="f">
                  <v:stroke dashstyle="dash"/>
                  <v:textbox style="mso-next-textbox:#_x0000_s1448" inset="0,.85mm,1mm,.7pt">
                    <w:txbxContent>
                      <w:p w:rsidR="0019221C" w:rsidRPr="00D6675E" w:rsidRDefault="001E5577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１</w:t>
                        </w:r>
                      </w:p>
                    </w:txbxContent>
                  </v:textbox>
                </v:shape>
                <v:shape id="_x0000_s1449" type="#_x0000_t202" style="position:absolute;left:7186;top:9964;width:4326;height:360" filled="f" fillcolor="#c9f" stroked="f">
                  <v:stroke dashstyle="dash"/>
                  <v:textbox style="mso-next-textbox:#_x0000_s1449" inset="1mm,.85mm,0,.7pt">
                    <w:txbxContent>
                      <w:p w:rsidR="0019221C" w:rsidRPr="00D6675E" w:rsidRDefault="001E5577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出品の可否を表す。</w:t>
                        </w:r>
                      </w:p>
                    </w:txbxContent>
                  </v:textbox>
                </v:shape>
              </v:group>
            </v:group>
            <v:group id="_x0000_s1450" style="position:absolute;left:2842;top:2284;width:8688;height:960" coordorigin="2842,2284" coordsize="8688,960">
              <v:shape id="_x0000_s1451" type="#_x0000_t202" style="position:absolute;left:2842;top:2284;width:2534;height:480" filled="f" fillcolor="#c9f" stroked="f">
                <v:textbox style="mso-next-textbox:#_x0000_s1451" inset="0,2.25mm,0,.7pt">
                  <w:txbxContent>
                    <w:p w:rsidR="0019221C" w:rsidRDefault="00B46C42" w:rsidP="001E55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出品権限識別番号</w:t>
                      </w:r>
                    </w:p>
                  </w:txbxContent>
                </v:textbox>
              </v:shape>
              <v:shape id="_x0000_s1452" type="#_x0000_t202" style="position:absolute;left:6824;top:2284;width:1991;height:480" filled="f" fillcolor="#c9f" stroked="f">
                <v:textbox style="mso-next-textbox:#_x0000_s1452" inset="0,2.25mm,0,.7pt">
                  <w:txbxContent>
                    <w:p w:rsidR="0019221C" w:rsidRDefault="00B46C42" w:rsidP="001E55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区分</w:t>
                      </w:r>
                    </w:p>
                  </w:txbxContent>
                </v:textbox>
              </v:shape>
              <v:shape id="_x0000_s1453" type="#_x0000_t202" style="position:absolute;left:9901;top:2284;width:1629;height:480" filled="f" fillcolor="#c9f" stroked="f">
                <v:textbox style="mso-next-textbox:#_x0000_s1453" inset="0,2.25mm,0,.7pt">
                  <w:txbxContent>
                    <w:p w:rsidR="0019221C" w:rsidRDefault="00B46C42" w:rsidP="001922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１</w:t>
                      </w:r>
                    </w:p>
                  </w:txbxContent>
                </v:textbox>
              </v:shape>
              <v:shape id="_x0000_s1454" type="#_x0000_t202" style="position:absolute;left:3566;top:2764;width:1086;height:480" filled="f" fillcolor="#c9f" stroked="f">
                <v:textbox style="mso-next-textbox:#_x0000_s1454" inset="0,2.25mm,0,.7pt">
                  <w:txbxContent>
                    <w:p w:rsidR="0019221C" w:rsidRDefault="008F35AB" w:rsidP="001922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２</w:t>
                      </w:r>
                    </w:p>
                  </w:txbxContent>
                </v:textbox>
              </v:shape>
              <v:shape id="_x0000_s1455" type="#_x0000_t202" style="position:absolute;left:5376;top:2764;width:1086;height:480" filled="f" fillcolor="#c9f" stroked="f">
                <v:textbox style="mso-next-textbox:#_x0000_s1455" inset="0,2.25mm,0,.7pt">
                  <w:txbxContent>
                    <w:p w:rsidR="0019221C" w:rsidRDefault="008F35AB" w:rsidP="001922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２</w:t>
                      </w:r>
                    </w:p>
                  </w:txbxContent>
                </v:textbox>
              </v:shape>
              <v:shape id="_x0000_s1456" type="#_x0000_t202" style="position:absolute;left:7548;top:2764;width:1267;height:480" filled="f" fillcolor="#c9f" stroked="f">
                <v:textbox style="mso-next-textbox:#_x0000_s1456" inset="0,2.25mm,0,.7pt">
                  <w:txbxContent>
                    <w:p w:rsidR="0019221C" w:rsidRDefault="0019221C" w:rsidP="0019221C">
                      <w:pPr>
                        <w:jc w:val="center"/>
                      </w:pPr>
                    </w:p>
                  </w:txbxContent>
                </v:textbox>
              </v:shape>
              <v:shape id="_x0000_s1457" type="#_x0000_t202" style="position:absolute;left:9901;top:2764;width:905;height:480" filled="f" fillcolor="#c9f" stroked="f">
                <v:textbox style="mso-next-textbox:#_x0000_s1457" inset="0,2.25mm,0,.7pt">
                  <w:txbxContent>
                    <w:p w:rsidR="0019221C" w:rsidRDefault="0019221C" w:rsidP="0019221C">
                      <w:pPr>
                        <w:jc w:val="center"/>
                      </w:pPr>
                    </w:p>
                  </w:txbxContent>
                </v:textbox>
              </v:shape>
            </v:group>
          </v:group>
        </w:pict>
      </w:r>
    </w:p>
    <w:p w:rsidR="00E8203E" w:rsidRDefault="00E8203E" w:rsidP="00836E4C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B1693D" w:rsidP="00E8203E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461" type="#_x0000_t34" style="position:absolute;left:0;text-align:left;margin-left:128.45pt;margin-top:2.95pt;width:234.75pt;height:29.05pt;z-index:10" o:connectortype="elbow" adj="-37,-263364,-15734">
            <v:stroke endarrow="block"/>
            <w10:wrap anchorx="page" anchory="page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59" type="#_x0000_t32" style="position:absolute;left:0;text-align:left;margin-left:113.45pt;margin-top:2.95pt;width:32.25pt;height:0;z-index:9" o:connectortype="straight">
            <w10:wrap anchorx="page" anchory="page"/>
          </v:shape>
        </w:pict>
      </w:r>
    </w:p>
    <w:p w:rsidR="00E8203E" w:rsidRPr="00E8203E" w:rsidRDefault="00E8203E" w:rsidP="00E8203E"/>
    <w:p w:rsidR="00E8203E" w:rsidRPr="00E8203E" w:rsidRDefault="00E8203E" w:rsidP="00E8203E"/>
    <w:p w:rsidR="00E8203E" w:rsidRDefault="00E8203E" w:rsidP="00E8203E"/>
    <w:p w:rsidR="00836E4C" w:rsidRDefault="00836E4C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Pr="00E8203E" w:rsidRDefault="00E8203E" w:rsidP="00E8203E"/>
    <w:sectPr w:rsidR="00E8203E" w:rsidRPr="00E8203E" w:rsidSect="00D667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044" w:right="503" w:bottom="907" w:left="851" w:header="573" w:footer="493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93D" w:rsidRDefault="00B1693D" w:rsidP="00273989">
      <w:pPr>
        <w:pStyle w:val="a3"/>
      </w:pPr>
      <w:r>
        <w:separator/>
      </w:r>
    </w:p>
  </w:endnote>
  <w:endnote w:type="continuationSeparator" w:id="0">
    <w:p w:rsidR="00B1693D" w:rsidRDefault="00B1693D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0AC" w:rsidRDefault="000760A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BF8" w:rsidRDefault="00B1693D" w:rsidP="00356F18">
    <w:pPr>
      <w:pStyle w:val="a4"/>
      <w:wordWrap w:val="0"/>
      <w:jc w:val="right"/>
    </w:pPr>
    <w:r>
      <w:rPr>
        <w:noProof/>
      </w:rPr>
      <w:pict>
        <v:group id="_x0000_s2322" style="position:absolute;left:0;text-align:left;margin-left:0;margin-top:-293.45pt;width:533.05pt;height:276pt;z-index:6" coordorigin="851,10204" coordsize="10661,5520">
          <v:shapetype id="_x0000_t202" coordsize="21600,21600" o:spt="202" path="m,l,21600r21600,l21600,xe">
            <v:stroke joinstyle="miter"/>
            <v:path gradientshapeok="t" o:connecttype="rect"/>
          </v:shapetype>
          <v:shape id="_x0000_s2164" type="#_x0000_t202" style="position:absolute;left:5376;top:10204;width:905;height:480" filled="f" fillcolor="#c9f">
            <v:textbox style="mso-next-textbox:#_x0000_s2164" inset="0,2.25mm,0,.7pt">
              <w:txbxContent>
                <w:p w:rsidR="00D6675E" w:rsidRDefault="00D6675E" w:rsidP="00D6675E">
                  <w:pPr>
                    <w:jc w:val="center"/>
                  </w:pPr>
                  <w:r>
                    <w:rPr>
                      <w:rFonts w:hint="eastAsia"/>
                    </w:rPr>
                    <w:t>桁位置</w:t>
                  </w:r>
                </w:p>
              </w:txbxContent>
            </v:textbox>
          </v:shape>
          <v:shape id="_x0000_s2165" type="#_x0000_t202" style="position:absolute;left:7186;top:10204;width:4326;height:480" filled="f" fillcolor="#c9f">
            <v:textbox style="mso-next-textbox:#_x0000_s2165" inset="0,2.25mm,0,.7pt">
              <w:txbxContent>
                <w:p w:rsidR="00D6675E" w:rsidRDefault="00D6675E" w:rsidP="00D6675E">
                  <w:pPr>
                    <w:jc w:val="center"/>
                  </w:pPr>
                  <w:r>
                    <w:rPr>
                      <w:rFonts w:hint="eastAsia"/>
                    </w:rPr>
                    <w:t>詳　細　説　明</w:t>
                  </w:r>
                </w:p>
              </w:txbxContent>
            </v:textbox>
          </v:shape>
          <v:shape id="_x0000_s2170" type="#_x0000_t202" style="position:absolute;left:2842;top:10204;width:2534;height:480" filled="f" fillcolor="#c9f">
            <v:textbox style="mso-next-textbox:#_x0000_s2170" inset="0,2.25mm,0,.7pt">
              <w:txbxContent>
                <w:p w:rsidR="00D6675E" w:rsidRDefault="009A3A36" w:rsidP="00D6675E">
                  <w:pPr>
                    <w:jc w:val="center"/>
                  </w:pPr>
                  <w:r>
                    <w:rPr>
                      <w:rFonts w:hint="eastAsia"/>
                    </w:rPr>
                    <w:t>区　分　名</w:t>
                  </w:r>
                </w:p>
              </w:txbxContent>
            </v:textbox>
          </v:shape>
          <v:shape id="_x0000_s2171" type="#_x0000_t202" style="position:absolute;left:6281;top:10204;width:905;height:480" filled="f" fillcolor="#c9f">
            <v:textbox style="mso-next-textbox:#_x0000_s2171" inset="0,2.25mm,0,.7pt">
              <w:txbxContent>
                <w:p w:rsidR="00D6675E" w:rsidRDefault="009A3A36" w:rsidP="00D6675E">
                  <w:pPr>
                    <w:jc w:val="center"/>
                  </w:pPr>
                  <w:r>
                    <w:rPr>
                      <w:rFonts w:hint="eastAsia"/>
                    </w:rPr>
                    <w:t>桁　数</w:t>
                  </w:r>
                </w:p>
              </w:txbxContent>
            </v:textbox>
          </v:shape>
          <v:group id="_x0000_s2277" style="position:absolute;left:851;top:10204;width:1991;height:5520" coordorigin="851,9484" coordsize="1991,5520">
            <v:shape id="_x0000_s2163" type="#_x0000_t202" style="position:absolute;left:851;top:11764;width:1991;height:600" filled="f" fillcolor="#c9f" stroked="f">
              <v:textbox style="mso-next-textbox:#_x0000_s2163" inset="0,2.25mm,0,.7pt">
                <w:txbxContent>
                  <w:p w:rsidR="00D6675E" w:rsidRPr="004368F2" w:rsidRDefault="004368F2" w:rsidP="004368F2">
                    <w:pPr>
                      <w:jc w:val="center"/>
                    </w:pPr>
                    <w:r>
                      <w:rPr>
                        <w:rFonts w:hint="eastAsia"/>
                      </w:rPr>
                      <w:t>詳　細</w:t>
                    </w:r>
                  </w:p>
                </w:txbxContent>
              </v:textbox>
            </v:shape>
            <v:rect id="_x0000_s2276" style="position:absolute;left:857;top:9484;width:1985;height:5520" filled="f" fillcolor="#c9f">
              <v:textbox inset="0,2.25mm,0,.7pt"/>
            </v:rect>
          </v:group>
          <v:rect id="_x0000_s2305" style="position:absolute;left:2842;top:10684;width:8670;height:5040" filled="f" fillcolor="#c9f">
            <v:textbox inset="0,2.25mm,0,.7pt"/>
          </v:rect>
          <v:line id="_x0000_s2306" style="position:absolute" from="2842,11044" to="11512,11044">
            <v:stroke dashstyle="dash"/>
          </v:line>
          <v:line id="_x0000_s2307" style="position:absolute" from="2842,11404" to="11512,11404">
            <v:stroke dashstyle="dash"/>
          </v:line>
          <v:line id="_x0000_s2308" style="position:absolute" from="2842,11764" to="11512,11764">
            <v:stroke dashstyle="dash"/>
          </v:line>
          <v:line id="_x0000_s2309" style="position:absolute" from="2842,12124" to="11512,12124">
            <v:stroke dashstyle="dash"/>
          </v:line>
          <v:line id="_x0000_s2310" style="position:absolute" from="2842,12484" to="11512,12484">
            <v:stroke dashstyle="dash"/>
          </v:line>
          <v:line id="_x0000_s2311" style="position:absolute" from="2842,12844" to="11512,12844">
            <v:stroke dashstyle="dash"/>
          </v:line>
          <v:line id="_x0000_s2312" style="position:absolute" from="2842,13204" to="11512,13204">
            <v:stroke dashstyle="dash"/>
          </v:line>
          <v:line id="_x0000_s2313" style="position:absolute" from="2842,13564" to="11512,13564">
            <v:stroke dashstyle="dash"/>
          </v:line>
          <v:line id="_x0000_s2314" style="position:absolute" from="2842,13924" to="11512,13924">
            <v:stroke dashstyle="dash"/>
          </v:line>
          <v:line id="_x0000_s2315" style="position:absolute" from="2842,14284" to="11512,14284">
            <v:stroke dashstyle="dash"/>
          </v:line>
          <v:line id="_x0000_s2316" style="position:absolute" from="2842,14644" to="11512,14644">
            <v:stroke dashstyle="dash"/>
          </v:line>
          <v:line id="_x0000_s2317" style="position:absolute" from="2842,15004" to="11512,15004">
            <v:stroke dashstyle="dash"/>
          </v:line>
          <v:line id="_x0000_s2318" style="position:absolute" from="2842,15364" to="11512,15364">
            <v:stroke dashstyle="dash"/>
          </v:line>
          <v:line id="_x0000_s2319" style="position:absolute" from="5376,10684" to="5376,15724"/>
          <v:line id="_x0000_s2320" style="position:absolute" from="6281,10684" to="6281,15724"/>
          <v:line id="_x0000_s2321" style="position:absolute" from="7186,10684" to="7186,15724"/>
        </v:group>
      </w:pict>
    </w:r>
    <w:r>
      <w:rPr>
        <w:noProof/>
      </w:rPr>
      <w:pict>
        <v:shape id="_x0000_s2110" type="#_x0000_t202" style="position:absolute;left:0;text-align:left;margin-left:-2.45pt;margin-top:-2.9pt;width:287.2pt;height:15.8pt;z-index:2" filled="f" fillcolor="#c9f" stroked="f">
          <v:textbox style="mso-next-textbox:#_x0000_s2110" inset="0,0,0,0">
            <w:txbxContent>
              <w:p w:rsidR="00D97BF8" w:rsidRDefault="000760AC" w:rsidP="004157CB">
                <w:r>
                  <w:rPr>
                    <w:rFonts w:hint="eastAsia"/>
                    <w:noProof/>
                  </w:rPr>
                  <w:t>コード設計</w:t>
                </w:r>
                <w:bookmarkStart w:id="0" w:name="_GoBack"/>
                <w:bookmarkEnd w:id="0"/>
              </w:p>
            </w:txbxContent>
          </v:textbox>
        </v:shape>
      </w:pict>
    </w:r>
    <w:r w:rsidR="00356F18">
      <w:rPr>
        <w:rFonts w:hint="eastAsia"/>
      </w:rPr>
      <w:t>ＳＤ２２　第９班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0AC" w:rsidRDefault="000760A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93D" w:rsidRDefault="00B1693D" w:rsidP="00273989">
      <w:pPr>
        <w:pStyle w:val="a3"/>
      </w:pPr>
      <w:r>
        <w:separator/>
      </w:r>
    </w:p>
  </w:footnote>
  <w:footnote w:type="continuationSeparator" w:id="0">
    <w:p w:rsidR="00B1693D" w:rsidRDefault="00B1693D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0AC" w:rsidRDefault="000760A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BF8" w:rsidRDefault="00B1693D">
    <w:pPr>
      <w:pStyle w:val="a3"/>
    </w:pPr>
    <w:r>
      <w:rPr>
        <w:noProof/>
      </w:rPr>
      <w:pict>
        <v:group id="_x0000_s2302" style="position:absolute;left:0;text-align:left;margin-left:-1.2pt;margin-top:157.55pt;width:535.15pt;height:108pt;z-index:5" coordorigin="827,3724" coordsize="10703,2160">
          <v:group id="_x0000_s2142" style="position:absolute;left:827;top:3724;width:2015;height:2160" coordorigin="827,3724" coordsize="2015,1920">
            <v:rect id="_x0000_s2136" style="position:absolute;left:827;top:3724;width:2015;height:1920" filled="f" fillcolor="#c9f">
              <v:textbox inset="0,2.25mm,0,.7pt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37" type="#_x0000_t202" style="position:absolute;left:851;top:4444;width:1991;height:480" filled="f" fillcolor="#c9f" stroked="f">
              <v:textbox style="mso-next-textbox:#_x0000_s2137" inset="0,2.25mm,0,.7pt">
                <w:txbxContent>
                  <w:p w:rsidR="00D97BF8" w:rsidRDefault="00D97BF8" w:rsidP="00D97BF8">
                    <w:pPr>
                      <w:jc w:val="center"/>
                    </w:pPr>
                    <w:r>
                      <w:rPr>
                        <w:rFonts w:hint="eastAsia"/>
                      </w:rPr>
                      <w:t>コード化目的</w:t>
                    </w:r>
                  </w:p>
                </w:txbxContent>
              </v:textbox>
            </v:shape>
          </v:group>
          <v:rect id="_x0000_s2296" style="position:absolute;left:2842;top:3724;width:8677;height:2160" filled="f" fillcolor="#c9f">
            <v:textbox inset="0,2.25mm,0,.7pt"/>
          </v:rect>
          <v:line id="_x0000_s2297" style="position:absolute" from="2842,4084" to="11530,4084">
            <v:stroke dashstyle="dash"/>
          </v:line>
          <v:line id="_x0000_s2298" style="position:absolute" from="2842,4444" to="11530,4444">
            <v:stroke dashstyle="dash"/>
          </v:line>
          <v:line id="_x0000_s2299" style="position:absolute" from="2842,4804" to="11530,4804">
            <v:stroke dashstyle="dash"/>
          </v:line>
          <v:line id="_x0000_s2300" style="position:absolute" from="2842,5164" to="11530,5164">
            <v:stroke dashstyle="dash"/>
          </v:line>
          <v:line id="_x0000_s2301" style="position:absolute" from="2842,5524" to="11530,5524">
            <v:stroke dashstyle="dash"/>
          </v:line>
        </v:group>
      </w:pict>
    </w:r>
    <w:r>
      <w:rPr>
        <w:noProof/>
      </w:rPr>
      <w:pict>
        <v:group id="_x0000_s2279" style="position:absolute;left:0;text-align:left;margin-left:-.9pt;margin-top:289.55pt;width:534.85pt;height:168pt;z-index:4" coordorigin="833,6364" coordsize="10697,3120">
          <v:group id="_x0000_s2152" style="position:absolute;left:833;top:6364;width:2015;height:3120" coordorigin="827,3724" coordsize="2015,1920">
            <v:rect id="_x0000_s2153" style="position:absolute;left:827;top:3724;width:2015;height:1920" filled="f" fillcolor="#c9f">
              <v:textbox inset="0,2.25mm,0,.7pt"/>
            </v:rect>
            <v:shape id="_x0000_s2154" type="#_x0000_t202" style="position:absolute;left:851;top:4444;width:1991;height:480" filled="f" fillcolor="#c9f" stroked="f">
              <v:textbox style="mso-next-textbox:#_x0000_s2154" inset="0,2.25mm,0,.7pt">
                <w:txbxContent>
                  <w:p w:rsidR="00D6675E" w:rsidRDefault="00D6675E" w:rsidP="00D6675E">
                    <w:pPr>
                      <w:jc w:val="center"/>
                    </w:pPr>
                    <w:r>
                      <w:rPr>
                        <w:rFonts w:hint="eastAsia"/>
                      </w:rPr>
                      <w:t>コード体系</w:t>
                    </w:r>
                  </w:p>
                </w:txbxContent>
              </v:textbox>
            </v:shape>
          </v:group>
          <v:rect id="_x0000_s2159" style="position:absolute;left:2848;top:6364;width:8682;height:3120" filled="f" fillcolor="#c9f">
            <v:textbox inset="0,2.25mm,0,.7pt"/>
          </v:rect>
        </v:group>
      </w:pict>
    </w:r>
    <w:r>
      <w:rPr>
        <w:noProof/>
      </w:rPr>
      <w:pict>
        <v:group id="_x0000_s2138" style="position:absolute;left:0;text-align:left;margin-left:0;margin-top:85.55pt;width:533.95pt;height:48pt;z-index:3" coordorigin="851,2284" coordsize="10679,960">
          <v:shape id="_x0000_s2113" type="#_x0000_t202" style="position:absolute;left:851;top:2284;width:1991;height:480" filled="f" fillcolor="#c9f">
            <v:textbox style="mso-next-textbox:#_x0000_s2113" inset="0,2.25mm,0,.7pt">
              <w:txbxContent>
                <w:p w:rsidR="00D97BF8" w:rsidRDefault="00D97BF8" w:rsidP="00A97FF0">
                  <w:pPr>
                    <w:jc w:val="center"/>
                  </w:pPr>
                  <w:r>
                    <w:rPr>
                      <w:rFonts w:hint="eastAsia"/>
                    </w:rPr>
                    <w:t>コ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ド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名</w:t>
                  </w:r>
                </w:p>
              </w:txbxContent>
            </v:textbox>
          </v:shape>
          <v:shape id="_x0000_s2114" type="#_x0000_t202" style="position:absolute;left:5376;top:2284;width:1448;height:480" filled="f" fillcolor="#c9f">
            <v:textbox style="mso-next-textbox:#_x0000_s2114" inset="0,2.25mm,0,.7pt">
              <w:txbxContent>
                <w:p w:rsidR="00D97BF8" w:rsidRDefault="00D97BF8" w:rsidP="00A97FF0">
                  <w:pPr>
                    <w:jc w:val="center"/>
                  </w:pPr>
                  <w:r>
                    <w:rPr>
                      <w:rFonts w:hint="eastAsia"/>
                    </w:rPr>
                    <w:t>コード種別</w:t>
                  </w:r>
                </w:p>
              </w:txbxContent>
            </v:textbox>
          </v:shape>
          <v:shape id="_x0000_s2115" type="#_x0000_t202" style="position:absolute;left:8815;top:2284;width:1086;height:480" filled="f" fillcolor="#c9f">
            <v:textbox style="mso-next-textbox:#_x0000_s2115" inset="0,2.25mm,0,.7pt">
              <w:txbxContent>
                <w:p w:rsidR="00D97BF8" w:rsidRDefault="00D97BF8" w:rsidP="00A97FF0">
                  <w:pPr>
                    <w:jc w:val="center"/>
                  </w:pPr>
                  <w:r>
                    <w:rPr>
                      <w:rFonts w:hint="eastAsia"/>
                    </w:rPr>
                    <w:t>桁数</w:t>
                  </w:r>
                </w:p>
              </w:txbxContent>
            </v:textbox>
          </v:shape>
          <v:shape id="_x0000_s2119" type="#_x0000_t202" style="position:absolute;left:2842;top:2284;width:2534;height:480" filled="f" fillcolor="#c9f">
            <v:textbox style="mso-next-textbox:#_x0000_s2119" inset="0,2.25mm,0,.7pt">
              <w:txbxContent>
                <w:p w:rsidR="00D97BF8" w:rsidRDefault="00D97BF8" w:rsidP="00220CA6"/>
              </w:txbxContent>
            </v:textbox>
          </v:shape>
          <v:shape id="_x0000_s2120" type="#_x0000_t202" style="position:absolute;left:6824;top:2284;width:1991;height:480" filled="f" fillcolor="#c9f">
            <v:textbox style="mso-next-textbox:#_x0000_s2120" inset="0,2.25mm,0,.7pt">
              <w:txbxContent>
                <w:p w:rsidR="00D97BF8" w:rsidRDefault="00D97BF8" w:rsidP="00220CA6"/>
              </w:txbxContent>
            </v:textbox>
          </v:shape>
          <v:shape id="_x0000_s2121" type="#_x0000_t202" style="position:absolute;left:9901;top:2284;width:1629;height:480" filled="f" fillcolor="#c9f">
            <v:textbox style="mso-next-textbox:#_x0000_s2121" inset="0,2.25mm,0,.7pt">
              <w:txbxContent>
                <w:p w:rsidR="00D97BF8" w:rsidRDefault="00D97BF8" w:rsidP="0047765C">
                  <w:pPr>
                    <w:jc w:val="center"/>
                  </w:pPr>
                </w:p>
              </w:txbxContent>
            </v:textbox>
          </v:shape>
          <v:shape id="_x0000_s2122" type="#_x0000_t202" style="position:absolute;left:851;top:2764;width:1991;height:480" filled="f" fillcolor="#c9f">
            <v:textbox style="mso-next-textbox:#_x0000_s2122" inset="0,2.25mm,0,.7pt">
              <w:txbxContent>
                <w:p w:rsidR="00D97BF8" w:rsidRDefault="00D97BF8" w:rsidP="0047765C">
                  <w:pPr>
                    <w:jc w:val="center"/>
                  </w:pPr>
                  <w:r>
                    <w:rPr>
                      <w:rFonts w:hint="eastAsia"/>
                    </w:rPr>
                    <w:t>コード化対象件数</w:t>
                  </w:r>
                </w:p>
              </w:txbxContent>
            </v:textbox>
          </v:shape>
          <v:shape id="_x0000_s2123" type="#_x0000_t202" style="position:absolute;left:2842;top:2764;width:724;height:480" filled="f" fillcolor="#c9f">
            <v:textbox style="mso-next-textbox:#_x0000_s2123" inset="0,2.25mm,0,.7pt">
              <w:txbxContent>
                <w:p w:rsidR="00D97BF8" w:rsidRDefault="00D97BF8" w:rsidP="0047765C">
                  <w:pPr>
                    <w:jc w:val="center"/>
                  </w:pPr>
                  <w:r>
                    <w:rPr>
                      <w:rFonts w:hint="eastAsia"/>
                    </w:rPr>
                    <w:t>当初</w:t>
                  </w:r>
                </w:p>
              </w:txbxContent>
            </v:textbox>
          </v:shape>
          <v:shape id="_x0000_s2124" type="#_x0000_t202" style="position:absolute;left:4652;top:2764;width:724;height:480" filled="f" fillcolor="#c9f">
            <v:textbox style="mso-next-textbox:#_x0000_s2124" inset="0,2.25mm,0,.7pt">
              <w:txbxContent>
                <w:p w:rsidR="00D97BF8" w:rsidRDefault="00D97BF8" w:rsidP="0047765C">
                  <w:pPr>
                    <w:jc w:val="center"/>
                  </w:pPr>
                  <w:r>
                    <w:rPr>
                      <w:rFonts w:hint="eastAsia"/>
                    </w:rPr>
                    <w:t>最大</w:t>
                  </w:r>
                </w:p>
              </w:txbxContent>
            </v:textbox>
          </v:shape>
          <v:shape id="_x0000_s2125" type="#_x0000_t202" style="position:absolute;left:6462;top:2764;width:1086;height:480" filled="f" fillcolor="#c9f">
            <v:textbox style="mso-next-textbox:#_x0000_s2125" inset="0,2.25mm,0,.7pt">
              <w:txbxContent>
                <w:p w:rsidR="00D97BF8" w:rsidRDefault="00D97BF8" w:rsidP="0047765C">
                  <w:pPr>
                    <w:jc w:val="center"/>
                  </w:pPr>
                  <w:r>
                    <w:rPr>
                      <w:rFonts w:hint="eastAsia"/>
                    </w:rPr>
                    <w:t>耐久年数</w:t>
                  </w:r>
                </w:p>
              </w:txbxContent>
            </v:textbox>
          </v:shape>
          <v:shape id="_x0000_s2126" type="#_x0000_t202" style="position:absolute;left:8815;top:2764;width:1086;height:480" filled="f" fillcolor="#c9f">
            <v:textbox style="mso-next-textbox:#_x0000_s2126" inset="0,2.25mm,0,.7pt">
              <w:txbxContent>
                <w:p w:rsidR="00D97BF8" w:rsidRDefault="00D97BF8" w:rsidP="0047765C">
                  <w:pPr>
                    <w:jc w:val="center"/>
                  </w:pPr>
                  <w:r>
                    <w:rPr>
                      <w:rFonts w:hint="eastAsia"/>
                    </w:rPr>
                    <w:t>伸び率</w:t>
                  </w:r>
                </w:p>
              </w:txbxContent>
            </v:textbox>
          </v:shape>
          <v:shape id="_x0000_s2128" type="#_x0000_t202" style="position:absolute;left:3566;top:2764;width:1086;height:480" filled="f" fillcolor="#c9f">
            <v:textbox style="mso-next-textbox:#_x0000_s2128" inset="0,2.25mm,0,.7pt">
              <w:txbxContent>
                <w:p w:rsidR="00D97BF8" w:rsidRDefault="00D97BF8" w:rsidP="0047765C">
                  <w:pPr>
                    <w:jc w:val="center"/>
                  </w:pPr>
                </w:p>
              </w:txbxContent>
            </v:textbox>
          </v:shape>
          <v:shape id="_x0000_s2129" type="#_x0000_t202" style="position:absolute;left:5376;top:2764;width:1086;height:480" filled="f" fillcolor="#c9f">
            <v:textbox style="mso-next-textbox:#_x0000_s2129" inset="0,2.25mm,0,.7pt">
              <w:txbxContent>
                <w:p w:rsidR="00D97BF8" w:rsidRDefault="00D97BF8" w:rsidP="0047765C">
                  <w:pPr>
                    <w:jc w:val="center"/>
                  </w:pPr>
                </w:p>
              </w:txbxContent>
            </v:textbox>
          </v:shape>
          <v:shape id="_x0000_s2130" type="#_x0000_t202" style="position:absolute;left:7548;top:2764;width:1267;height:480" filled="f" fillcolor="#c9f">
            <v:textbox style="mso-next-textbox:#_x0000_s2130" inset="0,2.25mm,0,.7pt">
              <w:txbxContent>
                <w:p w:rsidR="00D97BF8" w:rsidRDefault="00D97BF8" w:rsidP="0047765C">
                  <w:pPr>
                    <w:jc w:val="center"/>
                  </w:pPr>
                </w:p>
              </w:txbxContent>
            </v:textbox>
          </v:shape>
          <v:shape id="_x0000_s2131" type="#_x0000_t202" style="position:absolute;left:9901;top:2764;width:905;height:480" filled="f" fillcolor="#c9f">
            <v:textbox style="mso-next-textbox:#_x0000_s2131" inset="0,2.25mm,0,.7pt">
              <w:txbxContent>
                <w:p w:rsidR="00D97BF8" w:rsidRDefault="00D97BF8" w:rsidP="0047765C">
                  <w:pPr>
                    <w:jc w:val="center"/>
                  </w:pPr>
                </w:p>
              </w:txbxContent>
            </v:textbox>
          </v:shape>
          <v:shape id="_x0000_s2132" type="#_x0000_t202" style="position:absolute;left:10806;top:2764;width:724;height:480" filled="f" fillcolor="#c9f">
            <v:textbox style="mso-next-textbox:#_x0000_s2132" inset="1.2mm,2.25mm,0,.7pt">
              <w:txbxContent>
                <w:p w:rsidR="00D97BF8" w:rsidRDefault="00D97BF8" w:rsidP="0017434C">
                  <w:pPr>
                    <w:jc w:val="left"/>
                  </w:pPr>
                  <w:r>
                    <w:rPr>
                      <w:rFonts w:hint="eastAsia"/>
                    </w:rPr>
                    <w:t>㌫</w:t>
                  </w:r>
                  <w:r w:rsidR="0017434C"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年</w:t>
                  </w:r>
                </w:p>
              </w:txbxContent>
            </v:textbox>
          </v:shape>
        </v:group>
      </w:pict>
    </w:r>
    <w:r>
      <w:rPr>
        <w:noProof/>
      </w:rPr>
      <w:pict>
        <v:group id="_x0000_s2109" style="position:absolute;left:0;text-align:left;margin-left:-2.95pt;margin-top:-7.6pt;width:536.9pt;height:73.9pt;z-index:1" coordorigin="792,421" coordsize="10738,1478">
          <v:group id="_x0000_s2107" style="position:absolute;left:812;top:1606;width:10718;height:293" coordorigin="687,1750" coordsize="10718,293">
            <v:group id="_x0000_s2104" style="position:absolute;left:687;top:1750;width:3297;height:293" coordorigin="2717,2629" coordsize="3297,293">
              <v:shape id="_x0000_s2066" type="#_x0000_t202" style="position:absolute;left:3999;top:2629;width:2015;height:293">
                <v:textbox style="mso-next-textbox:#_x0000_s2066" inset="5.85pt,.7pt,5.85pt,.7pt">
                  <w:txbxContent>
                    <w:p w:rsidR="00D97BF8" w:rsidRDefault="005932A8" w:rsidP="007F0A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西田　洋平</w:t>
                      </w:r>
                      <w:r w:rsidR="00D97BF8">
                        <w:br/>
                      </w:r>
                    </w:p>
                  </w:txbxContent>
                </v:textbox>
              </v:shape>
              <v:shape id="_x0000_s2079" type="#_x0000_t202" style="position:absolute;left:2717;top:2629;width:1282;height:293" fillcolor="#c9f">
                <v:textbox style="mso-next-textbox:#_x0000_s2079" inset="5.85pt,.7pt,5.85pt,.7pt">
                  <w:txbxContent>
                    <w:p w:rsidR="00D97BF8" w:rsidRPr="007F0A12" w:rsidRDefault="00D97BF8" w:rsidP="000B5B01">
                      <w:pPr>
                        <w:jc w:val="center"/>
                        <w:rPr>
                          <w:b/>
                        </w:rPr>
                      </w:pPr>
                      <w:r w:rsidRPr="007F0A12">
                        <w:rPr>
                          <w:rFonts w:hint="eastAsia"/>
                          <w:b/>
                        </w:rPr>
                        <w:t>作成者名</w:t>
                      </w:r>
                    </w:p>
                  </w:txbxContent>
                </v:textbox>
              </v:shape>
            </v:group>
            <v:group id="_x0000_s2105" style="position:absolute;left:3945;top:1750;width:3297;height:293" coordorigin="2717,2922" coordsize="3297,293">
              <v:shape id="_x0000_s2082" type="#_x0000_t202" style="position:absolute;left:3999;top:2922;width:2015;height:293">
                <v:textbox style="mso-next-textbox:#_x0000_s2082" inset="5.85pt,.7pt,5.85pt,.7pt">
                  <w:txbxContent>
                    <w:p w:rsidR="00D97BF8" w:rsidRDefault="00D97BF8" w:rsidP="000B5B01"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PRINTDATE  \@ "yyyy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年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MM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月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dd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日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"</w:instrTex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separate"/>
                      </w:r>
                      <w:r w:rsidR="005932A8"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2006</w:t>
                      </w:r>
                      <w:r w:rsidR="005932A8"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年</w:t>
                      </w:r>
                      <w:r w:rsidR="005932A8"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06</w:t>
                      </w:r>
                      <w:r w:rsidR="005932A8"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月</w:t>
                      </w:r>
                      <w:r w:rsidR="005932A8"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21</w:t>
                      </w:r>
                      <w:r w:rsidR="005932A8"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日</w: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end"/>
                      </w:r>
                    </w:p>
                  </w:txbxContent>
                </v:textbox>
              </v:shape>
              <v:shape id="_x0000_s2083" type="#_x0000_t202" style="position:absolute;left:2717;top:2922;width:1282;height:293" fillcolor="#c9f">
                <v:textbox style="mso-next-textbox:#_x0000_s2083" inset="5.85pt,.7pt,5.85pt,.7pt">
                  <w:txbxContent>
                    <w:p w:rsidR="00D97BF8" w:rsidRPr="007F0A12" w:rsidRDefault="00D97BF8" w:rsidP="000B5B01">
                      <w:pPr>
                        <w:jc w:val="center"/>
                        <w:rPr>
                          <w:b/>
                        </w:rPr>
                      </w:pPr>
                      <w:r w:rsidRPr="007F0A12">
                        <w:rPr>
                          <w:rFonts w:hint="eastAsia"/>
                          <w:b/>
                        </w:rPr>
                        <w:t>最終印刷</w:t>
                      </w:r>
                    </w:p>
                  </w:txbxContent>
                </v:textbox>
              </v:shape>
            </v:group>
            <v:group id="_x0000_s2106" style="position:absolute;left:7242;top:1750;width:4163;height:293" coordorigin="7242,1750" coordsize="3982,293">
              <v:group id="_x0000_s2086" style="position:absolute;left:7242;top:1750;width:1991;height:292" coordorigin="7958,2897" coordsize="3258,293">
                <v:shape id="_x0000_s2087" type="#_x0000_t202" style="position:absolute;left:9225;top:2897;width:1991;height:293">
                  <v:textbox style="mso-next-textbox:#_x0000_s2087" inset="5.85pt,.7pt,5.85pt,.7pt">
                    <w:txbxContent>
                      <w:p w:rsidR="00D97BF8" w:rsidRPr="000B5B01" w:rsidRDefault="00D97BF8" w:rsidP="000B5B01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5932A8"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088" type="#_x0000_t202" style="position:absolute;left:7958;top:2897;width:1267;height:293" fillcolor="#c9f">
                  <v:textbox style="mso-next-textbox:#_x0000_s2088" inset="5.85pt,.7pt,5.85pt,.7pt">
                    <w:txbxContent>
                      <w:p w:rsidR="00D97BF8" w:rsidRPr="007F0A12" w:rsidRDefault="00D97BF8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_x0000_s2089" style="position:absolute;left:9233;top:1750;width:1991;height:293" coordorigin="7958,2897" coordsize="3258,293">
                <v:shape id="_x0000_s2090" type="#_x0000_t202" style="position:absolute;left:9225;top:2897;width:1991;height:293">
                  <v:textbox style="mso-next-textbox:#_x0000_s2090" inset="5.85pt,.7pt,5.85pt,.7pt">
                    <w:txbxContent>
                      <w:p w:rsidR="00D97BF8" w:rsidRPr="000B5B01" w:rsidRDefault="00D97BF8" w:rsidP="007F0A12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0760AC">
                          <w:rPr>
                            <w:rFonts w:ascii="Times New Roman" w:hAnsi="Times New Roman"/>
                            <w:noProof/>
                            <w:kern w:val="0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0760AC">
                          <w:rPr>
                            <w:rFonts w:ascii="Times New Roman" w:hAnsi="Times New Roman"/>
                            <w:noProof/>
                            <w:kern w:val="0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091" type="#_x0000_t202" style="position:absolute;left:7958;top:2897;width:1267;height:293" fillcolor="#c9f">
                  <v:textbox style="mso-next-textbox:#_x0000_s2091" inset="5.85pt,.7pt,5.85pt,.7pt">
                    <w:txbxContent>
                      <w:p w:rsidR="00D97BF8" w:rsidRPr="007F0A12" w:rsidRDefault="00D97BF8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</v:group>
          <v:group id="_x0000_s2063" style="position:absolute;left:8798;top:668;width:2732;height:879" coordorigin="13320,1168" coordsize="2700,879">
            <v:group id="_x0000_s2056" style="position:absolute;left:15120;top:1168;width:900;height:879" coordorigin="13500,4684" coordsize="900,879">
              <v:rect id="_x0000_s2054" style="position:absolute;left:13500;top:4684;width:900;height:879" strokeweight="1pt">
                <v:textbox inset="5.85pt,.7pt,5.85pt,.7pt"/>
              </v:rect>
              <v:shape id="_x0000_s2055" type="#_x0000_t202" style="position:absolute;left:13500;top:4684;width:900;height:293" strokeweight="1pt">
                <v:textbox style="mso-next-textbox:#_x0000_s2055" inset="5.85pt,.7pt,5.85pt,.7pt">
                  <w:txbxContent>
                    <w:p w:rsidR="00D97BF8" w:rsidRDefault="00D97BF8" w:rsidP="00AD76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作成者</w:t>
                      </w:r>
                    </w:p>
                  </w:txbxContent>
                </v:textbox>
              </v:shape>
            </v:group>
            <v:group id="_x0000_s2057" style="position:absolute;left:13320;top:1168;width:900;height:879" coordorigin="13500,4684" coordsize="900,879">
              <v:rect id="_x0000_s2058" style="position:absolute;left:13500;top:4684;width:900;height:879" strokeweight="1pt">
                <v:textbox inset="5.85pt,.7pt,5.85pt,.7pt"/>
              </v:rect>
              <v:shape id="_x0000_s2059" type="#_x0000_t202" style="position:absolute;left:13500;top:4684;width:900;height:293" strokeweight="1pt">
                <v:textbox style="mso-next-textbox:#_x0000_s2059" inset="5.85pt,.7pt,5.85pt,.7pt">
                  <w:txbxContent>
                    <w:p w:rsidR="00D97BF8" w:rsidRDefault="00D97BF8" w:rsidP="00AD7689">
                      <w:r>
                        <w:rPr>
                          <w:rFonts w:hint="eastAsia"/>
                        </w:rPr>
                        <w:t>査　閲</w:t>
                      </w:r>
                    </w:p>
                  </w:txbxContent>
                </v:textbox>
              </v:shape>
            </v:group>
            <v:group id="_x0000_s2060" style="position:absolute;left:14220;top:1168;width:900;height:879" coordorigin="13500,4684" coordsize="900,879">
              <v:rect id="_x0000_s2061" style="position:absolute;left:13500;top:4684;width:900;height:879" strokeweight="1pt">
                <v:textbox inset="5.85pt,.7pt,5.85pt,.7pt"/>
              </v:rect>
              <v:shape id="_x0000_s2062" type="#_x0000_t202" style="position:absolute;left:13500;top:4684;width:900;height:293" strokeweight="1pt">
                <v:textbox style="mso-next-textbox:#_x0000_s2062" inset="5.85pt,.7pt,5.85pt,.7pt">
                  <w:txbxContent>
                    <w:p w:rsidR="00D97BF8" w:rsidRDefault="00D97BF8" w:rsidP="00AD76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検　証</w:t>
                      </w:r>
                    </w:p>
                  </w:txbxContent>
                </v:textbox>
              </v:shape>
            </v:group>
          </v:group>
          <v:shape id="_x0000_s2069" type="#_x0000_t202" style="position:absolute;left:792;top:421;width:7661;height:468" filled="f" stroked="f">
            <v:textbox style="mso-next-textbox:#_x0000_s2069" inset="5.85pt,.7pt,5.85pt,.7pt">
              <w:txbxContent>
                <w:p w:rsidR="00D97BF8" w:rsidRPr="00732F70" w:rsidRDefault="00D97BF8">
                  <w:pPr>
                    <w:rPr>
                      <w:b/>
                      <w:sz w:val="40"/>
                      <w:szCs w:val="40"/>
                    </w:rPr>
                  </w:pPr>
                  <w:r>
                    <w:rPr>
                      <w:rFonts w:hint="eastAsia"/>
                      <w:b/>
                      <w:sz w:val="40"/>
                      <w:szCs w:val="40"/>
                    </w:rPr>
                    <w:t>コード</w:t>
                  </w:r>
                  <w:r w:rsidR="007D29A3">
                    <w:rPr>
                      <w:rFonts w:hint="eastAsia"/>
                      <w:b/>
                      <w:sz w:val="40"/>
                      <w:szCs w:val="40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40"/>
                      <w:szCs w:val="40"/>
                    </w:rPr>
                    <w:t>設</w:t>
                  </w:r>
                  <w:r w:rsidR="007D29A3">
                    <w:rPr>
                      <w:rFonts w:hint="eastAsia"/>
                      <w:b/>
                      <w:sz w:val="40"/>
                      <w:szCs w:val="40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40"/>
                      <w:szCs w:val="40"/>
                    </w:rPr>
                    <w:t>計</w:t>
                  </w:r>
                  <w:r w:rsidR="007D29A3">
                    <w:rPr>
                      <w:rFonts w:hint="eastAsia"/>
                      <w:b/>
                      <w:sz w:val="40"/>
                      <w:szCs w:val="40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40"/>
                      <w:szCs w:val="40"/>
                    </w:rPr>
                    <w:t>書</w:t>
                  </w:r>
                </w:p>
              </w:txbxContent>
            </v:textbox>
          </v:shape>
          <v:group id="_x0000_s2108" style="position:absolute;left:815;top:1112;width:7819;height:438" coordorigin="690,1109" coordsize="7783,438">
            <v:group id="_x0000_s2101" style="position:absolute;left:690;top:1109;width:4344;height:438" coordorigin="907,1312" coordsize="4344,438">
              <v:shape id="_x0000_s2075" type="#_x0000_t202" style="position:absolute;left:907;top:1312;width:1447;height:438" fillcolor="#c9f">
                <v:textbox style="mso-next-textbox:#_x0000_s2075" inset="0,2.05mm,0,.7pt">
                  <w:txbxContent>
                    <w:p w:rsidR="00D97BF8" w:rsidRPr="007E30D0" w:rsidRDefault="00D97BF8" w:rsidP="00AD7689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 w:rsidRPr="007E30D0">
                        <w:rPr>
                          <w:rFonts w:hint="eastAsia"/>
                          <w:b/>
                          <w:sz w:val="22"/>
                          <w:szCs w:val="22"/>
                        </w:rPr>
                        <w:t>システム名</w:t>
                      </w:r>
                    </w:p>
                  </w:txbxContent>
                </v:textbox>
              </v:shape>
              <v:shape id="_x0000_s2076" type="#_x0000_t202" style="position:absolute;left:2355;top:1312;width:2896;height:438">
                <v:textbox style="mso-next-textbox:#_x0000_s2076" inset="2mm,2.05mm,0,.7pt">
                  <w:txbxContent>
                    <w:p w:rsidR="00D97BF8" w:rsidRPr="007E30D0" w:rsidRDefault="005932A8" w:rsidP="00730FB8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>まさる堂　ＥＣサイト</w:t>
                      </w:r>
                    </w:p>
                  </w:txbxContent>
                </v:textbox>
              </v:shape>
            </v:group>
            <v:group id="_x0000_s2102" style="position:absolute;left:5034;top:1109;width:3439;height:438" coordorigin="6699,1312" coordsize="3439,438">
              <v:shape id="_x0000_s2077" type="#_x0000_t202" style="position:absolute;left:6699;top:1312;width:1136;height:438" fillcolor="#c9f">
                <v:textbox style="mso-next-textbox:#_x0000_s2077" inset="0,2.05mm,0,.7pt">
                  <w:txbxContent>
                    <w:p w:rsidR="00D97BF8" w:rsidRPr="007E30D0" w:rsidRDefault="00D97BF8" w:rsidP="00730FB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 w:rsidRPr="007E30D0">
                        <w:rPr>
                          <w:rFonts w:hint="eastAsia"/>
                          <w:b/>
                          <w:sz w:val="22"/>
                          <w:szCs w:val="22"/>
                        </w:rPr>
                        <w:t>業務名</w:t>
                      </w:r>
                    </w:p>
                  </w:txbxContent>
                </v:textbox>
              </v:shape>
              <v:shape id="_x0000_s2078" type="#_x0000_t202" style="position:absolute;left:7836;top:1312;width:2302;height:438">
                <v:textbox style="mso-next-textbox:#_x0000_s2078" inset="2mm,2.05mm,0,.7pt">
                  <w:txbxContent>
                    <w:p w:rsidR="00D97BF8" w:rsidRPr="007E30D0" w:rsidRDefault="005932A8" w:rsidP="00730FB8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>コード設計</w:t>
                      </w:r>
                    </w:p>
                  </w:txbxContent>
                </v:textbox>
              </v:shape>
            </v:group>
          </v:group>
          <v:line id="_x0000_s2098" style="position:absolute" from="827,966" to="8050,966" strokecolor="#333" strokeweight="1.5pt"/>
          <v:line id="_x0000_s2099" style="position:absolute" from="815,1038" to="8453,1038" strokeweight="1.5pt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0AC" w:rsidRDefault="000760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81"/>
  <w:drawingGridVerticalSpacing w:val="120"/>
  <w:characterSpacingControl w:val="compressPunctuation"/>
  <w:hdrShapeDefaults>
    <o:shapedefaults v:ext="edit" spidmax="2323" fill="f" fillcolor="#c9f">
      <v:fill color="#c9f" on="f"/>
      <v:textbox inset="0,2.25mm,0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32A8"/>
    <w:rsid w:val="000760AC"/>
    <w:rsid w:val="00082FF2"/>
    <w:rsid w:val="00090879"/>
    <w:rsid w:val="000B5B01"/>
    <w:rsid w:val="000C2399"/>
    <w:rsid w:val="00133501"/>
    <w:rsid w:val="001529A6"/>
    <w:rsid w:val="00157755"/>
    <w:rsid w:val="0017434C"/>
    <w:rsid w:val="0019221C"/>
    <w:rsid w:val="001C379B"/>
    <w:rsid w:val="001E5577"/>
    <w:rsid w:val="001E5F9C"/>
    <w:rsid w:val="001F5C35"/>
    <w:rsid w:val="00220CA6"/>
    <w:rsid w:val="002432F0"/>
    <w:rsid w:val="00273989"/>
    <w:rsid w:val="00297E7C"/>
    <w:rsid w:val="002B48B3"/>
    <w:rsid w:val="002D4A47"/>
    <w:rsid w:val="00356F18"/>
    <w:rsid w:val="00357151"/>
    <w:rsid w:val="00360FA8"/>
    <w:rsid w:val="00367EC5"/>
    <w:rsid w:val="003C3BD0"/>
    <w:rsid w:val="004157CB"/>
    <w:rsid w:val="004368F2"/>
    <w:rsid w:val="00460922"/>
    <w:rsid w:val="00460D7E"/>
    <w:rsid w:val="0047765C"/>
    <w:rsid w:val="004E4E9C"/>
    <w:rsid w:val="0056717A"/>
    <w:rsid w:val="005807EF"/>
    <w:rsid w:val="00583C4A"/>
    <w:rsid w:val="00590959"/>
    <w:rsid w:val="005932A8"/>
    <w:rsid w:val="005F0347"/>
    <w:rsid w:val="00605198"/>
    <w:rsid w:val="00624B81"/>
    <w:rsid w:val="006536E8"/>
    <w:rsid w:val="006A5540"/>
    <w:rsid w:val="006D1278"/>
    <w:rsid w:val="00700D67"/>
    <w:rsid w:val="00730FB8"/>
    <w:rsid w:val="00732F70"/>
    <w:rsid w:val="0078411C"/>
    <w:rsid w:val="007919E1"/>
    <w:rsid w:val="007B68A8"/>
    <w:rsid w:val="007D29A3"/>
    <w:rsid w:val="007E30D0"/>
    <w:rsid w:val="007F0A12"/>
    <w:rsid w:val="008101BF"/>
    <w:rsid w:val="00833821"/>
    <w:rsid w:val="00836E4C"/>
    <w:rsid w:val="008374BA"/>
    <w:rsid w:val="00853C78"/>
    <w:rsid w:val="008C6321"/>
    <w:rsid w:val="008E4B4C"/>
    <w:rsid w:val="008F35AB"/>
    <w:rsid w:val="009A3A36"/>
    <w:rsid w:val="00A652A9"/>
    <w:rsid w:val="00A97FF0"/>
    <w:rsid w:val="00AD7689"/>
    <w:rsid w:val="00B13BB2"/>
    <w:rsid w:val="00B1693D"/>
    <w:rsid w:val="00B46C42"/>
    <w:rsid w:val="00CF7164"/>
    <w:rsid w:val="00D443E0"/>
    <w:rsid w:val="00D6675E"/>
    <w:rsid w:val="00D97BF8"/>
    <w:rsid w:val="00DB48D3"/>
    <w:rsid w:val="00E4336C"/>
    <w:rsid w:val="00E8203E"/>
    <w:rsid w:val="00EA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23" fill="f" fillcolor="#c9f">
      <v:fill color="#c9f" on="f"/>
      <v:textbox inset="0,2.25mm,0,.7pt"/>
    </o:shapedefaults>
    <o:shapelayout v:ext="edit">
      <o:idmap v:ext="edit" data="1"/>
      <o:rules v:ext="edit">
        <o:r id="V:Rule1" type="connector" idref="#_x0000_s1459"/>
        <o:r id="V:Rule2" type="connector" idref="#_x0000_s1461"/>
      </o:rules>
    </o:shapelayout>
  </w:shapeDefaults>
  <w:decimalSymbol w:val="."/>
  <w:listSeparator w:val=","/>
  <w15:chartTrackingRefBased/>
  <w15:docId w15:val="{7B87197B-276D-4B22-900A-C2369C22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5001\Desktop\HAL-2nd-class\SD22\&#24029;&#23798;&#23554;&#29992;&#35373;&#35336;&#12489;&#12461;&#12517;&#12513;&#12531;&#12488;\17_&#12467;&#12540;&#12489;&#35373;&#35336;\&#12467;&#12540;&#12489;&#35373;&#35336;-1.0a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コード設計-1.0a.dot</Template>
  <TotalTime>59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コード設計</vt:lpstr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コード設計</dc:title>
  <dc:subject/>
  <dc:creator>ohs85001</dc:creator>
  <cp:keywords/>
  <dc:description/>
  <cp:lastModifiedBy>ohs85001</cp:lastModifiedBy>
  <cp:revision>8</cp:revision>
  <cp:lastPrinted>2006-06-21T10:22:00Z</cp:lastPrinted>
  <dcterms:created xsi:type="dcterms:W3CDTF">2019-11-15T08:34:00Z</dcterms:created>
  <dcterms:modified xsi:type="dcterms:W3CDTF">2019-11-19T05:53:00Z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