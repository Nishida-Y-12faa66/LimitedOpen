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E4C" w:rsidRDefault="00462E6B" w:rsidP="0047765C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152400</wp:posOffset>
                </wp:positionV>
                <wp:extent cx="5516880" cy="8534400"/>
                <wp:effectExtent l="4445" t="2540" r="3175" b="0"/>
                <wp:wrapNone/>
                <wp:docPr id="19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6880" cy="8534400"/>
                          <a:chOff x="2842" y="2284"/>
                          <a:chExt cx="8688" cy="13440"/>
                        </a:xfrm>
                      </wpg:grpSpPr>
                      <wpg:grpSp>
                        <wpg:cNvPr id="196" name="Group 234"/>
                        <wpg:cNvGrpSpPr>
                          <a:grpSpLocks/>
                        </wpg:cNvGrpSpPr>
                        <wpg:grpSpPr bwMode="auto">
                          <a:xfrm>
                            <a:off x="3023" y="6484"/>
                            <a:ext cx="8326" cy="3120"/>
                            <a:chOff x="3023" y="6484"/>
                            <a:chExt cx="8326" cy="3120"/>
                          </a:xfrm>
                        </wpg:grpSpPr>
                        <wps:wsp>
                          <wps:cNvPr id="197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3" y="6484"/>
                              <a:ext cx="8326" cy="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Pr="00460922" w:rsidRDefault="00367EC5">
                                <w:pPr>
                                  <w:rPr>
                                    <w:rFonts w:hint="eastAsia"/>
                                    <w:w w:val="150"/>
                                    <w:sz w:val="40"/>
                                    <w:szCs w:val="40"/>
                                  </w:rPr>
                                </w:pPr>
                                <w:r w:rsidRPr="00460922">
                                  <w:rPr>
                                    <w:rFonts w:hint="eastAsia"/>
                                    <w:w w:val="150"/>
                                    <w:sz w:val="40"/>
                                    <w:szCs w:val="40"/>
                                  </w:rPr>
                                  <w:t>ＸＸ</w:t>
                                </w:r>
                              </w:p>
                            </w:txbxContent>
                          </wps:txbx>
                          <wps:bodyPr rot="0" vert="horz" wrap="square" lIns="36000" tIns="0" rIns="0" bIns="0" anchor="t" anchorCtr="0" upright="1">
                            <a:noAutofit/>
                          </wps:bodyPr>
                        </wps:wsp>
                        <wps:wsp>
                          <wps:cNvPr id="198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708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05198" w:rsidRDefault="00605198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99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744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460922" w:rsidP="00460922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200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780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460922" w:rsidP="00460922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201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816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045045" w:rsidP="00460922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商品</w:t>
                                </w:r>
                                <w:r w:rsidR="00177AC3">
                                  <w:rPr>
                                    <w:rFonts w:hint="eastAsia"/>
                                  </w:rPr>
                                  <w:t>カテゴリ</w:t>
                                </w: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202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852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460922" w:rsidP="00460922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203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888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460922" w:rsidP="00460922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204" name="Text Box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924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460922" w:rsidP="00460922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186"/>
                        <wpg:cNvGrpSpPr>
                          <a:grpSpLocks/>
                        </wpg:cNvGrpSpPr>
                        <wpg:grpSpPr bwMode="auto">
                          <a:xfrm>
                            <a:off x="2842" y="3724"/>
                            <a:ext cx="8682" cy="2160"/>
                            <a:chOff x="2842" y="3724"/>
                            <a:chExt cx="8682" cy="2160"/>
                          </a:xfrm>
                        </wpg:grpSpPr>
                        <wps:wsp>
                          <wps:cNvPr id="206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372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D038AD" w:rsidP="00624B81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45454"/>
                                    <w:szCs w:val="21"/>
                                    <w:shd w:val="clear" w:color="auto" w:fill="FFFFFF"/>
                                  </w:rPr>
                                  <w:t>項目の識別や分類を容易にし、</w:t>
                                </w:r>
                                <w:r>
                                  <w:rPr>
                                    <w:rFonts w:ascii="Arial" w:hAnsi="Arial" w:cs="Arial"/>
                                    <w:color w:val="545454"/>
                                    <w:szCs w:val="21"/>
                                    <w:shd w:val="clear" w:color="auto" w:fill="FFFFFF"/>
                                  </w:rPr>
                                  <w:t>システムの処理効率</w:t>
                                </w:r>
                                <w:r w:rsidR="00177AC3">
                                  <w:rPr>
                                    <w:rFonts w:ascii="Arial" w:hAnsi="Arial" w:cs="Arial" w:hint="eastAsia"/>
                                    <w:color w:val="545454"/>
                                    <w:szCs w:val="21"/>
                                    <w:shd w:val="clear" w:color="auto" w:fill="FFFFFF"/>
                                  </w:rPr>
                                  <w:t>を</w:t>
                                </w:r>
                                <w:r>
                                  <w:rPr>
                                    <w:rFonts w:ascii="Arial" w:hAnsi="Arial" w:cs="Arial" w:hint="eastAsia"/>
                                    <w:color w:val="545454"/>
                                    <w:szCs w:val="21"/>
                                    <w:shd w:val="clear" w:color="auto" w:fill="FFFFFF"/>
                                  </w:rPr>
                                  <w:t>向上</w:t>
                                </w:r>
                                <w:r w:rsidR="00177AC3">
                                  <w:rPr>
                                    <w:rFonts w:ascii="Arial" w:hAnsi="Arial" w:cs="Arial" w:hint="eastAsia"/>
                                    <w:color w:val="545454"/>
                                    <w:szCs w:val="21"/>
                                    <w:shd w:val="clear" w:color="auto" w:fill="FFFFFF"/>
                                  </w:rPr>
                                  <w:t>させる</w:t>
                                </w:r>
                                <w:r>
                                  <w:rPr>
                                    <w:rFonts w:ascii="Arial" w:hAnsi="Arial" w:cs="Arial" w:hint="eastAsia"/>
                                    <w:color w:val="545454"/>
                                    <w:szCs w:val="21"/>
                                    <w:shd w:val="clear" w:color="auto" w:fill="FFFFFF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207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408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24B81" w:rsidP="00624B81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208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444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24B81" w:rsidP="00624B81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209" name="Text Box 1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480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24B81" w:rsidP="00624B81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210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516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24B81" w:rsidP="00624B81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211" name="Text Box 1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552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24B81" w:rsidP="00624B81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12" name="Group 192"/>
                        <wpg:cNvGrpSpPr>
                          <a:grpSpLocks/>
                        </wpg:cNvGrpSpPr>
                        <wpg:grpSpPr bwMode="auto">
                          <a:xfrm>
                            <a:off x="2860" y="10684"/>
                            <a:ext cx="8670" cy="5040"/>
                            <a:chOff x="2860" y="10684"/>
                            <a:chExt cx="8670" cy="5040"/>
                          </a:xfrm>
                        </wpg:grpSpPr>
                        <wpg:grpSp>
                          <wpg:cNvPr id="213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2860" y="110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8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2860" y="114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19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20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21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22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3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2860" y="117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24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25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26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27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8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2860" y="1212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29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30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31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3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3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2860" y="124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34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35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36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37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8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2860" y="128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39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40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41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42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3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2860" y="132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44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45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46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47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8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2860" y="135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49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50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51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52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3" name="Group 52"/>
                          <wpg:cNvGrpSpPr>
                            <a:grpSpLocks/>
                          </wpg:cNvGrpSpPr>
                          <wpg:grpSpPr bwMode="auto">
                            <a:xfrm>
                              <a:off x="2860" y="1392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54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55" name="Text Box 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56" name="Text Box 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57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2860" y="142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59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60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61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62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3" name="Group 62"/>
                          <wpg:cNvGrpSpPr>
                            <a:grpSpLocks/>
                          </wpg:cNvGrpSpPr>
                          <wpg:grpSpPr bwMode="auto">
                            <a:xfrm>
                              <a:off x="2860" y="146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64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65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66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67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8" name="Group 67"/>
                          <wpg:cNvGrpSpPr>
                            <a:grpSpLocks/>
                          </wpg:cNvGrpSpPr>
                          <wpg:grpSpPr bwMode="auto">
                            <a:xfrm>
                              <a:off x="2860" y="150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69" name="Text Box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70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71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72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3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2860" y="153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74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7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76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77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8" name="Group 187"/>
                          <wpg:cNvGrpSpPr>
                            <a:grpSpLocks/>
                          </wpg:cNvGrpSpPr>
                          <wpg:grpSpPr bwMode="auto">
                            <a:xfrm>
                              <a:off x="2860" y="106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79" name="Text Box 1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432F0" w:rsidRPr="00D6675E" w:rsidRDefault="00045045" w:rsidP="002432F0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商品カテゴリ</w:t>
                                  </w: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80" name="Text Box 1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432F0" w:rsidRPr="00D6675E" w:rsidRDefault="009A3A36" w:rsidP="002432F0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１</w:t>
                                  </w: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81" name="Text Box 1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432F0" w:rsidRPr="00D6675E" w:rsidRDefault="009A3A36" w:rsidP="002432F0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２</w:t>
                                  </w: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82" name="Text Box 1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432F0" w:rsidRPr="00D6675E" w:rsidRDefault="00045045" w:rsidP="002432F0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商品カテゴリを表す。</w:t>
                                  </w: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83" name="Group 210"/>
                        <wpg:cNvGrpSpPr>
                          <a:grpSpLocks/>
                        </wpg:cNvGrpSpPr>
                        <wpg:grpSpPr bwMode="auto">
                          <a:xfrm>
                            <a:off x="2842" y="2284"/>
                            <a:ext cx="8688" cy="960"/>
                            <a:chOff x="2842" y="2284"/>
                            <a:chExt cx="8688" cy="960"/>
                          </a:xfrm>
                        </wpg:grpSpPr>
                        <wps:wsp>
                          <wps:cNvPr id="284" name="Text Box 1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2284"/>
                              <a:ext cx="2534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EF6FBE" w:rsidP="00367EC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商品カテゴリ</w:t>
                                </w:r>
                                <w:r w:rsidR="0084651E">
                                  <w:rPr>
                                    <w:rFonts w:hint="eastAsia"/>
                                  </w:rPr>
                                  <w:t>コード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285" name="Text Box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24" y="2284"/>
                              <a:ext cx="1991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9A3A36" w:rsidP="00367EC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区分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286" name="Text Box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01" y="2284"/>
                              <a:ext cx="1629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177AC3" w:rsidP="00177AC3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２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287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66" y="2764"/>
                              <a:ext cx="1086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045045" w:rsidP="00367EC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288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6" y="2764"/>
                              <a:ext cx="1086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045045" w:rsidP="00367EC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289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8" y="2764"/>
                              <a:ext cx="1267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367EC5" w:rsidP="00367EC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290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01" y="2764"/>
                              <a:ext cx="905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367EC5" w:rsidP="00367EC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" o:spid="_x0000_s1026" style="position:absolute;left:0;text-align:left;margin-left:99.55pt;margin-top:12pt;width:434.4pt;height:672pt;z-index:251653120" coordorigin="2842,2284" coordsize="8688,1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">
                <v:group id="Group 234" o:spid="_x0000_s1027" style="position:absolute;left:3023;top:6484;width:8326;height:3120" coordorigin="3023,6484" coordsize="8326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3" o:spid="_x0000_s1028" type="#_x0000_t202" style="position:absolute;left:3023;top:6484;width:8326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" stroked="f">
                    <v:textbox inset="1mm,0,0,0">
                      <w:txbxContent>
                        <w:p w:rsidR="00367EC5" w:rsidRPr="00460922" w:rsidRDefault="00367EC5">
                          <w:pPr>
                            <w:rPr>
                              <w:rFonts w:hint="eastAsia"/>
                              <w:w w:val="150"/>
                              <w:sz w:val="40"/>
                              <w:szCs w:val="40"/>
                            </w:rPr>
                          </w:pPr>
                          <w:r w:rsidRPr="00460922">
                            <w:rPr>
                              <w:rFonts w:hint="eastAsia"/>
                              <w:w w:val="150"/>
                              <w:sz w:val="40"/>
                              <w:szCs w:val="40"/>
                            </w:rPr>
                            <w:t>ＸＸ</w:t>
                          </w:r>
                        </w:p>
                      </w:txbxContent>
                    </v:textbox>
                  </v:shape>
                  <v:shape id="Text Box 216" o:spid="_x0000_s1029" type="#_x0000_t202" style="position:absolute;left:8272;top:708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" stroked="f">
                    <v:textbox inset="0,.7mm,0,0">
                      <w:txbxContent>
                        <w:p w:rsidR="00605198" w:rsidRDefault="00605198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217" o:spid="_x0000_s1030" type="#_x0000_t202" style="position:absolute;left:8272;top:744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" stroked="f">
                    <v:textbox inset="0,.7mm,0,0">
                      <w:txbxContent>
                        <w:p w:rsidR="00460922" w:rsidRDefault="00460922" w:rsidP="00460922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218" o:spid="_x0000_s1031" type="#_x0000_t202" style="position:absolute;left:8272;top:780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" stroked="f">
                    <v:textbox inset="0,.7mm,0,0">
                      <w:txbxContent>
                        <w:p w:rsidR="00460922" w:rsidRDefault="00460922" w:rsidP="00460922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219" o:spid="_x0000_s1032" type="#_x0000_t202" style="position:absolute;left:8272;top:816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" stroked="f">
                    <v:textbox inset="0,.7mm,0,0">
                      <w:txbxContent>
                        <w:p w:rsidR="00460922" w:rsidRDefault="00045045" w:rsidP="0046092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商品</w:t>
                          </w:r>
                          <w:r w:rsidR="00177AC3">
                            <w:rPr>
                              <w:rFonts w:hint="eastAsia"/>
                            </w:rPr>
                            <w:t>カテゴリ</w:t>
                          </w:r>
                        </w:p>
                      </w:txbxContent>
                    </v:textbox>
                  </v:shape>
                  <v:shape id="Text Box 220" o:spid="_x0000_s1033" type="#_x0000_t202" style="position:absolute;left:8272;top:852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" stroked="f">
                    <v:textbox inset="0,.7mm,0,0">
                      <w:txbxContent>
                        <w:p w:rsidR="00460922" w:rsidRDefault="00460922" w:rsidP="00460922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221" o:spid="_x0000_s1034" type="#_x0000_t202" style="position:absolute;left:8272;top:888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" stroked="f">
                    <v:textbox inset="0,.7mm,0,0">
                      <w:txbxContent>
                        <w:p w:rsidR="00460922" w:rsidRDefault="00460922" w:rsidP="00460922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222" o:spid="_x0000_s1035" type="#_x0000_t202" style="position:absolute;left:8272;top:924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" stroked="f">
                    <v:textbox inset="0,.7mm,0,0">
                      <w:txbxContent>
                        <w:p w:rsidR="00460922" w:rsidRDefault="00460922" w:rsidP="00460922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Group 186" o:spid="_x0000_s1036" style="position:absolute;left:2842;top:3724;width:8682;height:2160" coordorigin="2842,3724" coordsize="8682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Text Box 180" o:spid="_x0000_s1037" type="#_x0000_t202" style="position:absolute;left:2842;top:372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" filled="f" fillcolor="#c9f" stroked="f">
                    <v:textbox inset="1mm,1.25mm,0,0">
                      <w:txbxContent>
                        <w:p w:rsidR="00624B81" w:rsidRDefault="00D038AD" w:rsidP="00624B81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 w:cs="Arial"/>
                              <w:color w:val="545454"/>
                              <w:szCs w:val="21"/>
                              <w:shd w:val="clear" w:color="auto" w:fill="FFFFFF"/>
                            </w:rPr>
                            <w:t>項目の識別や分類を容易にし、</w:t>
                          </w:r>
                          <w:r>
                            <w:rPr>
                              <w:rFonts w:ascii="Arial" w:hAnsi="Arial" w:cs="Arial"/>
                              <w:color w:val="545454"/>
                              <w:szCs w:val="21"/>
                              <w:shd w:val="clear" w:color="auto" w:fill="FFFFFF"/>
                            </w:rPr>
                            <w:t>システムの処理効率</w:t>
                          </w:r>
                          <w:r w:rsidR="00177AC3">
                            <w:rPr>
                              <w:rFonts w:ascii="Arial" w:hAnsi="Arial" w:cs="Arial" w:hint="eastAsia"/>
                              <w:color w:val="545454"/>
                              <w:szCs w:val="21"/>
                              <w:shd w:val="clear" w:color="auto" w:fill="FFFFFF"/>
                            </w:rPr>
                            <w:t>を</w:t>
                          </w:r>
                          <w:r>
                            <w:rPr>
                              <w:rFonts w:ascii="Arial" w:hAnsi="Arial" w:cs="Arial" w:hint="eastAsia"/>
                              <w:color w:val="545454"/>
                              <w:szCs w:val="21"/>
                              <w:shd w:val="clear" w:color="auto" w:fill="FFFFFF"/>
                            </w:rPr>
                            <w:t>向上</w:t>
                          </w:r>
                          <w:r w:rsidR="00177AC3">
                            <w:rPr>
                              <w:rFonts w:ascii="Arial" w:hAnsi="Arial" w:cs="Arial" w:hint="eastAsia"/>
                              <w:color w:val="545454"/>
                              <w:szCs w:val="21"/>
                              <w:shd w:val="clear" w:color="auto" w:fill="FFFFFF"/>
                            </w:rPr>
                            <w:t>させる</w:t>
                          </w:r>
                          <w:r>
                            <w:rPr>
                              <w:rFonts w:ascii="Arial" w:hAnsi="Arial" w:cs="Arial" w:hint="eastAsia"/>
                              <w:color w:val="545454"/>
                              <w:szCs w:val="21"/>
                              <w:shd w:val="clear" w:color="auto" w:fill="FFFFFF"/>
                            </w:rPr>
                            <w:t>。</w:t>
                          </w:r>
                        </w:p>
                      </w:txbxContent>
                    </v:textbox>
                  </v:shape>
                  <v:shape id="Text Box 181" o:spid="_x0000_s1038" type="#_x0000_t202" style="position:absolute;left:2842;top:408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" filled="f" fillcolor="#c9f" stroked="f">
                    <v:textbox inset="1mm,1.25mm,0,0">
                      <w:txbxContent>
                        <w:p w:rsidR="00624B81" w:rsidRDefault="00624B81" w:rsidP="00624B81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182" o:spid="_x0000_s1039" type="#_x0000_t202" style="position:absolute;left:2842;top:444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" filled="f" fillcolor="#c9f" stroked="f">
                    <v:textbox inset="1mm,1.25mm,0,0">
                      <w:txbxContent>
                        <w:p w:rsidR="00624B81" w:rsidRDefault="00624B81" w:rsidP="00624B81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183" o:spid="_x0000_s1040" type="#_x0000_t202" style="position:absolute;left:2842;top:480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" filled="f" fillcolor="#c9f" stroked="f">
                    <v:textbox inset="1mm,1.25mm,0,0">
                      <w:txbxContent>
                        <w:p w:rsidR="00624B81" w:rsidRDefault="00624B81" w:rsidP="00624B81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184" o:spid="_x0000_s1041" type="#_x0000_t202" style="position:absolute;left:2842;top:516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" filled="f" fillcolor="#c9f" stroked="f">
                    <v:textbox inset="1mm,1.25mm,0,0">
                      <w:txbxContent>
                        <w:p w:rsidR="00624B81" w:rsidRDefault="00624B81" w:rsidP="00624B81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185" o:spid="_x0000_s1042" type="#_x0000_t202" style="position:absolute;left:2842;top:552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" filled="f" fillcolor="#c9f" stroked="f">
                    <v:textbox inset="1mm,1.25mm,0,0">
                      <w:txbxContent>
                        <w:p w:rsidR="00624B81" w:rsidRDefault="00624B81" w:rsidP="00624B81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Group 192" o:spid="_x0000_s1043" style="position:absolute;left:2860;top:10684;width:8670;height:5040" coordorigin="2860,10684" coordsize="8670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group id="Group 12" o:spid="_x0000_s1044" style="position:absolute;left:2860;top:1104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shape id="Text Box 13" o:spid="_x0000_s1045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46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47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8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7" o:spid="_x0000_s1049" style="position:absolute;left:2860;top:1140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shape id="Text Box 18" o:spid="_x0000_s1050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9" o:spid="_x0000_s1051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0" o:spid="_x0000_s1052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1" o:spid="_x0000_s1053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2" o:spid="_x0000_s1054" style="position:absolute;left:2860;top:1176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shape id="Text Box 23" o:spid="_x0000_s1055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4" o:spid="_x0000_s1056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5" o:spid="_x0000_s1057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6" o:spid="_x0000_s1058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7" o:spid="_x0000_s1059" style="position:absolute;left:2860;top:1212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<v:shape id="Text Box 28" o:spid="_x0000_s1060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9" o:spid="_x0000_s1061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0" o:spid="_x0000_s1062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1" o:spid="_x0000_s1063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2" o:spid="_x0000_s1064" style="position:absolute;left:2860;top:1248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shape id="Text Box 33" o:spid="_x0000_s1065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4" o:spid="_x0000_s1066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5" o:spid="_x0000_s1067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" o:spid="_x0000_s1068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7" o:spid="_x0000_s1069" style="position:absolute;left:2860;top:1284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shape id="Text Box 38" o:spid="_x0000_s1070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" o:spid="_x0000_s1071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" o:spid="_x0000_s1072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" o:spid="_x0000_s1073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2" o:spid="_x0000_s1074" style="position:absolute;left:2860;top:1320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shape id="Text Box 43" o:spid="_x0000_s1075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4" o:spid="_x0000_s1076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5" o:spid="_x0000_s1077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6" o:spid="_x0000_s1078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7" o:spid="_x0000_s1079" style="position:absolute;left:2860;top:1356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Text Box 48" o:spid="_x0000_s1080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9" o:spid="_x0000_s1081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0" o:spid="_x0000_s1082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1" o:spid="_x0000_s1083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52" o:spid="_x0000_s1084" style="position:absolute;left:2860;top:1392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<v:shape id="Text Box 53" o:spid="_x0000_s1085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4" o:spid="_x0000_s1086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5" o:spid="_x0000_s1087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6" o:spid="_x0000_s1088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57" o:spid="_x0000_s1089" style="position:absolute;left:2860;top:1428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shape id="Text Box 58" o:spid="_x0000_s1090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9" o:spid="_x0000_s1091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0" o:spid="_x0000_s1092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1" o:spid="_x0000_s1093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62" o:spid="_x0000_s1094" style="position:absolute;left:2860;top:1464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v:shape id="Text Box 63" o:spid="_x0000_s1095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4" o:spid="_x0000_s1096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5" o:spid="_x0000_s1097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6" o:spid="_x0000_s1098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67" o:spid="_x0000_s1099" style="position:absolute;left:2860;top:1500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<v:shape id="Text Box 68" o:spid="_x0000_s1100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9" o:spid="_x0000_s1101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0" o:spid="_x0000_s1102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1" o:spid="_x0000_s1103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72" o:spid="_x0000_s1104" style="position:absolute;left:2860;top:1536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<v:shape id="Text Box 73" o:spid="_x0000_s1105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4" o:spid="_x0000_s1106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5" o:spid="_x0000_s1107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6" o:spid="_x0000_s1108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87" o:spid="_x0000_s1109" style="position:absolute;left:2860;top:1068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<v:shape id="Text Box 188" o:spid="_x0000_s1110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2432F0" w:rsidRPr="00D6675E" w:rsidRDefault="00045045" w:rsidP="002432F0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商品カテゴリ</w:t>
                            </w:r>
                          </w:p>
                        </w:txbxContent>
                      </v:textbox>
                    </v:shape>
                    <v:shape id="Text Box 189" o:spid="_x0000_s1111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2432F0" w:rsidRPr="00D6675E" w:rsidRDefault="009A3A36" w:rsidP="002432F0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１</w:t>
                            </w:r>
                          </w:p>
                        </w:txbxContent>
                      </v:textbox>
                    </v:shape>
                    <v:shape id="Text Box 190" o:spid="_x0000_s1112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2432F0" w:rsidRPr="00D6675E" w:rsidRDefault="009A3A36" w:rsidP="002432F0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２</w:t>
                            </w:r>
                          </w:p>
                        </w:txbxContent>
                      </v:textbox>
                    </v:shape>
                    <v:shape id="Text Box 191" o:spid="_x0000_s1113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" filled="f" fillcolor="#c9f" stroked="f">
                      <v:stroke dashstyle="dash"/>
                      <v:textbox inset="1mm,.85mm,0,.7pt">
                        <w:txbxContent>
                          <w:p w:rsidR="002432F0" w:rsidRPr="00D6675E" w:rsidRDefault="00045045" w:rsidP="002432F0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商品カテゴリを表す。</w:t>
                            </w:r>
                          </w:p>
                        </w:txbxContent>
                      </v:textbox>
                    </v:shape>
                  </v:group>
                </v:group>
                <v:group id="Group 210" o:spid="_x0000_s1114" style="position:absolute;left:2842;top:2284;width:8688;height:960" coordorigin="2842,2284" coordsize="8688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 id="Text Box 197" o:spid="_x0000_s1115" type="#_x0000_t202" style="position:absolute;left:2842;top:2284;width:253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" filled="f" fillcolor="#c9f" stroked="f">
                    <v:textbox inset="0,2.25mm,0,.7pt">
                      <w:txbxContent>
                        <w:p w:rsidR="00367EC5" w:rsidRDefault="00EF6FBE" w:rsidP="00367E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商品カテゴリ</w:t>
                          </w:r>
                          <w:r w:rsidR="0084651E">
                            <w:rPr>
                              <w:rFonts w:hint="eastAsia"/>
                            </w:rPr>
                            <w:t>コード</w:t>
                          </w:r>
                        </w:p>
                      </w:txbxContent>
                    </v:textbox>
                  </v:shape>
                  <v:shape id="Text Box 198" o:spid="_x0000_s1116" type="#_x0000_t202" style="position:absolute;left:6824;top:228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" filled="f" fillcolor="#c9f" stroked="f">
                    <v:textbox inset="0,2.25mm,0,.7pt">
                      <w:txbxContent>
                        <w:p w:rsidR="00367EC5" w:rsidRDefault="009A3A36" w:rsidP="00367E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区分</w:t>
                          </w:r>
                        </w:p>
                      </w:txbxContent>
                    </v:textbox>
                  </v:shape>
                  <v:shape id="Text Box 199" o:spid="_x0000_s1117" type="#_x0000_t202" style="position:absolute;left:9901;top:2284;width:162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" filled="f" fillcolor="#c9f" stroked="f">
                    <v:textbox inset="0,2.25mm,0,.7pt">
                      <w:txbxContent>
                        <w:p w:rsidR="00367EC5" w:rsidRDefault="00177AC3" w:rsidP="00177AC3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２</w:t>
                          </w:r>
                        </w:p>
                      </w:txbxContent>
                    </v:textbox>
                  </v:shape>
                  <v:shape id="Text Box 205" o:spid="_x0000_s1118" type="#_x0000_t202" style="position:absolute;left:3566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" filled="f" fillcolor="#c9f" stroked="f">
                    <v:textbox inset="0,2.25mm,0,.7pt">
                      <w:txbxContent>
                        <w:p w:rsidR="00367EC5" w:rsidRDefault="00045045" w:rsidP="00367E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14</w:t>
                          </w:r>
                        </w:p>
                      </w:txbxContent>
                    </v:textbox>
                  </v:shape>
                  <v:shape id="Text Box 206" o:spid="_x0000_s1119" type="#_x0000_t202" style="position:absolute;left:5376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" filled="f" fillcolor="#c9f" stroked="f">
                    <v:textbox inset="0,2.25mm,0,.7pt">
                      <w:txbxContent>
                        <w:p w:rsidR="00367EC5" w:rsidRDefault="00045045" w:rsidP="00367E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14</w:t>
                          </w:r>
                        </w:p>
                      </w:txbxContent>
                    </v:textbox>
                  </v:shape>
                  <v:shape id="Text Box 207" o:spid="_x0000_s1120" type="#_x0000_t202" style="position:absolute;left:7548;top:2764;width:1267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" filled="f" fillcolor="#c9f" stroked="f">
                    <v:textbox inset="0,2.25mm,0,.7pt">
                      <w:txbxContent>
                        <w:p w:rsidR="00367EC5" w:rsidRDefault="00367EC5" w:rsidP="00367E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208" o:spid="_x0000_s1121" type="#_x0000_t202" style="position:absolute;left:9901;top:2764;width:90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" filled="f" fillcolor="#c9f" stroked="f">
                    <v:textbox inset="0,2.25mm,0,.7pt">
                      <w:txbxContent>
                        <w:p w:rsidR="00367EC5" w:rsidRDefault="00367EC5" w:rsidP="00367E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36E4C" w:rsidRPr="00836E4C" w:rsidRDefault="00836E4C" w:rsidP="00836E4C">
      <w:pPr>
        <w:rPr>
          <w:rFonts w:hint="eastAsia"/>
        </w:rPr>
      </w:pPr>
    </w:p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462E6B" w:rsidP="00836E4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37465</wp:posOffset>
                </wp:positionV>
                <wp:extent cx="648335" cy="0"/>
                <wp:effectExtent l="7620" t="12065" r="10795" b="6985"/>
                <wp:wrapNone/>
                <wp:docPr id="194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A3D65" id="Line 33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5pt,2.95pt" to="166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37465</wp:posOffset>
                </wp:positionV>
                <wp:extent cx="2988310" cy="838200"/>
                <wp:effectExtent l="6350" t="12065" r="15240" b="54610"/>
                <wp:wrapNone/>
                <wp:docPr id="193" name="Freeform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88310" cy="838200"/>
                        </a:xfrm>
                        <a:custGeom>
                          <a:avLst/>
                          <a:gdLst>
                            <a:gd name="T0" fmla="*/ 0 w 1448"/>
                            <a:gd name="T1" fmla="*/ 0 h 240"/>
                            <a:gd name="T2" fmla="*/ 0 w 1448"/>
                            <a:gd name="T3" fmla="*/ 240 h 240"/>
                            <a:gd name="T4" fmla="*/ 1448 w 1448"/>
                            <a:gd name="T5" fmla="*/ 24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8" h="240">
                              <a:moveTo>
                                <a:pt x="0" y="0"/>
                              </a:moveTo>
                              <a:lnTo>
                                <a:pt x="0" y="240"/>
                              </a:lnTo>
                              <a:lnTo>
                                <a:pt x="1448" y="24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E8430" id="Freeform 233" o:spid="_x0000_s1026" style="position:absolute;left:0;text-align:left;margin-left:126.7pt;margin-top:2.95pt;width:235.3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" path="m,l,240r1448,e" filled="f" fillcolor="#c9f">
                <v:stroke endarrow="block"/>
                <v:path arrowok="t" o:connecttype="custom" o:connectlocs="0,0;0,838200;2988310,838200" o:connectangles="0,0,0"/>
              </v:shape>
            </w:pict>
          </mc:Fallback>
        </mc:AlternateContent>
      </w:r>
    </w:p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460922" w:rsidRDefault="00836E4C" w:rsidP="00836E4C">
      <w:pPr>
        <w:rPr>
          <w:w w:val="200"/>
        </w:rPr>
      </w:pPr>
    </w:p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A97FF0" w:rsidRDefault="00A97FF0" w:rsidP="00836E4C">
      <w:pPr>
        <w:rPr>
          <w:rFonts w:hint="eastAsia"/>
        </w:rPr>
      </w:pPr>
    </w:p>
    <w:p w:rsidR="00836E4C" w:rsidRDefault="00836E4C" w:rsidP="00836E4C">
      <w:pPr>
        <w:rPr>
          <w:rFonts w:hint="eastAsia"/>
        </w:rPr>
      </w:pPr>
    </w:p>
    <w:p w:rsidR="00836E4C" w:rsidRDefault="00836E4C" w:rsidP="00836E4C">
      <w:pPr>
        <w:rPr>
          <w:rFonts w:hint="eastAsia"/>
        </w:rPr>
      </w:pPr>
    </w:p>
    <w:p w:rsidR="00836E4C" w:rsidRDefault="00836E4C" w:rsidP="00836E4C">
      <w:pPr>
        <w:rPr>
          <w:rFonts w:hint="eastAsia"/>
        </w:rPr>
      </w:pPr>
    </w:p>
    <w:p w:rsidR="00836E4C" w:rsidRDefault="00462E6B" w:rsidP="00836E4C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152400</wp:posOffset>
                </wp:positionV>
                <wp:extent cx="5516880" cy="8534400"/>
                <wp:effectExtent l="4445" t="2540" r="3175" b="0"/>
                <wp:wrapNone/>
                <wp:docPr id="97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6880" cy="8534400"/>
                          <a:chOff x="2842" y="2284"/>
                          <a:chExt cx="8688" cy="13440"/>
                        </a:xfrm>
                      </wpg:grpSpPr>
                      <wpg:grpSp>
                        <wpg:cNvPr id="98" name="Group 339"/>
                        <wpg:cNvGrpSpPr>
                          <a:grpSpLocks/>
                        </wpg:cNvGrpSpPr>
                        <wpg:grpSpPr bwMode="auto">
                          <a:xfrm>
                            <a:off x="3023" y="6484"/>
                            <a:ext cx="8326" cy="3120"/>
                            <a:chOff x="3023" y="6484"/>
                            <a:chExt cx="8326" cy="3120"/>
                          </a:xfrm>
                        </wpg:grpSpPr>
                        <wps:wsp>
                          <wps:cNvPr id="99" name="Text Box 3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3" y="6484"/>
                              <a:ext cx="8326" cy="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Pr="00460922" w:rsidRDefault="0019221C" w:rsidP="0019221C">
                                <w:pPr>
                                  <w:rPr>
                                    <w:rFonts w:hint="eastAsia"/>
                                    <w:w w:val="150"/>
                                    <w:sz w:val="40"/>
                                    <w:szCs w:val="40"/>
                                  </w:rPr>
                                </w:pPr>
                                <w:r w:rsidRPr="00BC7E88">
                                  <w:rPr>
                                    <w:rFonts w:hint="eastAsia"/>
                                    <w:w w:val="150"/>
                                    <w:sz w:val="40"/>
                                    <w:szCs w:val="40"/>
                                    <w:u w:val="single"/>
                                  </w:rPr>
                                  <w:t>９９</w:t>
                                </w:r>
                                <w:r w:rsidR="00964959">
                                  <w:rPr>
                                    <w:rFonts w:hint="eastAsia"/>
                                    <w:w w:val="150"/>
                                    <w:sz w:val="40"/>
                                    <w:szCs w:val="40"/>
                                  </w:rPr>
                                  <w:t xml:space="preserve">　</w:t>
                                </w:r>
                                <w:r w:rsidR="00BC7E88" w:rsidRPr="00BC7E88">
                                  <w:rPr>
                                    <w:rFonts w:hint="eastAsia"/>
                                    <w:w w:val="150"/>
                                    <w:sz w:val="40"/>
                                    <w:szCs w:val="40"/>
                                    <w:u w:val="single"/>
                                  </w:rPr>
                                  <w:t>X</w:t>
                                </w:r>
                                <w:r w:rsidR="00964959">
                                  <w:rPr>
                                    <w:rFonts w:hint="eastAsia"/>
                                    <w:w w:val="150"/>
                                    <w:sz w:val="40"/>
                                    <w:szCs w:val="40"/>
                                  </w:rPr>
                                  <w:t xml:space="preserve">　</w:t>
                                </w:r>
                                <w:r w:rsidR="00BC7E88">
                                  <w:rPr>
                                    <w:rFonts w:hint="eastAsia"/>
                                    <w:w w:val="150"/>
                                    <w:sz w:val="40"/>
                                    <w:szCs w:val="40"/>
                                    <w:u w:val="single"/>
                                  </w:rPr>
                                  <w:t>XXXXXX</w:t>
                                </w:r>
                              </w:p>
                              <w:p w:rsidR="0019221C" w:rsidRDefault="0019221C"/>
                            </w:txbxContent>
                          </wps:txbx>
                          <wps:bodyPr rot="0" vert="horz" wrap="square" lIns="36000" tIns="0" rIns="0" bIns="0" anchor="t" anchorCtr="0" upright="1">
                            <a:noAutofit/>
                          </wps:bodyPr>
                        </wps:wsp>
                        <wps:wsp>
                          <wps:cNvPr id="100" name="Text Box 3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708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064533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商品出品順番号</w:t>
                                </w: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01" name="Text Box 3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744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02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780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BC7E88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月</w:t>
                                </w: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03" name="Text Box 3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816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04" name="Text Box 3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852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064533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西暦</w:t>
                                </w:r>
                                <w:r>
                                  <w:t>下二桁</w:t>
                                </w: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05" name="Text Box 3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888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06" name="Text Box 3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924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348"/>
                        <wpg:cNvGrpSpPr>
                          <a:grpSpLocks/>
                        </wpg:cNvGrpSpPr>
                        <wpg:grpSpPr bwMode="auto">
                          <a:xfrm>
                            <a:off x="2842" y="3724"/>
                            <a:ext cx="8682" cy="2160"/>
                            <a:chOff x="2842" y="3724"/>
                            <a:chExt cx="8682" cy="2160"/>
                          </a:xfrm>
                        </wpg:grpSpPr>
                        <wps:wsp>
                          <wps:cNvPr id="108" name="Text Box 3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372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84651E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商品の管理を容易にし、</w:t>
                                </w:r>
                                <w:r>
                                  <w:rPr>
                                    <w:rFonts w:ascii="Arial" w:hAnsi="Arial" w:cs="Arial"/>
                                    <w:color w:val="545454"/>
                                    <w:szCs w:val="21"/>
                                    <w:shd w:val="clear" w:color="auto" w:fill="FFFFFF"/>
                                  </w:rPr>
                                  <w:t>システムの処理効率</w:t>
                                </w:r>
                                <w:r>
                                  <w:rPr>
                                    <w:rFonts w:ascii="Arial" w:hAnsi="Arial" w:cs="Arial" w:hint="eastAsia"/>
                                    <w:color w:val="545454"/>
                                    <w:szCs w:val="21"/>
                                    <w:shd w:val="clear" w:color="auto" w:fill="FFFFFF"/>
                                  </w:rPr>
                                  <w:t>を向上させる。</w:t>
                                </w: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09" name="Text Box 3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408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10" name="Text Box 3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444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11" name="Text Box 3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480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12" name="Text Box 3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516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13" name="Text Box 3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552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355"/>
                        <wpg:cNvGrpSpPr>
                          <a:grpSpLocks/>
                        </wpg:cNvGrpSpPr>
                        <wpg:grpSpPr bwMode="auto">
                          <a:xfrm>
                            <a:off x="2860" y="10684"/>
                            <a:ext cx="8670" cy="5040"/>
                            <a:chOff x="2860" y="10684"/>
                            <a:chExt cx="8670" cy="5040"/>
                          </a:xfrm>
                        </wpg:grpSpPr>
                        <wpg:grpSp>
                          <wpg:cNvPr id="115" name="Group 356"/>
                          <wpg:cNvGrpSpPr>
                            <a:grpSpLocks/>
                          </wpg:cNvGrpSpPr>
                          <wpg:grpSpPr bwMode="auto">
                            <a:xfrm>
                              <a:off x="2860" y="110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16" name="Text Box 3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064533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月</w:t>
                                  </w: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17" name="Text Box 3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064533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３</w:t>
                                  </w: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18" name="Text Box 3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064533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１</w:t>
                                  </w: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19" name="Text Box 3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064533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出品した月を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進数で表す。</w:t>
                                  </w: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0" name="Group 361"/>
                          <wpg:cNvGrpSpPr>
                            <a:grpSpLocks/>
                          </wpg:cNvGrpSpPr>
                          <wpg:grpSpPr bwMode="auto">
                            <a:xfrm>
                              <a:off x="2860" y="114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21" name="Text Box 3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064533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出品順番号</w:t>
                                  </w: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22" name="Text Box 3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064533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４</w:t>
                                  </w: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23" name="Text Box 3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064533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６</w:t>
                                  </w: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24" name="Text Box 3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064533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出品した順番で番号を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から割り振り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進数で（月が）</w:t>
                                  </w: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5" name="Group 366"/>
                          <wpg:cNvGrpSpPr>
                            <a:grpSpLocks/>
                          </wpg:cNvGrpSpPr>
                          <wpg:grpSpPr bwMode="auto">
                            <a:xfrm>
                              <a:off x="2860" y="117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26" name="Text Box 3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27" name="Text Box 3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28" name="Text Box 3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29" name="Text Box 3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964959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表す（月が替わると１に戻る）</w:t>
                                  </w: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0" name="Group 371"/>
                          <wpg:cNvGrpSpPr>
                            <a:grpSpLocks/>
                          </wpg:cNvGrpSpPr>
                          <wpg:grpSpPr bwMode="auto">
                            <a:xfrm>
                              <a:off x="2860" y="1212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31" name="Text Box 3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32" name="Text Box 3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33" name="Text Box 3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34" name="Text Box 3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5" name="Group 376"/>
                          <wpg:cNvGrpSpPr>
                            <a:grpSpLocks/>
                          </wpg:cNvGrpSpPr>
                          <wpg:grpSpPr bwMode="auto">
                            <a:xfrm>
                              <a:off x="2860" y="124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36" name="Text Box 3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37" name="Text Box 3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38" name="Text Box 3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39" name="Text Box 3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0" name="Group 381"/>
                          <wpg:cNvGrpSpPr>
                            <a:grpSpLocks/>
                          </wpg:cNvGrpSpPr>
                          <wpg:grpSpPr bwMode="auto">
                            <a:xfrm>
                              <a:off x="2860" y="128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41" name="Text Box 3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42" name="Text Box 3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43" name="Text Box 3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44" name="Text Box 3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5" name="Group 386"/>
                          <wpg:cNvGrpSpPr>
                            <a:grpSpLocks/>
                          </wpg:cNvGrpSpPr>
                          <wpg:grpSpPr bwMode="auto">
                            <a:xfrm>
                              <a:off x="2860" y="132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46" name="Text Box 3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47" name="Text Box 3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48" name="Text Box 3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49" name="Text Box 3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0" name="Group 391"/>
                          <wpg:cNvGrpSpPr>
                            <a:grpSpLocks/>
                          </wpg:cNvGrpSpPr>
                          <wpg:grpSpPr bwMode="auto">
                            <a:xfrm>
                              <a:off x="2860" y="135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51" name="Text Box 3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52" name="Text Box 3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53" name="Text Box 3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54" name="Text Box 3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5" name="Group 396"/>
                          <wpg:cNvGrpSpPr>
                            <a:grpSpLocks/>
                          </wpg:cNvGrpSpPr>
                          <wpg:grpSpPr bwMode="auto">
                            <a:xfrm>
                              <a:off x="2860" y="1392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56" name="Text Box 3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57" name="Text Box 3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58" name="Text Box 3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59" name="Text Box 4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0" name="Group 401"/>
                          <wpg:cNvGrpSpPr>
                            <a:grpSpLocks/>
                          </wpg:cNvGrpSpPr>
                          <wpg:grpSpPr bwMode="auto">
                            <a:xfrm>
                              <a:off x="2860" y="142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61" name="Text Box 4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62" name="Text Box 4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63" name="Text Box 4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64" name="Text Box 4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5" name="Group 406"/>
                          <wpg:cNvGrpSpPr>
                            <a:grpSpLocks/>
                          </wpg:cNvGrpSpPr>
                          <wpg:grpSpPr bwMode="auto">
                            <a:xfrm>
                              <a:off x="2860" y="146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66" name="Text Box 4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67" name="Text Box 4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68" name="Text Box 4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69" name="Text Box 4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0" name="Group 411"/>
                          <wpg:cNvGrpSpPr>
                            <a:grpSpLocks/>
                          </wpg:cNvGrpSpPr>
                          <wpg:grpSpPr bwMode="auto">
                            <a:xfrm>
                              <a:off x="2860" y="150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71" name="Text Box 4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72" name="Text Box 4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73" name="Text Box 4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74" name="Text Box 4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5" name="Group 416"/>
                          <wpg:cNvGrpSpPr>
                            <a:grpSpLocks/>
                          </wpg:cNvGrpSpPr>
                          <wpg:grpSpPr bwMode="auto">
                            <a:xfrm>
                              <a:off x="2860" y="153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76" name="Text Box 4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77" name="Text Box 4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78" name="Text Box 4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79" name="Text Box 4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0" name="Group 421"/>
                          <wpg:cNvGrpSpPr>
                            <a:grpSpLocks/>
                          </wpg:cNvGrpSpPr>
                          <wpg:grpSpPr bwMode="auto">
                            <a:xfrm>
                              <a:off x="2860" y="106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81" name="Text Box 4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064533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西暦下二桁</w:t>
                                  </w: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82" name="Text Box 4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064533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１</w:t>
                                  </w: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83" name="Text Box 4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064533" w:rsidP="0019221C">
                                  <w:pPr>
                                    <w:jc w:val="righ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２</w:t>
                                  </w: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84" name="Text Box 4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064533" w:rsidP="0019221C">
                                  <w:pPr>
                                    <w:jc w:val="left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出品した西暦の下二桁の数字を表す。</w:t>
                                  </w: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85" name="Group 426"/>
                        <wpg:cNvGrpSpPr>
                          <a:grpSpLocks/>
                        </wpg:cNvGrpSpPr>
                        <wpg:grpSpPr bwMode="auto">
                          <a:xfrm>
                            <a:off x="2842" y="2284"/>
                            <a:ext cx="8688" cy="960"/>
                            <a:chOff x="2842" y="2284"/>
                            <a:chExt cx="8688" cy="960"/>
                          </a:xfrm>
                        </wpg:grpSpPr>
                        <wps:wsp>
                          <wps:cNvPr id="186" name="Text Box 4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2284"/>
                              <a:ext cx="2534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84651E" w:rsidP="0019221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商品コード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87" name="Text Box 4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24" y="2284"/>
                              <a:ext cx="1991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964959" w:rsidP="0019221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区分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88" name="Text Box 4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01" y="2284"/>
                              <a:ext cx="1629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８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89" name="Text Box 4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66" y="2764"/>
                              <a:ext cx="1086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964959" w:rsidP="0019221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０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90" name="Text Box 4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6" y="2764"/>
                              <a:ext cx="1086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Pr="00964959" w:rsidRDefault="00964959" w:rsidP="0019221C">
                                <w:pPr>
                                  <w:jc w:val="center"/>
                                  <w:rPr>
                                    <w:rFonts w:hint="eastAsia"/>
                                    <w:sz w:val="14"/>
                                    <w:szCs w:val="14"/>
                                  </w:rPr>
                                </w:pPr>
                                <w:r w:rsidRPr="00964959">
                                  <w:rPr>
                                    <w:rFonts w:hint="eastAsia"/>
                                    <w:sz w:val="14"/>
                                    <w:szCs w:val="14"/>
                                  </w:rPr>
                                  <w:t>20</w:t>
                                </w:r>
                                <w:r w:rsidRPr="00964959">
                                  <w:rPr>
                                    <w:sz w:val="14"/>
                                    <w:szCs w:val="14"/>
                                  </w:rPr>
                                  <w:t>,</w:t>
                                </w:r>
                                <w:r w:rsidRPr="00964959">
                                  <w:rPr>
                                    <w:rFonts w:hint="eastAsia"/>
                                    <w:sz w:val="14"/>
                                    <w:szCs w:val="14"/>
                                  </w:rPr>
                                  <w:t>132</w:t>
                                </w:r>
                                <w:r w:rsidRPr="00964959">
                                  <w:rPr>
                                    <w:sz w:val="14"/>
                                    <w:szCs w:val="14"/>
                                  </w:rPr>
                                  <w:t>,</w:t>
                                </w:r>
                                <w:r w:rsidRPr="00964959">
                                  <w:rPr>
                                    <w:rFonts w:hint="eastAsia"/>
                                    <w:sz w:val="14"/>
                                    <w:szCs w:val="14"/>
                                  </w:rPr>
                                  <w:t>659</w:t>
                                </w:r>
                                <w:r w:rsidRPr="00964959">
                                  <w:rPr>
                                    <w:sz w:val="14"/>
                                    <w:szCs w:val="14"/>
                                  </w:rPr>
                                  <w:t>,</w:t>
                                </w:r>
                                <w:r w:rsidRPr="00964959">
                                  <w:rPr>
                                    <w:rFonts w:hint="eastAsia"/>
                                    <w:sz w:val="14"/>
                                    <w:szCs w:val="14"/>
                                  </w:rPr>
                                  <w:t>200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91" name="Text Box 4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8" y="2764"/>
                              <a:ext cx="1267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064533" w:rsidP="0019221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92" name="Text Box 4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01" y="2764"/>
                              <a:ext cx="905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8" o:spid="_x0000_s1122" style="position:absolute;left:0;text-align:left;margin-left:99.55pt;margin-top:12pt;width:434.4pt;height:672pt;z-index:251662336" coordorigin="2842,2284" coordsize="8688,1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">
                <v:group id="Group 339" o:spid="_x0000_s1123" style="position:absolute;left:3023;top:6484;width:8326;height:3120" coordorigin="3023,6484" coordsize="8326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Text Box 340" o:spid="_x0000_s1124" type="#_x0000_t202" style="position:absolute;left:3023;top:6484;width:8326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" stroked="f">
                    <v:textbox inset="1mm,0,0,0">
                      <w:txbxContent>
                        <w:p w:rsidR="0019221C" w:rsidRPr="00460922" w:rsidRDefault="0019221C" w:rsidP="0019221C">
                          <w:pPr>
                            <w:rPr>
                              <w:rFonts w:hint="eastAsia"/>
                              <w:w w:val="150"/>
                              <w:sz w:val="40"/>
                              <w:szCs w:val="40"/>
                            </w:rPr>
                          </w:pPr>
                          <w:r w:rsidRPr="00BC7E88">
                            <w:rPr>
                              <w:rFonts w:hint="eastAsia"/>
                              <w:w w:val="150"/>
                              <w:sz w:val="40"/>
                              <w:szCs w:val="40"/>
                              <w:u w:val="single"/>
                            </w:rPr>
                            <w:t>９９</w:t>
                          </w:r>
                          <w:r w:rsidR="00964959">
                            <w:rPr>
                              <w:rFonts w:hint="eastAsia"/>
                              <w:w w:val="150"/>
                              <w:sz w:val="40"/>
                              <w:szCs w:val="40"/>
                            </w:rPr>
                            <w:t xml:space="preserve">　</w:t>
                          </w:r>
                          <w:r w:rsidR="00BC7E88" w:rsidRPr="00BC7E88">
                            <w:rPr>
                              <w:rFonts w:hint="eastAsia"/>
                              <w:w w:val="150"/>
                              <w:sz w:val="40"/>
                              <w:szCs w:val="40"/>
                              <w:u w:val="single"/>
                            </w:rPr>
                            <w:t>X</w:t>
                          </w:r>
                          <w:r w:rsidR="00964959">
                            <w:rPr>
                              <w:rFonts w:hint="eastAsia"/>
                              <w:w w:val="150"/>
                              <w:sz w:val="40"/>
                              <w:szCs w:val="40"/>
                            </w:rPr>
                            <w:t xml:space="preserve">　</w:t>
                          </w:r>
                          <w:r w:rsidR="00BC7E88">
                            <w:rPr>
                              <w:rFonts w:hint="eastAsia"/>
                              <w:w w:val="150"/>
                              <w:sz w:val="40"/>
                              <w:szCs w:val="40"/>
                              <w:u w:val="single"/>
                            </w:rPr>
                            <w:t>XXXXXX</w:t>
                          </w:r>
                        </w:p>
                        <w:p w:rsidR="0019221C" w:rsidRDefault="0019221C"/>
                      </w:txbxContent>
                    </v:textbox>
                  </v:shape>
                  <v:shape id="Text Box 341" o:spid="_x0000_s1125" type="#_x0000_t202" style="position:absolute;left:8272;top:708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" stroked="f">
                    <v:textbox inset="0,.7mm,0,0">
                      <w:txbxContent>
                        <w:p w:rsidR="0019221C" w:rsidRDefault="00064533" w:rsidP="0019221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商品出品順番号</w:t>
                          </w:r>
                        </w:p>
                      </w:txbxContent>
                    </v:textbox>
                  </v:shape>
                  <v:shape id="Text Box 342" o:spid="_x0000_s1126" type="#_x0000_t202" style="position:absolute;left:8272;top:744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" stroked="f"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3" o:spid="_x0000_s1127" type="#_x0000_t202" style="position:absolute;left:8272;top:780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" stroked="f">
                    <v:textbox inset="0,.7mm,0,0">
                      <w:txbxContent>
                        <w:p w:rsidR="0019221C" w:rsidRDefault="00BC7E88" w:rsidP="0019221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月</w:t>
                          </w:r>
                        </w:p>
                      </w:txbxContent>
                    </v:textbox>
                  </v:shape>
                  <v:shape id="Text Box 344" o:spid="_x0000_s1128" type="#_x0000_t202" style="position:absolute;left:8272;top:816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" stroked="f"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5" o:spid="_x0000_s1129" type="#_x0000_t202" style="position:absolute;left:8272;top:852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" stroked="f">
                    <v:textbox inset="0,.7mm,0,0">
                      <w:txbxContent>
                        <w:p w:rsidR="0019221C" w:rsidRDefault="00064533" w:rsidP="0019221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西暦</w:t>
                          </w:r>
                          <w:r>
                            <w:t>下二桁</w:t>
                          </w:r>
                        </w:p>
                      </w:txbxContent>
                    </v:textbox>
                  </v:shape>
                  <v:shape id="Text Box 346" o:spid="_x0000_s1130" type="#_x0000_t202" style="position:absolute;left:8272;top:888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" stroked="f"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7" o:spid="_x0000_s1131" type="#_x0000_t202" style="position:absolute;left:8272;top:924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" stroked="f"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Group 348" o:spid="_x0000_s1132" style="position:absolute;left:2842;top:3724;width:8682;height:2160" coordorigin="2842,3724" coordsize="8682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Text Box 349" o:spid="_x0000_s1133" type="#_x0000_t202" style="position:absolute;left:2842;top:372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" filled="f" fillcolor="#c9f" stroked="f">
                    <v:textbox inset="1mm,1.25mm,0,0">
                      <w:txbxContent>
                        <w:p w:rsidR="0019221C" w:rsidRDefault="0084651E" w:rsidP="0019221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商品の管理を容易にし、</w:t>
                          </w:r>
                          <w:r>
                            <w:rPr>
                              <w:rFonts w:ascii="Arial" w:hAnsi="Arial" w:cs="Arial"/>
                              <w:color w:val="545454"/>
                              <w:szCs w:val="21"/>
                              <w:shd w:val="clear" w:color="auto" w:fill="FFFFFF"/>
                            </w:rPr>
                            <w:t>システムの処理効率</w:t>
                          </w:r>
                          <w:r>
                            <w:rPr>
                              <w:rFonts w:ascii="Arial" w:hAnsi="Arial" w:cs="Arial" w:hint="eastAsia"/>
                              <w:color w:val="545454"/>
                              <w:szCs w:val="21"/>
                              <w:shd w:val="clear" w:color="auto" w:fill="FFFFFF"/>
                            </w:rPr>
                            <w:t>を向上させる。</w:t>
                          </w:r>
                        </w:p>
                      </w:txbxContent>
                    </v:textbox>
                  </v:shape>
                  <v:shape id="Text Box 350" o:spid="_x0000_s1134" type="#_x0000_t202" style="position:absolute;left:2842;top:408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" filled="f" fillcolor="#c9f" stroked="f">
                    <v:textbox inset="1mm,1.25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51" o:spid="_x0000_s1135" type="#_x0000_t202" style="position:absolute;left:2842;top:444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" filled="f" fillcolor="#c9f" stroked="f">
                    <v:textbox inset="1mm,1.25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52" o:spid="_x0000_s1136" type="#_x0000_t202" style="position:absolute;left:2842;top:480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" filled="f" fillcolor="#c9f" stroked="f">
                    <v:textbox inset="1mm,1.25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53" o:spid="_x0000_s1137" type="#_x0000_t202" style="position:absolute;left:2842;top:516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" filled="f" fillcolor="#c9f" stroked="f">
                    <v:textbox inset="1mm,1.25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54" o:spid="_x0000_s1138" type="#_x0000_t202" style="position:absolute;left:2842;top:552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" filled="f" fillcolor="#c9f" stroked="f">
                    <v:textbox inset="1mm,1.25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Group 355" o:spid="_x0000_s1139" style="position:absolute;left:2860;top:10684;width:8670;height:5040" coordorigin="2860,10684" coordsize="8670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group id="Group 356" o:spid="_x0000_s1140" style="position:absolute;left:2860;top:1104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shape id="Text Box 357" o:spid="_x0000_s1141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064533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月</w:t>
                            </w:r>
                          </w:p>
                        </w:txbxContent>
                      </v:textbox>
                    </v:shape>
                    <v:shape id="Text Box 358" o:spid="_x0000_s1142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064533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３</w:t>
                            </w:r>
                          </w:p>
                        </w:txbxContent>
                      </v:textbox>
                    </v:shape>
                    <v:shape id="Text Box 359" o:spid="_x0000_s1143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064533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１</w:t>
                            </w:r>
                          </w:p>
                        </w:txbxContent>
                      </v:textbox>
                    </v:shape>
                    <v:shape id="Text Box 360" o:spid="_x0000_s1144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064533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出品した月を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進数で表す。</w:t>
                            </w:r>
                          </w:p>
                        </w:txbxContent>
                      </v:textbox>
                    </v:shape>
                  </v:group>
                  <v:group id="Group 361" o:spid="_x0000_s1145" style="position:absolute;left:2860;top:1140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<v:shape id="Text Box 362" o:spid="_x0000_s1146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064533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出品順番号</w:t>
                            </w:r>
                          </w:p>
                        </w:txbxContent>
                      </v:textbox>
                    </v:shape>
                    <v:shape id="Text Box 363" o:spid="_x0000_s1147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064533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４</w:t>
                            </w:r>
                          </w:p>
                        </w:txbxContent>
                      </v:textbox>
                    </v:shape>
                    <v:shape id="Text Box 364" o:spid="_x0000_s1148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064533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６</w:t>
                            </w:r>
                          </w:p>
                        </w:txbxContent>
                      </v:textbox>
                    </v:shape>
                    <v:shape id="Text Box 365" o:spid="_x0000_s1149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064533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出品した順番で番号を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から割り振り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進数で（月が）</w:t>
                            </w:r>
                          </w:p>
                        </w:txbxContent>
                      </v:textbox>
                    </v:shape>
                  </v:group>
                  <v:group id="Group 366" o:spid="_x0000_s1150" style="position:absolute;left:2860;top:1176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<v:shape id="Text Box 367" o:spid="_x0000_s1151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8" o:spid="_x0000_s1152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9" o:spid="_x0000_s1153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0" o:spid="_x0000_s1154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964959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表す（月が替わると１に戻る）</w:t>
                            </w:r>
                          </w:p>
                        </w:txbxContent>
                      </v:textbox>
                    </v:shape>
                  </v:group>
                  <v:group id="Group 371" o:spid="_x0000_s1155" style="position:absolute;left:2860;top:1212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shape id="Text Box 372" o:spid="_x0000_s1156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3" o:spid="_x0000_s1157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4" o:spid="_x0000_s1158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5" o:spid="_x0000_s1159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76" o:spid="_x0000_s1160" style="position:absolute;left:2860;top:1248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shape id="Text Box 377" o:spid="_x0000_s1161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8" o:spid="_x0000_s1162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9" o:spid="_x0000_s1163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0" o:spid="_x0000_s1164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81" o:spid="_x0000_s1165" style="position:absolute;left:2860;top:1284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shape id="Text Box 382" o:spid="_x0000_s1166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3" o:spid="_x0000_s1167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4" o:spid="_x0000_s1168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5" o:spid="_x0000_s1169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86" o:spid="_x0000_s1170" style="position:absolute;left:2860;top:1320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<v:shape id="Text Box 387" o:spid="_x0000_s1171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8" o:spid="_x0000_s1172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9" o:spid="_x0000_s1173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0" o:spid="_x0000_s1174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91" o:spid="_x0000_s1175" style="position:absolute;left:2860;top:1356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<v:shape id="Text Box 392" o:spid="_x0000_s1176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3" o:spid="_x0000_s1177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4" o:spid="_x0000_s1178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5" o:spid="_x0000_s1179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96" o:spid="_x0000_s1180" style="position:absolute;left:2860;top:1392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shape id="Text Box 397" o:spid="_x0000_s1181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8" o:spid="_x0000_s1182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9" o:spid="_x0000_s1183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0" o:spid="_x0000_s1184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01" o:spid="_x0000_s1185" style="position:absolute;left:2860;top:1428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<v:shape id="Text Box 402" o:spid="_x0000_s1186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3" o:spid="_x0000_s1187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4" o:spid="_x0000_s1188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5" o:spid="_x0000_s1189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06" o:spid="_x0000_s1190" style="position:absolute;left:2860;top:1464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<v:shape id="Text Box 407" o:spid="_x0000_s1191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8" o:spid="_x0000_s1192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9" o:spid="_x0000_s1193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0" o:spid="_x0000_s1194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11" o:spid="_x0000_s1195" style="position:absolute;left:2860;top:1500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<v:shape id="Text Box 412" o:spid="_x0000_s1196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3" o:spid="_x0000_s1197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4" o:spid="_x0000_s1198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5" o:spid="_x0000_s1199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16" o:spid="_x0000_s1200" style="position:absolute;left:2860;top:1536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<v:shape id="Text Box 417" o:spid="_x0000_s1201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8" o:spid="_x0000_s1202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9" o:spid="_x0000_s1203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20" o:spid="_x0000_s1204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21" o:spid="_x0000_s1205" style="position:absolute;left:2860;top:1068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shape id="Text Box 422" o:spid="_x0000_s1206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064533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西暦下二桁</w:t>
                            </w:r>
                          </w:p>
                        </w:txbxContent>
                      </v:textbox>
                    </v:shape>
                    <v:shape id="Text Box 423" o:spid="_x0000_s1207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064533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１</w:t>
                            </w:r>
                          </w:p>
                        </w:txbxContent>
                      </v:textbox>
                    </v:shape>
                    <v:shape id="Text Box 424" o:spid="_x0000_s1208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064533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２</w:t>
                            </w:r>
                          </w:p>
                        </w:txbxContent>
                      </v:textbox>
                    </v:shape>
                    <v:shape id="Text Box 425" o:spid="_x0000_s1209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064533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出品した西暦の下二桁の数字を表す。</w:t>
                            </w:r>
                          </w:p>
                        </w:txbxContent>
                      </v:textbox>
                    </v:shape>
                  </v:group>
                </v:group>
                <v:group id="Group 426" o:spid="_x0000_s1210" style="position:absolute;left:2842;top:2284;width:8688;height:960" coordorigin="2842,2284" coordsize="8688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Text Box 427" o:spid="_x0000_s1211" type="#_x0000_t202" style="position:absolute;left:2842;top:2284;width:253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" filled="f" fillcolor="#c9f" stroked="f">
                    <v:textbox inset="0,2.25mm,0,.7pt">
                      <w:txbxContent>
                        <w:p w:rsidR="0019221C" w:rsidRDefault="0084651E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商品コード</w:t>
                          </w:r>
                        </w:p>
                      </w:txbxContent>
                    </v:textbox>
                  </v:shape>
                  <v:shape id="Text Box 428" o:spid="_x0000_s1212" type="#_x0000_t202" style="position:absolute;left:6824;top:228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" filled="f" fillcolor="#c9f" stroked="f">
                    <v:textbox inset="0,2.25mm,0,.7pt">
                      <w:txbxContent>
                        <w:p w:rsidR="0019221C" w:rsidRDefault="00964959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区分</w:t>
                          </w:r>
                        </w:p>
                      </w:txbxContent>
                    </v:textbox>
                  </v:shape>
                  <v:shape id="Text Box 429" o:spid="_x0000_s1213" type="#_x0000_t202" style="position:absolute;left:9901;top:2284;width:162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" filled="f" fillcolor="#c9f" stroked="f">
                    <v:textbox inset="0,2.25mm,0,.7pt">
                      <w:txbxContent>
                        <w:p w:rsidR="0019221C" w:rsidRDefault="0019221C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８</w:t>
                          </w:r>
                        </w:p>
                      </w:txbxContent>
                    </v:textbox>
                  </v:shape>
                  <v:shape id="Text Box 430" o:spid="_x0000_s1214" type="#_x0000_t202" style="position:absolute;left:3566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" filled="f" fillcolor="#c9f" stroked="f">
                    <v:textbox inset="0,2.25mm,0,.7pt">
                      <w:txbxContent>
                        <w:p w:rsidR="0019221C" w:rsidRDefault="00964959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０</w:t>
                          </w:r>
                        </w:p>
                      </w:txbxContent>
                    </v:textbox>
                  </v:shape>
                  <v:shape id="Text Box 431" o:spid="_x0000_s1215" type="#_x0000_t202" style="position:absolute;left:5376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" filled="f" fillcolor="#c9f" stroked="f">
                    <v:textbox inset="0,2.25mm,0,.7pt">
                      <w:txbxContent>
                        <w:p w:rsidR="0019221C" w:rsidRPr="00964959" w:rsidRDefault="00964959" w:rsidP="0019221C">
                          <w:pPr>
                            <w:jc w:val="center"/>
                            <w:rPr>
                              <w:rFonts w:hint="eastAsia"/>
                              <w:sz w:val="14"/>
                              <w:szCs w:val="14"/>
                            </w:rPr>
                          </w:pPr>
                          <w:r w:rsidRPr="00964959">
                            <w:rPr>
                              <w:rFonts w:hint="eastAsia"/>
                              <w:sz w:val="14"/>
                              <w:szCs w:val="14"/>
                            </w:rPr>
                            <w:t>20</w:t>
                          </w:r>
                          <w:r w:rsidRPr="00964959">
                            <w:rPr>
                              <w:sz w:val="14"/>
                              <w:szCs w:val="14"/>
                            </w:rPr>
                            <w:t>,</w:t>
                          </w:r>
                          <w:r w:rsidRPr="00964959">
                            <w:rPr>
                              <w:rFonts w:hint="eastAsia"/>
                              <w:sz w:val="14"/>
                              <w:szCs w:val="14"/>
                            </w:rPr>
                            <w:t>132</w:t>
                          </w:r>
                          <w:r w:rsidRPr="00964959">
                            <w:rPr>
                              <w:sz w:val="14"/>
                              <w:szCs w:val="14"/>
                            </w:rPr>
                            <w:t>,</w:t>
                          </w:r>
                          <w:r w:rsidRPr="00964959">
                            <w:rPr>
                              <w:rFonts w:hint="eastAsia"/>
                              <w:sz w:val="14"/>
                              <w:szCs w:val="14"/>
                            </w:rPr>
                            <w:t>659</w:t>
                          </w:r>
                          <w:r w:rsidRPr="00964959">
                            <w:rPr>
                              <w:sz w:val="14"/>
                              <w:szCs w:val="14"/>
                            </w:rPr>
                            <w:t>,</w:t>
                          </w:r>
                          <w:r w:rsidRPr="00964959">
                            <w:rPr>
                              <w:rFonts w:hint="eastAsia"/>
                              <w:sz w:val="14"/>
                              <w:szCs w:val="14"/>
                            </w:rPr>
                            <w:t>200</w:t>
                          </w:r>
                        </w:p>
                      </w:txbxContent>
                    </v:textbox>
                  </v:shape>
                  <v:shape id="Text Box 432" o:spid="_x0000_s1216" type="#_x0000_t202" style="position:absolute;left:7548;top:2764;width:1267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" filled="f" fillcolor="#c9f" stroked="f">
                    <v:textbox inset="0,2.25mm,0,.7pt">
                      <w:txbxContent>
                        <w:p w:rsidR="0019221C" w:rsidRDefault="00064533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100</w:t>
                          </w:r>
                        </w:p>
                      </w:txbxContent>
                    </v:textbox>
                  </v:shape>
                  <v:shape id="Text Box 433" o:spid="_x0000_s1217" type="#_x0000_t202" style="position:absolute;left:9901;top:2764;width:90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" filled="f" fillcolor="#c9f" stroked="f">
                    <v:textbox inset="0,2.25mm,0,.7pt">
                      <w:txbxContent>
                        <w:p w:rsidR="0019221C" w:rsidRDefault="0019221C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8203E" w:rsidRDefault="00E8203E" w:rsidP="00836E4C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>
      <w:pPr>
        <w:rPr>
          <w:rFonts w:hint="eastAsia"/>
        </w:rPr>
      </w:pPr>
    </w:p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462E6B" w:rsidP="00E8203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3418840</wp:posOffset>
                </wp:positionH>
                <wp:positionV relativeFrom="paragraph">
                  <wp:posOffset>173990</wp:posOffset>
                </wp:positionV>
                <wp:extent cx="1199515" cy="241935"/>
                <wp:effectExtent l="6350" t="10160" r="22860" b="52705"/>
                <wp:wrapNone/>
                <wp:docPr id="96" name="Freeform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99515" cy="241935"/>
                        </a:xfrm>
                        <a:custGeom>
                          <a:avLst/>
                          <a:gdLst>
                            <a:gd name="T0" fmla="*/ 0 w 1448"/>
                            <a:gd name="T1" fmla="*/ 0 h 240"/>
                            <a:gd name="T2" fmla="*/ 0 w 1448"/>
                            <a:gd name="T3" fmla="*/ 240 h 240"/>
                            <a:gd name="T4" fmla="*/ 1448 w 1448"/>
                            <a:gd name="T5" fmla="*/ 24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8" h="240">
                              <a:moveTo>
                                <a:pt x="0" y="0"/>
                              </a:moveTo>
                              <a:lnTo>
                                <a:pt x="0" y="240"/>
                              </a:lnTo>
                              <a:lnTo>
                                <a:pt x="1448" y="24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C4A87" id="Freeform 436" o:spid="_x0000_s1026" style="position:absolute;left:0;text-align:left;margin-left:269.2pt;margin-top:13.7pt;width:94.45pt;height: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" path="m,l,240r1448,e" filled="f" fillcolor="#c9f">
                <v:stroke endarrow="block"/>
                <v:path arrowok="t" o:connecttype="custom" o:connectlocs="0,0;0,241935;1199515,24193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173990</wp:posOffset>
                </wp:positionV>
                <wp:extent cx="2804160" cy="1085215"/>
                <wp:effectExtent l="5715" t="10160" r="19050" b="57150"/>
                <wp:wrapNone/>
                <wp:docPr id="95" name="Freeform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04160" cy="1085215"/>
                        </a:xfrm>
                        <a:custGeom>
                          <a:avLst/>
                          <a:gdLst>
                            <a:gd name="T0" fmla="*/ 0 w 1448"/>
                            <a:gd name="T1" fmla="*/ 0 h 240"/>
                            <a:gd name="T2" fmla="*/ 0 w 1448"/>
                            <a:gd name="T3" fmla="*/ 240 h 240"/>
                            <a:gd name="T4" fmla="*/ 1448 w 1448"/>
                            <a:gd name="T5" fmla="*/ 24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8" h="240">
                              <a:moveTo>
                                <a:pt x="0" y="0"/>
                              </a:moveTo>
                              <a:lnTo>
                                <a:pt x="0" y="240"/>
                              </a:lnTo>
                              <a:lnTo>
                                <a:pt x="1448" y="24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714BA" id="Freeform 434" o:spid="_x0000_s1026" style="position:absolute;left:0;text-align:left;margin-left:146.15pt;margin-top:13.7pt;width:220.8pt;height:8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" path="m,l,240r1448,e" filled="f" fillcolor="#c9f">
                <v:stroke endarrow="block"/>
                <v:path arrowok="t" o:connecttype="custom" o:connectlocs="0,0;0,1085215;2804160,108521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173990</wp:posOffset>
                </wp:positionV>
                <wp:extent cx="2196465" cy="648970"/>
                <wp:effectExtent l="11430" t="10160" r="20955" b="55245"/>
                <wp:wrapNone/>
                <wp:docPr id="94" name="Freeform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6465" cy="648970"/>
                        </a:xfrm>
                        <a:custGeom>
                          <a:avLst/>
                          <a:gdLst>
                            <a:gd name="T0" fmla="*/ 0 w 1448"/>
                            <a:gd name="T1" fmla="*/ 0 h 240"/>
                            <a:gd name="T2" fmla="*/ 0 w 1448"/>
                            <a:gd name="T3" fmla="*/ 240 h 240"/>
                            <a:gd name="T4" fmla="*/ 1448 w 1448"/>
                            <a:gd name="T5" fmla="*/ 24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8" h="240">
                              <a:moveTo>
                                <a:pt x="0" y="0"/>
                              </a:moveTo>
                              <a:lnTo>
                                <a:pt x="0" y="240"/>
                              </a:lnTo>
                              <a:lnTo>
                                <a:pt x="1448" y="24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D9DCB" id="Freeform 435" o:spid="_x0000_s1026" style="position:absolute;left:0;text-align:left;margin-left:196.85pt;margin-top:13.7pt;width:172.95pt;height:5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" path="m,l,240r1448,e" filled="f" fillcolor="#c9f">
                <v:stroke endarrow="block"/>
                <v:path arrowok="t" o:connecttype="custom" o:connectlocs="0,0;0,648970;2196465,648970" o:connectangles="0,0,0"/>
              </v:shape>
            </w:pict>
          </mc:Fallback>
        </mc:AlternateContent>
      </w:r>
    </w:p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Default="00E8203E" w:rsidP="00E8203E"/>
    <w:p w:rsidR="00836E4C" w:rsidRDefault="00836E4C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  <w:bookmarkStart w:id="0" w:name="_GoBack"/>
      <w:bookmarkEnd w:id="0"/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Default="00E8203E" w:rsidP="00E8203E">
      <w:pPr>
        <w:rPr>
          <w:rFonts w:hint="eastAsia"/>
        </w:rPr>
      </w:pPr>
    </w:p>
    <w:p w:rsidR="00E8203E" w:rsidRPr="00E8203E" w:rsidRDefault="00E8203E" w:rsidP="00E8203E">
      <w:pPr>
        <w:rPr>
          <w:rFonts w:hint="eastAsia"/>
        </w:rPr>
      </w:pPr>
    </w:p>
    <w:sectPr w:rsidR="00E8203E" w:rsidRPr="00E8203E" w:rsidSect="00D6675E">
      <w:headerReference w:type="default" r:id="rId6"/>
      <w:footerReference w:type="default" r:id="rId7"/>
      <w:pgSz w:w="11906" w:h="16838" w:code="9"/>
      <w:pgMar w:top="2044" w:right="503" w:bottom="907" w:left="851" w:header="573" w:footer="49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B16" w:rsidRDefault="00823B16" w:rsidP="00273989">
      <w:pPr>
        <w:pStyle w:val="a3"/>
      </w:pPr>
      <w:r>
        <w:separator/>
      </w:r>
    </w:p>
  </w:endnote>
  <w:endnote w:type="continuationSeparator" w:id="0">
    <w:p w:rsidR="00823B16" w:rsidRDefault="00823B16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BF8" w:rsidRDefault="00462E6B" w:rsidP="00045045">
    <w:pPr>
      <w:pStyle w:val="a4"/>
      <w:wordWrap w:val="0"/>
      <w:jc w:val="right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-3726815</wp:posOffset>
              </wp:positionV>
              <wp:extent cx="6769735" cy="3505200"/>
              <wp:effectExtent l="6985" t="12065" r="5080" b="6985"/>
              <wp:wrapNone/>
              <wp:docPr id="2" name="Group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69735" cy="3505200"/>
                        <a:chOff x="851" y="10204"/>
                        <a:chExt cx="10661" cy="5520"/>
                      </a:xfrm>
                    </wpg:grpSpPr>
                    <wps:wsp>
                      <wps:cNvPr id="3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5376" y="10204"/>
                          <a:ext cx="905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6675E" w:rsidRDefault="00D6675E" w:rsidP="00D6675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桁位置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4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7186" y="10204"/>
                          <a:ext cx="432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6675E" w:rsidRDefault="00D6675E" w:rsidP="00D6675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詳　細　説　明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5" name="Text Box 122"/>
                      <wps:cNvSpPr txBox="1">
                        <a:spLocks noChangeArrowheads="1"/>
                      </wps:cNvSpPr>
                      <wps:spPr bwMode="auto">
                        <a:xfrm>
                          <a:off x="2842" y="10204"/>
                          <a:ext cx="2534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6675E" w:rsidRDefault="009A3A36" w:rsidP="00D6675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区　分　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6" name="Text Box 123"/>
                      <wps:cNvSpPr txBox="1">
                        <a:spLocks noChangeArrowheads="1"/>
                      </wps:cNvSpPr>
                      <wps:spPr bwMode="auto">
                        <a:xfrm>
                          <a:off x="6281" y="10204"/>
                          <a:ext cx="905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6675E" w:rsidRDefault="009A3A36" w:rsidP="00D6675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桁　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g:grpSp>
                      <wpg:cNvPr id="7" name="Group 229"/>
                      <wpg:cNvGrpSpPr>
                        <a:grpSpLocks/>
                      </wpg:cNvGrpSpPr>
                      <wpg:grpSpPr bwMode="auto">
                        <a:xfrm>
                          <a:off x="851" y="10204"/>
                          <a:ext cx="1991" cy="5520"/>
                          <a:chOff x="851" y="9484"/>
                          <a:chExt cx="1991" cy="5520"/>
                        </a:xfrm>
                      </wpg:grpSpPr>
                      <wps:wsp>
                        <wps:cNvPr id="8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11764"/>
                            <a:ext cx="1991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675E" w:rsidRPr="004368F2" w:rsidRDefault="004368F2" w:rsidP="004368F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詳　細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9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857" y="9484"/>
                            <a:ext cx="1985" cy="552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</wpg:grpSp>
                    <wps:wsp>
                      <wps:cNvPr id="10" name="Rectangle 257"/>
                      <wps:cNvSpPr>
                        <a:spLocks noChangeArrowheads="1"/>
                      </wps:cNvSpPr>
                      <wps:spPr bwMode="auto">
                        <a:xfrm>
                          <a:off x="2842" y="10684"/>
                          <a:ext cx="8670" cy="504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1" name="Line 258"/>
                      <wps:cNvCnPr>
                        <a:cxnSpLocks noChangeShapeType="1"/>
                      </wps:cNvCnPr>
                      <wps:spPr bwMode="auto">
                        <a:xfrm>
                          <a:off x="2842" y="1104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259"/>
                      <wps:cNvCnPr>
                        <a:cxnSpLocks noChangeShapeType="1"/>
                      </wps:cNvCnPr>
                      <wps:spPr bwMode="auto">
                        <a:xfrm>
                          <a:off x="2842" y="1140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60"/>
                      <wps:cNvCnPr>
                        <a:cxnSpLocks noChangeShapeType="1"/>
                      </wps:cNvCnPr>
                      <wps:spPr bwMode="auto">
                        <a:xfrm>
                          <a:off x="2842" y="1176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261"/>
                      <wps:cNvCnPr>
                        <a:cxnSpLocks noChangeShapeType="1"/>
                      </wps:cNvCnPr>
                      <wps:spPr bwMode="auto">
                        <a:xfrm>
                          <a:off x="2842" y="1212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62"/>
                      <wps:cNvCnPr>
                        <a:cxnSpLocks noChangeShapeType="1"/>
                      </wps:cNvCnPr>
                      <wps:spPr bwMode="auto">
                        <a:xfrm>
                          <a:off x="2842" y="1248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263"/>
                      <wps:cNvCnPr>
                        <a:cxnSpLocks noChangeShapeType="1"/>
                      </wps:cNvCnPr>
                      <wps:spPr bwMode="auto">
                        <a:xfrm>
                          <a:off x="2842" y="1284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264"/>
                      <wps:cNvCnPr>
                        <a:cxnSpLocks noChangeShapeType="1"/>
                      </wps:cNvCnPr>
                      <wps:spPr bwMode="auto">
                        <a:xfrm>
                          <a:off x="2842" y="1320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265"/>
                      <wps:cNvCnPr>
                        <a:cxnSpLocks noChangeShapeType="1"/>
                      </wps:cNvCnPr>
                      <wps:spPr bwMode="auto">
                        <a:xfrm>
                          <a:off x="2842" y="1356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6"/>
                      <wps:cNvCnPr>
                        <a:cxnSpLocks noChangeShapeType="1"/>
                      </wps:cNvCnPr>
                      <wps:spPr bwMode="auto">
                        <a:xfrm>
                          <a:off x="2842" y="1392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267"/>
                      <wps:cNvCnPr>
                        <a:cxnSpLocks noChangeShapeType="1"/>
                      </wps:cNvCnPr>
                      <wps:spPr bwMode="auto">
                        <a:xfrm>
                          <a:off x="2842" y="1428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68"/>
                      <wps:cNvCnPr>
                        <a:cxnSpLocks noChangeShapeType="1"/>
                      </wps:cNvCnPr>
                      <wps:spPr bwMode="auto">
                        <a:xfrm>
                          <a:off x="2842" y="1464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69"/>
                      <wps:cNvCnPr>
                        <a:cxnSpLocks noChangeShapeType="1"/>
                      </wps:cNvCnPr>
                      <wps:spPr bwMode="auto">
                        <a:xfrm>
                          <a:off x="2842" y="1500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70"/>
                      <wps:cNvCnPr>
                        <a:cxnSpLocks noChangeShapeType="1"/>
                      </wps:cNvCnPr>
                      <wps:spPr bwMode="auto">
                        <a:xfrm>
                          <a:off x="2842" y="1536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71"/>
                      <wps:cNvCnPr>
                        <a:cxnSpLocks noChangeShapeType="1"/>
                      </wps:cNvCnPr>
                      <wps:spPr bwMode="auto">
                        <a:xfrm>
                          <a:off x="5376" y="10684"/>
                          <a:ext cx="0" cy="5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72"/>
                      <wps:cNvCnPr>
                        <a:cxnSpLocks noChangeShapeType="1"/>
                      </wps:cNvCnPr>
                      <wps:spPr bwMode="auto">
                        <a:xfrm>
                          <a:off x="6281" y="10684"/>
                          <a:ext cx="0" cy="5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273"/>
                      <wps:cNvCnPr>
                        <a:cxnSpLocks noChangeShapeType="1"/>
                      </wps:cNvCnPr>
                      <wps:spPr bwMode="auto">
                        <a:xfrm>
                          <a:off x="7186" y="10684"/>
                          <a:ext cx="0" cy="5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74" o:spid="_x0000_s1285" style="position:absolute;left:0;text-align:left;margin-left:0;margin-top:-293.45pt;width:533.05pt;height:276pt;z-index:251660288" coordorigin="851,10204" coordsize="10661,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286" type="#_x0000_t202" style="position:absolute;left:5376;top:10204;width:90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" filled="f" fillcolor="#c9f">
                <v:textbox inset="0,2.25mm,0,.7pt">
                  <w:txbxContent>
                    <w:p w:rsidR="00D6675E" w:rsidRDefault="00D6675E" w:rsidP="00D667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桁位置</w:t>
                      </w:r>
                    </w:p>
                  </w:txbxContent>
                </v:textbox>
              </v:shape>
              <v:shape id="Text Box 117" o:spid="_x0000_s1287" type="#_x0000_t202" style="position:absolute;left:7186;top:10204;width:432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" filled="f" fillcolor="#c9f">
                <v:textbox inset="0,2.25mm,0,.7pt">
                  <w:txbxContent>
                    <w:p w:rsidR="00D6675E" w:rsidRDefault="00D6675E" w:rsidP="00D667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詳　細　説　明</w:t>
                      </w:r>
                    </w:p>
                  </w:txbxContent>
                </v:textbox>
              </v:shape>
              <v:shape id="Text Box 122" o:spid="_x0000_s1288" type="#_x0000_t202" style="position:absolute;left:2842;top:10204;width:253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" filled="f" fillcolor="#c9f">
                <v:textbox inset="0,2.25mm,0,.7pt">
                  <w:txbxContent>
                    <w:p w:rsidR="00D6675E" w:rsidRDefault="009A3A36" w:rsidP="00D667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区　分　名</w:t>
                      </w:r>
                    </w:p>
                  </w:txbxContent>
                </v:textbox>
              </v:shape>
              <v:shape id="Text Box 123" o:spid="_x0000_s1289" type="#_x0000_t202" style="position:absolute;left:6281;top:10204;width:90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" filled="f" fillcolor="#c9f">
                <v:textbox inset="0,2.25mm,0,.7pt">
                  <w:txbxContent>
                    <w:p w:rsidR="00D6675E" w:rsidRDefault="009A3A36" w:rsidP="00D667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桁　数</w:t>
                      </w:r>
                    </w:p>
                  </w:txbxContent>
                </v:textbox>
              </v:shape>
              <v:group id="Group 229" o:spid="_x0000_s1290" style="position:absolute;left:851;top:10204;width:1991;height:5520" coordorigin="851,9484" coordsize="1991,5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shape id="Text Box 115" o:spid="_x0000_s1291" type="#_x0000_t202" style="position:absolute;left:851;top:11764;width:1991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" filled="f" fillcolor="#c9f" stroked="f">
                  <v:textbox inset="0,2.25mm,0,.7pt">
                    <w:txbxContent>
                      <w:p w:rsidR="00D6675E" w:rsidRPr="004368F2" w:rsidRDefault="004368F2" w:rsidP="004368F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詳　細</w:t>
                        </w:r>
                      </w:p>
                    </w:txbxContent>
                  </v:textbox>
                </v:shape>
                <v:rect id="Rectangle 228" o:spid="_x0000_s1292" style="position:absolute;left:857;top:9484;width:1985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" filled="f" fillcolor="#c9f">
                  <v:textbox inset="0,2.25mm,0,.7pt"/>
                </v:rect>
              </v:group>
              <v:rect id="Rectangle 257" o:spid="_x0000_s1293" style="position:absolute;left:2842;top:10684;width:867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" filled="f" fillcolor="#c9f">
                <v:textbox inset="0,2.25mm,0,.7pt"/>
              </v:rect>
              <v:line id="Line 258" o:spid="_x0000_s1294" style="position:absolute;visibility:visible;mso-wrap-style:square" from="2842,11044" to="11512,11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">
                <v:stroke dashstyle="dash"/>
              </v:line>
              <v:line id="Line 259" o:spid="_x0000_s1295" style="position:absolute;visibility:visible;mso-wrap-style:square" from="2842,11404" to="11512,1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">
                <v:stroke dashstyle="dash"/>
              </v:line>
              <v:line id="Line 260" o:spid="_x0000_s1296" style="position:absolute;visibility:visible;mso-wrap-style:square" from="2842,11764" to="11512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">
                <v:stroke dashstyle="dash"/>
              </v:line>
              <v:line id="Line 261" o:spid="_x0000_s1297" style="position:absolute;visibility:visible;mso-wrap-style:square" from="2842,12124" to="11512,1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">
                <v:stroke dashstyle="dash"/>
              </v:line>
              <v:line id="Line 262" o:spid="_x0000_s1298" style="position:absolute;visibility:visible;mso-wrap-style:square" from="2842,12484" to="11512,12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">
                <v:stroke dashstyle="dash"/>
              </v:line>
              <v:line id="Line 263" o:spid="_x0000_s1299" style="position:absolute;visibility:visible;mso-wrap-style:square" from="2842,12844" to="11512,1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">
                <v:stroke dashstyle="dash"/>
              </v:line>
              <v:line id="Line 264" o:spid="_x0000_s1300" style="position:absolute;visibility:visible;mso-wrap-style:square" from="2842,13204" to="11512,13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">
                <v:stroke dashstyle="dash"/>
              </v:line>
              <v:line id="Line 265" o:spid="_x0000_s1301" style="position:absolute;visibility:visible;mso-wrap-style:square" from="2842,13564" to="11512,1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">
                <v:stroke dashstyle="dash"/>
              </v:line>
              <v:line id="Line 266" o:spid="_x0000_s1302" style="position:absolute;visibility:visible;mso-wrap-style:square" from="2842,13924" to="11512,13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">
                <v:stroke dashstyle="dash"/>
              </v:line>
              <v:line id="Line 267" o:spid="_x0000_s1303" style="position:absolute;visibility:visible;mso-wrap-style:square" from="2842,14284" to="11512,14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">
                <v:stroke dashstyle="dash"/>
              </v:line>
              <v:line id="Line 268" o:spid="_x0000_s1304" style="position:absolute;visibility:visible;mso-wrap-style:square" from="2842,14644" to="11512,14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">
                <v:stroke dashstyle="dash"/>
              </v:line>
              <v:line id="Line 269" o:spid="_x0000_s1305" style="position:absolute;visibility:visible;mso-wrap-style:square" from="2842,15004" to="11512,15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">
                <v:stroke dashstyle="dash"/>
              </v:line>
              <v:line id="Line 270" o:spid="_x0000_s1306" style="position:absolute;visibility:visible;mso-wrap-style:square" from="2842,15364" to="11512,15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dATxAAAANsAAAAPAAAAZHJzL2Rvd25yZXYueG1sRI9fa8Iw&#10;FMXfhX2HcAd703QO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Jkh0BPEAAAA2wAAAA8A&#10;AAAAAAAAAAAAAAAABwIAAGRycy9kb3ducmV2LnhtbFBLBQYAAAAAAwADALcAAAD4AgAAAAA=&#10;">
                <v:stroke dashstyle="dash"/>
              </v:line>
              <v:line id="Line 271" o:spid="_x0000_s1307" style="position:absolute;visibility:visible;mso-wrap-style:square" from="5376,10684" to="5376,1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<v:line id="Line 272" o:spid="_x0000_s1308" style="position:absolute;visibility:visible;mso-wrap-style:square" from="6281,10684" to="6281,1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<v:line id="Line 273" o:spid="_x0000_s1309" style="position:absolute;visibility:visible;mso-wrap-style:square" from="7186,10684" to="7186,1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4445" t="0" r="0" b="254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97BF8" w:rsidRDefault="00045045" w:rsidP="004157CB">
                          <w:r>
                            <w:rPr>
                              <w:rFonts w:hint="eastAsia"/>
                            </w:rPr>
                            <w:t>コード設計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2" o:spid="_x0000_s1310" type="#_x0000_t202" style="position:absolute;left:0;text-align:left;margin-left:-2.45pt;margin-top:-2.9pt;width:287.2pt;height:15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BSw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i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" filled="f" fillcolor="#c9f" stroked="f">
              <v:textbox inset="0,0,0,0">
                <w:txbxContent>
                  <w:p w:rsidR="00D97BF8" w:rsidRDefault="00045045" w:rsidP="004157CB">
                    <w:r>
                      <w:rPr>
                        <w:rFonts w:hint="eastAsia"/>
                      </w:rPr>
                      <w:t>コード設計</w:t>
                    </w:r>
                  </w:p>
                </w:txbxContent>
              </v:textbox>
            </v:shape>
          </w:pict>
        </mc:Fallback>
      </mc:AlternateContent>
    </w:r>
    <w:r w:rsidR="00045045">
      <w:rPr>
        <w:rFonts w:hint="eastAsia"/>
      </w:rPr>
      <w:t>SD22</w:t>
    </w:r>
    <w:r w:rsidR="00045045">
      <w:rPr>
        <w:rFonts w:hint="eastAsia"/>
      </w:rPr>
      <w:t xml:space="preserve">　第</w:t>
    </w:r>
    <w:r w:rsidR="00045045">
      <w:rPr>
        <w:rFonts w:hint="eastAsia"/>
      </w:rPr>
      <w:t>9</w:t>
    </w:r>
    <w:r w:rsidR="00045045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B16" w:rsidRDefault="00823B16" w:rsidP="00273989">
      <w:pPr>
        <w:pStyle w:val="a3"/>
      </w:pPr>
      <w:r>
        <w:separator/>
      </w:r>
    </w:p>
  </w:footnote>
  <w:footnote w:type="continuationSeparator" w:id="0">
    <w:p w:rsidR="00823B16" w:rsidRDefault="00823B16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BF8" w:rsidRDefault="00462E6B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-15240</wp:posOffset>
              </wp:positionH>
              <wp:positionV relativeFrom="paragraph">
                <wp:posOffset>2000885</wp:posOffset>
              </wp:positionV>
              <wp:extent cx="6796405" cy="1371600"/>
              <wp:effectExtent l="10795" t="12065" r="12700" b="6985"/>
              <wp:wrapNone/>
              <wp:docPr id="84" name="Group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96405" cy="1371600"/>
                        <a:chOff x="827" y="3724"/>
                        <a:chExt cx="10703" cy="2160"/>
                      </a:xfrm>
                    </wpg:grpSpPr>
                    <wpg:grpSp>
                      <wpg:cNvPr id="85" name="Group 94"/>
                      <wpg:cNvGrpSpPr>
                        <a:grpSpLocks/>
                      </wpg:cNvGrpSpPr>
                      <wpg:grpSpPr bwMode="auto">
                        <a:xfrm>
                          <a:off x="827" y="3724"/>
                          <a:ext cx="2015" cy="2160"/>
                          <a:chOff x="827" y="3724"/>
                          <a:chExt cx="2015" cy="1920"/>
                        </a:xfrm>
                      </wpg:grpSpPr>
                      <wps:wsp>
                        <wps:cNvPr id="8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827" y="3724"/>
                            <a:ext cx="2015" cy="192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8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4444"/>
                            <a:ext cx="199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BF8" w:rsidRDefault="00D97BF8" w:rsidP="00D97BF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コード化目的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</wpg:grpSp>
                    <wps:wsp>
                      <wps:cNvPr id="88" name="Rectangle 248"/>
                      <wps:cNvSpPr>
                        <a:spLocks noChangeArrowheads="1"/>
                      </wps:cNvSpPr>
                      <wps:spPr bwMode="auto">
                        <a:xfrm>
                          <a:off x="2842" y="3724"/>
                          <a:ext cx="8677" cy="216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89" name="Line 249"/>
                      <wps:cNvCnPr>
                        <a:cxnSpLocks noChangeShapeType="1"/>
                      </wps:cNvCnPr>
                      <wps:spPr bwMode="auto">
                        <a:xfrm>
                          <a:off x="2842" y="4084"/>
                          <a:ext cx="86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250"/>
                      <wps:cNvCnPr>
                        <a:cxnSpLocks noChangeShapeType="1"/>
                      </wps:cNvCnPr>
                      <wps:spPr bwMode="auto">
                        <a:xfrm>
                          <a:off x="2842" y="4444"/>
                          <a:ext cx="86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251"/>
                      <wps:cNvCnPr>
                        <a:cxnSpLocks noChangeShapeType="1"/>
                      </wps:cNvCnPr>
                      <wps:spPr bwMode="auto">
                        <a:xfrm>
                          <a:off x="2842" y="4804"/>
                          <a:ext cx="86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252"/>
                      <wps:cNvCnPr>
                        <a:cxnSpLocks noChangeShapeType="1"/>
                      </wps:cNvCnPr>
                      <wps:spPr bwMode="auto">
                        <a:xfrm>
                          <a:off x="2842" y="5164"/>
                          <a:ext cx="86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253"/>
                      <wps:cNvCnPr>
                        <a:cxnSpLocks noChangeShapeType="1"/>
                      </wps:cNvCnPr>
                      <wps:spPr bwMode="auto">
                        <a:xfrm>
                          <a:off x="2842" y="5524"/>
                          <a:ext cx="86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4" o:spid="_x0000_s1218" style="position:absolute;left:0;text-align:left;margin-left:-1.2pt;margin-top:157.55pt;width:535.15pt;height:108pt;z-index:251659264" coordorigin="827,3724" coordsize="10703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">
              <v:group id="Group 94" o:spid="_x0000_s1219" style="position:absolute;left:827;top:3724;width:2015;height:2160" coordorigin="827,3724" coordsize="201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<v:rect id="Rectangle 88" o:spid="_x0000_s1220" style="position:absolute;left:827;top:3724;width:2015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" filled="f" fillcolor="#c9f">
                  <v:textbox inset="0,2.25mm,0,.7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9" o:spid="_x0000_s1221" type="#_x0000_t202" style="position:absolute;left:851;top:444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" filled="f" fillcolor="#c9f" stroked="f">
                  <v:textbox inset="0,2.25mm,0,.7pt">
                    <w:txbxContent>
                      <w:p w:rsidR="00D97BF8" w:rsidRDefault="00D97BF8" w:rsidP="00D97BF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コード化目的</w:t>
                        </w:r>
                      </w:p>
                    </w:txbxContent>
                  </v:textbox>
                </v:shape>
              </v:group>
              <v:rect id="Rectangle 248" o:spid="_x0000_s1222" style="position:absolute;left:2842;top:3724;width:8677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" filled="f" fillcolor="#c9f">
                <v:textbox inset="0,2.25mm,0,.7pt"/>
              </v:rect>
              <v:line id="Line 249" o:spid="_x0000_s1223" style="position:absolute;visibility:visible;mso-wrap-style:square" from="2842,4084" to="11530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">
                <v:stroke dashstyle="dash"/>
              </v:line>
              <v:line id="Line 250" o:spid="_x0000_s1224" style="position:absolute;visibility:visible;mso-wrap-style:square" from="2842,4444" to="11530,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">
                <v:stroke dashstyle="dash"/>
              </v:line>
              <v:line id="Line 251" o:spid="_x0000_s1225" style="position:absolute;visibility:visible;mso-wrap-style:square" from="2842,4804" to="11530,4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">
                <v:stroke dashstyle="dash"/>
              </v:line>
              <v:line id="Line 252" o:spid="_x0000_s1226" style="position:absolute;visibility:visible;mso-wrap-style:square" from="2842,5164" to="11530,5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">
                <v:stroke dashstyle="dash"/>
              </v:line>
              <v:line id="Line 253" o:spid="_x0000_s1227" style="position:absolute;visibility:visible;mso-wrap-style:square" from="2842,5524" to="11530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">
                <v:stroke dashstyle="dash"/>
              </v:lin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-11430</wp:posOffset>
              </wp:positionH>
              <wp:positionV relativeFrom="paragraph">
                <wp:posOffset>3677285</wp:posOffset>
              </wp:positionV>
              <wp:extent cx="6792595" cy="2133600"/>
              <wp:effectExtent l="5080" t="12065" r="12700" b="6985"/>
              <wp:wrapNone/>
              <wp:docPr id="79" name="Group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92595" cy="2133600"/>
                        <a:chOff x="833" y="6364"/>
                        <a:chExt cx="10697" cy="3120"/>
                      </a:xfrm>
                    </wpg:grpSpPr>
                    <wpg:grpSp>
                      <wpg:cNvPr id="80" name="Group 104"/>
                      <wpg:cNvGrpSpPr>
                        <a:grpSpLocks/>
                      </wpg:cNvGrpSpPr>
                      <wpg:grpSpPr bwMode="auto">
                        <a:xfrm>
                          <a:off x="833" y="6364"/>
                          <a:ext cx="2015" cy="3120"/>
                          <a:chOff x="827" y="3724"/>
                          <a:chExt cx="2015" cy="1920"/>
                        </a:xfrm>
                      </wpg:grpSpPr>
                      <wps:wsp>
                        <wps:cNvPr id="8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827" y="3724"/>
                            <a:ext cx="2015" cy="192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82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4444"/>
                            <a:ext cx="199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675E" w:rsidRDefault="00D6675E" w:rsidP="00D667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コード体系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</wpg:grpSp>
                    <wps:wsp>
                      <wps:cNvPr id="83" name="Rectangle 111"/>
                      <wps:cNvSpPr>
                        <a:spLocks noChangeArrowheads="1"/>
                      </wps:cNvSpPr>
                      <wps:spPr bwMode="auto">
                        <a:xfrm>
                          <a:off x="2848" y="6364"/>
                          <a:ext cx="8682" cy="312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31" o:spid="_x0000_s1228" style="position:absolute;left:0;text-align:left;margin-left:-.9pt;margin-top:289.55pt;width:534.85pt;height:168pt;z-index:251658240" coordorigin="833,6364" coordsize="10697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">
              <v:group id="Group 104" o:spid="_x0000_s1229" style="position:absolute;left:833;top:6364;width:2015;height:3120" coordorigin="827,3724" coordsize="201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105" o:spid="_x0000_s1230" style="position:absolute;left:827;top:3724;width:2015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" filled="f" fillcolor="#c9f">
                  <v:textbox inset="0,2.25mm,0,.7pt"/>
                </v:rect>
                <v:shape id="Text Box 106" o:spid="_x0000_s1231" type="#_x0000_t202" style="position:absolute;left:851;top:444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" filled="f" fillcolor="#c9f" stroked="f">
                  <v:textbox inset="0,2.25mm,0,.7pt">
                    <w:txbxContent>
                      <w:p w:rsidR="00D6675E" w:rsidRDefault="00D6675E" w:rsidP="00D667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コード体系</w:t>
                        </w:r>
                      </w:p>
                    </w:txbxContent>
                  </v:textbox>
                </v:shape>
              </v:group>
              <v:rect id="Rectangle 111" o:spid="_x0000_s1232" style="position:absolute;left:2848;top:6364;width:8682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" filled="f" fillcolor="#c9f">
                <v:textbox inset="0,2.25mm,0,.7pt"/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1086485</wp:posOffset>
              </wp:positionV>
              <wp:extent cx="6781165" cy="609600"/>
              <wp:effectExtent l="6985" t="12065" r="12700" b="6985"/>
              <wp:wrapNone/>
              <wp:docPr id="62" name="Group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81165" cy="609600"/>
                        <a:chOff x="851" y="2284"/>
                        <a:chExt cx="10679" cy="960"/>
                      </a:xfrm>
                    </wpg:grpSpPr>
                    <wps:wsp>
                      <wps:cNvPr id="63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851" y="2284"/>
                          <a:ext cx="1991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A97F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64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5376" y="2284"/>
                          <a:ext cx="1448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A97F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コード種別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65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8815" y="2284"/>
                          <a:ext cx="108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A97F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桁数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66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2842" y="2284"/>
                          <a:ext cx="2534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67" name="Text Box 72"/>
                      <wps:cNvSpPr txBox="1">
                        <a:spLocks noChangeArrowheads="1"/>
                      </wps:cNvSpPr>
                      <wps:spPr bwMode="auto">
                        <a:xfrm>
                          <a:off x="6824" y="2284"/>
                          <a:ext cx="1991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68" name="Text Box 73"/>
                      <wps:cNvSpPr txBox="1">
                        <a:spLocks noChangeArrowheads="1"/>
                      </wps:cNvSpPr>
                      <wps:spPr bwMode="auto">
                        <a:xfrm>
                          <a:off x="9901" y="2284"/>
                          <a:ext cx="1629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69" name="Text Box 74"/>
                      <wps:cNvSpPr txBox="1">
                        <a:spLocks noChangeArrowheads="1"/>
                      </wps:cNvSpPr>
                      <wps:spPr bwMode="auto">
                        <a:xfrm>
                          <a:off x="851" y="2764"/>
                          <a:ext cx="1991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コード化対象件数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0" name="Text Box 75"/>
                      <wps:cNvSpPr txBox="1">
                        <a:spLocks noChangeArrowheads="1"/>
                      </wps:cNvSpPr>
                      <wps:spPr bwMode="auto">
                        <a:xfrm>
                          <a:off x="2842" y="2764"/>
                          <a:ext cx="724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当初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1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4652" y="2764"/>
                          <a:ext cx="724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最大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2" name="Text Box 77"/>
                      <wps:cNvSpPr txBox="1">
                        <a:spLocks noChangeArrowheads="1"/>
                      </wps:cNvSpPr>
                      <wps:spPr bwMode="auto">
                        <a:xfrm>
                          <a:off x="6462" y="2764"/>
                          <a:ext cx="108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耐久年数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3" name="Text Box 78"/>
                      <wps:cNvSpPr txBox="1">
                        <a:spLocks noChangeArrowheads="1"/>
                      </wps:cNvSpPr>
                      <wps:spPr bwMode="auto">
                        <a:xfrm>
                          <a:off x="8815" y="2764"/>
                          <a:ext cx="108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伸び率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4" name="Text Box 80"/>
                      <wps:cNvSpPr txBox="1">
                        <a:spLocks noChangeArrowheads="1"/>
                      </wps:cNvSpPr>
                      <wps:spPr bwMode="auto">
                        <a:xfrm>
                          <a:off x="3566" y="2764"/>
                          <a:ext cx="108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5" name="Text Box 81"/>
                      <wps:cNvSpPr txBox="1">
                        <a:spLocks noChangeArrowheads="1"/>
                      </wps:cNvSpPr>
                      <wps:spPr bwMode="auto">
                        <a:xfrm>
                          <a:off x="5376" y="2764"/>
                          <a:ext cx="108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6" name="Text Box 82"/>
                      <wps:cNvSpPr txBox="1">
                        <a:spLocks noChangeArrowheads="1"/>
                      </wps:cNvSpPr>
                      <wps:spPr bwMode="auto">
                        <a:xfrm>
                          <a:off x="7548" y="2764"/>
                          <a:ext cx="1267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7" name="Text Box 83"/>
                      <wps:cNvSpPr txBox="1">
                        <a:spLocks noChangeArrowheads="1"/>
                      </wps:cNvSpPr>
                      <wps:spPr bwMode="auto">
                        <a:xfrm>
                          <a:off x="9901" y="2764"/>
                          <a:ext cx="905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8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10806" y="2764"/>
                          <a:ext cx="724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17434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㌫</w:t>
                            </w:r>
                            <w:r w:rsidR="0017434C"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4320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0" o:spid="_x0000_s1233" style="position:absolute;left:0;text-align:left;margin-left:0;margin-top:85.55pt;width:533.95pt;height:48pt;z-index:251657216" coordorigin="851,2284" coordsize="10679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">
              <v:shape id="Text Box 65" o:spid="_x0000_s1234" type="#_x0000_t202" style="position:absolute;left:851;top:228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" filled="f" fillcolor="#c9f">
                <v:textbox inset="0,2.25mm,0,.7pt">
                  <w:txbxContent>
                    <w:p w:rsidR="00D97BF8" w:rsidRDefault="00D97BF8" w:rsidP="00A97F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名</w:t>
                      </w:r>
                    </w:p>
                  </w:txbxContent>
                </v:textbox>
              </v:shape>
              <v:shape id="Text Box 66" o:spid="_x0000_s1235" type="#_x0000_t202" style="position:absolute;left:5376;top:2284;width:1448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" filled="f" fillcolor="#c9f">
                <v:textbox inset="0,2.25mm,0,.7pt">
                  <w:txbxContent>
                    <w:p w:rsidR="00D97BF8" w:rsidRDefault="00D97BF8" w:rsidP="00A97F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コード種別</w:t>
                      </w:r>
                    </w:p>
                  </w:txbxContent>
                </v:textbox>
              </v:shape>
              <v:shape id="Text Box 67" o:spid="_x0000_s1236" type="#_x0000_t202" style="position:absolute;left:8815;top:228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" filled="f" fillcolor="#c9f">
                <v:textbox inset="0,2.25mm,0,.7pt">
                  <w:txbxContent>
                    <w:p w:rsidR="00D97BF8" w:rsidRDefault="00D97BF8" w:rsidP="00A97F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桁数</w:t>
                      </w:r>
                    </w:p>
                  </w:txbxContent>
                </v:textbox>
              </v:shape>
              <v:shape id="Text Box 71" o:spid="_x0000_s1237" type="#_x0000_t202" style="position:absolute;left:2842;top:2284;width:253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72" o:spid="_x0000_s1238" type="#_x0000_t202" style="position:absolute;left:6824;top:228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73" o:spid="_x0000_s1239" type="#_x0000_t202" style="position:absolute;left:9901;top:2284;width:162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74" o:spid="_x0000_s1240" type="#_x0000_t202" style="position:absolute;left:851;top:276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コード化対象件数</w:t>
                      </w:r>
                    </w:p>
                  </w:txbxContent>
                </v:textbox>
              </v:shape>
              <v:shape id="Text Box 75" o:spid="_x0000_s1241" type="#_x0000_t202" style="position:absolute;left:2842;top:2764;width:72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当初</w:t>
                      </w:r>
                    </w:p>
                  </w:txbxContent>
                </v:textbox>
              </v:shape>
              <v:shape id="Text Box 76" o:spid="_x0000_s1242" type="#_x0000_t202" style="position:absolute;left:4652;top:2764;width:72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最大</w:t>
                      </w:r>
                    </w:p>
                  </w:txbxContent>
                </v:textbox>
              </v:shape>
              <v:shape id="Text Box 77" o:spid="_x0000_s1243" type="#_x0000_t202" style="position:absolute;left:6462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耐久年数</w:t>
                      </w:r>
                    </w:p>
                  </w:txbxContent>
                </v:textbox>
              </v:shape>
              <v:shape id="Text Box 78" o:spid="_x0000_s1244" type="#_x0000_t202" style="position:absolute;left:8815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伸び率</w:t>
                      </w:r>
                    </w:p>
                  </w:txbxContent>
                </v:textbox>
              </v:shape>
              <v:shape id="Text Box 80" o:spid="_x0000_s1245" type="#_x0000_t202" style="position:absolute;left:3566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81" o:spid="_x0000_s1246" type="#_x0000_t202" style="position:absolute;left:5376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82" o:spid="_x0000_s1247" type="#_x0000_t202" style="position:absolute;left:7548;top:2764;width:1267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83" o:spid="_x0000_s1248" type="#_x0000_t202" style="position:absolute;left:9901;top:2764;width:90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84" o:spid="_x0000_s1249" type="#_x0000_t202" style="position:absolute;left:10806;top:2764;width:72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" filled="f" fillcolor="#c9f">
                <v:textbox inset="1.2mm,2.25mm,0,.7pt">
                  <w:txbxContent>
                    <w:p w:rsidR="00D97BF8" w:rsidRDefault="00D97BF8" w:rsidP="0017434C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㌫</w:t>
                      </w:r>
                      <w:r w:rsidR="0017434C"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年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938530"/>
              <wp:effectExtent l="0" t="635" r="12700" b="13335"/>
              <wp:wrapNone/>
              <wp:docPr id="27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938530"/>
                        <a:chOff x="792" y="421"/>
                        <a:chExt cx="10738" cy="1478"/>
                      </a:xfrm>
                    </wpg:grpSpPr>
                    <wpg:grpSp>
                      <wpg:cNvPr id="28" name="Group 59"/>
                      <wpg:cNvGrpSpPr>
                        <a:grpSpLocks/>
                      </wpg:cNvGrpSpPr>
                      <wpg:grpSpPr bwMode="auto">
                        <a:xfrm>
                          <a:off x="812" y="1606"/>
                          <a:ext cx="10718" cy="293"/>
                          <a:chOff x="687" y="1750"/>
                          <a:chExt cx="10718" cy="293"/>
                        </a:xfrm>
                      </wpg:grpSpPr>
                      <wpg:grpSp>
                        <wpg:cNvPr id="29" name="Group 56"/>
                        <wpg:cNvGrpSpPr>
                          <a:grpSpLocks/>
                        </wpg:cNvGrpSpPr>
                        <wpg:grpSpPr bwMode="auto">
                          <a:xfrm>
                            <a:off x="687" y="1750"/>
                            <a:ext cx="3297" cy="293"/>
                            <a:chOff x="2717" y="2629"/>
                            <a:chExt cx="3297" cy="293"/>
                          </a:xfrm>
                        </wpg:grpSpPr>
                        <wps:wsp>
                          <wps:cNvPr id="3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629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Default="00EF6FBE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平尾　健太</w:t>
                                </w:r>
                                <w:r w:rsidR="00D97BF8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629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F0A12" w:rsidRDefault="00D97BF8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57"/>
                        <wpg:cNvGrpSpPr>
                          <a:grpSpLocks/>
                        </wpg:cNvGrpSpPr>
                        <wpg:grpSpPr bwMode="auto">
                          <a:xfrm>
                            <a:off x="3945" y="1750"/>
                            <a:ext cx="3297" cy="293"/>
                            <a:chOff x="2717" y="2922"/>
                            <a:chExt cx="3297" cy="293"/>
                          </a:xfrm>
                        </wpg:grpSpPr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922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Default="00D97BF8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F6FBE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F6FBE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F6FBE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F6FBE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F6FBE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EF6FBE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922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F0A12" w:rsidRDefault="00D97BF8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58"/>
                        <wpg:cNvGrpSpPr>
                          <a:grpSpLocks/>
                        </wpg:cNvGrpSpPr>
                        <wpg:grpSpPr bwMode="auto">
                          <a:xfrm>
                            <a:off x="7242" y="1750"/>
                            <a:ext cx="4163" cy="293"/>
                            <a:chOff x="7242" y="1750"/>
                            <a:chExt cx="3982" cy="293"/>
                          </a:xfrm>
                        </wpg:grpSpPr>
                        <wpg:grpSp>
                          <wpg:cNvPr id="36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1991" cy="292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7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BF8" w:rsidRPr="000B5B01" w:rsidRDefault="00D97BF8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EF6FBE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8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BF8" w:rsidRPr="007F0A12" w:rsidRDefault="00D97BF8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9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9233" y="1750"/>
                              <a:ext cx="1991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40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BF8" w:rsidRPr="000B5B01" w:rsidRDefault="00D97BF8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462E6B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462E6B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41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BF8" w:rsidRPr="007F0A12" w:rsidRDefault="00D97BF8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42" name="Group 15"/>
                      <wpg:cNvGrpSpPr>
                        <a:grpSpLocks/>
                      </wpg:cNvGrpSpPr>
                      <wpg:grpSpPr bwMode="auto">
                        <a:xfrm>
                          <a:off x="8798" y="668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3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4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Default="00D97BF8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4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8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Default="00D97BF8" w:rsidP="00AD7689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1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Default="00D97BF8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5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92" y="421"/>
                          <a:ext cx="7661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BF8" w:rsidRPr="00732F70" w:rsidRDefault="00D97BF8">
                            <w:pP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コード</w:t>
                            </w:r>
                            <w:r w:rsidR="007D29A3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設</w:t>
                            </w:r>
                            <w:r w:rsidR="007D29A3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計</w:t>
                            </w:r>
                            <w:r w:rsidR="007D29A3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53" name="Group 60"/>
                      <wpg:cNvGrpSpPr>
                        <a:grpSpLocks/>
                      </wpg:cNvGrpSpPr>
                      <wpg:grpSpPr bwMode="auto">
                        <a:xfrm>
                          <a:off x="815" y="1112"/>
                          <a:ext cx="7819" cy="438"/>
                          <a:chOff x="690" y="1109"/>
                          <a:chExt cx="7783" cy="438"/>
                        </a:xfrm>
                      </wpg:grpSpPr>
                      <wpg:grpSp>
                        <wpg:cNvPr id="54" name="Group 53"/>
                        <wpg:cNvGrpSpPr>
                          <a:grpSpLocks/>
                        </wpg:cNvGrpSpPr>
                        <wpg:grpSpPr bwMode="auto">
                          <a:xfrm>
                            <a:off x="690" y="1109"/>
                            <a:ext cx="4344" cy="438"/>
                            <a:chOff x="907" y="1312"/>
                            <a:chExt cx="4344" cy="438"/>
                          </a:xfrm>
                        </wpg:grpSpPr>
                        <wps:wsp>
                          <wps:cNvPr id="5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312"/>
                              <a:ext cx="1447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E30D0" w:rsidRDefault="00D97BF8" w:rsidP="00AD7689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システム名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56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5" y="1312"/>
                              <a:ext cx="2896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E30D0" w:rsidRDefault="00EF6FBE" w:rsidP="00730FB8">
                                <w:pPr>
                                  <w:jc w:val="left"/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まさる堂サイト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54"/>
                        <wpg:cNvGrpSpPr>
                          <a:grpSpLocks/>
                        </wpg:cNvGrpSpPr>
                        <wpg:grpSpPr bwMode="auto">
                          <a:xfrm>
                            <a:off x="5034" y="1109"/>
                            <a:ext cx="3439" cy="438"/>
                            <a:chOff x="6699" y="1312"/>
                            <a:chExt cx="3439" cy="438"/>
                          </a:xfrm>
                        </wpg:grpSpPr>
                        <wps:wsp>
                          <wps:cNvPr id="5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312"/>
                              <a:ext cx="1136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E30D0" w:rsidRDefault="00D97BF8" w:rsidP="00730FB8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業務名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5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6" y="1312"/>
                              <a:ext cx="2302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E30D0" w:rsidRDefault="00D038AD" w:rsidP="00730FB8">
                                <w:pPr>
                                  <w:jc w:val="left"/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コード設計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60" name="Line 50"/>
                      <wps:cNvCnPr>
                        <a:cxnSpLocks noChangeShapeType="1"/>
                      </wps:cNvCnPr>
                      <wps:spPr bwMode="auto">
                        <a:xfrm>
                          <a:off x="827" y="966"/>
                          <a:ext cx="722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51"/>
                      <wps:cNvCnPr>
                        <a:cxnSpLocks noChangeShapeType="1"/>
                      </wps:cNvCnPr>
                      <wps:spPr bwMode="auto">
                        <a:xfrm>
                          <a:off x="815" y="1038"/>
                          <a:ext cx="7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250" style="position:absolute;left:0;text-align:left;margin-left:-2.95pt;margin-top:-7.6pt;width:536.9pt;height:73.9pt;z-index:251655168" coordorigin="792,421" coordsize="10738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">
              <v:group id="Group 59" o:spid="_x0000_s1251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56" o:spid="_x0000_s1252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18" o:spid="_x0000_s1253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D97BF8" w:rsidRDefault="00EF6FBE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平尾　健太</w:t>
                          </w:r>
                          <w:r w:rsidR="00D97BF8">
                            <w:br/>
                          </w:r>
                        </w:p>
                      </w:txbxContent>
                    </v:textbox>
                  </v:shape>
                  <v:shape id="Text Box 31" o:spid="_x0000_s1254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D97BF8" w:rsidRPr="007F0A12" w:rsidRDefault="00D97BF8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57" o:spid="_x0000_s1255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34" o:spid="_x0000_s1256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D97BF8" w:rsidRDefault="00D97BF8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F6FBE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F6FBE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F6FBE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F6FBE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F6FBE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EF6FBE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257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D97BF8" w:rsidRPr="007F0A12" w:rsidRDefault="00D97BF8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  <v:group id="Group 58" o:spid="_x0000_s1258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38" o:spid="_x0000_s1259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Text Box 39" o:spid="_x0000_s126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">
                      <v:textbox inset="5.85pt,.7pt,5.85pt,.7pt">
                        <w:txbxContent>
                          <w:p w:rsidR="00D97BF8" w:rsidRPr="000B5B01" w:rsidRDefault="00D97BF8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EF6FBE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26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bM4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jA1f&#10;wg+Qhw8AAAD//wMAUEsBAi0AFAAGAAgAAAAhANvh9svuAAAAhQEAABMAAAAAAAAAAAAAAAAAAAAA&#10;AFtDb250ZW50X1R5cGVzXS54bWxQSwECLQAUAAYACAAAACEAWvQsW78AAAAVAQAACwAAAAAAAAAA&#10;AAAAAAAfAQAAX3JlbHMvLnJlbHNQSwECLQAUAAYACAAAACEAQcGzOL0AAADbAAAADwAAAAAAAAAA&#10;AAAAAAAHAgAAZHJzL2Rvd25yZXYueG1sUEsFBgAAAAADAAMAtwAAAPECAAAAAA==&#10;" fillcolor="#c9f">
                      <v:textbox inset="5.85pt,.7pt,5.85pt,.7pt">
                        <w:txbxContent>
                          <w:p w:rsidR="00D97BF8" w:rsidRPr="007F0A12" w:rsidRDefault="00D97BF8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262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Text Box 42" o:spid="_x0000_s126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zHwQAAANsAAAAPAAAAZHJzL2Rvd25yZXYueG1sRE9Ni8Iw&#10;EL0v+B/CCF4WTRUR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JtufMfBAAAA2wAAAA8AAAAA&#10;AAAAAAAAAAAABwIAAGRycy9kb3ducmV2LnhtbFBLBQYAAAAAAwADALcAAAD1AgAAAAA=&#10;">
                      <v:textbox inset="5.85pt,.7pt,5.85pt,.7pt">
                        <w:txbxContent>
                          <w:p w:rsidR="00D97BF8" w:rsidRPr="000B5B01" w:rsidRDefault="00D97BF8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462E6B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462E6B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26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" fillcolor="#c9f">
                      <v:textbox inset="5.85pt,.7pt,5.85pt,.7pt">
                        <w:txbxContent>
                          <w:p w:rsidR="00D97BF8" w:rsidRPr="007F0A12" w:rsidRDefault="00D97BF8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5" o:spid="_x0000_s1265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Group 8" o:spid="_x0000_s1266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6" o:spid="_x0000_s126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" strokeweight="1pt">
                    <v:textbox inset="5.85pt,.7pt,5.85pt,.7pt"/>
                  </v:rect>
                  <v:shape id="Text Box 7" o:spid="_x0000_s126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" strokeweight="1pt">
                    <v:textbox inset="5.85pt,.7pt,5.85pt,.7pt">
                      <w:txbxContent>
                        <w:p w:rsidR="00D97BF8" w:rsidRDefault="00D97BF8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269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10" o:spid="_x0000_s127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" strokeweight="1pt">
                    <v:textbox inset="5.85pt,.7pt,5.85pt,.7pt"/>
                  </v:rect>
                  <v:shape id="Text Box 11" o:spid="_x0000_s127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" strokeweight="1pt">
                    <v:textbox inset="5.85pt,.7pt,5.85pt,.7pt">
                      <w:txbxContent>
                        <w:p w:rsidR="00D97BF8" w:rsidRDefault="00D97BF8" w:rsidP="00AD768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272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13" o:spid="_x0000_s127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" strokeweight="1pt">
                    <v:textbox inset="5.85pt,.7pt,5.85pt,.7pt"/>
                  </v:rect>
                  <v:shape id="Text Box 14" o:spid="_x0000_s127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" strokeweight="1pt">
                    <v:textbox inset="5.85pt,.7pt,5.85pt,.7pt">
                      <w:txbxContent>
                        <w:p w:rsidR="00D97BF8" w:rsidRDefault="00D97BF8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275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" filled="f" stroked="f">
                <v:textbox inset="5.85pt,.7pt,5.85pt,.7pt">
                  <w:txbxContent>
                    <w:p w:rsidR="00D97BF8" w:rsidRPr="00732F70" w:rsidRDefault="00D97BF8">
                      <w:pPr>
                        <w:rPr>
                          <w:rFonts w:hint="eastAsi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コード</w:t>
                      </w:r>
                      <w:r w:rsidR="007D29A3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設</w:t>
                      </w:r>
                      <w:r w:rsidR="007D29A3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計</w:t>
                      </w:r>
                      <w:r w:rsidR="007D29A3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group id="Group 60" o:spid="_x0000_s1276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53" o:spid="_x0000_s1277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Text Box 27" o:spid="_x0000_s1278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" fillcolor="#c9f">
                    <v:textbox inset="0,2.05mm,0,.7pt">
                      <w:txbxContent>
                        <w:p w:rsidR="00D97BF8" w:rsidRPr="007E30D0" w:rsidRDefault="00D97BF8" w:rsidP="00AD7689">
                          <w:pPr>
                            <w:jc w:val="center"/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システム名</w:t>
                          </w:r>
                        </w:p>
                      </w:txbxContent>
                    </v:textbox>
                  </v:shape>
                  <v:shape id="Text Box 28" o:spid="_x0000_s1279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">
                    <v:textbox inset="2mm,2.05mm,0,.7pt">
                      <w:txbxContent>
                        <w:p w:rsidR="00D97BF8" w:rsidRPr="007E30D0" w:rsidRDefault="00EF6FBE" w:rsidP="00730FB8">
                          <w:pPr>
                            <w:jc w:val="left"/>
                            <w:rPr>
                              <w:rFonts w:hint="eastAsia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まさる堂サイト</w:t>
                          </w:r>
                        </w:p>
                      </w:txbxContent>
                    </v:textbox>
                  </v:shape>
                </v:group>
                <v:group id="Group 54" o:spid="_x0000_s1280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Text Box 29" o:spid="_x0000_s1281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" fillcolor="#c9f">
                    <v:textbox inset="0,2.05mm,0,.7pt">
                      <w:txbxContent>
                        <w:p w:rsidR="00D97BF8" w:rsidRPr="007E30D0" w:rsidRDefault="00D97BF8" w:rsidP="00730FB8">
                          <w:pPr>
                            <w:jc w:val="center"/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業務名</w:t>
                          </w:r>
                        </w:p>
                      </w:txbxContent>
                    </v:textbox>
                  </v:shape>
                  <v:shape id="Text Box 30" o:spid="_x0000_s1282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">
                    <v:textbox inset="2mm,2.05mm,0,.7pt">
                      <w:txbxContent>
                        <w:p w:rsidR="00D97BF8" w:rsidRPr="007E30D0" w:rsidRDefault="00D038AD" w:rsidP="00730FB8">
                          <w:pPr>
                            <w:jc w:val="left"/>
                            <w:rPr>
                              <w:rFonts w:hint="eastAsia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コード設計</w:t>
                          </w:r>
                        </w:p>
                      </w:txbxContent>
                    </v:textbox>
                  </v:shape>
                </v:group>
              </v:group>
              <v:line id="Line 50" o:spid="_x0000_s1283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" strokecolor="#333" strokeweight="1.5pt"/>
              <v:line id="Line 51" o:spid="_x0000_s1284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120"/>
  <w:characterSpacingControl w:val="compressPunctuation"/>
  <w:hdrShapeDefaults>
    <o:shapedefaults v:ext="edit" spidmax="2049" fill="f" fillcolor="#c9f">
      <v:fill color="#c9f" on="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BE"/>
    <w:rsid w:val="00045045"/>
    <w:rsid w:val="00064533"/>
    <w:rsid w:val="00082FF2"/>
    <w:rsid w:val="00090879"/>
    <w:rsid w:val="000B5B01"/>
    <w:rsid w:val="000C2399"/>
    <w:rsid w:val="00133501"/>
    <w:rsid w:val="001529A6"/>
    <w:rsid w:val="00157755"/>
    <w:rsid w:val="0017434C"/>
    <w:rsid w:val="00177AC3"/>
    <w:rsid w:val="0019221C"/>
    <w:rsid w:val="001C379B"/>
    <w:rsid w:val="001E5F9C"/>
    <w:rsid w:val="001F5C35"/>
    <w:rsid w:val="002432F0"/>
    <w:rsid w:val="00273989"/>
    <w:rsid w:val="00297E7C"/>
    <w:rsid w:val="002B48B3"/>
    <w:rsid w:val="002D4A47"/>
    <w:rsid w:val="00357151"/>
    <w:rsid w:val="00360FA8"/>
    <w:rsid w:val="00367EC5"/>
    <w:rsid w:val="004157CB"/>
    <w:rsid w:val="004368F2"/>
    <w:rsid w:val="00460922"/>
    <w:rsid w:val="00460D7E"/>
    <w:rsid w:val="00462E6B"/>
    <w:rsid w:val="0047765C"/>
    <w:rsid w:val="0056717A"/>
    <w:rsid w:val="00583C4A"/>
    <w:rsid w:val="00590959"/>
    <w:rsid w:val="00605198"/>
    <w:rsid w:val="00624B81"/>
    <w:rsid w:val="006536E8"/>
    <w:rsid w:val="006A5540"/>
    <w:rsid w:val="006D1278"/>
    <w:rsid w:val="00700D67"/>
    <w:rsid w:val="00730FB8"/>
    <w:rsid w:val="00732F70"/>
    <w:rsid w:val="0078411C"/>
    <w:rsid w:val="007919E1"/>
    <w:rsid w:val="007B68A8"/>
    <w:rsid w:val="007D29A3"/>
    <w:rsid w:val="007E30D0"/>
    <w:rsid w:val="007F0A12"/>
    <w:rsid w:val="008101BF"/>
    <w:rsid w:val="00823B16"/>
    <w:rsid w:val="00833821"/>
    <w:rsid w:val="00836E4C"/>
    <w:rsid w:val="008374BA"/>
    <w:rsid w:val="0084651E"/>
    <w:rsid w:val="00853C78"/>
    <w:rsid w:val="008C6321"/>
    <w:rsid w:val="00964959"/>
    <w:rsid w:val="009A3A36"/>
    <w:rsid w:val="00A652A9"/>
    <w:rsid w:val="00A97FF0"/>
    <w:rsid w:val="00AD7689"/>
    <w:rsid w:val="00B13BB2"/>
    <w:rsid w:val="00BC7E88"/>
    <w:rsid w:val="00CF7164"/>
    <w:rsid w:val="00D038AD"/>
    <w:rsid w:val="00D443E0"/>
    <w:rsid w:val="00D6675E"/>
    <w:rsid w:val="00D97BF8"/>
    <w:rsid w:val="00DB48D3"/>
    <w:rsid w:val="00E8203E"/>
    <w:rsid w:val="00EA3B27"/>
    <w:rsid w:val="00E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#c9f">
      <v:fill color="#c9f" on="f"/>
      <v:textbox inset="0,2.25mm,0,.7pt"/>
    </o:shapedefaults>
    <o:shapelayout v:ext="edit">
      <o:idmap v:ext="edit" data="1"/>
    </o:shapelayout>
  </w:shapeDefaults>
  <w:decimalSymbol w:val="."/>
  <w:listSeparator w:val=","/>
  <w14:docId w14:val="3A044F62"/>
  <w15:chartTrackingRefBased/>
  <w15:docId w15:val="{0AD1568D-FA96-474F-B7A2-8F560BC5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0587\Desktop\HAL&#35506;&#38988;\SD\17_&#12467;&#12540;&#12489;&#35373;&#35336;\&#12467;&#12540;&#12489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コード設計.dot</Template>
  <TotalTime>159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コード設計</vt:lpstr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コード設計</dc:title>
  <dc:subject/>
  <dc:creator>ohs80587</dc:creator>
  <cp:keywords/>
  <dc:description/>
  <cp:lastModifiedBy>ohs80587</cp:lastModifiedBy>
  <cp:revision>1</cp:revision>
  <cp:lastPrinted>2006-06-21T10:22:00Z</cp:lastPrinted>
  <dcterms:created xsi:type="dcterms:W3CDTF">2019-11-15T02:29:00Z</dcterms:created>
  <dcterms:modified xsi:type="dcterms:W3CDTF">2019-11-15T05:37:00Z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