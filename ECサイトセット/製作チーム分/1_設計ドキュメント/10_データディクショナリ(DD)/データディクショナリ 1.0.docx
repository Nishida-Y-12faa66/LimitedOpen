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65"/>
        <w:gridCol w:w="10294"/>
        <w:gridCol w:w="2353"/>
      </w:tblGrid>
      <w:tr w:rsidR="009A1B05" w:rsidTr="00F44BEF">
        <w:trPr>
          <w:tblHeader/>
        </w:trPr>
        <w:tc>
          <w:tcPr>
            <w:tcW w:w="26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A1B05" w:rsidRDefault="009A1B05" w:rsidP="00F44BEF">
            <w:pPr>
              <w:jc w:val="center"/>
            </w:pPr>
            <w:r>
              <w:rPr>
                <w:rFonts w:hint="eastAsia"/>
              </w:rPr>
              <w:t>情　報　名</w:t>
            </w:r>
          </w:p>
        </w:tc>
        <w:tc>
          <w:tcPr>
            <w:tcW w:w="102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A1B05" w:rsidRDefault="009A1B05" w:rsidP="00F44BEF">
            <w:pPr>
              <w:jc w:val="center"/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A1B05" w:rsidRDefault="009A1B05" w:rsidP="00F44BEF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212F49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F44BEF" w:rsidRDefault="00026B42" w:rsidP="00FD5BC9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顧客情報登録データ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F44BEF" w:rsidRDefault="00026B42" w:rsidP="00FD5BC9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ユーザ名</w:t>
            </w:r>
            <w:r w:rsidRPr="00F44BEF">
              <w:rPr>
                <w:rFonts w:hint="eastAsia"/>
                <w:sz w:val="20"/>
                <w:szCs w:val="20"/>
              </w:rPr>
              <w:t xml:space="preserve"> +</w:t>
            </w:r>
            <w:r w:rsidRPr="00F44BEF">
              <w:rPr>
                <w:sz w:val="20"/>
                <w:szCs w:val="20"/>
              </w:rPr>
              <w:t xml:space="preserve"> </w:t>
            </w:r>
            <w:r w:rsidRPr="00F44BEF">
              <w:rPr>
                <w:rFonts w:hint="eastAsia"/>
                <w:sz w:val="20"/>
                <w:szCs w:val="20"/>
              </w:rPr>
              <w:t>パスワード</w:t>
            </w:r>
            <w:r w:rsidRPr="00F44BEF">
              <w:rPr>
                <w:rFonts w:hint="eastAsia"/>
                <w:sz w:val="20"/>
                <w:szCs w:val="20"/>
              </w:rPr>
              <w:t xml:space="preserve"> + </w:t>
            </w:r>
            <w:r w:rsidRPr="00F44BEF">
              <w:rPr>
                <w:rFonts w:hint="eastAsia"/>
                <w:sz w:val="20"/>
                <w:szCs w:val="20"/>
              </w:rPr>
              <w:t>メールアドレス</w:t>
            </w:r>
            <w:r w:rsidR="0079349A" w:rsidRPr="00F44BEF">
              <w:rPr>
                <w:rFonts w:hint="eastAsia"/>
                <w:sz w:val="20"/>
                <w:szCs w:val="20"/>
              </w:rPr>
              <w:t xml:space="preserve"> + </w:t>
            </w:r>
            <w:r w:rsidR="0079349A" w:rsidRPr="00F44BEF">
              <w:rPr>
                <w:rFonts w:hint="eastAsia"/>
                <w:sz w:val="20"/>
                <w:szCs w:val="20"/>
              </w:rPr>
              <w:t>氏名</w:t>
            </w:r>
            <w:r w:rsidR="0079349A" w:rsidRPr="00F44BEF">
              <w:rPr>
                <w:sz w:val="20"/>
                <w:szCs w:val="20"/>
              </w:rPr>
              <w:t xml:space="preserve"> </w:t>
            </w:r>
            <w:r w:rsidR="0079349A" w:rsidRPr="00F44BEF">
              <w:rPr>
                <w:rFonts w:hint="eastAsia"/>
                <w:sz w:val="20"/>
                <w:szCs w:val="20"/>
              </w:rPr>
              <w:t xml:space="preserve">+ </w:t>
            </w:r>
            <w:r w:rsidR="0079349A" w:rsidRPr="00F44BEF">
              <w:rPr>
                <w:rFonts w:hint="eastAsia"/>
                <w:sz w:val="20"/>
                <w:szCs w:val="20"/>
              </w:rPr>
              <w:t>生年月日</w:t>
            </w:r>
            <w:r w:rsidR="0079349A" w:rsidRPr="00F44BEF">
              <w:rPr>
                <w:sz w:val="20"/>
                <w:szCs w:val="20"/>
              </w:rPr>
              <w:t xml:space="preserve"> </w:t>
            </w:r>
            <w:r w:rsidR="0079349A" w:rsidRPr="00F44BEF">
              <w:rPr>
                <w:rFonts w:hint="eastAsia"/>
                <w:sz w:val="20"/>
                <w:szCs w:val="20"/>
              </w:rPr>
              <w:t xml:space="preserve">+ </w:t>
            </w:r>
            <w:r w:rsidR="0079349A" w:rsidRPr="00F44BEF">
              <w:rPr>
                <w:rFonts w:hint="eastAsia"/>
                <w:sz w:val="20"/>
                <w:szCs w:val="20"/>
              </w:rPr>
              <w:t>電話番号</w:t>
            </w:r>
            <w:r w:rsidR="0079349A" w:rsidRPr="00F44BEF">
              <w:rPr>
                <w:sz w:val="20"/>
                <w:szCs w:val="20"/>
              </w:rPr>
              <w:t xml:space="preserve"> </w:t>
            </w:r>
            <w:r w:rsidR="0079349A" w:rsidRPr="00F44BEF">
              <w:rPr>
                <w:rFonts w:hint="eastAsia"/>
                <w:sz w:val="20"/>
                <w:szCs w:val="20"/>
              </w:rPr>
              <w:t xml:space="preserve">+ </w:t>
            </w:r>
            <w:r w:rsidR="001D24BF">
              <w:rPr>
                <w:rFonts w:hint="eastAsia"/>
                <w:sz w:val="20"/>
                <w:szCs w:val="20"/>
              </w:rPr>
              <w:t>配送先登録</w:t>
            </w:r>
            <w:r w:rsidR="0079349A" w:rsidRPr="00F44BEF">
              <w:rPr>
                <w:rFonts w:hint="eastAsia"/>
                <w:sz w:val="20"/>
                <w:szCs w:val="20"/>
              </w:rPr>
              <w:t>住所</w:t>
            </w:r>
            <w:r w:rsidR="0079349A" w:rsidRPr="00F44BEF">
              <w:rPr>
                <w:sz w:val="20"/>
                <w:szCs w:val="20"/>
              </w:rPr>
              <w:t xml:space="preserve"> </w:t>
            </w:r>
            <w:r w:rsidR="0079349A" w:rsidRPr="00F44BEF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F44BEF" w:rsidRDefault="00212F49" w:rsidP="00FD5BC9">
            <w:pPr>
              <w:rPr>
                <w:sz w:val="20"/>
                <w:szCs w:val="20"/>
              </w:rPr>
            </w:pPr>
          </w:p>
        </w:tc>
      </w:tr>
      <w:tr w:rsidR="00613D40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13D40" w:rsidRPr="00F44BEF" w:rsidRDefault="00026B42" w:rsidP="00FD5BC9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本人関連データ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13D40" w:rsidRPr="00F44BEF" w:rsidRDefault="0079349A" w:rsidP="00026B42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ユーザ</w:t>
            </w:r>
            <w:r w:rsidRPr="00F44BEF">
              <w:rPr>
                <w:rFonts w:hint="eastAsia"/>
                <w:sz w:val="20"/>
                <w:szCs w:val="20"/>
              </w:rPr>
              <w:t xml:space="preserve">ID + </w:t>
            </w:r>
            <w:r w:rsidRPr="00F44BEF">
              <w:rPr>
                <w:rFonts w:hint="eastAsia"/>
                <w:sz w:val="20"/>
                <w:szCs w:val="20"/>
              </w:rPr>
              <w:t>氏名</w:t>
            </w:r>
            <w:r w:rsidRPr="00F44BEF">
              <w:rPr>
                <w:sz w:val="20"/>
                <w:szCs w:val="20"/>
              </w:rPr>
              <w:t xml:space="preserve"> </w:t>
            </w:r>
            <w:r w:rsidRPr="00F44BEF">
              <w:rPr>
                <w:rFonts w:hint="eastAsia"/>
                <w:sz w:val="20"/>
                <w:szCs w:val="20"/>
              </w:rPr>
              <w:t xml:space="preserve">+ </w:t>
            </w:r>
            <w:r w:rsidRPr="00F44BEF">
              <w:rPr>
                <w:rFonts w:hint="eastAsia"/>
                <w:sz w:val="20"/>
                <w:szCs w:val="20"/>
              </w:rPr>
              <w:t>生年月日</w:t>
            </w:r>
            <w:r w:rsidRPr="00F44BEF">
              <w:rPr>
                <w:sz w:val="20"/>
                <w:szCs w:val="20"/>
              </w:rPr>
              <w:t xml:space="preserve"> </w:t>
            </w:r>
            <w:r w:rsidRPr="00F44BEF">
              <w:rPr>
                <w:rFonts w:hint="eastAsia"/>
                <w:sz w:val="20"/>
                <w:szCs w:val="20"/>
              </w:rPr>
              <w:t xml:space="preserve">+ </w:t>
            </w:r>
            <w:r w:rsidRPr="00F44BEF">
              <w:rPr>
                <w:rFonts w:hint="eastAsia"/>
                <w:sz w:val="20"/>
                <w:szCs w:val="20"/>
              </w:rPr>
              <w:t>電話番号</w:t>
            </w:r>
            <w:r w:rsidRPr="00F44BEF">
              <w:rPr>
                <w:sz w:val="20"/>
                <w:szCs w:val="20"/>
              </w:rPr>
              <w:t xml:space="preserve"> </w:t>
            </w:r>
            <w:r w:rsidRPr="00F44BEF">
              <w:rPr>
                <w:rFonts w:hint="eastAsia"/>
                <w:sz w:val="20"/>
                <w:szCs w:val="20"/>
              </w:rPr>
              <w:t xml:space="preserve">+ </w:t>
            </w:r>
            <w:r w:rsidR="007956EA">
              <w:rPr>
                <w:rFonts w:hint="eastAsia"/>
                <w:sz w:val="20"/>
                <w:szCs w:val="20"/>
              </w:rPr>
              <w:t>配送先登録住所</w:t>
            </w:r>
            <w:r w:rsidR="008B3C93">
              <w:rPr>
                <w:rFonts w:hint="eastAsia"/>
                <w:sz w:val="20"/>
                <w:szCs w:val="20"/>
              </w:rPr>
              <w:t xml:space="preserve"> +</w:t>
            </w:r>
            <w:r w:rsidR="008B3C93">
              <w:rPr>
                <w:sz w:val="20"/>
                <w:szCs w:val="20"/>
              </w:rPr>
              <w:t xml:space="preserve"> </w:t>
            </w:r>
            <w:r w:rsidR="008B3C93">
              <w:rPr>
                <w:rFonts w:hint="eastAsia"/>
                <w:sz w:val="20"/>
                <w:szCs w:val="20"/>
              </w:rPr>
              <w:t>出品権限識別番号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13D40" w:rsidRPr="00F44BEF" w:rsidRDefault="00613D40" w:rsidP="00FD5BC9">
            <w:pPr>
              <w:rPr>
                <w:sz w:val="20"/>
                <w:szCs w:val="20"/>
              </w:rPr>
            </w:pPr>
          </w:p>
        </w:tc>
      </w:tr>
      <w:tr w:rsidR="00026B42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026B42" w:rsidRPr="00F44BEF" w:rsidRDefault="00026B42" w:rsidP="00026B42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ログインデータ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026B42" w:rsidRPr="00F44BEF" w:rsidRDefault="00026B42" w:rsidP="00026B42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ユーザ名</w:t>
            </w:r>
            <w:r w:rsidRPr="00F44BEF">
              <w:rPr>
                <w:rFonts w:hint="eastAsia"/>
                <w:sz w:val="20"/>
                <w:szCs w:val="20"/>
              </w:rPr>
              <w:t xml:space="preserve"> +</w:t>
            </w:r>
            <w:r w:rsidRPr="00F44BEF">
              <w:rPr>
                <w:sz w:val="20"/>
                <w:szCs w:val="20"/>
              </w:rPr>
              <w:t xml:space="preserve"> </w:t>
            </w:r>
            <w:r w:rsidRPr="00F44BEF">
              <w:rPr>
                <w:rFonts w:hint="eastAsia"/>
                <w:sz w:val="20"/>
                <w:szCs w:val="20"/>
              </w:rPr>
              <w:t>パスワード</w:t>
            </w:r>
            <w:r w:rsidRPr="00F44BEF">
              <w:rPr>
                <w:rFonts w:hint="eastAsia"/>
                <w:sz w:val="20"/>
                <w:szCs w:val="20"/>
              </w:rPr>
              <w:t xml:space="preserve"> + </w:t>
            </w:r>
            <w:r w:rsidRPr="00F44BEF">
              <w:rPr>
                <w:rFonts w:hint="eastAsia"/>
                <w:sz w:val="20"/>
                <w:szCs w:val="20"/>
              </w:rPr>
              <w:t>メールアドレス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026B42" w:rsidRPr="00F44BEF" w:rsidRDefault="00026B42" w:rsidP="00026B42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026B42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通知情報検索結果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7956EA" w:rsidRDefault="007956EA" w:rsidP="00026B42">
            <w:pPr>
              <w:rPr>
                <w:color w:val="FF0000"/>
                <w:sz w:val="20"/>
                <w:szCs w:val="20"/>
              </w:rPr>
            </w:pPr>
            <w:r w:rsidRPr="007956EA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7956EA">
              <w:rPr>
                <w:rFonts w:hint="eastAsia"/>
                <w:color w:val="FF0000"/>
                <w:sz w:val="20"/>
                <w:szCs w:val="20"/>
              </w:rPr>
              <w:t>通知情報</w:t>
            </w:r>
            <w:r w:rsidRPr="007956EA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026B42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通知情報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7956EA" w:rsidP="00026B42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件名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+ </w:t>
            </w:r>
            <w:r>
              <w:rPr>
                <w:rFonts w:hint="eastAsia"/>
                <w:sz w:val="20"/>
                <w:szCs w:val="20"/>
                <w:lang w:eastAsia="zh-CN"/>
              </w:rPr>
              <w:t>通知内容詳細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+ </w:t>
            </w:r>
            <w:r>
              <w:rPr>
                <w:rFonts w:hint="eastAsia"/>
                <w:sz w:val="20"/>
                <w:szCs w:val="20"/>
                <w:lang w:eastAsia="zh-CN"/>
              </w:rPr>
              <w:t>通知日時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7956EA" w:rsidRDefault="00587CBC" w:rsidP="00026B42">
            <w:pPr>
              <w:rPr>
                <w:sz w:val="20"/>
                <w:szCs w:val="20"/>
                <w:lang w:eastAsia="zh-CN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出品商品検索結果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4660DA" w:rsidRPr="00F44BEF" w:rsidRDefault="004660DA" w:rsidP="00026B42">
            <w:pPr>
              <w:rPr>
                <w:color w:val="FF0000"/>
                <w:sz w:val="20"/>
                <w:szCs w:val="20"/>
              </w:rPr>
            </w:pPr>
            <w:r w:rsidRPr="00F44BEF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商品基本データ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026B42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出品商品情報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4660DA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商品基本データ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購入商品検索結果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4660DA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商品基本データ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購入商品情報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4660DA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商品基本データ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評価情報検索結果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7956EA" w:rsidRDefault="007956EA" w:rsidP="00587CBC">
            <w:pPr>
              <w:rPr>
                <w:color w:val="FF0000"/>
                <w:sz w:val="20"/>
                <w:szCs w:val="20"/>
              </w:rPr>
            </w:pPr>
            <w:r w:rsidRPr="007956EA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7956EA">
              <w:rPr>
                <w:rFonts w:hint="eastAsia"/>
                <w:color w:val="FF0000"/>
                <w:sz w:val="20"/>
                <w:szCs w:val="20"/>
              </w:rPr>
              <w:t>評価情報</w:t>
            </w:r>
            <w:r w:rsidRPr="007956EA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評価情報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684CD2" w:rsidP="00587CB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取引</w:t>
            </w:r>
            <w:r w:rsidR="007956EA">
              <w:rPr>
                <w:rFonts w:hint="eastAsia"/>
                <w:sz w:val="20"/>
                <w:szCs w:val="20"/>
              </w:rPr>
              <w:t>番号</w:t>
            </w:r>
            <w:r w:rsidR="007956EA">
              <w:rPr>
                <w:rFonts w:hint="eastAsia"/>
                <w:sz w:val="20"/>
                <w:szCs w:val="20"/>
              </w:rPr>
              <w:t xml:space="preserve"> + </w:t>
            </w:r>
            <w:r w:rsidR="007956EA" w:rsidRPr="00F44BEF">
              <w:rPr>
                <w:rFonts w:hint="eastAsia"/>
                <w:color w:val="FF0000"/>
                <w:sz w:val="20"/>
                <w:szCs w:val="20"/>
              </w:rPr>
              <w:t>[</w:t>
            </w:r>
            <w:r w:rsidR="007956EA" w:rsidRPr="00F44BEF">
              <w:rPr>
                <w:rFonts w:hint="eastAsia"/>
                <w:color w:val="FF0000"/>
                <w:sz w:val="20"/>
                <w:szCs w:val="20"/>
              </w:rPr>
              <w:t>商品基本データ</w:t>
            </w:r>
            <w:r w:rsidR="007956EA" w:rsidRPr="00F44BEF">
              <w:rPr>
                <w:rFonts w:hint="eastAsia"/>
                <w:color w:val="FF0000"/>
                <w:sz w:val="20"/>
                <w:szCs w:val="20"/>
              </w:rPr>
              <w:t>]</w:t>
            </w:r>
            <w:r w:rsidR="007956EA">
              <w:rPr>
                <w:rFonts w:hint="eastAsia"/>
                <w:sz w:val="20"/>
                <w:szCs w:val="20"/>
              </w:rPr>
              <w:t xml:space="preserve"> + </w:t>
            </w:r>
            <w:r w:rsidR="007956EA">
              <w:rPr>
                <w:rFonts w:hint="eastAsia"/>
                <w:sz w:val="20"/>
                <w:szCs w:val="20"/>
              </w:rPr>
              <w:t>評価を受けた顧客</w:t>
            </w:r>
            <w:r w:rsidR="007956EA">
              <w:rPr>
                <w:rFonts w:hint="eastAsia"/>
                <w:sz w:val="20"/>
                <w:szCs w:val="20"/>
              </w:rPr>
              <w:t xml:space="preserve"> + </w:t>
            </w:r>
            <w:r w:rsidR="007956EA">
              <w:rPr>
                <w:rFonts w:hint="eastAsia"/>
                <w:sz w:val="20"/>
                <w:szCs w:val="20"/>
              </w:rPr>
              <w:t>評価を付けた顧客名</w:t>
            </w:r>
            <w:r w:rsidR="007956EA">
              <w:rPr>
                <w:rFonts w:hint="eastAsia"/>
                <w:sz w:val="20"/>
                <w:szCs w:val="20"/>
              </w:rPr>
              <w:t xml:space="preserve"> + </w:t>
            </w:r>
            <w:r w:rsidR="007956EA">
              <w:rPr>
                <w:rFonts w:hint="eastAsia"/>
                <w:sz w:val="20"/>
                <w:szCs w:val="20"/>
              </w:rPr>
              <w:t>評価段階番号</w:t>
            </w:r>
            <w:r w:rsidR="007956EA">
              <w:rPr>
                <w:rFonts w:hint="eastAsia"/>
                <w:sz w:val="20"/>
                <w:szCs w:val="20"/>
              </w:rPr>
              <w:t xml:space="preserve"> + </w:t>
            </w:r>
            <w:r w:rsidR="007956EA">
              <w:rPr>
                <w:rFonts w:hint="eastAsia"/>
                <w:sz w:val="20"/>
                <w:szCs w:val="20"/>
              </w:rPr>
              <w:t>評価内容詳細</w:t>
            </w:r>
            <w:r w:rsidR="007956EA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ログイン基本情報検索結果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4660DA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ログインデータ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ログイン基本情報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4660DA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ログインデータ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ログイン基本情報</w:t>
            </w:r>
          </w:p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更新データ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color w:val="FF0000"/>
                <w:sz w:val="20"/>
                <w:szCs w:val="20"/>
              </w:rPr>
            </w:pPr>
            <w:r w:rsidRPr="00F44BEF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ログインデータ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本人関連情報検索結果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4660DA" w:rsidP="00587CBC">
            <w:pPr>
              <w:rPr>
                <w:color w:val="FF0000"/>
                <w:sz w:val="20"/>
                <w:szCs w:val="20"/>
              </w:rPr>
            </w:pPr>
            <w:r w:rsidRPr="00F44BEF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本人関連データ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lastRenderedPageBreak/>
              <w:t>本人関連情報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4660DA" w:rsidP="00587CBC">
            <w:pPr>
              <w:rPr>
                <w:color w:val="FF0000"/>
                <w:sz w:val="20"/>
                <w:szCs w:val="20"/>
              </w:rPr>
            </w:pPr>
            <w:r w:rsidRPr="00F44BEF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本人関連データ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本人関連情報更新データ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color w:val="FF0000"/>
                <w:sz w:val="20"/>
                <w:szCs w:val="20"/>
              </w:rPr>
            </w:pPr>
            <w:r w:rsidRPr="00F44BEF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本人関連データ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  <w:tr w:rsidR="004660DA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4660DA" w:rsidRPr="00F44BEF" w:rsidRDefault="004660DA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支払方法設定検索結果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4660DA" w:rsidRPr="00F44BEF" w:rsidRDefault="00C25538" w:rsidP="00587CBC">
            <w:pPr>
              <w:rPr>
                <w:color w:val="FF0000"/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支払関連データ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4660DA" w:rsidRPr="00F44BEF" w:rsidRDefault="004660DA" w:rsidP="00587CBC">
            <w:pPr>
              <w:rPr>
                <w:sz w:val="20"/>
                <w:szCs w:val="20"/>
              </w:rPr>
            </w:pPr>
          </w:p>
        </w:tc>
      </w:tr>
      <w:tr w:rsidR="004660DA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4660DA" w:rsidRPr="00F44BEF" w:rsidRDefault="004660DA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支払方法設定情報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4660DA" w:rsidRPr="00F44BEF" w:rsidRDefault="00C25538" w:rsidP="00587CBC">
            <w:pPr>
              <w:rPr>
                <w:color w:val="FF0000"/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支払関連データ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4660DA" w:rsidRPr="00F44BEF" w:rsidRDefault="004660DA" w:rsidP="00587CBC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支払方法設定情報</w:t>
            </w:r>
          </w:p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更新データ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支払関連データ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  <w:tr w:rsidR="004660DA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4660DA" w:rsidRPr="00F44BEF" w:rsidRDefault="004660DA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お気に入り商品検索結果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4660DA" w:rsidRPr="00F44BEF" w:rsidRDefault="004660DA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商品基本データ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4660DA" w:rsidRPr="00F44BEF" w:rsidRDefault="004660DA" w:rsidP="00587CBC">
            <w:pPr>
              <w:rPr>
                <w:sz w:val="20"/>
                <w:szCs w:val="20"/>
              </w:rPr>
            </w:pPr>
          </w:p>
        </w:tc>
      </w:tr>
      <w:tr w:rsidR="004660DA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4660DA" w:rsidRPr="00F44BEF" w:rsidRDefault="004660DA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お気に入り商品特定データ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4660DA" w:rsidRPr="00F44BEF" w:rsidRDefault="004660DA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商品基本データ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4660DA" w:rsidRPr="00F44BEF" w:rsidRDefault="004660DA" w:rsidP="00587CBC">
            <w:pPr>
              <w:rPr>
                <w:sz w:val="20"/>
                <w:szCs w:val="20"/>
              </w:rPr>
            </w:pPr>
          </w:p>
        </w:tc>
      </w:tr>
      <w:tr w:rsidR="004660DA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4660DA" w:rsidRPr="00F44BEF" w:rsidRDefault="004660DA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お気に入り商品情報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4660DA" w:rsidRPr="00F44BEF" w:rsidRDefault="004660DA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商品基本データ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4660DA" w:rsidRPr="00F44BEF" w:rsidRDefault="004660DA" w:rsidP="00587CBC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sz w:val="20"/>
                <w:szCs w:val="20"/>
              </w:rPr>
              <w:t>お気に入り更新データ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  <w:r w:rsidRPr="00F44BEF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商品基本データ</w:t>
            </w:r>
            <w:r w:rsidRPr="00F44BEF">
              <w:rPr>
                <w:rFonts w:hint="eastAsia"/>
                <w:color w:val="FF0000"/>
                <w:sz w:val="20"/>
                <w:szCs w:val="20"/>
              </w:rPr>
              <w:t>]</w:t>
            </w:r>
            <w:r w:rsidR="002007CB">
              <w:rPr>
                <w:sz w:val="20"/>
                <w:szCs w:val="20"/>
              </w:rPr>
              <w:t xml:space="preserve"> + </w:t>
            </w:r>
            <w:r w:rsidR="002007CB">
              <w:rPr>
                <w:rFonts w:hint="eastAsia"/>
                <w:sz w:val="20"/>
                <w:szCs w:val="20"/>
              </w:rPr>
              <w:t>削除識別番号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  <w:tr w:rsidR="00587CBC" w:rsidRPr="00F44BEF" w:rsidTr="00F44BEF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587CBC" w:rsidRPr="00F44BEF" w:rsidRDefault="00587CBC" w:rsidP="00587CBC">
            <w:pPr>
              <w:rPr>
                <w:sz w:val="20"/>
                <w:szCs w:val="20"/>
              </w:rPr>
            </w:pPr>
          </w:p>
        </w:tc>
      </w:tr>
    </w:tbl>
    <w:p w:rsidR="00833821" w:rsidRDefault="00833821" w:rsidP="007943E4"/>
    <w:sectPr w:rsidR="00833821" w:rsidSect="007943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808" w:rsidRDefault="00D82808" w:rsidP="00273989">
      <w:pPr>
        <w:pStyle w:val="a3"/>
      </w:pPr>
      <w:r>
        <w:separator/>
      </w:r>
    </w:p>
  </w:endnote>
  <w:endnote w:type="continuationSeparator" w:id="0">
    <w:p w:rsidR="00D82808" w:rsidRDefault="00D82808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C93" w:rsidRDefault="008B3C9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938" w:rsidRDefault="00D82808" w:rsidP="00DB6BA3">
    <w:pPr>
      <w:pStyle w:val="a4"/>
      <w:wordWrap w:val="0"/>
      <w:jc w:val="right"/>
    </w:pPr>
    <w:bookmarkStart w:id="0" w:name="_GoBack"/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-1.4pt;margin-top:-2.05pt;width:287.2pt;height:15.8pt;z-index:1;mso-wrap-style:square;mso-wrap-edited:f;mso-width-percent:0;mso-height-percent:0;mso-width-percent:0;mso-height-percent:0;v-text-anchor:top" filled="f" fillcolor="#c9f" stroked="f">
          <v:textbox style="mso-next-textbox:#_x0000_s2049" inset="0,0,0,0">
            <w:txbxContent>
              <w:p w:rsidR="00F35938" w:rsidRDefault="00BB262A" w:rsidP="00AF4CC2">
                <w:fldSimple w:instr=" FILENAME  ">
                  <w:r w:rsidR="00B33270">
                    <w:rPr>
                      <w:rFonts w:hint="eastAsia"/>
                      <w:noProof/>
                    </w:rPr>
                    <w:t>データディクショナリ</w:t>
                  </w:r>
                  <w:r w:rsidR="00B33270">
                    <w:rPr>
                      <w:noProof/>
                    </w:rPr>
                    <w:t>(DD)1.0.docx</w:t>
                  </w:r>
                </w:fldSimple>
              </w:p>
            </w:txbxContent>
          </v:textbox>
        </v:shape>
      </w:pict>
    </w:r>
    <w:r w:rsidR="00DB6BA3">
      <w:rPr>
        <w:rFonts w:hint="eastAsia"/>
      </w:rPr>
      <w:t>SD</w:t>
    </w:r>
    <w:r w:rsidR="00DB6BA3">
      <w:t xml:space="preserve">22 </w:t>
    </w:r>
    <w:r w:rsidR="00DB6BA3">
      <w:rPr>
        <w:rFonts w:hint="eastAsia"/>
      </w:rPr>
      <w:t>第９班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C93" w:rsidRDefault="008B3C9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808" w:rsidRDefault="00D82808" w:rsidP="00273989">
      <w:pPr>
        <w:pStyle w:val="a3"/>
      </w:pPr>
      <w:r>
        <w:separator/>
      </w:r>
    </w:p>
  </w:footnote>
  <w:footnote w:type="continuationSeparator" w:id="0">
    <w:p w:rsidR="00D82808" w:rsidRDefault="00D82808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C93" w:rsidRDefault="008B3C9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938" w:rsidRDefault="00D82808">
    <w:pPr>
      <w:pStyle w:val="a3"/>
    </w:pPr>
    <w:r>
      <w:rPr>
        <w:noProof/>
      </w:rPr>
      <w:pict>
        <v:group id="_x0000_s2050" alt="" style="position:absolute;left:0;text-align:left;margin-left:-9.65pt;margin-top:-.55pt;width:769.85pt;height:118.05pt;z-index:2" coordorigin="712,559" coordsize="15397,2361">
          <v:group id="_x0000_s2051" alt="" style="position:absolute;left:13377;top:559;width:2732;height:879" coordorigin="13320,1168" coordsize="2700,879">
            <v:group id="_x0000_s2052" alt="" style="position:absolute;left:15120;top:1168;width:900;height:879" coordorigin="13500,4684" coordsize="900,879">
              <v:rect id="_x0000_s2053" alt="" style="position:absolute;left:13500;top:4684;width:900;height:879">
                <v:textbox inset="5.85pt,.7pt,5.85pt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4" type="#_x0000_t202" alt="" style="position:absolute;left:13500;top:4684;width:900;height:293;mso-wrap-style:square;v-text-anchor:top">
                <v:textbox style="mso-next-textbox:#_x0000_s2054" inset="5.85pt,.7pt,5.85pt,.7pt">
                  <w:txbxContent>
                    <w:p w:rsidR="00F35938" w:rsidRDefault="00F35938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作成者</w:t>
                      </w:r>
                    </w:p>
                  </w:txbxContent>
                </v:textbox>
              </v:shape>
            </v:group>
            <v:group id="_x0000_s2055" alt="" style="position:absolute;left:13320;top:1168;width:900;height:879" coordorigin="13500,4684" coordsize="900,879">
              <v:rect id="_x0000_s2056" alt="" style="position:absolute;left:13500;top:4684;width:900;height:879">
                <v:textbox inset="5.85pt,.7pt,5.85pt,.7pt"/>
              </v:rect>
              <v:shape id="_x0000_s2057" type="#_x0000_t202" alt="" style="position:absolute;left:13500;top:4684;width:900;height:293;mso-wrap-style:square;v-text-anchor:top">
                <v:textbox style="mso-next-textbox:#_x0000_s2057" inset="5.85pt,.7pt,5.85pt,.7pt">
                  <w:txbxContent>
                    <w:p w:rsidR="00F35938" w:rsidRDefault="00F35938" w:rsidP="00AD7689">
                      <w:r>
                        <w:rPr>
                          <w:rFonts w:hint="eastAsia"/>
                        </w:rPr>
                        <w:t>査　閲</w:t>
                      </w:r>
                    </w:p>
                  </w:txbxContent>
                </v:textbox>
              </v:shape>
            </v:group>
            <v:group id="_x0000_s2058" alt="" style="position:absolute;left:14220;top:1168;width:900;height:879" coordorigin="13500,4684" coordsize="900,879">
              <v:rect id="_x0000_s2059" alt="" style="position:absolute;left:13500;top:4684;width:900;height:879">
                <v:textbox inset="5.85pt,.7pt,5.85pt,.7pt"/>
              </v:rect>
              <v:shape id="_x0000_s2060" type="#_x0000_t202" alt="" style="position:absolute;left:13500;top:4684;width:900;height:293;mso-wrap-style:square;v-text-anchor:top">
                <v:textbox style="mso-next-textbox:#_x0000_s2060" inset="5.85pt,.7pt,5.85pt,.7pt">
                  <w:txbxContent>
                    <w:p w:rsidR="00F35938" w:rsidRDefault="00F35938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　証</w:t>
                      </w:r>
                    </w:p>
                  </w:txbxContent>
                </v:textbox>
              </v:shape>
            </v:group>
          </v:group>
          <v:shape id="_x0000_s2061" type="#_x0000_t202" alt="" style="position:absolute;left:749;top:942;width:7118;height:468;mso-wrap-style:square;v-text-anchor:top" filled="f" stroked="f">
            <v:textbox style="mso-next-textbox:#_x0000_s2061" inset="5.85pt,.7pt,5.85pt,.7pt">
              <w:txbxContent>
                <w:p w:rsidR="00F35938" w:rsidRPr="00732F70" w:rsidRDefault="00F35938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sz w:val="40"/>
                      <w:szCs w:val="40"/>
                    </w:rPr>
                    <w:t>ＤＤ（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Data Dictionary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）</w:t>
                  </w:r>
                </w:p>
              </w:txbxContent>
            </v:textbox>
          </v:shape>
          <v:group id="_x0000_s2062" alt="" style="position:absolute;left:712;top:1439;width:15397;height:756" coordorigin="712,1439" coordsize="15397,756">
            <v:shape id="_x0000_s2063" type="#_x0000_t202" alt="" style="position:absolute;left:736;top:1608;width:1649;height:586;mso-wrap-style:square;v-text-anchor:top" fillcolor="#c9f">
              <v:textbox style="mso-next-textbox:#_x0000_s2063" inset="0,2.25mm,0,.7pt">
                <w:txbxContent>
                  <w:p w:rsidR="00F35938" w:rsidRPr="00730FB8" w:rsidRDefault="00F35938" w:rsidP="00AD7689">
                    <w:pPr>
                      <w:jc w:val="center"/>
                      <w:rPr>
                        <w:b/>
                        <w:sz w:val="24"/>
                      </w:rPr>
                    </w:pPr>
                    <w:r w:rsidRPr="00730FB8">
                      <w:rPr>
                        <w:rFonts w:hint="eastAsia"/>
                        <w:b/>
                        <w:sz w:val="24"/>
                      </w:rPr>
                      <w:t>システム名</w:t>
                    </w:r>
                  </w:p>
                </w:txbxContent>
              </v:textbox>
            </v:shape>
            <v:shape id="_x0000_s2064" type="#_x0000_t202" alt="" style="position:absolute;left:2386;top:1608;width:3833;height:586;mso-wrap-style:square;v-text-anchor:top">
              <v:textbox style="mso-next-textbox:#_x0000_s2064" inset="2mm,2.25mm,0,.7pt">
                <w:txbxContent>
                  <w:p w:rsidR="00F35938" w:rsidRPr="00AD7689" w:rsidRDefault="00026B42" w:rsidP="00730FB8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まさる堂</w:t>
                    </w:r>
                    <w:r>
                      <w:rPr>
                        <w:rFonts w:hint="eastAsia"/>
                        <w:sz w:val="24"/>
                      </w:rPr>
                      <w:t xml:space="preserve"> EC</w:t>
                    </w:r>
                    <w:r>
                      <w:rPr>
                        <w:rFonts w:hint="eastAsia"/>
                        <w:sz w:val="24"/>
                      </w:rPr>
                      <w:t>サイト</w:t>
                    </w:r>
                  </w:p>
                </w:txbxContent>
              </v:textbox>
            </v:shape>
            <v:shape id="_x0000_s2065" type="#_x0000_t202" alt="" style="position:absolute;left:6218;top:1608;width:1648;height:586;mso-wrap-style:square;v-text-anchor:top" fillcolor="#c9f">
              <v:textbox style="mso-next-textbox:#_x0000_s2065" inset="0,2.25mm,0,.7pt">
                <w:txbxContent>
                  <w:p w:rsidR="00F35938" w:rsidRPr="00730FB8" w:rsidRDefault="00F35938" w:rsidP="00730FB8">
                    <w:pPr>
                      <w:jc w:val="center"/>
                      <w:rPr>
                        <w:b/>
                        <w:sz w:val="24"/>
                      </w:rPr>
                    </w:pPr>
                    <w:r w:rsidRPr="00730FB8">
                      <w:rPr>
                        <w:rFonts w:hint="eastAsia"/>
                        <w:b/>
                        <w:sz w:val="24"/>
                      </w:rPr>
                      <w:t>業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 w:rsidRPr="00730FB8">
                      <w:rPr>
                        <w:rFonts w:hint="eastAsia"/>
                        <w:b/>
                        <w:sz w:val="24"/>
                      </w:rPr>
                      <w:t>務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 w:rsidRPr="00730FB8">
                      <w:rPr>
                        <w:rFonts w:hint="eastAsia"/>
                        <w:b/>
                        <w:sz w:val="24"/>
                      </w:rPr>
                      <w:t>名</w:t>
                    </w:r>
                  </w:p>
                </w:txbxContent>
              </v:textbox>
            </v:shape>
            <v:shape id="_x0000_s2066" type="#_x0000_t202" alt="" style="position:absolute;left:7867;top:1608;width:2564;height:586;mso-wrap-style:square;v-text-anchor:top">
              <v:textbox style="mso-next-textbox:#_x0000_s2066" inset="2mm,2.25mm,0,.7pt">
                <w:txbxContent>
                  <w:p w:rsidR="00F35938" w:rsidRPr="00AD7689" w:rsidRDefault="00026B42" w:rsidP="00730FB8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顧客管理</w:t>
                    </w:r>
                  </w:p>
                </w:txbxContent>
              </v:textbox>
            </v:shape>
            <v:group id="_x0000_s2067" alt="" style="position:absolute;left:10431;top:1608;width:3297;height:586" coordorigin="7958,2897" coordsize="3258,586">
              <v:group id="_x0000_s2068" alt="" style="position:absolute;left:7958;top:2897;width:3258;height:293" coordorigin="7958,2897" coordsize="3258,293">
                <v:shape id="_x0000_s2069" type="#_x0000_t202" alt="" style="position:absolute;left:9225;top:2897;width:1991;height:293;mso-wrap-style:square;v-text-anchor:top">
                  <v:textbox style="mso-next-textbox:#_x0000_s2069" inset="5.85pt,.7pt,5.85pt,.7pt">
                    <w:txbxContent>
                      <w:p w:rsidR="00F35938" w:rsidRDefault="00026B42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西田　洋平</w:t>
                        </w:r>
                        <w:r w:rsidR="00F35938">
                          <w:br/>
                        </w:r>
                      </w:p>
                    </w:txbxContent>
                  </v:textbox>
                </v:shape>
                <v:shape id="_x0000_s2070" type="#_x0000_t202" alt="" style="position:absolute;left:7958;top:2897;width:1267;height:293;mso-wrap-style:square;v-text-anchor:top" fillcolor="#c9f">
                  <v:textbox style="mso-next-textbox:#_x0000_s2070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071" alt="" style="position:absolute;left:7958;top:3190;width:3258;height:293" coordorigin="7958,2897" coordsize="3258,293">
                <v:shape id="_x0000_s2072" type="#_x0000_t202" alt="" style="position:absolute;left:9225;top:2897;width:1991;height:293;mso-wrap-style:square;v-text-anchor:top">
                  <v:textbox style="mso-next-textbox:#_x0000_s2072" inset="5.85pt,.7pt,5.85pt,.7pt">
                    <w:txbxContent>
                      <w:p w:rsidR="00F35938" w:rsidRDefault="00F35938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B33270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2019</w:t>
                        </w:r>
                        <w:r w:rsidR="00B33270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B33270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11</w:t>
                        </w:r>
                        <w:r w:rsidR="00B33270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B33270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01</w:t>
                        </w:r>
                        <w:r w:rsidR="00B33270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73" type="#_x0000_t202" alt="" style="position:absolute;left:7958;top:2897;width:1267;height:293;mso-wrap-style:square;v-text-anchor:top" fillcolor="#c9f">
                  <v:textbox style="mso-next-textbox:#_x0000_s2073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</v:group>
            <v:group id="_x0000_s2074" alt="" style="position:absolute;left:13728;top:1609;width:2381;height:586" coordorigin="7958,2897" coordsize="3258,586">
              <v:group id="_x0000_s2075" alt="" style="position:absolute;left:7958;top:2897;width:3258;height:293" coordorigin="7958,2897" coordsize="3258,293">
                <v:shape id="_x0000_s2076" type="#_x0000_t202" alt="" style="position:absolute;left:9225;top:2897;width:1991;height:293;mso-wrap-style:square;v-text-anchor:top">
                  <v:textbox style="mso-next-textbox:#_x0000_s2076" inset="5.85pt,.7pt,5.85pt,.7pt">
                    <w:txbxContent>
                      <w:p w:rsidR="00F35938" w:rsidRPr="000B5B01" w:rsidRDefault="00F35938" w:rsidP="000B5B01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B33270"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77" type="#_x0000_t202" alt="" style="position:absolute;left:7958;top:2897;width:1267;height:293;mso-wrap-style:square;v-text-anchor:top" fillcolor="#c9f">
                  <v:textbox style="mso-next-textbox:#_x0000_s2077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_x0000_s2078" alt="" style="position:absolute;left:7958;top:3190;width:3258;height:293" coordorigin="7958,2897" coordsize="3258,293">
                <v:shape id="_x0000_s2079" type="#_x0000_t202" alt="" style="position:absolute;left:9225;top:2897;width:1991;height:293;mso-wrap-style:square;v-text-anchor:top">
                  <v:textbox style="mso-next-textbox:#_x0000_s2079" inset="5.85pt,.7pt,5.85pt,.7pt">
                    <w:txbxContent>
                      <w:p w:rsidR="00F35938" w:rsidRPr="000B5B01" w:rsidRDefault="00F35938" w:rsidP="007F0A12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684CD2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684CD2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0" type="#_x0000_t202" alt="" style="position:absolute;left:7958;top:2897;width:1267;height:293;mso-wrap-style:square;v-text-anchor:top" fillcolor="#c9f">
                  <v:textbox style="mso-next-textbox:#_x0000_s2080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  <v:line id="_x0000_s2081" alt="" style="position:absolute" from="724,1439" to="16109,1439" strokecolor="#333" strokeweight="1.5pt"/>
            <v:line id="_x0000_s2082" alt="" style="position:absolute" from="712,1511" to="16109,1511" strokeweight="1.5pt"/>
          </v:group>
          <v:group id="_x0000_s2083" alt="" style="position:absolute;left:724;top:2334;width:7142;height:586" coordorigin="724,2334" coordsize="7142,586">
            <v:shape id="_x0000_s2084" type="#_x0000_t202" alt="" style="position:absolute;left:724;top:2334;width:1649;height:586;mso-wrap-style:square;v-text-anchor:top" fillcolor="#c9f">
              <v:textbox style="mso-next-textbox:#_x0000_s2084" inset="0,2.25mm,0,.7pt">
                <w:txbxContent>
                  <w:p w:rsidR="00F35938" w:rsidRPr="00730FB8" w:rsidRDefault="00F35938" w:rsidP="007943E4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機能番号</w:t>
                    </w:r>
                  </w:p>
                </w:txbxContent>
              </v:textbox>
            </v:shape>
            <v:shape id="_x0000_s2085" type="#_x0000_t202" alt="" style="position:absolute;left:2374;top:2334;width:1608;height:586;mso-wrap-style:square;v-text-anchor:top">
              <v:textbox style="mso-next-textbox:#_x0000_s2085" inset="0,2.25mm,0,.7pt">
                <w:txbxContent>
                  <w:p w:rsidR="00F35938" w:rsidRPr="00AD7689" w:rsidRDefault="00F35938" w:rsidP="009259C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１</w:t>
                    </w:r>
                    <w:r w:rsidR="00026B42">
                      <w:rPr>
                        <w:rFonts w:hint="eastAsia"/>
                        <w:sz w:val="24"/>
                      </w:rPr>
                      <w:t>．０</w:t>
                    </w:r>
                  </w:p>
                </w:txbxContent>
              </v:textbox>
            </v:shape>
            <v:shape id="_x0000_s2086" type="#_x0000_t202" alt="" style="position:absolute;left:3982;top:2334;width:1648;height:586;mso-wrap-style:square;v-text-anchor:top" fillcolor="#c9f">
              <v:textbox style="mso-next-textbox:#_x0000_s2086" inset="0,2.25mm,0,.7pt">
                <w:txbxContent>
                  <w:p w:rsidR="00F35938" w:rsidRPr="00730FB8" w:rsidRDefault="00F35938" w:rsidP="007943E4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機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能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名</w:t>
                    </w:r>
                  </w:p>
                </w:txbxContent>
              </v:textbox>
            </v:shape>
            <v:shape id="_x0000_s2087" type="#_x0000_t202" alt="" style="position:absolute;left:5611;top:2334;width:2255;height:586;mso-wrap-style:square;v-text-anchor:top">
              <v:textbox style="mso-next-textbox:#_x0000_s2087" inset="2mm,2.25mm,0,.7pt">
                <w:txbxContent>
                  <w:p w:rsidR="00F35938" w:rsidRPr="00AD7689" w:rsidRDefault="00026B42" w:rsidP="007943E4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顧客</w:t>
                    </w:r>
                    <w:r w:rsidR="00F35938">
                      <w:rPr>
                        <w:rFonts w:hint="eastAsia"/>
                        <w:sz w:val="24"/>
                      </w:rPr>
                      <w:t>管理</w:t>
                    </w:r>
                  </w:p>
                </w:txbxContent>
              </v:textbox>
            </v:shape>
          </v:group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C93" w:rsidRDefault="008B3C9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88" fillcolor="white">
      <v:fill color="white"/>
      <v:textbox inset="0,.7pt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B42"/>
    <w:rsid w:val="00026B42"/>
    <w:rsid w:val="000B5B01"/>
    <w:rsid w:val="000E03F1"/>
    <w:rsid w:val="001529A6"/>
    <w:rsid w:val="001A3E7B"/>
    <w:rsid w:val="001C379B"/>
    <w:rsid w:val="001D24BF"/>
    <w:rsid w:val="002007CB"/>
    <w:rsid w:val="00212F49"/>
    <w:rsid w:val="0025751D"/>
    <w:rsid w:val="00273989"/>
    <w:rsid w:val="002D4A47"/>
    <w:rsid w:val="00360FA8"/>
    <w:rsid w:val="004660DA"/>
    <w:rsid w:val="0056717A"/>
    <w:rsid w:val="00587CBC"/>
    <w:rsid w:val="00613D40"/>
    <w:rsid w:val="006536E8"/>
    <w:rsid w:val="00684CD2"/>
    <w:rsid w:val="00730FB8"/>
    <w:rsid w:val="00732F70"/>
    <w:rsid w:val="00744655"/>
    <w:rsid w:val="0079349A"/>
    <w:rsid w:val="007943E4"/>
    <w:rsid w:val="007956EA"/>
    <w:rsid w:val="007B68A8"/>
    <w:rsid w:val="007F0A12"/>
    <w:rsid w:val="00833821"/>
    <w:rsid w:val="008374BA"/>
    <w:rsid w:val="008B3C93"/>
    <w:rsid w:val="009259C3"/>
    <w:rsid w:val="0098594D"/>
    <w:rsid w:val="009A1B05"/>
    <w:rsid w:val="00A43287"/>
    <w:rsid w:val="00AD7689"/>
    <w:rsid w:val="00AF4CC2"/>
    <w:rsid w:val="00B33270"/>
    <w:rsid w:val="00B50AD2"/>
    <w:rsid w:val="00B5399B"/>
    <w:rsid w:val="00B84DF2"/>
    <w:rsid w:val="00BB262A"/>
    <w:rsid w:val="00BD41FD"/>
    <w:rsid w:val="00C25538"/>
    <w:rsid w:val="00CB438A"/>
    <w:rsid w:val="00D82808"/>
    <w:rsid w:val="00DB6BA3"/>
    <w:rsid w:val="00E66D83"/>
    <w:rsid w:val="00F35938"/>
    <w:rsid w:val="00F44BEF"/>
    <w:rsid w:val="00F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8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09C83F0D"/>
  <w15:chartTrackingRefBased/>
  <w15:docId w15:val="{237C87C1-986B-4A5D-8247-828D4118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ohs85001\Desktop\HAL-2nd-class\SD22\DD1025\&#12487;&#12540;&#12479;&#12487;&#12451;&#12463;&#12471;&#12519;&#12490;&#12522;(DD)1.0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C:\Users\ohs85001\Desktop\HAL-2nd-class\SD22\DD1025\データディクショナリ(DD)1.0.dot</Template>
  <TotalTime>133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ohs85001</dc:creator>
  <cp:keywords/>
  <dc:description/>
  <cp:lastModifiedBy>Microsoft Office User</cp:lastModifiedBy>
  <cp:revision>9</cp:revision>
  <cp:lastPrinted>2019-11-01T06:28:00Z</cp:lastPrinted>
  <dcterms:created xsi:type="dcterms:W3CDTF">2019-10-25T03:23:00Z</dcterms:created>
  <dcterms:modified xsi:type="dcterms:W3CDTF">2019-11-01T06:29:00Z</dcterms:modified>
  <cp:category>システム設計ドキュメント</cp:category>
</cp:coreProperties>
</file>