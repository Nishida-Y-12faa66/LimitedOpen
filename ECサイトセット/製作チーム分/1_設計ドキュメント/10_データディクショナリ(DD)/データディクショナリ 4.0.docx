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65"/>
        <w:gridCol w:w="10294"/>
        <w:gridCol w:w="2353"/>
      </w:tblGrid>
      <w:tr w:rsidR="009A1B05" w:rsidTr="00703D27">
        <w:trPr>
          <w:tblHeader/>
        </w:trPr>
        <w:tc>
          <w:tcPr>
            <w:tcW w:w="26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情　報　名</w:t>
            </w:r>
          </w:p>
        </w:tc>
        <w:tc>
          <w:tcPr>
            <w:tcW w:w="102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05326" w:rsidRDefault="0050532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購入希望価格</w:t>
            </w:r>
          </w:p>
          <w:p w:rsidR="00212F49" w:rsidRPr="00703D27" w:rsidRDefault="0050532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入力データ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05326" w:rsidRPr="00703D27" w:rsidRDefault="006D7188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購入希望者名</w:t>
            </w:r>
            <w:r w:rsidR="00505326">
              <w:rPr>
                <w:rFonts w:hint="eastAsia"/>
                <w:sz w:val="20"/>
                <w:szCs w:val="20"/>
              </w:rPr>
              <w:t xml:space="preserve"> </w:t>
            </w:r>
            <w:r w:rsidR="00505326">
              <w:rPr>
                <w:sz w:val="20"/>
                <w:szCs w:val="20"/>
              </w:rPr>
              <w:t xml:space="preserve"> </w:t>
            </w:r>
            <w:r w:rsidR="00505326">
              <w:rPr>
                <w:rFonts w:hint="eastAsia"/>
                <w:sz w:val="20"/>
                <w:szCs w:val="20"/>
              </w:rPr>
              <w:t>+</w:t>
            </w:r>
            <w:r w:rsidR="00505326">
              <w:rPr>
                <w:sz w:val="20"/>
                <w:szCs w:val="20"/>
              </w:rPr>
              <w:t xml:space="preserve"> </w:t>
            </w:r>
            <w:r w:rsidR="00505326">
              <w:rPr>
                <w:rFonts w:hint="eastAsia"/>
                <w:sz w:val="20"/>
                <w:szCs w:val="20"/>
              </w:rPr>
              <w:t>商品</w:t>
            </w:r>
            <w:r>
              <w:rPr>
                <w:rFonts w:hint="eastAsia"/>
                <w:sz w:val="20"/>
                <w:szCs w:val="20"/>
              </w:rPr>
              <w:t>名</w:t>
            </w:r>
            <w:r w:rsidR="00505326">
              <w:rPr>
                <w:sz w:val="20"/>
                <w:szCs w:val="20"/>
              </w:rPr>
              <w:t xml:space="preserve"> + </w:t>
            </w:r>
            <w:r w:rsidR="00505326">
              <w:rPr>
                <w:rFonts w:hint="eastAsia"/>
                <w:sz w:val="20"/>
                <w:szCs w:val="20"/>
              </w:rPr>
              <w:t>値下げ希望価格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購入希望者一覧データ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Default="00FF338C" w:rsidP="00FF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+ </w:t>
            </w:r>
            <w:r w:rsidR="006D7188" w:rsidRPr="00FF338C">
              <w:rPr>
                <w:rFonts w:hint="eastAsia"/>
                <w:color w:val="FF0000"/>
                <w:sz w:val="20"/>
                <w:szCs w:val="20"/>
              </w:rPr>
              <w:t>[</w:t>
            </w:r>
            <w:r w:rsidR="006D7188" w:rsidRPr="00FF338C">
              <w:rPr>
                <w:rFonts w:hint="eastAsia"/>
                <w:color w:val="FF0000"/>
                <w:sz w:val="20"/>
                <w:szCs w:val="20"/>
              </w:rPr>
              <w:t>購入希望価格入力データ</w:t>
            </w:r>
            <w:r w:rsidR="006D7188" w:rsidRPr="00FF338C">
              <w:rPr>
                <w:rFonts w:hint="eastAsia"/>
                <w:color w:val="FF0000"/>
                <w:sz w:val="20"/>
                <w:szCs w:val="20"/>
              </w:rPr>
              <w:t>]</w:t>
            </w:r>
            <w:r w:rsidR="006D718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6D7188" w:rsidRDefault="006E56CD" w:rsidP="00FD5BC9">
            <w:pPr>
              <w:rPr>
                <w:sz w:val="20"/>
                <w:szCs w:val="20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購入者選択情報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Pr="00FF338C" w:rsidRDefault="00FF338C" w:rsidP="00FD5BC9">
            <w:pPr>
              <w:rPr>
                <w:color w:val="FF0000"/>
                <w:sz w:val="20"/>
                <w:szCs w:val="20"/>
              </w:rPr>
            </w:pPr>
            <w:r w:rsidRPr="00FF338C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購入希望価格入力データ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703D27" w:rsidRDefault="006E56CD" w:rsidP="00FD5BC9">
            <w:pPr>
              <w:rPr>
                <w:sz w:val="20"/>
                <w:szCs w:val="20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購入通知情報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Default="00FF338C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 w:rsidRPr="00FF338C">
              <w:rPr>
                <w:color w:val="FF0000"/>
                <w:sz w:val="20"/>
                <w:szCs w:val="20"/>
              </w:rPr>
              <w:t>[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703D27" w:rsidRDefault="006E56CD" w:rsidP="00FD5BC9">
            <w:pPr>
              <w:rPr>
                <w:sz w:val="20"/>
                <w:szCs w:val="20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購入者選択完了情報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Default="00FF338C" w:rsidP="00FD5BC9">
            <w:pPr>
              <w:rPr>
                <w:sz w:val="20"/>
                <w:szCs w:val="20"/>
              </w:rPr>
            </w:pPr>
            <w:r w:rsidRPr="00FF338C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購入希望価格入力データ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703D27" w:rsidRDefault="006E56CD" w:rsidP="00FD5BC9">
            <w:pPr>
              <w:rPr>
                <w:sz w:val="20"/>
                <w:szCs w:val="20"/>
              </w:rPr>
            </w:pPr>
          </w:p>
        </w:tc>
      </w:tr>
      <w:tr w:rsidR="00613D40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13D40" w:rsidRPr="00703D27" w:rsidRDefault="0050532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取引データ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13D40" w:rsidRPr="00703D27" w:rsidRDefault="00FF338C" w:rsidP="00026B42">
            <w:pPr>
              <w:rPr>
                <w:sz w:val="20"/>
                <w:szCs w:val="20"/>
              </w:rPr>
            </w:pPr>
            <w:r w:rsidRPr="00FF338C">
              <w:rPr>
                <w:color w:val="FF0000"/>
                <w:sz w:val="20"/>
                <w:szCs w:val="20"/>
              </w:rPr>
              <w:t>[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]</w:t>
            </w:r>
            <w:r>
              <w:rPr>
                <w:color w:val="FF0000"/>
                <w:sz w:val="20"/>
                <w:szCs w:val="20"/>
              </w:rPr>
              <w:t xml:space="preserve"> + </w:t>
            </w:r>
            <w:r w:rsidR="006D7188">
              <w:rPr>
                <w:rFonts w:hint="eastAsia"/>
                <w:sz w:val="20"/>
                <w:szCs w:val="20"/>
              </w:rPr>
              <w:t>購入者</w:t>
            </w:r>
            <w:r>
              <w:rPr>
                <w:rFonts w:hint="eastAsia"/>
                <w:sz w:val="20"/>
                <w:szCs w:val="20"/>
              </w:rPr>
              <w:t>名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 w:rsidR="000D6313">
              <w:rPr>
                <w:rFonts w:hint="eastAsia"/>
                <w:sz w:val="20"/>
                <w:szCs w:val="20"/>
              </w:rPr>
              <w:t>取引開始時刻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13D40" w:rsidRPr="000D6313" w:rsidRDefault="00613D40" w:rsidP="00FD5BC9">
            <w:pPr>
              <w:rPr>
                <w:sz w:val="20"/>
                <w:szCs w:val="20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本人情報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Pr="00FF338C" w:rsidRDefault="00FF338C" w:rsidP="00026B42">
            <w:pPr>
              <w:rPr>
                <w:color w:val="FF0000"/>
                <w:sz w:val="20"/>
                <w:szCs w:val="20"/>
              </w:rPr>
            </w:pPr>
            <w:r w:rsidRPr="00FF338C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本人関連データ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0D6313" w:rsidRDefault="006E56CD" w:rsidP="00FD5BC9">
            <w:pPr>
              <w:rPr>
                <w:sz w:val="20"/>
                <w:szCs w:val="20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支払方法データ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Pr="00F01DB7" w:rsidRDefault="00F01DB7" w:rsidP="00026B42">
            <w:pPr>
              <w:rPr>
                <w:color w:val="FF0000"/>
                <w:sz w:val="20"/>
                <w:szCs w:val="20"/>
              </w:rPr>
            </w:pPr>
            <w:r w:rsidRPr="00F01DB7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01DB7">
              <w:rPr>
                <w:rFonts w:hint="eastAsia"/>
                <w:color w:val="FF0000"/>
                <w:sz w:val="20"/>
                <w:szCs w:val="20"/>
              </w:rPr>
              <w:t>支払方法設定情報</w:t>
            </w:r>
            <w:r w:rsidRPr="00F01DB7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0D6313" w:rsidRDefault="006E56CD" w:rsidP="00FD5BC9">
            <w:pPr>
              <w:rPr>
                <w:sz w:val="20"/>
                <w:szCs w:val="20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支払完了情報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Pr="00F01DB7" w:rsidRDefault="00F01DB7" w:rsidP="00026B42">
            <w:pPr>
              <w:rPr>
                <w:sz w:val="20"/>
                <w:szCs w:val="20"/>
              </w:rPr>
            </w:pPr>
            <w:r w:rsidRPr="00FF338C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本人関連データ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]</w:t>
            </w:r>
            <w:r w:rsidRPr="00F01DB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F01DB7">
              <w:rPr>
                <w:sz w:val="20"/>
                <w:szCs w:val="20"/>
              </w:rPr>
              <w:t>+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F01DB7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01DB7">
              <w:rPr>
                <w:rFonts w:hint="eastAsia"/>
                <w:color w:val="FF0000"/>
                <w:sz w:val="20"/>
                <w:szCs w:val="20"/>
              </w:rPr>
              <w:t>支払方法設定情報</w:t>
            </w:r>
            <w:r w:rsidRPr="00F01DB7">
              <w:rPr>
                <w:rFonts w:hint="eastAsia"/>
                <w:color w:val="FF0000"/>
                <w:sz w:val="20"/>
                <w:szCs w:val="20"/>
              </w:rPr>
              <w:t>]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F01DB7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入金時刻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支払状況識別番号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0D6313" w:rsidRDefault="006E56CD" w:rsidP="00FD5BC9">
            <w:pPr>
              <w:rPr>
                <w:sz w:val="20"/>
                <w:szCs w:val="20"/>
              </w:rPr>
            </w:pPr>
          </w:p>
        </w:tc>
      </w:tr>
      <w:tr w:rsidR="00026B42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026B42" w:rsidRPr="00703D27" w:rsidRDefault="00505326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支払完了データ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026B42" w:rsidRPr="00703D27" w:rsidRDefault="00B23B54" w:rsidP="00026B42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ID + </w:t>
            </w:r>
            <w:r w:rsidR="00F01DB7" w:rsidRPr="00F01DB7">
              <w:rPr>
                <w:rFonts w:hint="eastAsia"/>
                <w:sz w:val="20"/>
                <w:szCs w:val="20"/>
                <w:lang w:eastAsia="zh-CN"/>
              </w:rPr>
              <w:t>取引番号</w:t>
            </w:r>
            <w:r w:rsidR="00F01DB7">
              <w:rPr>
                <w:rFonts w:hint="eastAsia"/>
                <w:sz w:val="20"/>
                <w:szCs w:val="20"/>
                <w:lang w:eastAsia="zh-CN"/>
              </w:rPr>
              <w:t xml:space="preserve"> + </w:t>
            </w:r>
            <w:r w:rsidR="00F01DB7" w:rsidRPr="00F01DB7">
              <w:rPr>
                <w:rFonts w:hint="eastAsia"/>
                <w:color w:val="FF0000"/>
                <w:sz w:val="20"/>
                <w:szCs w:val="20"/>
                <w:lang w:eastAsia="zh-CN"/>
              </w:rPr>
              <w:t>[</w:t>
            </w:r>
            <w:r w:rsidR="00F01DB7" w:rsidRPr="00F01DB7">
              <w:rPr>
                <w:rFonts w:hint="eastAsia"/>
                <w:color w:val="FF0000"/>
                <w:sz w:val="20"/>
                <w:szCs w:val="20"/>
                <w:lang w:eastAsia="zh-CN"/>
              </w:rPr>
              <w:t>支払方法設定情報</w:t>
            </w:r>
            <w:r w:rsidR="00F01DB7" w:rsidRPr="00F01DB7">
              <w:rPr>
                <w:rFonts w:hint="eastAsia"/>
                <w:color w:val="FF0000"/>
                <w:sz w:val="20"/>
                <w:szCs w:val="20"/>
                <w:lang w:eastAsia="zh-CN"/>
              </w:rPr>
              <w:t>]</w:t>
            </w:r>
            <w:r w:rsidR="00F01DB7">
              <w:rPr>
                <w:color w:val="FF0000"/>
                <w:sz w:val="20"/>
                <w:szCs w:val="20"/>
                <w:lang w:eastAsia="zh-CN"/>
              </w:rPr>
              <w:t xml:space="preserve"> </w:t>
            </w:r>
            <w:r w:rsidR="00F01DB7" w:rsidRPr="00F01DB7">
              <w:rPr>
                <w:sz w:val="20"/>
                <w:szCs w:val="20"/>
                <w:lang w:eastAsia="zh-CN"/>
              </w:rPr>
              <w:t>+</w:t>
            </w:r>
            <w:r w:rsidR="00F01DB7">
              <w:rPr>
                <w:sz w:val="20"/>
                <w:szCs w:val="20"/>
                <w:lang w:eastAsia="zh-CN"/>
              </w:rPr>
              <w:t xml:space="preserve"> </w:t>
            </w:r>
            <w:r w:rsidR="00F01DB7">
              <w:rPr>
                <w:rFonts w:hint="eastAsia"/>
                <w:sz w:val="20"/>
                <w:szCs w:val="20"/>
                <w:lang w:eastAsia="zh-CN"/>
              </w:rPr>
              <w:t>商品代金</w:t>
            </w:r>
            <w:r w:rsidR="00F01DB7">
              <w:rPr>
                <w:sz w:val="20"/>
                <w:szCs w:val="20"/>
                <w:lang w:eastAsia="zh-CN"/>
              </w:rPr>
              <w:t xml:space="preserve"> </w:t>
            </w:r>
            <w:r w:rsidR="00F01DB7">
              <w:rPr>
                <w:rFonts w:hint="eastAsia"/>
                <w:sz w:val="20"/>
                <w:szCs w:val="20"/>
                <w:lang w:eastAsia="zh-CN"/>
              </w:rPr>
              <w:t>+</w:t>
            </w:r>
            <w:r w:rsidR="00F01DB7">
              <w:rPr>
                <w:rFonts w:hint="eastAsia"/>
                <w:sz w:val="20"/>
                <w:szCs w:val="20"/>
                <w:lang w:eastAsia="zh-CN"/>
              </w:rPr>
              <w:t>入金時刻</w:t>
            </w:r>
            <w:r w:rsidR="00F01DB7">
              <w:rPr>
                <w:rFonts w:hint="eastAsia"/>
                <w:sz w:val="20"/>
                <w:szCs w:val="20"/>
                <w:lang w:eastAsia="zh-CN"/>
              </w:rPr>
              <w:t xml:space="preserve">+ </w:t>
            </w:r>
            <w:r w:rsidR="00F01DB7">
              <w:rPr>
                <w:rFonts w:hint="eastAsia"/>
                <w:sz w:val="20"/>
                <w:szCs w:val="20"/>
                <w:lang w:eastAsia="zh-CN"/>
              </w:rPr>
              <w:t>支払状況識別番号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026B42" w:rsidRPr="00703D27" w:rsidRDefault="00026B42" w:rsidP="00026B42">
            <w:pPr>
              <w:rPr>
                <w:sz w:val="20"/>
                <w:szCs w:val="20"/>
                <w:lang w:eastAsia="zh-CN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御社発送完了通知情報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Pr="00703D27" w:rsidRDefault="00F01DB7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取引番号　</w:t>
            </w:r>
            <w:r>
              <w:rPr>
                <w:rFonts w:hint="eastAsia"/>
                <w:sz w:val="20"/>
                <w:szCs w:val="20"/>
              </w:rPr>
              <w:t xml:space="preserve">+ </w:t>
            </w:r>
            <w:r w:rsidRPr="00FF338C">
              <w:rPr>
                <w:color w:val="FF0000"/>
                <w:sz w:val="20"/>
                <w:szCs w:val="20"/>
              </w:rPr>
              <w:t>[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703D27" w:rsidRDefault="006E56CD" w:rsidP="00026B42">
            <w:pPr>
              <w:rPr>
                <w:sz w:val="20"/>
                <w:szCs w:val="20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発送情報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Pr="00703D27" w:rsidRDefault="00F01DB7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取引番号　</w:t>
            </w:r>
            <w:r>
              <w:rPr>
                <w:rFonts w:hint="eastAsia"/>
                <w:sz w:val="20"/>
                <w:szCs w:val="20"/>
              </w:rPr>
              <w:t xml:space="preserve">+ </w:t>
            </w:r>
            <w:r w:rsidRPr="00FF338C">
              <w:rPr>
                <w:color w:val="FF0000"/>
                <w:sz w:val="20"/>
                <w:szCs w:val="20"/>
              </w:rPr>
              <w:t>[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]</w:t>
            </w:r>
            <w:r w:rsidR="00B23B54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="00B23B54">
              <w:rPr>
                <w:rFonts w:hint="eastAsia"/>
                <w:sz w:val="20"/>
                <w:szCs w:val="20"/>
              </w:rPr>
              <w:t>+</w:t>
            </w:r>
            <w:r w:rsidR="00B23B54">
              <w:rPr>
                <w:rFonts w:hint="eastAsia"/>
                <w:sz w:val="20"/>
                <w:szCs w:val="20"/>
              </w:rPr>
              <w:t xml:space="preserve">　発送状況識別番号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703D27" w:rsidRDefault="006E56CD" w:rsidP="00026B42">
            <w:pPr>
              <w:rPr>
                <w:sz w:val="20"/>
                <w:szCs w:val="20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発送完了情報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Pr="00703D27" w:rsidRDefault="00F01DB7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取引番号　</w:t>
            </w:r>
            <w:r>
              <w:rPr>
                <w:rFonts w:hint="eastAsia"/>
                <w:sz w:val="20"/>
                <w:szCs w:val="20"/>
              </w:rPr>
              <w:t xml:space="preserve">+ </w:t>
            </w:r>
            <w:r w:rsidRPr="00FF338C">
              <w:rPr>
                <w:color w:val="FF0000"/>
                <w:sz w:val="20"/>
                <w:szCs w:val="20"/>
              </w:rPr>
              <w:t>[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703D27" w:rsidRDefault="006E56CD" w:rsidP="00026B42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50532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発送完了データ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F01DB7" w:rsidP="00FD5BC9">
            <w:pPr>
              <w:rPr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取引番号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+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　発送状況識別番号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  <w:lang w:eastAsia="zh-CN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受取情報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Pr="00703D27" w:rsidRDefault="00B23B54" w:rsidP="00FD5BC9">
            <w:pPr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取引番号　</w:t>
            </w:r>
            <w:r>
              <w:rPr>
                <w:rFonts w:hint="eastAsia"/>
                <w:sz w:val="20"/>
                <w:szCs w:val="20"/>
              </w:rPr>
              <w:t xml:space="preserve">+ </w:t>
            </w:r>
            <w:r w:rsidRPr="00FF338C">
              <w:rPr>
                <w:color w:val="FF0000"/>
                <w:sz w:val="20"/>
                <w:szCs w:val="20"/>
              </w:rPr>
              <w:t>[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 xml:space="preserve"> +</w:t>
            </w:r>
            <w:r>
              <w:rPr>
                <w:rFonts w:hint="eastAsia"/>
                <w:sz w:val="20"/>
                <w:szCs w:val="20"/>
              </w:rPr>
              <w:t xml:space="preserve">　受取状況識別番号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703D27" w:rsidRDefault="006E56CD" w:rsidP="00FD5BC9">
            <w:pPr>
              <w:rPr>
                <w:sz w:val="20"/>
                <w:szCs w:val="20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受取完了情報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Pr="00B23B54" w:rsidRDefault="00B23B54" w:rsidP="00FD5BC9">
            <w:pPr>
              <w:rPr>
                <w:color w:val="FF0000"/>
                <w:sz w:val="20"/>
                <w:szCs w:val="20"/>
              </w:rPr>
            </w:pPr>
            <w:r w:rsidRPr="00B23B54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B23B54">
              <w:rPr>
                <w:rFonts w:hint="eastAsia"/>
                <w:color w:val="FF0000"/>
                <w:sz w:val="20"/>
                <w:szCs w:val="20"/>
              </w:rPr>
              <w:t>受取情報</w:t>
            </w:r>
            <w:r w:rsidRPr="00B23B54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703D27" w:rsidRDefault="006E56CD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50532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受取完了データ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B23B54" w:rsidP="00FD5BC9">
            <w:pPr>
              <w:rPr>
                <w:color w:val="FF0000"/>
                <w:sz w:val="20"/>
                <w:szCs w:val="20"/>
              </w:rPr>
            </w:pPr>
            <w:r w:rsidRPr="00B23B54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B23B54">
              <w:rPr>
                <w:rFonts w:hint="eastAsia"/>
                <w:color w:val="FF0000"/>
                <w:sz w:val="20"/>
                <w:szCs w:val="20"/>
              </w:rPr>
              <w:t>受取情報</w:t>
            </w:r>
            <w:r w:rsidRPr="00B23B54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評価情報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Pr="00703D27" w:rsidRDefault="00B23B54" w:rsidP="00FD5BC9">
            <w:pPr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取引番号　</w:t>
            </w:r>
            <w:r>
              <w:rPr>
                <w:rFonts w:hint="eastAsia"/>
                <w:sz w:val="20"/>
                <w:szCs w:val="20"/>
              </w:rPr>
              <w:t xml:space="preserve">+ </w:t>
            </w:r>
            <w:r w:rsidRPr="00FF338C">
              <w:rPr>
                <w:color w:val="FF0000"/>
                <w:sz w:val="20"/>
                <w:szCs w:val="20"/>
              </w:rPr>
              <w:t>[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F338C">
              <w:rPr>
                <w:rFonts w:hint="eastAsia"/>
                <w:color w:val="FF0000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評価段階番号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評価内容詳細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703D27" w:rsidRDefault="006E56CD" w:rsidP="00FD5BC9">
            <w:pPr>
              <w:rPr>
                <w:sz w:val="20"/>
                <w:szCs w:val="20"/>
              </w:rPr>
            </w:pPr>
          </w:p>
        </w:tc>
      </w:tr>
      <w:tr w:rsidR="006E56CD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E56CD" w:rsidRDefault="006E56CD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評価完了情報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E56CD" w:rsidRPr="00B23B54" w:rsidRDefault="00B23B54" w:rsidP="00FD5BC9">
            <w:pPr>
              <w:rPr>
                <w:color w:val="FF0000"/>
                <w:sz w:val="20"/>
                <w:szCs w:val="20"/>
              </w:rPr>
            </w:pPr>
            <w:r w:rsidRPr="00B23B54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B23B54">
              <w:rPr>
                <w:rFonts w:hint="eastAsia"/>
                <w:color w:val="FF0000"/>
                <w:sz w:val="20"/>
                <w:szCs w:val="20"/>
              </w:rPr>
              <w:t>評価情報</w:t>
            </w:r>
            <w:r w:rsidRPr="00B23B54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E56CD" w:rsidRPr="00703D27" w:rsidRDefault="006E56CD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50532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評価完了データ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B23B54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+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23B54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B23B54">
              <w:rPr>
                <w:rFonts w:hint="eastAsia"/>
                <w:color w:val="FF0000"/>
                <w:sz w:val="20"/>
                <w:szCs w:val="20"/>
              </w:rPr>
              <w:t>評価情報</w:t>
            </w:r>
            <w:r w:rsidRPr="00B23B54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9A1B05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8F9" w:rsidRDefault="00A708F9" w:rsidP="00273989">
      <w:pPr>
        <w:pStyle w:val="a3"/>
      </w:pPr>
      <w:r>
        <w:separator/>
      </w:r>
    </w:p>
  </w:endnote>
  <w:endnote w:type="continuationSeparator" w:id="0">
    <w:p w:rsidR="00A708F9" w:rsidRDefault="00A708F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38" w:rsidRDefault="00D10D29" w:rsidP="00DB6BA3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alt="" style="position:absolute;left:0;text-align:left;margin-left:-1.4pt;margin-top:-2.05pt;width:287.2pt;height:15.8pt;z-index:251657216;mso-wrap-style:square;mso-wrap-edited:f;mso-width-percent:0;mso-height-percent:0;mso-width-percent:0;mso-height-percent:0;v-text-anchor:top" filled="f" fillcolor="#c9f" stroked="f">
          <v:textbox style="mso-next-textbox:#_x0000_s1078" inset="0,0,0,0">
            <w:txbxContent>
              <w:p w:rsidR="00F35938" w:rsidRDefault="00A708F9" w:rsidP="00AF4CC2">
                <w:fldSimple w:instr=" FILENAME  ">
                  <w:r w:rsidR="00D10D29">
                    <w:rPr>
                      <w:rFonts w:hint="eastAsia"/>
                      <w:noProof/>
                    </w:rPr>
                    <w:t>データディクショナリ</w:t>
                  </w:r>
                  <w:r w:rsidR="00D10D29">
                    <w:rPr>
                      <w:noProof/>
                    </w:rPr>
                    <w:t>(DD)4.0.docx</w:t>
                  </w:r>
                </w:fldSimple>
              </w:p>
            </w:txbxContent>
          </v:textbox>
        </v:shape>
      </w:pict>
    </w:r>
    <w:r w:rsidR="00DB6BA3">
      <w:rPr>
        <w:rFonts w:hint="eastAsia"/>
      </w:rPr>
      <w:t>SD</w:t>
    </w:r>
    <w:r w:rsidR="00DB6BA3">
      <w:t xml:space="preserve">22 </w:t>
    </w:r>
    <w:r w:rsidR="00DB6BA3">
      <w:rPr>
        <w:rFonts w:hint="eastAsia"/>
      </w:rPr>
      <w:t>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8F9" w:rsidRDefault="00A708F9" w:rsidP="00273989">
      <w:pPr>
        <w:pStyle w:val="a3"/>
      </w:pPr>
      <w:r>
        <w:separator/>
      </w:r>
    </w:p>
  </w:footnote>
  <w:footnote w:type="continuationSeparator" w:id="0">
    <w:p w:rsidR="00A708F9" w:rsidRDefault="00A708F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38" w:rsidRDefault="00D10D29">
    <w:pPr>
      <w:pStyle w:val="a3"/>
    </w:pPr>
    <w:r>
      <w:rPr>
        <w:noProof/>
      </w:rPr>
      <w:pict>
        <v:group id="_x0000_s1085" alt="" style="position:absolute;left:0;text-align:left;margin-left:-9.65pt;margin-top:-.55pt;width:769.85pt;height:118.05pt;z-index:251658240" coordorigin="712,559" coordsize="15397,2361">
          <v:group id="_x0000_s1039" alt="" style="position:absolute;left:13377;top:559;width:2732;height:879" coordorigin="13320,1168" coordsize="2700,879">
            <v:group id="_x0000_s1032" alt="" style="position:absolute;left:15120;top:1168;width:900;height:879" coordorigin="13500,4684" coordsize="900,879">
              <v:rect id="_x0000_s1030" alt="" style="position:absolute;left:13500;top:4684;width:900;height:879">
                <v:textbox inset="5.85pt,.7pt,5.85pt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alt="" style="position:absolute;left:13500;top:4684;width:900;height:293;mso-wrap-style:square;v-text-anchor:top">
                <v:textbox style="mso-next-textbox:#_x0000_s1031" inset="5.85pt,.7pt,5.85pt,.7pt">
                  <w:txbxContent>
                    <w:p w:rsidR="00F35938" w:rsidRDefault="00F3593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1033" alt="" style="position:absolute;left:13320;top:1168;width:900;height:879" coordorigin="13500,4684" coordsize="900,879">
              <v:rect id="_x0000_s1034" alt="" style="position:absolute;left:13500;top:4684;width:900;height:879">
                <v:textbox inset="5.85pt,.7pt,5.85pt,.7pt"/>
              </v:rect>
              <v:shape id="_x0000_s1035" type="#_x0000_t202" alt="" style="position:absolute;left:13500;top:4684;width:900;height:293;mso-wrap-style:square;v-text-anchor:top">
                <v:textbox style="mso-next-textbox:#_x0000_s1035" inset="5.85pt,.7pt,5.85pt,.7pt">
                  <w:txbxContent>
                    <w:p w:rsidR="00F35938" w:rsidRDefault="00F35938" w:rsidP="00AD7689">
                      <w:r>
                        <w:rPr>
                          <w:rFonts w:hint="eastAsia"/>
                        </w:rPr>
                        <w:t>査　閲</w:t>
                      </w:r>
                    </w:p>
                  </w:txbxContent>
                </v:textbox>
              </v:shape>
            </v:group>
            <v:group id="_x0000_s1036" alt="" style="position:absolute;left:14220;top:1168;width:900;height:879" coordorigin="13500,4684" coordsize="900,879">
              <v:rect id="_x0000_s1037" alt="" style="position:absolute;left:13500;top:4684;width:900;height:879">
                <v:textbox inset="5.85pt,.7pt,5.85pt,.7pt"/>
              </v:rect>
              <v:shape id="_x0000_s1038" type="#_x0000_t202" alt="" style="position:absolute;left:13500;top:4684;width:900;height:293;mso-wrap-style:square;v-text-anchor:top">
                <v:textbox style="mso-next-textbox:#_x0000_s1038" inset="5.85pt,.7pt,5.85pt,.7pt">
                  <w:txbxContent>
                    <w:p w:rsidR="00F35938" w:rsidRDefault="00F3593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　証</w:t>
                      </w:r>
                    </w:p>
                  </w:txbxContent>
                </v:textbox>
              </v:shape>
            </v:group>
          </v:group>
          <v:shape id="_x0000_s1045" type="#_x0000_t202" alt="" style="position:absolute;left:749;top:942;width:7118;height:468;mso-wrap-style:square;v-text-anchor:top" filled="f" stroked="f">
            <v:textbox style="mso-next-textbox:#_x0000_s1045" inset="5.85pt,.7pt,5.85pt,.7pt">
              <w:txbxContent>
                <w:p w:rsidR="00F35938" w:rsidRPr="00732F70" w:rsidRDefault="00F3593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ＤＤ（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Data Dictionary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）</w:t>
                  </w:r>
                </w:p>
              </w:txbxContent>
            </v:textbox>
          </v:shape>
          <v:group id="_x0000_s1084" alt="" style="position:absolute;left:712;top:1439;width:15397;height:756" coordorigin="712,1439" coordsize="15397,756">
            <v:shape id="_x0000_s1051" type="#_x0000_t202" alt="" style="position:absolute;left:736;top:1608;width:1649;height:586;mso-wrap-style:square;v-text-anchor:top" fillcolor="#c9f">
              <v:textbox style="mso-next-textbox:#_x0000_s1051" inset="0,2.25mm,0,.7pt">
                <w:txbxContent>
                  <w:p w:rsidR="00F35938" w:rsidRPr="00730FB8" w:rsidRDefault="00F35938" w:rsidP="00AD7689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システム名</w:t>
                    </w:r>
                  </w:p>
                </w:txbxContent>
              </v:textbox>
            </v:shape>
            <v:shape id="_x0000_s1052" type="#_x0000_t202" alt="" style="position:absolute;left:2386;top:1608;width:3833;height:586;mso-wrap-style:square;v-text-anchor:top">
              <v:textbox style="mso-next-textbox:#_x0000_s1052" inset="2mm,2.25mm,0,.7pt">
                <w:txbxContent>
                  <w:p w:rsidR="00F35938" w:rsidRPr="00AD7689" w:rsidRDefault="00026B42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まさる堂</w:t>
                    </w:r>
                    <w:r>
                      <w:rPr>
                        <w:rFonts w:hint="eastAsia"/>
                        <w:sz w:val="24"/>
                      </w:rPr>
                      <w:t xml:space="preserve"> EC</w:t>
                    </w:r>
                    <w:r>
                      <w:rPr>
                        <w:rFonts w:hint="eastAsia"/>
                        <w:sz w:val="24"/>
                      </w:rPr>
                      <w:t>サイト</w:t>
                    </w:r>
                  </w:p>
                </w:txbxContent>
              </v:textbox>
            </v:shape>
            <v:shape id="_x0000_s1053" type="#_x0000_t202" alt="" style="position:absolute;left:6218;top:1608;width:1648;height:586;mso-wrap-style:square;v-text-anchor:top" fillcolor="#c9f">
              <v:textbox style="mso-next-textbox:#_x0000_s1053" inset="0,2.25mm,0,.7pt">
                <w:txbxContent>
                  <w:p w:rsidR="00F35938" w:rsidRPr="00730FB8" w:rsidRDefault="00F35938" w:rsidP="00730FB8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業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務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1054" type="#_x0000_t202" alt="" style="position:absolute;left:7867;top:1608;width:2564;height:586;mso-wrap-style:square;v-text-anchor:top">
              <v:textbox style="mso-next-textbox:#_x0000_s1054" inset="2mm,2.25mm,0,.7pt">
                <w:txbxContent>
                  <w:p w:rsidR="00F35938" w:rsidRPr="00AD7689" w:rsidRDefault="00A83AE0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取引</w:t>
                    </w:r>
                  </w:p>
                </w:txbxContent>
              </v:textbox>
            </v:shape>
            <v:group id="_x0000_s1060" alt="" style="position:absolute;left:10431;top:1608;width:3297;height:586" coordorigin="7958,2897" coordsize="3258,586">
              <v:group id="_x0000_s1056" alt="" style="position:absolute;left:7958;top:2897;width:3258;height:293" coordorigin="7958,2897" coordsize="3258,293">
                <v:shape id="_x0000_s1042" type="#_x0000_t202" alt="" style="position:absolute;left:9225;top:2897;width:1991;height:293;mso-wrap-style:square;v-text-anchor:top">
                  <v:textbox style="mso-next-textbox:#_x0000_s1042" inset="5.85pt,.7pt,5.85pt,.7pt">
                    <w:txbxContent>
                      <w:p w:rsidR="00F35938" w:rsidRDefault="00026B42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  <w:r w:rsidR="00F35938">
                          <w:br/>
                        </w:r>
                      </w:p>
                    </w:txbxContent>
                  </v:textbox>
                </v:shape>
                <v:shape id="_x0000_s1055" type="#_x0000_t202" alt="" style="position:absolute;left:7958;top:2897;width:1267;height:293;mso-wrap-style:square;v-text-anchor:top" fillcolor="#c9f">
                  <v:textbox style="mso-next-textbox:#_x0000_s1055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1057" alt="" style="position:absolute;left:7958;top:3190;width:3258;height:293" coordorigin="7958,2897" coordsize="3258,293">
                <v:shape id="_x0000_s1058" type="#_x0000_t202" alt="" style="position:absolute;left:9225;top:2897;width:1991;height:293;mso-wrap-style:square;v-text-anchor:top">
                  <v:textbox style="mso-next-textbox:#_x0000_s1058" inset="5.85pt,.7pt,5.85pt,.7pt">
                    <w:txbxContent>
                      <w:p w:rsidR="00F35938" w:rsidRDefault="00F35938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10D29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2019</w:t>
                        </w:r>
                        <w:r w:rsidR="00D10D29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10D29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11</w:t>
                        </w:r>
                        <w:r w:rsidR="00D10D29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10D29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01</w:t>
                        </w:r>
                        <w:r w:rsidR="00D10D29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59" type="#_x0000_t202" alt="" style="position:absolute;left:7958;top:2897;width:1267;height:293;mso-wrap-style:square;v-text-anchor:top" fillcolor="#c9f">
                  <v:textbox style="mso-next-textbox:#_x0000_s1059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</v:group>
            <v:group id="_x0000_s1061" alt="" style="position:absolute;left:13728;top:1609;width:2381;height:586" coordorigin="7958,2897" coordsize="3258,586">
              <v:group id="_x0000_s1062" alt="" style="position:absolute;left:7958;top:2897;width:3258;height:293" coordorigin="7958,2897" coordsize="3258,293">
                <v:shape id="_x0000_s1063" type="#_x0000_t202" alt="" style="position:absolute;left:9225;top:2897;width:1991;height:293;mso-wrap-style:square;v-text-anchor:top">
                  <v:textbox style="mso-next-textbox:#_x0000_s1063" inset="5.85pt,.7pt,5.85pt,.7pt">
                    <w:txbxContent>
                      <w:p w:rsidR="00F35938" w:rsidRPr="000B5B01" w:rsidRDefault="00F35938" w:rsidP="000B5B01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10D29"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64" type="#_x0000_t202" alt="" style="position:absolute;left:7958;top:2897;width:1267;height:293;mso-wrap-style:square;v-text-anchor:top" fillcolor="#c9f">
                  <v:textbox style="mso-next-textbox:#_x0000_s1064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_x0000_s1065" alt="" style="position:absolute;left:7958;top:3190;width:3258;height:293" coordorigin="7958,2897" coordsize="3258,293">
                <v:shape id="_x0000_s1066" type="#_x0000_t202" alt="" style="position:absolute;left:9225;top:2897;width:1991;height:293;mso-wrap-style:square;v-text-anchor:top">
                  <v:textbox style="mso-next-textbox:#_x0000_s1066" inset="5.85pt,.7pt,5.85pt,.7pt">
                    <w:txbxContent>
                      <w:p w:rsidR="00F35938" w:rsidRPr="000B5B01" w:rsidRDefault="00F35938" w:rsidP="007F0A12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102D2C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102D2C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67" type="#_x0000_t202" alt="" style="position:absolute;left:7958;top:2897;width:1267;height:293;mso-wrap-style:square;v-text-anchor:top" fillcolor="#c9f">
                  <v:textbox style="mso-next-textbox:#_x0000_s1067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  <v:line id="_x0000_s1074" alt="" style="position:absolute" from="724,1439" to="16109,1439" strokecolor="#333" strokeweight="1.5pt"/>
            <v:line id="_x0000_s1075" alt="" style="position:absolute" from="712,1511" to="16109,1511" strokeweight="1.5pt"/>
          </v:group>
          <v:group id="_x0000_s1083" alt="" style="position:absolute;left:724;top:2334;width:7142;height:586" coordorigin="724,2334" coordsize="7142,586">
            <v:shape id="_x0000_s1079" type="#_x0000_t202" alt="" style="position:absolute;left:724;top:2334;width:1649;height:586;mso-wrap-style:square;v-text-anchor:top" fillcolor="#c9f">
              <v:textbox style="mso-next-textbox:#_x0000_s1079" inset="0,2.25mm,0,.7pt">
                <w:txbxContent>
                  <w:p w:rsidR="00F35938" w:rsidRPr="00730FB8" w:rsidRDefault="00F35938" w:rsidP="007943E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機能番号</w:t>
                    </w:r>
                  </w:p>
                </w:txbxContent>
              </v:textbox>
            </v:shape>
            <v:shape id="_x0000_s1080" type="#_x0000_t202" alt="" style="position:absolute;left:2374;top:2334;width:1608;height:586;mso-wrap-style:square;v-text-anchor:top">
              <v:textbox style="mso-next-textbox:#_x0000_s1080" inset="0,2.25mm,0,.7pt">
                <w:txbxContent>
                  <w:p w:rsidR="00F35938" w:rsidRPr="00AD7689" w:rsidRDefault="00A83AE0" w:rsidP="009259C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４</w:t>
                    </w:r>
                    <w:r w:rsidR="00026B42">
                      <w:rPr>
                        <w:rFonts w:hint="eastAsia"/>
                        <w:sz w:val="24"/>
                      </w:rPr>
                      <w:t>．０</w:t>
                    </w:r>
                  </w:p>
                </w:txbxContent>
              </v:textbox>
            </v:shape>
            <v:shape id="_x0000_s1081" type="#_x0000_t202" alt="" style="position:absolute;left:3982;top:2334;width:1648;height:586;mso-wrap-style:square;v-text-anchor:top" fillcolor="#c9f">
              <v:textbox style="mso-next-textbox:#_x0000_s1081" inset="0,2.25mm,0,.7pt">
                <w:txbxContent>
                  <w:p w:rsidR="00F35938" w:rsidRPr="00730FB8" w:rsidRDefault="00F35938" w:rsidP="007943E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機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能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1082" type="#_x0000_t202" alt="" style="position:absolute;left:5611;top:2334;width:2255;height:586;mso-wrap-style:square;v-text-anchor:top">
              <v:textbox style="mso-next-textbox:#_x0000_s1082" inset="2mm,2.25mm,0,.7pt">
                <w:txbxContent>
                  <w:p w:rsidR="00F35938" w:rsidRPr="00AD7689" w:rsidRDefault="00A83AE0" w:rsidP="007943E4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取引</w:t>
                    </w:r>
                  </w:p>
                </w:txbxContent>
              </v:textbox>
            </v:shape>
          </v:group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2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26B42"/>
    <w:rsid w:val="00026B42"/>
    <w:rsid w:val="000B5B01"/>
    <w:rsid w:val="000D6313"/>
    <w:rsid w:val="000E03F1"/>
    <w:rsid w:val="00102D2C"/>
    <w:rsid w:val="001529A6"/>
    <w:rsid w:val="001C379B"/>
    <w:rsid w:val="00212F49"/>
    <w:rsid w:val="00273989"/>
    <w:rsid w:val="002A1275"/>
    <w:rsid w:val="002D4A47"/>
    <w:rsid w:val="00360FA8"/>
    <w:rsid w:val="00505326"/>
    <w:rsid w:val="00532275"/>
    <w:rsid w:val="0056717A"/>
    <w:rsid w:val="00613D40"/>
    <w:rsid w:val="006536E8"/>
    <w:rsid w:val="006D7188"/>
    <w:rsid w:val="006E56CD"/>
    <w:rsid w:val="00703D27"/>
    <w:rsid w:val="00730FB8"/>
    <w:rsid w:val="00732F70"/>
    <w:rsid w:val="00744655"/>
    <w:rsid w:val="0079349A"/>
    <w:rsid w:val="007943E4"/>
    <w:rsid w:val="007B68A8"/>
    <w:rsid w:val="007F0A12"/>
    <w:rsid w:val="00833821"/>
    <w:rsid w:val="008374BA"/>
    <w:rsid w:val="009259C3"/>
    <w:rsid w:val="0098594D"/>
    <w:rsid w:val="009A1B05"/>
    <w:rsid w:val="00A708F9"/>
    <w:rsid w:val="00A83AE0"/>
    <w:rsid w:val="00AA109C"/>
    <w:rsid w:val="00AD7689"/>
    <w:rsid w:val="00AF4CC2"/>
    <w:rsid w:val="00B23B54"/>
    <w:rsid w:val="00B50AD2"/>
    <w:rsid w:val="00B84DF2"/>
    <w:rsid w:val="00BD41FD"/>
    <w:rsid w:val="00C824C4"/>
    <w:rsid w:val="00CB438A"/>
    <w:rsid w:val="00D10D29"/>
    <w:rsid w:val="00DB6BA3"/>
    <w:rsid w:val="00EE1606"/>
    <w:rsid w:val="00F01DB7"/>
    <w:rsid w:val="00F35938"/>
    <w:rsid w:val="00FD5BC9"/>
    <w:rsid w:val="00F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237C87C1-986B-4A5D-8247-828D411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D718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ohs85001\Desktop\HAL-2nd-class\SD22\DD1025\&#12487;&#12540;&#12479;&#12487;&#12451;&#12463;&#12471;&#12519;&#12490;&#12522;(DD)1.0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C:\Users\ohs85001\Desktop\HAL-2nd-class\SD22\DD1025\データディクショナリ(DD)1.0.dot</Template>
  <TotalTime>146</TotalTime>
  <Pages>2</Pages>
  <Words>469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ohs85001</dc:creator>
  <cp:keywords/>
  <dc:description/>
  <cp:lastModifiedBy>Microsoft Office User</cp:lastModifiedBy>
  <cp:revision>9</cp:revision>
  <cp:lastPrinted>2019-11-01T06:30:00Z</cp:lastPrinted>
  <dcterms:created xsi:type="dcterms:W3CDTF">2019-10-25T03:23:00Z</dcterms:created>
  <dcterms:modified xsi:type="dcterms:W3CDTF">2019-11-01T06:45:00Z</dcterms:modified>
  <cp:category>システム設計ドキュメント</cp:category>
</cp:coreProperties>
</file>