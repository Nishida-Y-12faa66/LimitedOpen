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05"/>
        <w:gridCol w:w="1629"/>
        <w:gridCol w:w="5249"/>
        <w:gridCol w:w="2896"/>
      </w:tblGrid>
      <w:tr w:rsidR="004B7F6F" w:rsidRPr="008367F7" w:rsidTr="008367F7">
        <w:trPr>
          <w:trHeight w:val="330"/>
          <w:tblHeader/>
        </w:trPr>
        <w:tc>
          <w:tcPr>
            <w:tcW w:w="90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項番</w:t>
            </w:r>
          </w:p>
        </w:tc>
        <w:tc>
          <w:tcPr>
            <w:tcW w:w="16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コード記号</w:t>
            </w:r>
          </w:p>
        </w:tc>
        <w:tc>
          <w:tcPr>
            <w:tcW w:w="52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意　　味</w:t>
            </w:r>
          </w:p>
        </w:tc>
        <w:tc>
          <w:tcPr>
            <w:tcW w:w="28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7F6F" w:rsidRPr="008367F7" w:rsidRDefault="00FA43B7" w:rsidP="008367F7">
            <w:pPr>
              <w:jc w:val="center"/>
              <w:rPr>
                <w:rFonts w:hint="eastAsia"/>
                <w:b/>
              </w:rPr>
            </w:pPr>
            <w:r w:rsidRPr="008367F7">
              <w:rPr>
                <w:rFonts w:hint="eastAsia"/>
                <w:b/>
              </w:rPr>
              <w:t>備　考</w:t>
            </w: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16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０１</w:t>
            </w:r>
          </w:p>
        </w:tc>
        <w:tc>
          <w:tcPr>
            <w:tcW w:w="524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検索に関して</w:t>
            </w:r>
          </w:p>
        </w:tc>
        <w:tc>
          <w:tcPr>
            <w:tcW w:w="2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０２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83767F" w:rsidP="00D31E26">
            <w:pPr>
              <w:rPr>
                <w:rFonts w:hint="eastAsia"/>
              </w:rPr>
            </w:pPr>
            <w:r>
              <w:rPr>
                <w:rFonts w:hint="eastAsia"/>
              </w:rPr>
              <w:t>出品に関して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３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０３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取引に関して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０４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発送に関して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FA43B7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５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０５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評価に関して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D31E26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０６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返品に関して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1C4960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７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０７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キャンセルに関して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1C4960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８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０８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商品の削除・下書きに関して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FA43B7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FA43B7" w:rsidRDefault="001C4960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９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FA43B7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０９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FA43B7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登録情報に関して</w:t>
            </w:r>
          </w:p>
        </w:tc>
        <w:tc>
          <w:tcPr>
            <w:tcW w:w="2896" w:type="dxa"/>
            <w:shd w:val="clear" w:color="auto" w:fill="auto"/>
            <w:vAlign w:val="center"/>
          </w:tcPr>
          <w:p w:rsidR="00FA43B7" w:rsidRDefault="00FA43B7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1C4960" w:rsidP="008367F7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83767F" w:rsidP="00836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１０</w:t>
            </w: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83767F" w:rsidP="004B7F6F">
            <w:pPr>
              <w:rPr>
                <w:rFonts w:hint="eastAsia"/>
              </w:rPr>
            </w:pPr>
            <w:r>
              <w:rPr>
                <w:rFonts w:hint="eastAsia"/>
              </w:rPr>
              <w:t>サイトに関して</w:t>
            </w:r>
            <w:bookmarkStart w:id="0" w:name="_GoBack"/>
            <w:bookmarkEnd w:id="0"/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</w:tr>
      <w:tr w:rsidR="001F6AE8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1F6AE8" w:rsidRDefault="001F6AE8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1F6AE8" w:rsidRDefault="001F6AE8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1F6AE8" w:rsidRDefault="001F6AE8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  <w:tr w:rsidR="004B7F6F" w:rsidTr="008367F7">
        <w:trPr>
          <w:trHeight w:hRule="exact" w:val="340"/>
        </w:trPr>
        <w:tc>
          <w:tcPr>
            <w:tcW w:w="905" w:type="dxa"/>
            <w:shd w:val="clear" w:color="auto" w:fill="auto"/>
            <w:vAlign w:val="center"/>
          </w:tcPr>
          <w:p w:rsidR="004B7F6F" w:rsidRDefault="004B7F6F" w:rsidP="008367F7">
            <w:pPr>
              <w:jc w:val="right"/>
              <w:rPr>
                <w:rFonts w:hint="eastAsia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4B7F6F" w:rsidRDefault="004B7F6F" w:rsidP="008367F7">
            <w:pPr>
              <w:jc w:val="center"/>
              <w:rPr>
                <w:rFonts w:hint="eastAsia"/>
              </w:rPr>
            </w:pPr>
          </w:p>
        </w:tc>
        <w:tc>
          <w:tcPr>
            <w:tcW w:w="5249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 w:rsidR="004B7F6F" w:rsidRDefault="004B7F6F" w:rsidP="004B7F6F">
            <w:pPr>
              <w:rPr>
                <w:rFonts w:hint="eastAsia"/>
              </w:rPr>
            </w:pPr>
          </w:p>
        </w:tc>
      </w:tr>
    </w:tbl>
    <w:p w:rsidR="006536E8" w:rsidRPr="004B7F6F" w:rsidRDefault="006536E8" w:rsidP="004B7F6F">
      <w:pPr>
        <w:rPr>
          <w:rFonts w:hint="eastAsia"/>
        </w:rPr>
      </w:pPr>
    </w:p>
    <w:sectPr w:rsidR="006536E8" w:rsidRPr="004B7F6F" w:rsidSect="006B2F2A">
      <w:headerReference w:type="default" r:id="rId6"/>
      <w:footerReference w:type="default" r:id="rId7"/>
      <w:pgSz w:w="11906" w:h="16838" w:code="9"/>
      <w:pgMar w:top="3358" w:right="503" w:bottom="876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8C6" w:rsidRDefault="00AD18C6" w:rsidP="00273989">
      <w:pPr>
        <w:pStyle w:val="a3"/>
      </w:pPr>
      <w:r>
        <w:separator/>
      </w:r>
    </w:p>
  </w:endnote>
  <w:endnote w:type="continuationSeparator" w:id="0">
    <w:p w:rsidR="00AD18C6" w:rsidRDefault="00AD18C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83767F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1270" r="3175" b="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157CB" w:rsidRDefault="004157CB" w:rsidP="004157CB">
                          <w:fldSimple w:instr=" FILENAME  ">
                            <w:r w:rsidR="001C4960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1C4960">
                              <w:rPr>
                                <w:rFonts w:hint="eastAsia"/>
                                <w:noProof/>
                              </w:rPr>
                              <w:t xml:space="preserve"> 1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76" type="#_x0000_t202" style="position:absolute;left:0;text-align:left;margin-left:-2.45pt;margin-top:-2.9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hR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i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" filled="f" fillcolor="#c9f" stroked="f">
              <v:textbox inset="0,0,0,0">
                <w:txbxContent>
                  <w:p w:rsidR="004157CB" w:rsidRDefault="004157CB" w:rsidP="004157CB">
                    <w:fldSimple w:instr=" FILENAME  ">
                      <w:r w:rsidR="001C4960">
                        <w:rPr>
                          <w:rFonts w:hint="eastAsia"/>
                          <w:noProof/>
                        </w:rPr>
                        <w:t>文書</w:t>
                      </w:r>
                      <w:r w:rsidR="001C4960">
                        <w:rPr>
                          <w:rFonts w:hint="eastAsia"/>
                          <w:noProof/>
                        </w:rPr>
                        <w:t xml:space="preserve"> 1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8C6" w:rsidRDefault="00AD18C6" w:rsidP="00273989">
      <w:pPr>
        <w:pStyle w:val="a3"/>
      </w:pPr>
      <w:r>
        <w:separator/>
      </w:r>
    </w:p>
  </w:footnote>
  <w:footnote w:type="continuationSeparator" w:id="0">
    <w:p w:rsidR="00AD18C6" w:rsidRDefault="00AD18C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83767F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1774825"/>
              <wp:effectExtent l="635" t="0" r="10160" b="7620"/>
              <wp:wrapNone/>
              <wp:docPr id="2" name="Group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1774825"/>
                        <a:chOff x="792" y="421"/>
                        <a:chExt cx="10738" cy="2795"/>
                      </a:xfrm>
                    </wpg:grpSpPr>
                    <wpg:grpSp>
                      <wpg:cNvPr id="3" name="Group 61"/>
                      <wpg:cNvGrpSpPr>
                        <a:grpSpLocks/>
                      </wpg:cNvGrpSpPr>
                      <wpg:grpSpPr bwMode="auto">
                        <a:xfrm>
                          <a:off x="792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1C496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田中　勇輝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1C496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1C496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3767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83767F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rFonts w:hint="eastAsia"/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0208B9">
                              <w:pP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コード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一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覧</w:t>
                              </w:r>
                              <w:r w:rsidR="00095D08"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4960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まさる堂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EC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サイト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1C4960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コード一覧表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8" name="Group 80"/>
                      <wpg:cNvGrpSpPr>
                        <a:grpSpLocks/>
                      </wpg:cNvGrpSpPr>
                      <wpg:grpSpPr bwMode="auto">
                        <a:xfrm>
                          <a:off x="851" y="2337"/>
                          <a:ext cx="10181" cy="879"/>
                          <a:chOff x="851" y="2337"/>
                          <a:chExt cx="10181" cy="879"/>
                        </a:xfrm>
                      </wpg:grpSpPr>
                      <wpg:grpSp>
                        <wpg:cNvPr id="39" name="Group 72"/>
                        <wpg:cNvGrpSpPr>
                          <a:grpSpLocks/>
                        </wpg:cNvGrpSpPr>
                        <wpg:grpSpPr bwMode="auto">
                          <a:xfrm>
                            <a:off x="851" y="2337"/>
                            <a:ext cx="5470" cy="879"/>
                            <a:chOff x="851" y="2337"/>
                            <a:chExt cx="5470" cy="879"/>
                          </a:xfrm>
                        </wpg:grpSpPr>
                        <wps:wsp>
                          <wps:cNvPr id="40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2337"/>
                              <a:ext cx="1443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08B9" w:rsidRDefault="000208B9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コード名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1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1" y="2778"/>
                              <a:ext cx="1443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208B9" w:rsidRDefault="00C946C5" w:rsidP="004707F0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区分名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9" y="2337"/>
                              <a:ext cx="4022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1C4960" w:rsidP="00C946C5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質問種類番号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  <wps:wsp>
                          <wps:cNvPr id="43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9" y="2778"/>
                              <a:ext cx="4022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1C4960" w:rsidP="00C946C5">
                                <w:pPr>
                                  <w:jc w:val="left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質問種類</w:t>
                                </w:r>
                              </w:p>
                            </w:txbxContent>
                          </wps:txbx>
                          <wps:bodyPr rot="0" vert="horz" wrap="square" lIns="72000" tIns="702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1"/>
                        <wpg:cNvGrpSpPr>
                          <a:grpSpLocks/>
                        </wpg:cNvGrpSpPr>
                        <wpg:grpSpPr bwMode="auto">
                          <a:xfrm>
                            <a:off x="6326" y="2337"/>
                            <a:ext cx="2353" cy="879"/>
                            <a:chOff x="1394" y="4974"/>
                            <a:chExt cx="2353" cy="879"/>
                          </a:xfrm>
                        </wpg:grpSpPr>
                        <wps:wsp>
                          <wps:cNvPr id="45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4974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C946C5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　数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6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4" y="5415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C946C5" w:rsidP="00C946C5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</w:t>
                                </w:r>
                                <w:r w:rsidR="004707F0">
                                  <w:rPr>
                                    <w:rFonts w:hint="eastAsia"/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7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" y="4974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1C4960" w:rsidP="0083361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48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9" y="5415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946C5" w:rsidRDefault="004707F0" w:rsidP="00833617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9"/>
                        <wpg:cNvGrpSpPr>
                          <a:grpSpLocks/>
                        </wpg:cNvGrpSpPr>
                        <wpg:grpSpPr bwMode="auto">
                          <a:xfrm>
                            <a:off x="8679" y="2777"/>
                            <a:ext cx="2353" cy="438"/>
                            <a:chOff x="8634" y="2627"/>
                            <a:chExt cx="2353" cy="438"/>
                          </a:xfrm>
                        </wpg:grpSpPr>
                        <wps:wsp>
                          <wps:cNvPr id="50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4" y="2627"/>
                              <a:ext cx="1140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EAF" w:rsidRDefault="002D6EAF" w:rsidP="002D6EA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桁　数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  <wps:wsp>
                          <wps:cNvPr id="51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79" y="2627"/>
                              <a:ext cx="1208" cy="438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EAF" w:rsidRDefault="002D6EAF" w:rsidP="002D6EAF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0" tIns="702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1" o:spid="_x0000_s1026" style="position:absolute;left:0;text-align:left;margin-left:-2.95pt;margin-top:-7.6pt;width:536.9pt;height:139.75pt;z-index:251658240" coordorigin="792,421" coordsize="10738,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">
              <v:group id="Group 61" o:spid="_x0000_s1027" style="position:absolute;left:792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1C496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田中　勇輝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1C496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1C496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3767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83767F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0208B9">
                        <w:pP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コード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一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覧</w:t>
                        </w:r>
                        <w:r w:rsidR="00095D08"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表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1C4960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サイト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1C4960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コード一覧表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group id="Group 80" o:spid="_x0000_s1062" style="position:absolute;left:851;top:2337;width:10181;height:879" coordorigin="851,2337" coordsize="10181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group id="Group 72" o:spid="_x0000_s1063" style="position:absolute;left:851;top:2337;width:5470;height:879" coordorigin="851,2337" coordsize="547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3" o:spid="_x0000_s1064" type="#_x0000_t202" style="position:absolute;left:851;top:2337;width:144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Ug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f14Uv4ATL9AwAA//8DAFBLAQItABQABgAIAAAAIQDb4fbL7gAAAIUBAAATAAAAAAAAAAAAAAAA&#10;AAAAAABbQ29udGVudF9UeXBlc10ueG1sUEsBAi0AFAAGAAgAAAAhAFr0LFu/AAAAFQEAAAsAAAAA&#10;AAAAAAAAAAAAHwEAAF9yZWxzLy5yZWxzUEsBAi0AFAAGAAgAAAAhAI+RZSDBAAAA2wAAAA8AAAAA&#10;AAAAAAAAAAAABwIAAGRycy9kb3ducmV2LnhtbFBLBQYAAAAAAwADALcAAAD1AgAAAAA=&#10;" filled="f" fillcolor="#c9f">
                    <v:textbox inset="0,1.95mm,0,.7pt">
                      <w:txbxContent>
                        <w:p w:rsidR="000208B9" w:rsidRDefault="000208B9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コード名</w:t>
                          </w:r>
                        </w:p>
                      </w:txbxContent>
                    </v:textbox>
                  </v:shape>
                  <v:shape id="Text Box 64" o:spid="_x0000_s1065" type="#_x0000_t202" style="position:absolute;left:851;top:2778;width:144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" filled="f" fillcolor="#c9f">
                    <v:textbox inset="0,1.95mm,0,.7pt">
                      <w:txbxContent>
                        <w:p w:rsidR="000208B9" w:rsidRDefault="00C946C5" w:rsidP="004707F0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区分名</w:t>
                          </w:r>
                        </w:p>
                      </w:txbxContent>
                    </v:textbox>
                  </v:shape>
                  <v:shape id="Text Box 65" o:spid="_x0000_s1066" type="#_x0000_t202" style="position:absolute;left:2299;top:2337;width:402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" filled="f" fillcolor="#c9f">
                    <v:textbox inset="2mm,1.95mm,0,.7pt">
                      <w:txbxContent>
                        <w:p w:rsidR="00C946C5" w:rsidRDefault="001C4960" w:rsidP="00C946C5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質問種類番号</w:t>
                          </w:r>
                        </w:p>
                      </w:txbxContent>
                    </v:textbox>
                  </v:shape>
                  <v:shape id="Text Box 66" o:spid="_x0000_s1067" type="#_x0000_t202" style="position:absolute;left:2299;top:2778;width:402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" filled="f" fillcolor="#c9f">
                    <v:textbox inset="2mm,1.95mm,0,.7pt">
                      <w:txbxContent>
                        <w:p w:rsidR="00C946C5" w:rsidRDefault="001C4960" w:rsidP="00C946C5">
                          <w:pPr>
                            <w:jc w:val="lef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質問種類</w:t>
                          </w:r>
                        </w:p>
                      </w:txbxContent>
                    </v:textbox>
                  </v:shape>
                </v:group>
                <v:group id="Group 71" o:spid="_x0000_s1068" style="position:absolute;left:6326;top:2337;width:2353;height:879" coordorigin="1394,4974" coordsize="2353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67" o:spid="_x0000_s1069" type="#_x0000_t202" style="position:absolute;left:1394;top:4974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" filled="f" fillcolor="#c9f">
                    <v:textbox inset="0,1.95mm,0,.7pt">
                      <w:txbxContent>
                        <w:p w:rsidR="00C946C5" w:rsidRDefault="00C946C5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　数</w:t>
                          </w:r>
                        </w:p>
                      </w:txbxContent>
                    </v:textbox>
                  </v:shape>
                  <v:shape id="Text Box 68" o:spid="_x0000_s1070" type="#_x0000_t202" style="position:absolute;left:1394;top:5415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" filled="f" fillcolor="#c9f">
                    <v:textbox inset="0,1.95mm,0,.7pt">
                      <w:txbxContent>
                        <w:p w:rsidR="00C946C5" w:rsidRDefault="00C946C5" w:rsidP="00C946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</w:t>
                          </w:r>
                          <w:r w:rsidR="004707F0">
                            <w:rPr>
                              <w:rFonts w:hint="eastAsia"/>
                            </w:rPr>
                            <w:t>位置</w:t>
                          </w:r>
                        </w:p>
                      </w:txbxContent>
                    </v:textbox>
                  </v:shape>
                  <v:shape id="Text Box 69" o:spid="_x0000_s1071" type="#_x0000_t202" style="position:absolute;left:2539;top:4974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" filled="f" fillcolor="#c9f">
                    <v:textbox inset="0,1.95mm,0,.7pt">
                      <w:txbxContent>
                        <w:p w:rsidR="00C946C5" w:rsidRDefault="001C4960" w:rsidP="0083361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shape>
                  <v:shape id="Text Box 70" o:spid="_x0000_s1072" type="#_x0000_t202" style="position:absolute;left:2539;top:5415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" filled="f" fillcolor="#c9f">
                    <v:textbox inset="0,1.95mm,0,.7pt">
                      <w:txbxContent>
                        <w:p w:rsidR="00C946C5" w:rsidRDefault="004707F0" w:rsidP="00833617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shape>
                </v:group>
                <v:group id="Group 79" o:spid="_x0000_s1073" style="position:absolute;left:8679;top:2777;width:2353;height:438" coordorigin="8634,2627" coordsize="235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 Box 76" o:spid="_x0000_s1074" type="#_x0000_t202" style="position:absolute;left:8634;top:2627;width:1140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" filled="f" fillcolor="#c9f">
                    <v:textbox inset="0,1.95mm,0,.7pt">
                      <w:txbxContent>
                        <w:p w:rsidR="002D6EAF" w:rsidRDefault="002D6EAF" w:rsidP="002D6EA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桁　数</w:t>
                          </w:r>
                        </w:p>
                      </w:txbxContent>
                    </v:textbox>
                  </v:shape>
                  <v:shape id="Text Box 78" o:spid="_x0000_s1075" type="#_x0000_t202" style="position:absolute;left:9779;top:2627;width:1208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" filled="f" fillcolor="#c9f">
                    <v:textbox inset="0,1.95mm,0,.7pt">
                      <w:txbxContent>
                        <w:p w:rsidR="002D6EAF" w:rsidRDefault="002D6EAF" w:rsidP="002D6EAF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２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60"/>
    <w:rsid w:val="000208B9"/>
    <w:rsid w:val="00082FF2"/>
    <w:rsid w:val="00090879"/>
    <w:rsid w:val="00095D08"/>
    <w:rsid w:val="000B5B01"/>
    <w:rsid w:val="000E37B3"/>
    <w:rsid w:val="001529A6"/>
    <w:rsid w:val="001C379B"/>
    <w:rsid w:val="001C4960"/>
    <w:rsid w:val="001E5F9C"/>
    <w:rsid w:val="001F5C35"/>
    <w:rsid w:val="001F6AE8"/>
    <w:rsid w:val="00273989"/>
    <w:rsid w:val="002D4A47"/>
    <w:rsid w:val="002D6EAF"/>
    <w:rsid w:val="00360FA8"/>
    <w:rsid w:val="004157CB"/>
    <w:rsid w:val="00460D7E"/>
    <w:rsid w:val="004707F0"/>
    <w:rsid w:val="004B7F6F"/>
    <w:rsid w:val="005134A5"/>
    <w:rsid w:val="00550F21"/>
    <w:rsid w:val="0056717A"/>
    <w:rsid w:val="00583C4A"/>
    <w:rsid w:val="00590959"/>
    <w:rsid w:val="006536E8"/>
    <w:rsid w:val="006B2F2A"/>
    <w:rsid w:val="00730FB8"/>
    <w:rsid w:val="00732F70"/>
    <w:rsid w:val="007919E1"/>
    <w:rsid w:val="007B68A8"/>
    <w:rsid w:val="007E30D0"/>
    <w:rsid w:val="007F0A12"/>
    <w:rsid w:val="00833617"/>
    <w:rsid w:val="00833821"/>
    <w:rsid w:val="008367F7"/>
    <w:rsid w:val="008374BA"/>
    <w:rsid w:val="0083767F"/>
    <w:rsid w:val="00853C78"/>
    <w:rsid w:val="00910C5D"/>
    <w:rsid w:val="009E4246"/>
    <w:rsid w:val="00AD18C6"/>
    <w:rsid w:val="00AD7689"/>
    <w:rsid w:val="00C946C5"/>
    <w:rsid w:val="00CA5850"/>
    <w:rsid w:val="00D31E26"/>
    <w:rsid w:val="00D45615"/>
    <w:rsid w:val="00EA3B27"/>
    <w:rsid w:val="00F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4FEF6639"/>
  <w15:chartTrackingRefBased/>
  <w15:docId w15:val="{88F15918-E9A4-473C-A5FC-70ADF772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946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2_SD22\18_&#12467;&#12540;&#12489;&#19968;&#35239;&#34920;\&#12467;&#12540;&#12489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コード一覧表.dot</Template>
  <TotalTime>21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コード一覧表</vt:lpstr>
      <vt:lpstr>項番</vt:lpstr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コード一覧表</dc:title>
  <dc:subject/>
  <dc:creator>yuhnsa@outlook.jp</dc:creator>
  <cp:keywords/>
  <dc:description/>
  <cp:lastModifiedBy>yuhnsa@outlook.jp</cp:lastModifiedBy>
  <cp:revision>1</cp:revision>
  <cp:lastPrinted>2006-06-21T10:21:00Z</cp:lastPrinted>
  <dcterms:created xsi:type="dcterms:W3CDTF">2019-11-15T05:12:00Z</dcterms:created>
  <dcterms:modified xsi:type="dcterms:W3CDTF">2019-11-15T05:33:00Z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