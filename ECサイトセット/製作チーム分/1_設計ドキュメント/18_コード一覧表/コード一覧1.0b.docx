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1629"/>
        <w:gridCol w:w="5249"/>
        <w:gridCol w:w="2896"/>
      </w:tblGrid>
      <w:tr w:rsidR="004B7F6F" w:rsidRPr="008367F7" w:rsidTr="008367F7">
        <w:trPr>
          <w:trHeight w:val="330"/>
          <w:tblHeader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b/>
              </w:rPr>
            </w:pPr>
            <w:r w:rsidRPr="008367F7">
              <w:rPr>
                <w:rFonts w:hint="eastAsia"/>
                <w:b/>
              </w:rPr>
              <w:t>項番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b/>
              </w:rPr>
            </w:pPr>
            <w:r w:rsidRPr="008367F7">
              <w:rPr>
                <w:rFonts w:hint="eastAsia"/>
                <w:b/>
              </w:rPr>
              <w:t>コード記号</w:t>
            </w:r>
          </w:p>
        </w:tc>
        <w:tc>
          <w:tcPr>
            <w:tcW w:w="52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b/>
              </w:rPr>
            </w:pPr>
            <w:r w:rsidRPr="008367F7">
              <w:rPr>
                <w:rFonts w:hint="eastAsia"/>
                <w:b/>
              </w:rPr>
              <w:t>意　　味</w:t>
            </w:r>
          </w:p>
        </w:tc>
        <w:tc>
          <w:tcPr>
            <w:tcW w:w="28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b/>
              </w:rPr>
            </w:pPr>
            <w:r w:rsidRPr="008367F7">
              <w:rPr>
                <w:rFonts w:hint="eastAsia"/>
                <w:b/>
              </w:rPr>
              <w:t>備　考</w:t>
            </w: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FA43B7" w:rsidP="008367F7">
            <w:pPr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E76F39" w:rsidP="008367F7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52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E76F39" w:rsidP="004B7F6F">
            <w:r>
              <w:rPr>
                <w:rFonts w:hint="eastAsia"/>
              </w:rPr>
              <w:t>非常に悪い</w:t>
            </w:r>
          </w:p>
        </w:tc>
        <w:tc>
          <w:tcPr>
            <w:tcW w:w="2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FA43B7" w:rsidP="008367F7">
            <w:pPr>
              <w:jc w:val="right"/>
            </w:pPr>
            <w:r>
              <w:rPr>
                <w:rFonts w:hint="eastAsia"/>
              </w:rPr>
              <w:t>２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E76F39" w:rsidP="008367F7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E76F39" w:rsidP="00D31E26">
            <w:r>
              <w:rPr>
                <w:rFonts w:hint="eastAsia"/>
              </w:rPr>
              <w:t>悪い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</w:pPr>
            <w:r>
              <w:rPr>
                <w:rFonts w:hint="eastAsia"/>
              </w:rPr>
              <w:t>３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E76F39" w:rsidP="008367F7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E76F39" w:rsidP="004B7F6F">
            <w:r>
              <w:rPr>
                <w:rFonts w:hint="eastAsia"/>
              </w:rPr>
              <w:t>普通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FA43B7" w:rsidP="008367F7">
            <w:pPr>
              <w:jc w:val="right"/>
            </w:pPr>
            <w:r>
              <w:rPr>
                <w:rFonts w:hint="eastAsia"/>
              </w:rPr>
              <w:t>４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E76F39" w:rsidP="008367F7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E76F39" w:rsidP="004B7F6F">
            <w:r>
              <w:rPr>
                <w:rFonts w:hint="eastAsia"/>
              </w:rPr>
              <w:t>良い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</w:pPr>
            <w:r>
              <w:rPr>
                <w:rFonts w:hint="eastAsia"/>
              </w:rPr>
              <w:t>５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E76F39" w:rsidP="008367F7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E76F39" w:rsidP="004B7F6F">
            <w:r>
              <w:rPr>
                <w:rFonts w:hint="eastAsia"/>
              </w:rPr>
              <w:t>非常に良い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/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FA43B7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FA43B7" w:rsidP="004B7F6F"/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/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FA43B7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FA43B7" w:rsidP="004B7F6F"/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/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FA43B7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FA43B7" w:rsidP="004B7F6F"/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/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FA43B7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FA43B7" w:rsidP="004B7F6F"/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1F6AE8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1F6AE8" w:rsidRDefault="001F6AE8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1F6AE8" w:rsidRDefault="001F6AE8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1F6AE8" w:rsidRDefault="001F6AE8" w:rsidP="004B7F6F"/>
        </w:tc>
        <w:tc>
          <w:tcPr>
            <w:tcW w:w="2896" w:type="dxa"/>
            <w:shd w:val="clear" w:color="auto" w:fill="auto"/>
            <w:vAlign w:val="center"/>
          </w:tcPr>
          <w:p w:rsidR="001F6AE8" w:rsidRDefault="001F6AE8" w:rsidP="004B7F6F"/>
        </w:tc>
      </w:tr>
      <w:tr w:rsidR="001F6AE8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1F6AE8" w:rsidRDefault="001F6AE8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1F6AE8" w:rsidRDefault="001F6AE8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1F6AE8" w:rsidRDefault="001F6AE8" w:rsidP="004B7F6F"/>
        </w:tc>
        <w:tc>
          <w:tcPr>
            <w:tcW w:w="2896" w:type="dxa"/>
            <w:shd w:val="clear" w:color="auto" w:fill="auto"/>
            <w:vAlign w:val="center"/>
          </w:tcPr>
          <w:p w:rsidR="001F6AE8" w:rsidRDefault="001F6AE8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/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/>
        </w:tc>
      </w:tr>
    </w:tbl>
    <w:p w:rsidR="006536E8" w:rsidRPr="004B7F6F" w:rsidRDefault="006536E8" w:rsidP="004B7F6F"/>
    <w:sectPr w:rsidR="006536E8" w:rsidRPr="004B7F6F" w:rsidSect="006B2F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2BC" w:rsidRDefault="000712BC" w:rsidP="00273989">
      <w:pPr>
        <w:pStyle w:val="a3"/>
      </w:pPr>
      <w:r>
        <w:separator/>
      </w:r>
    </w:p>
  </w:endnote>
  <w:endnote w:type="continuationSeparator" w:id="0">
    <w:p w:rsidR="000712BC" w:rsidRDefault="000712B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42" w:rsidRDefault="00747A4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0712BC" w:rsidP="0035677F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left:0;text-align:left;margin-left:-2.45pt;margin-top:-2.9pt;width:287.2pt;height:15.8pt;z-index:1" filled="f" fillcolor="#c9f" stroked="f">
          <v:textbox style="mso-next-textbox:#_x0000_s2110" inset="0,0,0,0">
            <w:txbxContent>
              <w:p w:rsidR="004157CB" w:rsidRDefault="00747A42" w:rsidP="004157CB">
                <w:r>
                  <w:rPr>
                    <w:rFonts w:hint="eastAsia"/>
                    <w:noProof/>
                  </w:rPr>
                  <w:t>コ</w:t>
                </w:r>
                <w:r>
                  <w:rPr>
                    <w:rFonts w:hint="eastAsia"/>
                    <w:noProof/>
                  </w:rPr>
                  <w:t>ード一覧表</w:t>
                </w:r>
                <w:bookmarkStart w:id="0" w:name="_GoBack"/>
                <w:bookmarkEnd w:id="0"/>
              </w:p>
            </w:txbxContent>
          </v:textbox>
        </v:shape>
      </w:pict>
    </w:r>
    <w:r w:rsidR="0035677F">
      <w:rPr>
        <w:rFonts w:hint="eastAsia"/>
      </w:rPr>
      <w:t xml:space="preserve">ＳＤ２２　</w:t>
    </w:r>
    <w:r w:rsidR="009A34BE">
      <w:rPr>
        <w:rFonts w:hint="eastAsia"/>
      </w:rPr>
      <w:t>第９班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42" w:rsidRDefault="00747A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2BC" w:rsidRDefault="000712BC" w:rsidP="00273989">
      <w:pPr>
        <w:pStyle w:val="a3"/>
      </w:pPr>
      <w:r>
        <w:separator/>
      </w:r>
    </w:p>
  </w:footnote>
  <w:footnote w:type="continuationSeparator" w:id="0">
    <w:p w:rsidR="000712BC" w:rsidRDefault="000712B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42" w:rsidRDefault="00747A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0712BC">
    <w:pPr>
      <w:pStyle w:val="a3"/>
    </w:pPr>
    <w:r>
      <w:rPr>
        <w:noProof/>
      </w:rPr>
      <w:pict>
        <v:group id="_x0000_s2129" style="position:absolute;left:0;text-align:left;margin-left:-2.95pt;margin-top:-7.6pt;width:536.9pt;height:139.75pt;z-index:2" coordorigin="792,421" coordsize="10738,2795">
          <v:group id="_x0000_s2109" style="position:absolute;left:792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35677F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  <w:r w:rsidR="00273989">
                          <w:br/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35677F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35677F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35677F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35677F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35677F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35677F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5677F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47A4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47A4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0208B9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コード</w:t>
                    </w:r>
                    <w:r w:rsidR="00095D08"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一</w:t>
                    </w:r>
                    <w:r w:rsidR="00095D08"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覧</w:t>
                    </w:r>
                    <w:r w:rsidR="00095D08"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表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35677F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　ＥＣサイト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35677F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コード一覧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group id="_x0000_s2128" style="position:absolute;left:851;top:2337;width:10181;height:879" coordorigin="851,2337" coordsize="10181,879">
            <v:group id="_x0000_s2120" style="position:absolute;left:851;top:2337;width:5470;height:879" coordorigin="851,2337" coordsize="5470,879">
              <v:shape id="_x0000_s2111" type="#_x0000_t202" style="position:absolute;left:851;top:2337;width:1443;height:438" filled="f" fillcolor="#c9f">
                <v:textbox inset="0,1.95mm,0,.7pt">
                  <w:txbxContent>
                    <w:p w:rsidR="000208B9" w:rsidRDefault="000208B9" w:rsidP="00C946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コード名</w:t>
                      </w:r>
                    </w:p>
                  </w:txbxContent>
                </v:textbox>
              </v:shape>
              <v:shape id="_x0000_s2112" type="#_x0000_t202" style="position:absolute;left:851;top:2778;width:1443;height:438" filled="f" fillcolor="#c9f">
                <v:textbox inset="0,1.95mm,0,.7pt">
                  <w:txbxContent>
                    <w:p w:rsidR="000208B9" w:rsidRDefault="00C946C5" w:rsidP="004707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区分名</w:t>
                      </w:r>
                    </w:p>
                  </w:txbxContent>
                </v:textbox>
              </v:shape>
              <v:shape id="_x0000_s2113" type="#_x0000_t202" style="position:absolute;left:2299;top:2337;width:4022;height:438" filled="f" fillcolor="#c9f">
                <v:textbox inset="2mm,1.95mm,0,.7pt">
                  <w:txbxContent>
                    <w:p w:rsidR="00C946C5" w:rsidRDefault="00E76F39" w:rsidP="00C946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評価段階番号</w:t>
                      </w:r>
                    </w:p>
                  </w:txbxContent>
                </v:textbox>
              </v:shape>
              <v:shape id="_x0000_s2114" type="#_x0000_t202" style="position:absolute;left:2299;top:2778;width:4022;height:438" filled="f" fillcolor="#c9f">
                <v:textbox inset="2mm,1.95mm,0,.7pt">
                  <w:txbxContent>
                    <w:p w:rsidR="00C946C5" w:rsidRDefault="00E76F39" w:rsidP="00C946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</w:txbxContent>
                </v:textbox>
              </v:shape>
            </v:group>
            <v:group id="_x0000_s2119" style="position:absolute;left:6326;top:2337;width:2353;height:879" coordorigin="1394,4974" coordsize="2353,879">
              <v:shape id="_x0000_s2115" type="#_x0000_t202" style="position:absolute;left:1394;top:4974;width:1140;height:438" filled="f" fillcolor="#c9f">
                <v:textbox inset="0,1.95mm,0,.7pt">
                  <w:txbxContent>
                    <w:p w:rsidR="00C946C5" w:rsidRDefault="00C946C5" w:rsidP="00C946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桁　数</w:t>
                      </w:r>
                    </w:p>
                  </w:txbxContent>
                </v:textbox>
              </v:shape>
              <v:shape id="_x0000_s2116" type="#_x0000_t202" style="position:absolute;left:1394;top:5415;width:1140;height:438" filled="f" fillcolor="#c9f">
                <v:textbox inset="0,1.95mm,0,.7pt">
                  <w:txbxContent>
                    <w:p w:rsidR="00C946C5" w:rsidRDefault="00C946C5" w:rsidP="00C946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桁</w:t>
                      </w:r>
                      <w:r w:rsidR="004707F0">
                        <w:rPr>
                          <w:rFonts w:hint="eastAsia"/>
                        </w:rPr>
                        <w:t>位置</w:t>
                      </w:r>
                    </w:p>
                  </w:txbxContent>
                </v:textbox>
              </v:shape>
              <v:shape id="_x0000_s2117" type="#_x0000_t202" style="position:absolute;left:2539;top:4974;width:1208;height:438" filled="f" fillcolor="#c9f">
                <v:textbox inset="0,1.95mm,0,.7pt">
                  <w:txbxContent>
                    <w:p w:rsidR="00C946C5" w:rsidRDefault="009A34BE" w:rsidP="008336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  <v:shape id="_x0000_s2118" type="#_x0000_t202" style="position:absolute;left:2539;top:5415;width:1208;height:438" filled="f" fillcolor="#c9f">
                <v:textbox inset="0,1.95mm,0,.7pt">
                  <w:txbxContent>
                    <w:p w:rsidR="00C946C5" w:rsidRDefault="004707F0" w:rsidP="008336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</v:group>
            <v:group id="_x0000_s2127" style="position:absolute;left:8679;top:2777;width:2353;height:438" coordorigin="8634,2627" coordsize="2353,438">
              <v:shape id="_x0000_s2124" type="#_x0000_t202" style="position:absolute;left:8634;top:2627;width:1140;height:438" filled="f" fillcolor="#c9f">
                <v:textbox inset="0,1.95mm,0,.7pt">
                  <w:txbxContent>
                    <w:p w:rsidR="002D6EAF" w:rsidRDefault="002D6EAF" w:rsidP="002D6E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桁　数</w:t>
                      </w:r>
                    </w:p>
                  </w:txbxContent>
                </v:textbox>
              </v:shape>
              <v:shape id="_x0000_s2126" type="#_x0000_t202" style="position:absolute;left:9779;top:2627;width:1208;height:438" filled="f" fillcolor="#c9f">
                <v:textbox inset="0,1.95mm,0,.7pt">
                  <w:txbxContent>
                    <w:p w:rsidR="002D6EAF" w:rsidRDefault="00E76F39" w:rsidP="002D6E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</v:group>
          </v:group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42" w:rsidRDefault="00747A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30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77F"/>
    <w:rsid w:val="000208B9"/>
    <w:rsid w:val="000712BC"/>
    <w:rsid w:val="00082FF2"/>
    <w:rsid w:val="00090879"/>
    <w:rsid w:val="00095D08"/>
    <w:rsid w:val="000B5B01"/>
    <w:rsid w:val="000E37B3"/>
    <w:rsid w:val="001529A6"/>
    <w:rsid w:val="001C379B"/>
    <w:rsid w:val="001E5F9C"/>
    <w:rsid w:val="001F5C35"/>
    <w:rsid w:val="001F6AE8"/>
    <w:rsid w:val="002007A6"/>
    <w:rsid w:val="00273989"/>
    <w:rsid w:val="002D4A47"/>
    <w:rsid w:val="002D6EAF"/>
    <w:rsid w:val="0035677F"/>
    <w:rsid w:val="00360FA8"/>
    <w:rsid w:val="004157CB"/>
    <w:rsid w:val="00460D7E"/>
    <w:rsid w:val="004707F0"/>
    <w:rsid w:val="004B7F6F"/>
    <w:rsid w:val="005134A5"/>
    <w:rsid w:val="00535BC6"/>
    <w:rsid w:val="00550F21"/>
    <w:rsid w:val="0056717A"/>
    <w:rsid w:val="00583C4A"/>
    <w:rsid w:val="00590959"/>
    <w:rsid w:val="006536E8"/>
    <w:rsid w:val="006B2F2A"/>
    <w:rsid w:val="00730FB8"/>
    <w:rsid w:val="00732F70"/>
    <w:rsid w:val="00747A42"/>
    <w:rsid w:val="007919E1"/>
    <w:rsid w:val="007B68A8"/>
    <w:rsid w:val="007E30D0"/>
    <w:rsid w:val="007F0A12"/>
    <w:rsid w:val="00833617"/>
    <w:rsid w:val="00833821"/>
    <w:rsid w:val="008367F7"/>
    <w:rsid w:val="008374BA"/>
    <w:rsid w:val="00853C78"/>
    <w:rsid w:val="00910C5D"/>
    <w:rsid w:val="009A34BE"/>
    <w:rsid w:val="009E4246"/>
    <w:rsid w:val="00AD7689"/>
    <w:rsid w:val="00C946C5"/>
    <w:rsid w:val="00CA5850"/>
    <w:rsid w:val="00D31E26"/>
    <w:rsid w:val="00D45615"/>
    <w:rsid w:val="00E76F39"/>
    <w:rsid w:val="00EA3B27"/>
    <w:rsid w:val="00EB4228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0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6ADF7C9"/>
  <w15:chartTrackingRefBased/>
  <w15:docId w15:val="{1E81EBBD-FEF4-4C4D-A8C9-D6C91998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code1115\&#12467;&#12540;&#12489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コード一覧表.dot</Template>
  <TotalTime>46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コード一覧表</vt:lpstr>
      <vt:lpstr>項番</vt:lpstr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コード一覧表</dc:title>
  <dc:subject/>
  <dc:creator>ohs85001</dc:creator>
  <cp:keywords/>
  <dc:description/>
  <cp:lastModifiedBy>ohs85001</cp:lastModifiedBy>
  <cp:revision>5</cp:revision>
  <cp:lastPrinted>2006-06-21T10:21:00Z</cp:lastPrinted>
  <dcterms:created xsi:type="dcterms:W3CDTF">2019-11-17T23:50:00Z</dcterms:created>
  <dcterms:modified xsi:type="dcterms:W3CDTF">2019-11-19T05:55:00Z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