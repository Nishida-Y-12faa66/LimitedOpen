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7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5"/>
        <w:gridCol w:w="1629"/>
        <w:gridCol w:w="5249"/>
        <w:gridCol w:w="2896"/>
      </w:tblGrid>
      <w:tr w:rsidR="004B7F6F" w:rsidRPr="008367F7" w:rsidTr="008367F7">
        <w:trPr>
          <w:trHeight w:val="330"/>
          <w:tblHeader/>
        </w:trPr>
        <w:tc>
          <w:tcPr>
            <w:tcW w:w="9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rFonts w:hint="eastAsia"/>
                <w:b/>
              </w:rPr>
            </w:pPr>
            <w:r w:rsidRPr="008367F7">
              <w:rPr>
                <w:rFonts w:hint="eastAsia"/>
                <w:b/>
              </w:rPr>
              <w:t>項番</w:t>
            </w:r>
          </w:p>
        </w:tc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rFonts w:hint="eastAsia"/>
                <w:b/>
              </w:rPr>
            </w:pPr>
            <w:r w:rsidRPr="008367F7">
              <w:rPr>
                <w:rFonts w:hint="eastAsia"/>
                <w:b/>
              </w:rPr>
              <w:t>コード記号</w:t>
            </w:r>
          </w:p>
        </w:tc>
        <w:tc>
          <w:tcPr>
            <w:tcW w:w="52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rFonts w:hint="eastAsia"/>
                <w:b/>
              </w:rPr>
            </w:pPr>
            <w:r w:rsidRPr="008367F7">
              <w:rPr>
                <w:rFonts w:hint="eastAsia"/>
                <w:b/>
              </w:rPr>
              <w:t>意　　味</w:t>
            </w:r>
          </w:p>
        </w:tc>
        <w:tc>
          <w:tcPr>
            <w:tcW w:w="28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rFonts w:hint="eastAsia"/>
                <w:b/>
              </w:rPr>
            </w:pPr>
            <w:r w:rsidRPr="008367F7">
              <w:rPr>
                <w:rFonts w:hint="eastAsia"/>
                <w:b/>
              </w:rPr>
              <w:t>備　考</w:t>
            </w: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FA43B7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LD</w:t>
            </w:r>
          </w:p>
        </w:tc>
        <w:tc>
          <w:tcPr>
            <w:tcW w:w="524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レディース</w:t>
            </w:r>
          </w:p>
        </w:tc>
        <w:tc>
          <w:tcPr>
            <w:tcW w:w="2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FA43B7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AB5DB9" w:rsidP="00D31E26">
            <w:pPr>
              <w:rPr>
                <w:rFonts w:hint="eastAsia"/>
              </w:rPr>
            </w:pPr>
            <w:r>
              <w:rPr>
                <w:rFonts w:hint="eastAsia"/>
              </w:rPr>
              <w:t>メンズ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FA43B7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コスメ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美容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FA43B7" w:rsidP="008367F7">
            <w:pPr>
              <w:jc w:val="right"/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４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キッズ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ベビー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マタニティ</w:t>
            </w:r>
          </w:p>
          <w:p w:rsidR="00AB5DB9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マタニティ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bookmarkEnd w:id="0"/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FA43B7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HB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エンタメ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ホビー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D31E26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AB5DB9" w:rsidRDefault="00AB5DB9" w:rsidP="00AB5DB9">
            <w:pPr>
              <w:rPr>
                <w:rFonts w:hint="eastAsia"/>
              </w:rPr>
            </w:pPr>
            <w:r>
              <w:rPr>
                <w:rFonts w:hint="eastAsia"/>
              </w:rPr>
              <w:t>楽器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AB5DB9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チケット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AB5DB9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インテリア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住まい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日用品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AB5DB9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EL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スマホ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家電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カメラ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AB5DB9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１０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HM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ハンドメイド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AB5DB9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１１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FD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食品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飲料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酒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AB5DB9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１２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スポーツ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アウトドア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AB5DB9" w:rsidP="008367F7">
            <w:pPr>
              <w:jc w:val="right"/>
            </w:pPr>
            <w:r>
              <w:rPr>
                <w:rFonts w:hint="eastAsia"/>
              </w:rPr>
              <w:t>１３</w:t>
            </w:r>
          </w:p>
          <w:p w:rsidR="00AB5DB9" w:rsidRDefault="00AB5DB9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１４１４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BK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AB5DB9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自転車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バイク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AB5DB9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１４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AB5DB9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OT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AB5DB9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その他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1F6AE8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1F6AE8" w:rsidRDefault="001F6AE8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1F6AE8" w:rsidRDefault="001F6AE8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1F6AE8" w:rsidRDefault="001F6AE8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1F6AE8" w:rsidRDefault="001F6AE8" w:rsidP="004B7F6F">
            <w:pPr>
              <w:rPr>
                <w:rFonts w:hint="eastAsia"/>
              </w:rPr>
            </w:pPr>
          </w:p>
        </w:tc>
      </w:tr>
      <w:tr w:rsidR="001F6AE8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1F6AE8" w:rsidRDefault="001F6AE8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1F6AE8" w:rsidRDefault="001F6AE8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1F6AE8" w:rsidRDefault="001F6AE8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1F6AE8" w:rsidRDefault="001F6AE8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</w:tbl>
    <w:p w:rsidR="006536E8" w:rsidRPr="004B7F6F" w:rsidRDefault="006536E8" w:rsidP="004B7F6F">
      <w:pPr>
        <w:rPr>
          <w:rFonts w:hint="eastAsia"/>
        </w:rPr>
      </w:pPr>
    </w:p>
    <w:sectPr w:rsidR="006536E8" w:rsidRPr="004B7F6F" w:rsidSect="006B2F2A">
      <w:headerReference w:type="default" r:id="rId6"/>
      <w:footerReference w:type="default" r:id="rId7"/>
      <w:pgSz w:w="11906" w:h="16838" w:code="9"/>
      <w:pgMar w:top="3358" w:right="503" w:bottom="876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9C3" w:rsidRDefault="008D79C3" w:rsidP="00273989">
      <w:pPr>
        <w:pStyle w:val="a3"/>
      </w:pPr>
      <w:r>
        <w:separator/>
      </w:r>
    </w:p>
  </w:endnote>
  <w:endnote w:type="continuationSeparator" w:id="0">
    <w:p w:rsidR="008D79C3" w:rsidRDefault="008D79C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91751E" w:rsidP="00AB5DB9">
    <w:pPr>
      <w:pStyle w:val="a4"/>
      <w:wordWrap w:val="0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0" t="1270" r="3175" b="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AB5DB9" w:rsidP="004157CB">
                          <w:r>
                            <w:rPr>
                              <w:rFonts w:hint="eastAsia"/>
                            </w:rPr>
                            <w:t>コード一覧表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6" type="#_x0000_t202" style="position:absolute;left:0;text-align:left;margin-left:-2.45pt;margin-top:-2.9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hR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i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" filled="f" fillcolor="#c9f" stroked="f">
              <v:textbox inset="0,0,0,0">
                <w:txbxContent>
                  <w:p w:rsidR="004157CB" w:rsidRDefault="00AB5DB9" w:rsidP="004157CB">
                    <w:r>
                      <w:rPr>
                        <w:rFonts w:hint="eastAsia"/>
                      </w:rPr>
                      <w:t>コード一覧表</w:t>
                    </w:r>
                  </w:p>
                </w:txbxContent>
              </v:textbox>
            </v:shape>
          </w:pict>
        </mc:Fallback>
      </mc:AlternateContent>
    </w:r>
    <w:r w:rsidR="00AB5DB9">
      <w:rPr>
        <w:rFonts w:hint="eastAsia"/>
      </w:rPr>
      <w:t>SD22</w:t>
    </w:r>
    <w:r w:rsidR="00AB5DB9">
      <w:rPr>
        <w:rFonts w:hint="eastAsia"/>
      </w:rPr>
      <w:t xml:space="preserve">　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9C3" w:rsidRDefault="008D79C3" w:rsidP="00273989">
      <w:pPr>
        <w:pStyle w:val="a3"/>
      </w:pPr>
      <w:r>
        <w:separator/>
      </w:r>
    </w:p>
  </w:footnote>
  <w:footnote w:type="continuationSeparator" w:id="0">
    <w:p w:rsidR="008D79C3" w:rsidRDefault="008D79C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91751E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1774825"/>
              <wp:effectExtent l="635" t="0" r="10160" b="7620"/>
              <wp:wrapNone/>
              <wp:docPr id="2" name="Group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1774825"/>
                        <a:chOff x="792" y="421"/>
                        <a:chExt cx="10738" cy="2795"/>
                      </a:xfrm>
                    </wpg:grpSpPr>
                    <wpg:grpSp>
                      <wpg:cNvPr id="3" name="Group 61"/>
                      <wpg:cNvGrpSpPr>
                        <a:grpSpLocks/>
                      </wpg:cNvGrpSpPr>
                      <wpg:grpSpPr bwMode="auto">
                        <a:xfrm>
                          <a:off x="792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05322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平尾　健太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40532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40532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40532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40532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40532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40532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05322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91751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91751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0208B9">
                              <w:pP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コード</w:t>
                              </w:r>
                              <w:r w:rsidR="00095D08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一</w:t>
                              </w:r>
                              <w:r w:rsidR="00095D08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覧</w:t>
                              </w:r>
                              <w:r w:rsidR="00095D08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05322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まさる堂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EC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サイト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05322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コード一覧表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8" name="Group 80"/>
                      <wpg:cNvGrpSpPr>
                        <a:grpSpLocks/>
                      </wpg:cNvGrpSpPr>
                      <wpg:grpSpPr bwMode="auto">
                        <a:xfrm>
                          <a:off x="851" y="2337"/>
                          <a:ext cx="10181" cy="879"/>
                          <a:chOff x="851" y="2337"/>
                          <a:chExt cx="10181" cy="879"/>
                        </a:xfrm>
                      </wpg:grpSpPr>
                      <wpg:grpSp>
                        <wpg:cNvPr id="39" name="Group 72"/>
                        <wpg:cNvGrpSpPr>
                          <a:grpSpLocks/>
                        </wpg:cNvGrpSpPr>
                        <wpg:grpSpPr bwMode="auto">
                          <a:xfrm>
                            <a:off x="851" y="2337"/>
                            <a:ext cx="5470" cy="879"/>
                            <a:chOff x="851" y="2337"/>
                            <a:chExt cx="5470" cy="879"/>
                          </a:xfrm>
                        </wpg:grpSpPr>
                        <wps:wsp>
                          <wps:cNvPr id="40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" y="2337"/>
                              <a:ext cx="1443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08B9" w:rsidRDefault="000208B9" w:rsidP="00C946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コード名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1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" y="2778"/>
                              <a:ext cx="1443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08B9" w:rsidRDefault="00C946C5" w:rsidP="004707F0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区分名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9" y="2337"/>
                              <a:ext cx="4022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AB5DB9" w:rsidP="00C946C5">
                                <w:pPr>
                                  <w:jc w:val="lef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商品カテゴリコード</w:t>
                                </w:r>
                              </w:p>
                            </w:txbxContent>
                          </wps:txbx>
                          <wps:bodyPr rot="0" vert="horz" wrap="square" lIns="72000" tIns="70200" rIns="0" bIns="8890" anchor="t" anchorCtr="0" upright="1">
                            <a:noAutofit/>
                          </wps:bodyPr>
                        </wps:wsp>
                        <wps:wsp>
                          <wps:cNvPr id="43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9" y="2778"/>
                              <a:ext cx="4022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AB5DB9" w:rsidP="00C946C5">
                                <w:pPr>
                                  <w:jc w:val="lef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商品カテゴリ</w:t>
                                </w:r>
                              </w:p>
                            </w:txbxContent>
                          </wps:txbx>
                          <wps:bodyPr rot="0" vert="horz" wrap="square" lIns="72000" tIns="702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71"/>
                        <wpg:cNvGrpSpPr>
                          <a:grpSpLocks/>
                        </wpg:cNvGrpSpPr>
                        <wpg:grpSpPr bwMode="auto">
                          <a:xfrm>
                            <a:off x="6326" y="2337"/>
                            <a:ext cx="2353" cy="879"/>
                            <a:chOff x="1394" y="4974"/>
                            <a:chExt cx="2353" cy="879"/>
                          </a:xfrm>
                        </wpg:grpSpPr>
                        <wps:wsp>
                          <wps:cNvPr id="45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4" y="4974"/>
                              <a:ext cx="1140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C946C5" w:rsidP="00C946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桁　数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6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4" y="5415"/>
                              <a:ext cx="1140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C946C5" w:rsidP="00C946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桁</w:t>
                                </w:r>
                                <w:r w:rsidR="004707F0">
                                  <w:rPr>
                                    <w:rFonts w:hint="eastAsia"/>
                                  </w:rPr>
                                  <w:t>位置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7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9" y="4974"/>
                              <a:ext cx="1208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AB5DB9" w:rsidP="0083361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8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9" y="5415"/>
                              <a:ext cx="1208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4707F0" w:rsidP="0083361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79"/>
                        <wpg:cNvGrpSpPr>
                          <a:grpSpLocks/>
                        </wpg:cNvGrpSpPr>
                        <wpg:grpSpPr bwMode="auto">
                          <a:xfrm>
                            <a:off x="8679" y="2777"/>
                            <a:ext cx="2353" cy="438"/>
                            <a:chOff x="8634" y="2627"/>
                            <a:chExt cx="2353" cy="438"/>
                          </a:xfrm>
                        </wpg:grpSpPr>
                        <wps:wsp>
                          <wps:cNvPr id="50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4" y="2627"/>
                              <a:ext cx="1140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EAF" w:rsidRDefault="002D6EAF" w:rsidP="002D6EA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桁　数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51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9" y="2627"/>
                              <a:ext cx="1208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EAF" w:rsidRDefault="002D6EAF" w:rsidP="002D6EA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1" o:spid="_x0000_s1026" style="position:absolute;left:0;text-align:left;margin-left:-2.95pt;margin-top:-7.6pt;width:536.9pt;height:139.75pt;z-index:251658240" coordorigin="792,421" coordsize="10738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">
              <v:group id="Group 61" o:spid="_x0000_s1027" style="position:absolute;left:792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405322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平尾　健太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40532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40532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40532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40532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40532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40532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05322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91751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91751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0208B9">
                        <w:pP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コード</w:t>
                        </w:r>
                        <w:r w:rsidR="00095D08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一</w:t>
                        </w:r>
                        <w:r w:rsidR="00095D08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覧</w:t>
                        </w:r>
                        <w:r w:rsidR="00095D08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表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405322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まさる堂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EC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サイト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405322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コード一覧表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group id="Group 80" o:spid="_x0000_s1062" style="position:absolute;left:851;top:2337;width:10181;height:879" coordorigin="851,2337" coordsize="10181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group id="Group 72" o:spid="_x0000_s1063" style="position:absolute;left:851;top:2337;width:5470;height:879" coordorigin="851,2337" coordsize="547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63" o:spid="_x0000_s1064" type="#_x0000_t202" style="position:absolute;left:851;top:2337;width:1443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" filled="f" fillcolor="#c9f">
                    <v:textbox inset="0,1.95mm,0,.7pt">
                      <w:txbxContent>
                        <w:p w:rsidR="000208B9" w:rsidRDefault="000208B9" w:rsidP="00C946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コード名</w:t>
                          </w:r>
                        </w:p>
                      </w:txbxContent>
                    </v:textbox>
                  </v:shape>
                  <v:shape id="Text Box 64" o:spid="_x0000_s1065" type="#_x0000_t202" style="position:absolute;left:851;top:2778;width:1443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" filled="f" fillcolor="#c9f">
                    <v:textbox inset="0,1.95mm,0,.7pt">
                      <w:txbxContent>
                        <w:p w:rsidR="000208B9" w:rsidRDefault="00C946C5" w:rsidP="004707F0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区分名</w:t>
                          </w:r>
                        </w:p>
                      </w:txbxContent>
                    </v:textbox>
                  </v:shape>
                  <v:shape id="Text Box 65" o:spid="_x0000_s1066" type="#_x0000_t202" style="position:absolute;left:2299;top:2337;width:402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" filled="f" fillcolor="#c9f">
                    <v:textbox inset="2mm,1.95mm,0,.7pt">
                      <w:txbxContent>
                        <w:p w:rsidR="00C946C5" w:rsidRDefault="00AB5DB9" w:rsidP="00C946C5">
                          <w:pPr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商品カテゴリコード</w:t>
                          </w:r>
                        </w:p>
                      </w:txbxContent>
                    </v:textbox>
                  </v:shape>
                  <v:shape id="Text Box 66" o:spid="_x0000_s1067" type="#_x0000_t202" style="position:absolute;left:2299;top:2778;width:402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" filled="f" fillcolor="#c9f">
                    <v:textbox inset="2mm,1.95mm,0,.7pt">
                      <w:txbxContent>
                        <w:p w:rsidR="00C946C5" w:rsidRDefault="00AB5DB9" w:rsidP="00C946C5">
                          <w:pPr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商品カテゴリ</w:t>
                          </w:r>
                        </w:p>
                      </w:txbxContent>
                    </v:textbox>
                  </v:shape>
                </v:group>
                <v:group id="Group 71" o:spid="_x0000_s1068" style="position:absolute;left:6326;top:2337;width:2353;height:879" coordorigin="1394,4974" coordsize="2353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67" o:spid="_x0000_s1069" type="#_x0000_t202" style="position:absolute;left:1394;top:4974;width:114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" filled="f" fillcolor="#c9f">
                    <v:textbox inset="0,1.95mm,0,.7pt">
                      <w:txbxContent>
                        <w:p w:rsidR="00C946C5" w:rsidRDefault="00C946C5" w:rsidP="00C946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桁　数</w:t>
                          </w:r>
                        </w:p>
                      </w:txbxContent>
                    </v:textbox>
                  </v:shape>
                  <v:shape id="Text Box 68" o:spid="_x0000_s1070" type="#_x0000_t202" style="position:absolute;left:1394;top:5415;width:114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" filled="f" fillcolor="#c9f">
                    <v:textbox inset="0,1.95mm,0,.7pt">
                      <w:txbxContent>
                        <w:p w:rsidR="00C946C5" w:rsidRDefault="00C946C5" w:rsidP="00C946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桁</w:t>
                          </w:r>
                          <w:r w:rsidR="004707F0">
                            <w:rPr>
                              <w:rFonts w:hint="eastAsia"/>
                            </w:rPr>
                            <w:t>位置</w:t>
                          </w:r>
                        </w:p>
                      </w:txbxContent>
                    </v:textbox>
                  </v:shape>
                  <v:shape id="Text Box 69" o:spid="_x0000_s1071" type="#_x0000_t202" style="position:absolute;left:2539;top:4974;width:1208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" filled="f" fillcolor="#c9f">
                    <v:textbox inset="0,1.95mm,0,.7pt">
                      <w:txbxContent>
                        <w:p w:rsidR="00C946C5" w:rsidRDefault="00AB5DB9" w:rsidP="0083361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２</w:t>
                          </w:r>
                        </w:p>
                      </w:txbxContent>
                    </v:textbox>
                  </v:shape>
                  <v:shape id="Text Box 70" o:spid="_x0000_s1072" type="#_x0000_t202" style="position:absolute;left:2539;top:5415;width:1208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" filled="f" fillcolor="#c9f">
                    <v:textbox inset="0,1.95mm,0,.7pt">
                      <w:txbxContent>
                        <w:p w:rsidR="00C946C5" w:rsidRDefault="004707F0" w:rsidP="0083361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１</w:t>
                          </w:r>
                        </w:p>
                      </w:txbxContent>
                    </v:textbox>
                  </v:shape>
                </v:group>
                <v:group id="Group 79" o:spid="_x0000_s1073" style="position:absolute;left:8679;top:2777;width:2353;height:438" coordorigin="8634,2627" coordsize="235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Text Box 76" o:spid="_x0000_s1074" type="#_x0000_t202" style="position:absolute;left:8634;top:2627;width:114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" filled="f" fillcolor="#c9f">
                    <v:textbox inset="0,1.95mm,0,.7pt">
                      <w:txbxContent>
                        <w:p w:rsidR="002D6EAF" w:rsidRDefault="002D6EAF" w:rsidP="002D6EA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桁　数</w:t>
                          </w:r>
                        </w:p>
                      </w:txbxContent>
                    </v:textbox>
                  </v:shape>
                  <v:shape id="Text Box 78" o:spid="_x0000_s1075" type="#_x0000_t202" style="position:absolute;left:9779;top:2627;width:1208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" filled="f" fillcolor="#c9f">
                    <v:textbox inset="0,1.95mm,0,.7pt">
                      <w:txbxContent>
                        <w:p w:rsidR="002D6EAF" w:rsidRDefault="002D6EAF" w:rsidP="002D6EA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２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2"/>
    <w:rsid w:val="000208B9"/>
    <w:rsid w:val="00082FF2"/>
    <w:rsid w:val="00090879"/>
    <w:rsid w:val="00095D08"/>
    <w:rsid w:val="000B5B01"/>
    <w:rsid w:val="000E37B3"/>
    <w:rsid w:val="001529A6"/>
    <w:rsid w:val="001C379B"/>
    <w:rsid w:val="001E5F9C"/>
    <w:rsid w:val="001F5C35"/>
    <w:rsid w:val="001F6AE8"/>
    <w:rsid w:val="00273989"/>
    <w:rsid w:val="002D4A47"/>
    <w:rsid w:val="002D6EAF"/>
    <w:rsid w:val="00360FA8"/>
    <w:rsid w:val="00405322"/>
    <w:rsid w:val="004157CB"/>
    <w:rsid w:val="00460D7E"/>
    <w:rsid w:val="004707F0"/>
    <w:rsid w:val="004B7F6F"/>
    <w:rsid w:val="005134A5"/>
    <w:rsid w:val="00550F21"/>
    <w:rsid w:val="0056717A"/>
    <w:rsid w:val="00583C4A"/>
    <w:rsid w:val="00590959"/>
    <w:rsid w:val="006536E8"/>
    <w:rsid w:val="006B2F2A"/>
    <w:rsid w:val="00730FB8"/>
    <w:rsid w:val="00732F70"/>
    <w:rsid w:val="007919E1"/>
    <w:rsid w:val="007B68A8"/>
    <w:rsid w:val="007E30D0"/>
    <w:rsid w:val="007F0A12"/>
    <w:rsid w:val="00833617"/>
    <w:rsid w:val="00833821"/>
    <w:rsid w:val="008367F7"/>
    <w:rsid w:val="008374BA"/>
    <w:rsid w:val="00853C78"/>
    <w:rsid w:val="008D79C3"/>
    <w:rsid w:val="00910C5D"/>
    <w:rsid w:val="0091751E"/>
    <w:rsid w:val="009E4246"/>
    <w:rsid w:val="00AB5DB9"/>
    <w:rsid w:val="00AD7689"/>
    <w:rsid w:val="00C946C5"/>
    <w:rsid w:val="00CA5850"/>
    <w:rsid w:val="00D31E26"/>
    <w:rsid w:val="00D45615"/>
    <w:rsid w:val="00EA3B27"/>
    <w:rsid w:val="00F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5607CC15"/>
  <w15:chartTrackingRefBased/>
  <w15:docId w15:val="{38904325-FBA9-4E0A-9639-3F1096AE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946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87\Desktop\HAL&#35506;&#38988;\SD\18_&#12467;&#12540;&#12489;&#19968;&#35239;&#34920;\&#12467;&#12540;&#12489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コード一覧表.dot</Template>
  <TotalTime>31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コード一覧表</vt:lpstr>
      <vt:lpstr>項番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コード一覧表</dc:title>
  <dc:subject/>
  <dc:creator>ohs80587</dc:creator>
  <cp:keywords/>
  <dc:description/>
  <cp:lastModifiedBy>ohs80587</cp:lastModifiedBy>
  <cp:revision>1</cp:revision>
  <cp:lastPrinted>2006-06-21T10:21:00Z</cp:lastPrinted>
  <dcterms:created xsi:type="dcterms:W3CDTF">2019-11-15T02:29:00Z</dcterms:created>
  <dcterms:modified xsi:type="dcterms:W3CDTF">2019-11-15T05:37:00Z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